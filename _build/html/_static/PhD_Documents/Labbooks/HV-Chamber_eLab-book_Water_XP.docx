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43FE" w:rsidRDefault="00EF43FE" w:rsidP="00CF7A69">
      <w:pPr>
        <w:pStyle w:val="Heading1"/>
      </w:pPr>
      <w:r w:rsidRPr="00C83453">
        <w:t xml:space="preserve">Friday </w:t>
      </w:r>
      <w:r>
        <w:t>11</w:t>
      </w:r>
      <w:r w:rsidRPr="00E863B6">
        <w:rPr>
          <w:vertAlign w:val="superscript"/>
        </w:rPr>
        <w:t>th</w:t>
      </w:r>
      <w:r>
        <w:t xml:space="preserve"> Sep 2020</w:t>
      </w:r>
      <w:r w:rsidRPr="00C83453">
        <w:tab/>
      </w:r>
      <w:r>
        <w:t>(VD &amp; AD)</w:t>
      </w:r>
    </w:p>
    <w:p w:rsidR="00EF43FE" w:rsidRPr="00C83453" w:rsidRDefault="00EF43FE" w:rsidP="00C83453">
      <w:pPr>
        <w:pStyle w:val="Title"/>
      </w:pPr>
      <w:r>
        <w:t>Set up after zombie apocalypse</w:t>
      </w:r>
    </w:p>
    <w:p w:rsidR="00EF43FE" w:rsidRDefault="00EF43FE" w:rsidP="00EE18E8">
      <w:r>
        <w:t>Refamiliarising with the chamber</w:t>
      </w:r>
    </w:p>
    <w:p w:rsidR="00EF43FE" w:rsidRDefault="00EF43FE" w:rsidP="00EE18E8"/>
    <w:p w:rsidR="00EF43FE" w:rsidRDefault="00EF43FE" w:rsidP="00EE18E8">
      <w:r>
        <w:t>11.10</w:t>
      </w:r>
      <w:r>
        <w:tab/>
        <w:t>Rotary pump switched on</w:t>
      </w:r>
    </w:p>
    <w:p w:rsidR="00EF43FE" w:rsidRDefault="00EF43FE" w:rsidP="003573B8">
      <w:pPr>
        <w:spacing w:after="120"/>
      </w:pPr>
      <w:r>
        <w:t>11:13</w:t>
      </w:r>
      <w:r>
        <w:tab/>
        <w:t>Turbo pump switched on</w:t>
      </w:r>
    </w:p>
    <w:p w:rsidR="00EF43FE" w:rsidRDefault="00EF43FE" w:rsidP="003573B8">
      <w:pPr>
        <w:ind w:firstLine="720"/>
      </w:pPr>
      <w:r>
        <w:t>Pressure came down quick – system clean ;) (10E-6 mbar within 1h = no problem)</w:t>
      </w:r>
    </w:p>
    <w:p w:rsidR="00EF43FE" w:rsidRPr="003573B8" w:rsidRDefault="00EF43FE" w:rsidP="00EE18E8">
      <w:r>
        <w:t>11:43</w:t>
      </w:r>
      <w:r>
        <w:tab/>
      </w:r>
      <w:r w:rsidRPr="003573B8">
        <w:t>Chamber pressure 4 x10</w:t>
      </w:r>
      <w:r w:rsidRPr="003573B8">
        <w:rPr>
          <w:vertAlign w:val="superscript"/>
        </w:rPr>
        <w:t>-6</w:t>
      </w:r>
      <w:r w:rsidRPr="003573B8">
        <w:t xml:space="preserve"> mbar</w:t>
      </w:r>
    </w:p>
    <w:p w:rsidR="00EF43FE" w:rsidRPr="003573B8" w:rsidRDefault="00EF43FE" w:rsidP="00EE18E8">
      <w:r w:rsidRPr="003573B8">
        <w:t xml:space="preserve">14:51 </w:t>
      </w:r>
      <w:r w:rsidRPr="003573B8">
        <w:tab/>
        <w:t>p=5x10</w:t>
      </w:r>
      <w:r w:rsidRPr="003573B8">
        <w:rPr>
          <w:vertAlign w:val="superscript"/>
        </w:rPr>
        <w:t>-7</w:t>
      </w:r>
      <w:r w:rsidRPr="003573B8">
        <w:t xml:space="preserve"> mbar</w:t>
      </w:r>
    </w:p>
    <w:p w:rsidR="00EF43FE" w:rsidRPr="0002284B" w:rsidRDefault="00EF43FE" w:rsidP="00EE18E8">
      <w:r>
        <w:t>15:30</w:t>
      </w:r>
      <w:r>
        <w:tab/>
        <w:t>MCT d</w:t>
      </w:r>
      <w:r w:rsidRPr="0002284B">
        <w:t>etector cooled</w:t>
      </w:r>
    </w:p>
    <w:p w:rsidR="00EF43FE" w:rsidRPr="0002284B" w:rsidRDefault="00EF43FE" w:rsidP="00EE18E8">
      <w:r>
        <w:t>15:45</w:t>
      </w:r>
      <w:r>
        <w:tab/>
        <w:t xml:space="preserve">FTIR focusing mirror &amp; detector </w:t>
      </w:r>
      <w:r w:rsidRPr="0002284B">
        <w:t>alignment done</w:t>
      </w:r>
      <w:r>
        <w:t xml:space="preserve"> Intensity 4.71</w:t>
      </w:r>
      <w:r w:rsidRPr="0002284B">
        <w:t xml:space="preserve"> </w:t>
      </w:r>
    </w:p>
    <w:p w:rsidR="00EF43FE" w:rsidRPr="0002284B" w:rsidRDefault="00EF43FE" w:rsidP="00EE18E8"/>
    <w:p w:rsidR="00EF43FE" w:rsidRPr="0002284B" w:rsidRDefault="00EF43FE" w:rsidP="00773514">
      <w:pPr>
        <w:rPr>
          <w:b/>
        </w:rPr>
      </w:pPr>
      <w:r w:rsidRPr="009A734B"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25pt;height:313.5pt">
            <v:imagedata r:id="rId7" o:title=""/>
          </v:shape>
        </w:pict>
      </w:r>
    </w:p>
    <w:p w:rsidR="00EF43FE" w:rsidRPr="0002284B" w:rsidRDefault="00EF43FE" w:rsidP="00773514">
      <w:pPr>
        <w:ind w:left="720" w:hanging="720"/>
        <w:rPr>
          <w:b/>
        </w:rPr>
      </w:pPr>
    </w:p>
    <w:p w:rsidR="00EF43FE" w:rsidRPr="0002284B" w:rsidRDefault="00EF43FE" w:rsidP="00C83453">
      <w:pPr>
        <w:rPr>
          <w:b/>
        </w:rPr>
      </w:pPr>
    </w:p>
    <w:p w:rsidR="00EF43FE" w:rsidRDefault="00EF43FE" w:rsidP="00CF7A69">
      <w:pPr>
        <w:pStyle w:val="Heading1"/>
      </w:pPr>
      <w:r>
        <w:t>Tuesday</w:t>
      </w:r>
      <w:r w:rsidRPr="00C83453">
        <w:t xml:space="preserve"> </w:t>
      </w:r>
      <w:r>
        <w:t>15</w:t>
      </w:r>
      <w:r w:rsidRPr="00E863B6">
        <w:rPr>
          <w:vertAlign w:val="superscript"/>
        </w:rPr>
        <w:t>th</w:t>
      </w:r>
      <w:r>
        <w:t xml:space="preserve"> Sep 2020</w:t>
      </w:r>
      <w:r w:rsidRPr="00C83453">
        <w:tab/>
      </w:r>
      <w:r>
        <w:t>(VD &amp; AD)</w:t>
      </w:r>
    </w:p>
    <w:p w:rsidR="00EF43FE" w:rsidRPr="00CF7A69" w:rsidRDefault="00EF43FE" w:rsidP="00CF7A69">
      <w:pPr>
        <w:pStyle w:val="BodyText"/>
      </w:pPr>
      <w:r w:rsidRPr="00CF7A69">
        <w:t>08:50</w:t>
      </w:r>
      <w:r w:rsidRPr="00CF7A69">
        <w:tab/>
        <w:t>p=2x10</w:t>
      </w:r>
      <w:r w:rsidRPr="00CF7A69">
        <w:rPr>
          <w:vertAlign w:val="superscript"/>
        </w:rPr>
        <w:t>-8</w:t>
      </w:r>
      <w:r w:rsidRPr="00CF7A69">
        <w:t xml:space="preserve"> mbar; T=room temp</w:t>
      </w:r>
    </w:p>
    <w:p w:rsidR="00EF43FE" w:rsidRPr="00CF7A69" w:rsidRDefault="00EF43FE" w:rsidP="00CF7A69">
      <w:pPr>
        <w:pStyle w:val="BodyText"/>
      </w:pPr>
      <w:r w:rsidRPr="00CF7A69">
        <w:t>Clean substrate: turned the heater on (16V) and watched pressure rise until it reached a turning point at 3x10</w:t>
      </w:r>
      <w:r w:rsidRPr="00CF7A69">
        <w:rPr>
          <w:vertAlign w:val="superscript"/>
        </w:rPr>
        <w:t>-6</w:t>
      </w:r>
      <w:r w:rsidRPr="00CF7A69">
        <w:t xml:space="preserve"> mbar; held for 2-3 min and turned the heater off.</w:t>
      </w:r>
    </w:p>
    <w:p w:rsidR="00EF43FE" w:rsidRPr="00CF7A69" w:rsidRDefault="00EF43FE" w:rsidP="00CF7A69">
      <w:pPr>
        <w:pStyle w:val="BodyText"/>
      </w:pPr>
      <w:r w:rsidRPr="00CF7A69">
        <w:t xml:space="preserve">9:05 </w:t>
      </w:r>
      <w:r w:rsidRPr="00CF7A69">
        <w:tab/>
        <w:t xml:space="preserve">p = 5*10-8 mbar </w:t>
      </w:r>
    </w:p>
    <w:p w:rsidR="00EF43FE" w:rsidRPr="00CF7A69" w:rsidRDefault="00EF43FE" w:rsidP="00CF7A69">
      <w:pPr>
        <w:pStyle w:val="BodyText"/>
      </w:pPr>
      <w:r w:rsidRPr="00CF7A69">
        <w:t xml:space="preserve">9:15 </w:t>
      </w:r>
      <w:r w:rsidRPr="00CF7A69">
        <w:tab/>
        <w:t>p = 4 *10-8 mbar</w:t>
      </w:r>
    </w:p>
    <w:p w:rsidR="00EF43FE" w:rsidRPr="00CF7A69" w:rsidRDefault="00EF43FE" w:rsidP="00CF7A69">
      <w:pPr>
        <w:pStyle w:val="BodyText"/>
      </w:pPr>
      <w:r w:rsidRPr="00CF7A69">
        <w:t xml:space="preserve">9:17 </w:t>
      </w:r>
      <w:r w:rsidRPr="00CF7A69">
        <w:tab/>
        <w:t>Cryo compressor turned on</w:t>
      </w:r>
    </w:p>
    <w:p w:rsidR="00EF43FE" w:rsidRPr="00CF7A69" w:rsidRDefault="00EF43FE" w:rsidP="00CF7A69">
      <w:pPr>
        <w:pStyle w:val="BodyText"/>
      </w:pPr>
      <w:r w:rsidRPr="00CF7A69">
        <w:t xml:space="preserve">10:18 </w:t>
      </w:r>
      <w:r w:rsidRPr="00CF7A69">
        <w:tab/>
        <w:t>T = 103K / P = 5 * 10-9 mbar</w:t>
      </w:r>
    </w:p>
    <w:p w:rsidR="00EF43FE" w:rsidRPr="00CF7A69" w:rsidRDefault="00EF43FE" w:rsidP="00CF7A69">
      <w:pPr>
        <w:pStyle w:val="BodyText"/>
      </w:pPr>
      <w:r w:rsidRPr="00CF7A69">
        <w:t xml:space="preserve">10:20 </w:t>
      </w:r>
      <w:r w:rsidRPr="00CF7A69">
        <w:tab/>
        <w:t>Start cooling MCT detector</w:t>
      </w:r>
    </w:p>
    <w:p w:rsidR="00EF43FE" w:rsidRDefault="00EF43FE" w:rsidP="00C83453">
      <w:pPr>
        <w:rPr>
          <w:b/>
        </w:rPr>
      </w:pPr>
      <w:r w:rsidRPr="009A734B">
        <w:rPr>
          <w:b/>
        </w:rPr>
        <w:pict>
          <v:shape id="_x0000_i1026" type="#_x0000_t75" style="width:449.25pt;height:313.5pt">
            <v:imagedata r:id="rId8" o:title=""/>
          </v:shape>
        </w:pict>
      </w:r>
    </w:p>
    <w:p w:rsidR="00EF43FE" w:rsidRDefault="00EF43FE" w:rsidP="00C83453">
      <w:pPr>
        <w:rPr>
          <w:b/>
        </w:rPr>
      </w:pPr>
    </w:p>
    <w:p w:rsidR="00EF43FE" w:rsidRDefault="00EF43FE" w:rsidP="00CF7A69">
      <w:pPr>
        <w:pStyle w:val="BodyText"/>
      </w:pPr>
      <w:r>
        <w:t xml:space="preserve">10:50 </w:t>
      </w:r>
      <w:r>
        <w:tab/>
        <w:t xml:space="preserve">New rotary pump installed – connected to gas line </w:t>
      </w:r>
    </w:p>
    <w:p w:rsidR="00EF43FE" w:rsidRDefault="00EF43FE" w:rsidP="00CF7A69">
      <w:pPr>
        <w:pStyle w:val="BodyText"/>
      </w:pPr>
      <w:r>
        <w:t xml:space="preserve">10:58 </w:t>
      </w:r>
      <w:r>
        <w:tab/>
        <w:t>Pump (GL) turned on</w:t>
      </w:r>
    </w:p>
    <w:p w:rsidR="00EF43FE" w:rsidRDefault="00EF43FE" w:rsidP="00CF7A69">
      <w:pPr>
        <w:pStyle w:val="BodyText"/>
      </w:pPr>
      <w:r>
        <w:t xml:space="preserve">11:00 </w:t>
      </w:r>
      <w:r>
        <w:tab/>
        <w:t>T = 22.3 K (base temperature ?) P = 3.50 10-9 mbar</w:t>
      </w:r>
    </w:p>
    <w:p w:rsidR="00EF43FE" w:rsidRDefault="00EF43FE" w:rsidP="00CF7A69">
      <w:pPr>
        <w:pStyle w:val="BodyText"/>
      </w:pPr>
      <w:r>
        <w:t xml:space="preserve">11:05 </w:t>
      </w:r>
      <w:r>
        <w:tab/>
        <w:t>Deionised Water connected and F-P-T carried out x 3</w:t>
      </w:r>
    </w:p>
    <w:p w:rsidR="00EF43FE" w:rsidRDefault="00EF43FE" w:rsidP="00CF7A69">
      <w:pPr>
        <w:pStyle w:val="BodyText"/>
      </w:pPr>
      <w:r>
        <w:t xml:space="preserve">13:15 </w:t>
      </w:r>
      <w:r>
        <w:tab/>
        <w:t>Laser aligned signal 321 mV</w:t>
      </w:r>
    </w:p>
    <w:p w:rsidR="00EF43FE" w:rsidRPr="0002284B" w:rsidRDefault="00EF43FE" w:rsidP="00CF7A69">
      <w:pPr>
        <w:pStyle w:val="BodyText"/>
      </w:pPr>
      <w:r>
        <w:t xml:space="preserve">14:22 </w:t>
      </w:r>
      <w:r>
        <w:tab/>
        <w:t xml:space="preserve">P </w:t>
      </w:r>
    </w:p>
    <w:p w:rsidR="00EF43FE" w:rsidRDefault="00EF43FE" w:rsidP="00C83453">
      <w:pPr>
        <w:rPr>
          <w:b/>
        </w:rPr>
      </w:pPr>
      <w:r>
        <w:rPr>
          <w:b/>
        </w:rPr>
        <w:t>Background settings:</w:t>
      </w:r>
    </w:p>
    <w:p w:rsidR="00EF43FE" w:rsidRDefault="00EF43FE" w:rsidP="00C83453">
      <w:pPr>
        <w:rPr>
          <w:b/>
        </w:rPr>
      </w:pPr>
      <w:r w:rsidRPr="009A734B">
        <w:rPr>
          <w:b/>
        </w:rPr>
        <w:pict>
          <v:shape id="_x0000_i1027" type="#_x0000_t75" style="width:449.25pt;height:313.5pt">
            <v:imagedata r:id="rId9" o:title=""/>
          </v:shape>
        </w:pict>
      </w:r>
    </w:p>
    <w:p w:rsidR="00EF43FE" w:rsidRDefault="00EF43FE" w:rsidP="00C83453">
      <w:pPr>
        <w:rPr>
          <w:b/>
        </w:rPr>
      </w:pPr>
      <w:r>
        <w:rPr>
          <w:b/>
        </w:rPr>
        <w:t>Sample setting</w:t>
      </w:r>
    </w:p>
    <w:p w:rsidR="00EF43FE" w:rsidRPr="00A20E84" w:rsidRDefault="00EF43FE" w:rsidP="00C83453">
      <w:pPr>
        <w:rPr>
          <w:b/>
        </w:rPr>
      </w:pPr>
      <w:r w:rsidRPr="009A734B">
        <w:rPr>
          <w:b/>
        </w:rPr>
        <w:pict>
          <v:shape id="_x0000_i1028" type="#_x0000_t75" style="width:449.25pt;height:313.5pt">
            <v:imagedata r:id="rId10" o:title=""/>
          </v:shape>
        </w:pict>
      </w:r>
    </w:p>
    <w:p w:rsidR="00EF43FE" w:rsidRDefault="00EF43FE" w:rsidP="003A7BE5">
      <w:pPr>
        <w:pStyle w:val="Heading2"/>
      </w:pPr>
      <w:r w:rsidRPr="00C83453">
        <w:t>Background scan</w:t>
      </w:r>
      <w:r>
        <w:t>(s) #1</w:t>
      </w:r>
    </w:p>
    <w:p w:rsidR="00EF43FE" w:rsidRPr="003A7BE5" w:rsidRDefault="00EF43FE" w:rsidP="003A7BE5">
      <w:pPr>
        <w:pStyle w:val="BodyText"/>
        <w:spacing w:after="0"/>
        <w:rPr>
          <w:color w:val="339966"/>
        </w:rPr>
      </w:pPr>
      <w:r w:rsidRPr="003A7BE5">
        <w:rPr>
          <w:b/>
        </w:rPr>
        <w:t>15:00</w:t>
      </w:r>
      <w:r w:rsidRPr="003A7BE5">
        <w:rPr>
          <w:b/>
          <w:color w:val="339966"/>
        </w:rPr>
        <w:tab/>
        <w:t>BG20200915_01</w:t>
      </w:r>
      <w:r w:rsidRPr="003A7BE5">
        <w:rPr>
          <w:color w:val="339966"/>
        </w:rPr>
        <w:tab/>
      </w:r>
    </w:p>
    <w:p w:rsidR="00EF43FE" w:rsidRPr="009B771B" w:rsidRDefault="00EF43FE" w:rsidP="003A7BE5">
      <w:pPr>
        <w:ind w:left="720"/>
      </w:pPr>
      <w:r w:rsidRPr="003A7BE5">
        <w:rPr>
          <w:color w:val="339966"/>
        </w:rPr>
        <w:t>Location : C:\Documents and Settings\MolPhys\My Documents\Vincent\2020_09_15</w:t>
      </w:r>
      <w:r w:rsidRPr="003A7BE5">
        <w:rPr>
          <w:color w:val="339966"/>
        </w:rPr>
        <w:br/>
      </w:r>
      <w:r>
        <w:t>512</w:t>
      </w:r>
      <w:r w:rsidRPr="009B771B">
        <w:t xml:space="preserve"> scans</w:t>
      </w:r>
      <w:r w:rsidRPr="009B771B">
        <w:tab/>
        <w:t>1 cm</w:t>
      </w:r>
      <w:r w:rsidRPr="009B771B">
        <w:rPr>
          <w:vertAlign w:val="superscript"/>
        </w:rPr>
        <w:t>-1</w:t>
      </w:r>
      <w:r>
        <w:t xml:space="preserve"> res</w:t>
      </w:r>
      <w:r>
        <w:tab/>
        <w:t xml:space="preserve">signal </w:t>
      </w:r>
      <w:r w:rsidRPr="009B771B">
        <w:br/>
        <w:t>p = 6 x 10</w:t>
      </w:r>
      <w:r w:rsidRPr="009B771B">
        <w:rPr>
          <w:vertAlign w:val="superscript"/>
        </w:rPr>
        <w:t>-10</w:t>
      </w:r>
      <w:r w:rsidRPr="009B771B">
        <w:t xml:space="preserve"> mbar</w:t>
      </w:r>
      <w:r w:rsidRPr="009B771B">
        <w:tab/>
        <w:t>T = 20.5 K</w:t>
      </w:r>
      <w:r>
        <w:t xml:space="preserve">  </w:t>
      </w:r>
      <w:r>
        <w:sym w:font="Wingdings" w:char="F0E0"/>
      </w:r>
      <w:r>
        <w:t xml:space="preserve"> </w:t>
      </w:r>
      <w:r w:rsidRPr="004E4561">
        <w:rPr>
          <w:color w:val="FF0000"/>
        </w:rPr>
        <w:t>Wrong values</w:t>
      </w:r>
      <w:r>
        <w:rPr>
          <w:color w:val="FF0000"/>
        </w:rPr>
        <w:t xml:space="preserve"> (check above for partial info)</w:t>
      </w:r>
    </w:p>
    <w:p w:rsidR="00EF43FE" w:rsidRPr="006159E7" w:rsidRDefault="00EF43FE" w:rsidP="003A7BE5">
      <w:pPr>
        <w:pStyle w:val="Heading2"/>
        <w:rPr>
          <w:lang w:val="it-IT"/>
        </w:rPr>
      </w:pPr>
      <w:r w:rsidRPr="006159E7">
        <w:rPr>
          <w:lang w:val="it-IT"/>
        </w:rPr>
        <w:t>Deposition #1: H2O @ 22 K</w:t>
      </w:r>
    </w:p>
    <w:p w:rsidR="00EF43FE" w:rsidRPr="006159E7" w:rsidRDefault="00EF43FE" w:rsidP="003A7BE5">
      <w:pPr>
        <w:rPr>
          <w:lang w:val="it-IT"/>
        </w:rPr>
      </w:pPr>
      <w:r w:rsidRPr="006159E7">
        <w:rPr>
          <w:lang w:val="it-IT"/>
        </w:rPr>
        <w:t xml:space="preserve">15:30 </w:t>
      </w:r>
      <w:r w:rsidRPr="006159E7">
        <w:rPr>
          <w:lang w:val="it-IT"/>
        </w:rPr>
        <w:tab/>
        <w:t>20 min @ 1x10-7 mbar H2O</w:t>
      </w:r>
    </w:p>
    <w:p w:rsidR="00EF43FE" w:rsidRDefault="00EF43FE" w:rsidP="003A7BE5">
      <w:pPr>
        <w:pStyle w:val="BodyText"/>
        <w:ind w:firstLine="720"/>
      </w:pPr>
      <w:r>
        <w:t>- Initial Temperature: 22.1K</w:t>
      </w:r>
    </w:p>
    <w:p w:rsidR="00EF43FE" w:rsidRDefault="00EF43FE" w:rsidP="003A7BE5">
      <w:pPr>
        <w:pStyle w:val="BodyText"/>
        <w:ind w:firstLine="720"/>
      </w:pPr>
      <w:r>
        <w:t>- Initial pressure: 3*10-9 mbar</w:t>
      </w:r>
    </w:p>
    <w:p w:rsidR="00EF43FE" w:rsidRDefault="00EF43FE" w:rsidP="003A7BE5">
      <w:pPr>
        <w:pStyle w:val="BodyText"/>
        <w:ind w:firstLine="720"/>
      </w:pPr>
      <w:r>
        <w:t>- Gas cell pressure: 9.5 torr</w:t>
      </w:r>
    </w:p>
    <w:p w:rsidR="00EF43FE" w:rsidRPr="003A7BE5" w:rsidRDefault="00EF43FE" w:rsidP="003A7BE5">
      <w:pPr>
        <w:pStyle w:val="BodyText"/>
        <w:ind w:firstLine="720"/>
        <w:rPr>
          <w:lang w:val="fr-FR"/>
        </w:rPr>
      </w:pPr>
      <w:r w:rsidRPr="003A7BE5">
        <w:rPr>
          <w:lang w:val="fr-FR"/>
        </w:rPr>
        <w:t>- Deposition pressure: 1 – 1.2 10E-7 mbar</w:t>
      </w:r>
    </w:p>
    <w:p w:rsidR="00EF43FE" w:rsidRPr="003A7BE5" w:rsidRDefault="00EF43FE" w:rsidP="003A7BE5">
      <w:pPr>
        <w:pStyle w:val="BodyText"/>
        <w:ind w:firstLine="720"/>
        <w:rPr>
          <w:lang w:val="fr-FR"/>
        </w:rPr>
      </w:pPr>
      <w:r w:rsidRPr="003A7BE5">
        <w:rPr>
          <w:lang w:val="fr-FR"/>
        </w:rPr>
        <w:t>- Laser signal: 325 mV</w:t>
      </w:r>
    </w:p>
    <w:p w:rsidR="00EF43FE" w:rsidRPr="003A7BE5" w:rsidRDefault="00EF43FE" w:rsidP="003A7BE5">
      <w:pPr>
        <w:pStyle w:val="BodyText"/>
        <w:ind w:firstLine="720"/>
        <w:rPr>
          <w:lang w:val="fr-FR"/>
        </w:rPr>
      </w:pPr>
      <w:r w:rsidRPr="003A7BE5">
        <w:rPr>
          <w:lang w:val="fr-FR"/>
        </w:rPr>
        <w:t>- Deposition time: 20 min</w:t>
      </w:r>
    </w:p>
    <w:p w:rsidR="00EF43FE" w:rsidRDefault="00EF43FE" w:rsidP="003A7BE5">
      <w:pPr>
        <w:pStyle w:val="BodyText"/>
      </w:pPr>
      <w:r>
        <w:t>Something funny happened with the laser signal output – not much change on mV scale:</w:t>
      </w:r>
    </w:p>
    <w:p w:rsidR="00EF43FE" w:rsidRPr="00DF34B1" w:rsidRDefault="00EF43FE" w:rsidP="00C83453">
      <w:pPr>
        <w:rPr>
          <w:b/>
        </w:rPr>
      </w:pPr>
      <w:r>
        <w:pict>
          <v:shape id="_x0000_i1029" type="#_x0000_t75" style="width:289.5pt;height:234pt">
            <v:imagedata r:id="rId11" o:title=""/>
          </v:shape>
        </w:pict>
      </w:r>
    </w:p>
    <w:p w:rsidR="00EF43FE" w:rsidRPr="006159E7" w:rsidRDefault="00EF43FE" w:rsidP="002F08FF">
      <w:pPr>
        <w:spacing w:after="0"/>
        <w:rPr>
          <w:b/>
          <w:lang w:val="fr-FR"/>
        </w:rPr>
      </w:pPr>
      <w:r w:rsidRPr="006159E7">
        <w:rPr>
          <w:b/>
          <w:lang w:val="fr-FR"/>
        </w:rPr>
        <w:t>16:13</w:t>
      </w:r>
      <w:r w:rsidRPr="006159E7">
        <w:rPr>
          <w:b/>
          <w:lang w:val="fr-FR"/>
        </w:rPr>
        <w:tab/>
      </w:r>
      <w:r w:rsidRPr="006159E7">
        <w:rPr>
          <w:b/>
          <w:color w:val="339966"/>
          <w:lang w:val="fr-FR"/>
        </w:rPr>
        <w:t>ASW_2020_09_15_0001</w:t>
      </w:r>
    </w:p>
    <w:p w:rsidR="00EF43FE" w:rsidRPr="002F08FF" w:rsidRDefault="00EF43FE" w:rsidP="002F08FF">
      <w:pPr>
        <w:ind w:left="720"/>
        <w:rPr>
          <w:lang w:val="fr-FR"/>
        </w:rPr>
      </w:pPr>
      <w:r w:rsidRPr="002F08FF">
        <w:rPr>
          <w:lang w:val="fr-FR"/>
        </w:rPr>
        <w:t>512 scans</w:t>
      </w:r>
      <w:r w:rsidRPr="002F08FF">
        <w:rPr>
          <w:lang w:val="fr-FR"/>
        </w:rPr>
        <w:tab/>
        <w:t>1 cm</w:t>
      </w:r>
      <w:r w:rsidRPr="002F08FF">
        <w:rPr>
          <w:vertAlign w:val="superscript"/>
          <w:lang w:val="fr-FR"/>
        </w:rPr>
        <w:t>-1</w:t>
      </w:r>
      <w:r w:rsidRPr="002F08FF">
        <w:rPr>
          <w:lang w:val="fr-FR"/>
        </w:rPr>
        <w:t xml:space="preserve"> res</w:t>
      </w:r>
      <w:r w:rsidRPr="002F08FF">
        <w:rPr>
          <w:lang w:val="fr-FR"/>
        </w:rPr>
        <w:tab/>
        <w:t xml:space="preserve">signal </w:t>
      </w:r>
      <w:r>
        <w:rPr>
          <w:lang w:val="fr-FR"/>
        </w:rPr>
        <w:t>4.86</w:t>
      </w:r>
      <w:r w:rsidRPr="002F08FF">
        <w:rPr>
          <w:lang w:val="fr-FR"/>
        </w:rPr>
        <w:br/>
        <w:t>p = 6.7 x 10</w:t>
      </w:r>
      <w:r w:rsidRPr="002F08FF">
        <w:rPr>
          <w:vertAlign w:val="superscript"/>
          <w:lang w:val="fr-FR"/>
        </w:rPr>
        <w:t>-10</w:t>
      </w:r>
      <w:r w:rsidRPr="002F08FF">
        <w:rPr>
          <w:lang w:val="fr-FR"/>
        </w:rPr>
        <w:t xml:space="preserve"> mbar</w:t>
      </w:r>
      <w:r w:rsidRPr="002F08FF">
        <w:rPr>
          <w:lang w:val="fr-FR"/>
        </w:rPr>
        <w:tab/>
        <w:t>T = 20.5 K</w:t>
      </w:r>
    </w:p>
    <w:p w:rsidR="00EF43FE" w:rsidRPr="002F08FF" w:rsidRDefault="00EF43FE" w:rsidP="00C83453">
      <w:pPr>
        <w:rPr>
          <w:b/>
          <w:lang w:val="fr-FR"/>
        </w:rPr>
      </w:pPr>
    </w:p>
    <w:p w:rsidR="00EF43FE" w:rsidRDefault="00EF43FE" w:rsidP="003A7BE5">
      <w:pPr>
        <w:pStyle w:val="BodyText"/>
      </w:pPr>
      <w:r>
        <w:pict>
          <v:shape id="_x0000_i1030" type="#_x0000_t75" style="width:446.25pt;height:336pt">
            <v:imagedata r:id="rId12" o:title=""/>
          </v:shape>
        </w:pict>
      </w:r>
    </w:p>
    <w:p w:rsidR="00EF43FE" w:rsidRDefault="00EF43FE" w:rsidP="00FB01AB"/>
    <w:p w:rsidR="00EF43FE" w:rsidRDefault="00EF43FE" w:rsidP="00FB01AB">
      <w:r w:rsidRPr="00FB01AB">
        <w:t>PID values changed</w:t>
      </w:r>
      <w:r>
        <w:t xml:space="preserve"> p = 2.5 I = 5.0 d = 0.0</w:t>
      </w:r>
    </w:p>
    <w:p w:rsidR="00EF43FE" w:rsidRDefault="00EF43FE" w:rsidP="00AF182C">
      <w:pPr>
        <w:pStyle w:val="Heading2"/>
      </w:pPr>
      <w:r>
        <w:t>Anneal to 130 K</w:t>
      </w:r>
    </w:p>
    <w:p w:rsidR="00EF43FE" w:rsidRDefault="00EF43FE" w:rsidP="00FB01AB">
      <w:r>
        <w:t>17:06 Set Temperature 130K</w:t>
      </w:r>
    </w:p>
    <w:p w:rsidR="00EF43FE" w:rsidRPr="00A62E06" w:rsidRDefault="00EF43FE" w:rsidP="00A62E06">
      <w:r w:rsidRPr="00A62E06">
        <w:t>Pressure chamber increased slightly (to monitor ?)</w:t>
      </w:r>
    </w:p>
    <w:p w:rsidR="00EF43FE" w:rsidRPr="006159E7" w:rsidRDefault="00EF43FE" w:rsidP="00AF182C">
      <w:pPr>
        <w:spacing w:after="0"/>
        <w:rPr>
          <w:b/>
          <w:lang w:val="fr-FR"/>
        </w:rPr>
      </w:pPr>
      <w:r w:rsidRPr="006159E7">
        <w:rPr>
          <w:b/>
          <w:lang w:val="fr-FR"/>
        </w:rPr>
        <w:t>17:32</w:t>
      </w:r>
      <w:r w:rsidRPr="006159E7">
        <w:rPr>
          <w:b/>
          <w:lang w:val="fr-FR"/>
        </w:rPr>
        <w:tab/>
      </w:r>
      <w:r w:rsidRPr="006159E7">
        <w:rPr>
          <w:b/>
          <w:color w:val="339966"/>
          <w:lang w:val="fr-FR"/>
        </w:rPr>
        <w:t>ASW_2020_09_15_0002</w:t>
      </w:r>
    </w:p>
    <w:p w:rsidR="00EF43FE" w:rsidRPr="00AF182C" w:rsidRDefault="00EF43FE" w:rsidP="00AF182C">
      <w:pPr>
        <w:ind w:left="720"/>
        <w:rPr>
          <w:lang w:val="fr-FR"/>
        </w:rPr>
      </w:pPr>
      <w:r w:rsidRPr="00AF182C">
        <w:rPr>
          <w:lang w:val="fr-FR"/>
        </w:rPr>
        <w:t>512 scans</w:t>
      </w:r>
      <w:r w:rsidRPr="00AF182C">
        <w:rPr>
          <w:lang w:val="fr-FR"/>
        </w:rPr>
        <w:tab/>
        <w:t>1 cm</w:t>
      </w:r>
      <w:r w:rsidRPr="00AF182C">
        <w:rPr>
          <w:vertAlign w:val="superscript"/>
          <w:lang w:val="fr-FR"/>
        </w:rPr>
        <w:t>-1</w:t>
      </w:r>
      <w:r w:rsidRPr="00AF182C">
        <w:rPr>
          <w:lang w:val="fr-FR"/>
        </w:rPr>
        <w:t xml:space="preserve"> res</w:t>
      </w:r>
      <w:r w:rsidRPr="00AF182C">
        <w:rPr>
          <w:lang w:val="fr-FR"/>
        </w:rPr>
        <w:tab/>
        <w:t>signal 4.84</w:t>
      </w:r>
      <w:r w:rsidRPr="00AF182C">
        <w:rPr>
          <w:lang w:val="fr-FR"/>
        </w:rPr>
        <w:br/>
        <w:t>p = ?? mbar</w:t>
      </w:r>
      <w:r w:rsidRPr="00AF182C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AF182C">
        <w:rPr>
          <w:lang w:val="fr-FR"/>
        </w:rPr>
        <w:t xml:space="preserve"> K</w:t>
      </w:r>
    </w:p>
    <w:p w:rsidR="00EF43FE" w:rsidRPr="00AF182C" w:rsidRDefault="00EF43FE" w:rsidP="00405560">
      <w:pPr>
        <w:rPr>
          <w:b/>
          <w:lang w:val="fr-FR"/>
        </w:rPr>
      </w:pPr>
    </w:p>
    <w:p w:rsidR="00EF43FE" w:rsidRDefault="00EF43FE" w:rsidP="00405560">
      <w:pPr>
        <w:rPr>
          <w:b/>
        </w:rPr>
      </w:pPr>
      <w:r w:rsidRPr="009A734B">
        <w:rPr>
          <w:b/>
        </w:rPr>
        <w:pict>
          <v:shape id="_x0000_i1031" type="#_x0000_t75" style="width:451.5pt;height:351.75pt">
            <v:imagedata r:id="rId13" o:title=""/>
          </v:shape>
        </w:pict>
      </w:r>
    </w:p>
    <w:p w:rsidR="00EF43FE" w:rsidRPr="0002284B" w:rsidRDefault="00EF43FE" w:rsidP="00405560">
      <w:pPr>
        <w:rPr>
          <w:b/>
        </w:rPr>
      </w:pPr>
    </w:p>
    <w:p w:rsidR="00EF43FE" w:rsidRDefault="00EF43FE" w:rsidP="00AF182C">
      <w:pPr>
        <w:pStyle w:val="Heading2"/>
      </w:pPr>
      <w:r>
        <w:t>Anneal to 140 K</w:t>
      </w:r>
    </w:p>
    <w:p w:rsidR="00EF43FE" w:rsidRDefault="00EF43FE" w:rsidP="000D014A">
      <w:r>
        <w:t xml:space="preserve">17:50 </w:t>
      </w:r>
      <w:r>
        <w:tab/>
        <w:t>Set Temperature 140K</w:t>
      </w:r>
    </w:p>
    <w:p w:rsidR="00EF43FE" w:rsidRPr="00AF182C" w:rsidRDefault="00EF43FE" w:rsidP="00AF182C">
      <w:pPr>
        <w:spacing w:after="0"/>
        <w:rPr>
          <w:b/>
          <w:lang w:val="fr-FR"/>
        </w:rPr>
      </w:pPr>
      <w:r w:rsidRPr="00AF182C">
        <w:rPr>
          <w:b/>
          <w:lang w:val="fr-FR"/>
        </w:rPr>
        <w:t>18:07</w:t>
      </w:r>
      <w:r w:rsidRPr="00AF182C">
        <w:rPr>
          <w:b/>
          <w:lang w:val="fr-FR"/>
        </w:rPr>
        <w:tab/>
      </w:r>
      <w:r w:rsidRPr="00AF182C">
        <w:rPr>
          <w:b/>
          <w:color w:val="339966"/>
          <w:lang w:val="fr-FR"/>
        </w:rPr>
        <w:t>ASW_2020_09_15_0003</w:t>
      </w:r>
    </w:p>
    <w:p w:rsidR="00EF43FE" w:rsidRPr="002F08FF" w:rsidRDefault="00EF43FE" w:rsidP="00AF182C">
      <w:pPr>
        <w:ind w:left="720"/>
        <w:rPr>
          <w:lang w:val="fr-FR"/>
        </w:rPr>
      </w:pPr>
      <w:r w:rsidRPr="002F08FF">
        <w:rPr>
          <w:lang w:val="fr-FR"/>
        </w:rPr>
        <w:t>512 scans</w:t>
      </w:r>
      <w:r w:rsidRPr="002F08FF">
        <w:rPr>
          <w:lang w:val="fr-FR"/>
        </w:rPr>
        <w:tab/>
        <w:t>1 cm</w:t>
      </w:r>
      <w:r w:rsidRPr="002F08FF">
        <w:rPr>
          <w:vertAlign w:val="superscript"/>
          <w:lang w:val="fr-FR"/>
        </w:rPr>
        <w:t>-1</w:t>
      </w:r>
      <w:r w:rsidRPr="002F08FF">
        <w:rPr>
          <w:lang w:val="fr-FR"/>
        </w:rPr>
        <w:t xml:space="preserve"> res</w:t>
      </w:r>
      <w:r w:rsidRPr="002F08FF">
        <w:rPr>
          <w:lang w:val="fr-FR"/>
        </w:rPr>
        <w:tab/>
        <w:t xml:space="preserve">signal </w:t>
      </w:r>
      <w:r>
        <w:rPr>
          <w:lang w:val="fr-FR"/>
        </w:rPr>
        <w:t>4.84</w:t>
      </w:r>
      <w:r w:rsidRPr="002F08FF">
        <w:rPr>
          <w:lang w:val="fr-FR"/>
        </w:rPr>
        <w:br/>
        <w:t>p =</w:t>
      </w:r>
      <w:r>
        <w:rPr>
          <w:lang w:val="fr-FR"/>
        </w:rPr>
        <w:t> ??</w:t>
      </w:r>
      <w:r w:rsidRPr="002F08FF">
        <w:rPr>
          <w:lang w:val="fr-FR"/>
        </w:rPr>
        <w:t>mbar</w:t>
      </w:r>
      <w:r w:rsidRPr="002F08FF">
        <w:rPr>
          <w:lang w:val="fr-FR"/>
        </w:rPr>
        <w:tab/>
        <w:t xml:space="preserve">T = </w:t>
      </w:r>
      <w:r>
        <w:rPr>
          <w:lang w:val="fr-FR"/>
        </w:rPr>
        <w:t>140</w:t>
      </w:r>
      <w:r w:rsidRPr="002F08FF">
        <w:rPr>
          <w:lang w:val="fr-FR"/>
        </w:rPr>
        <w:t xml:space="preserve"> K</w:t>
      </w:r>
    </w:p>
    <w:p w:rsidR="00EF43FE" w:rsidRPr="0002284B" w:rsidRDefault="00EF43FE" w:rsidP="00AF182C">
      <w:pPr>
        <w:ind w:left="720"/>
        <w:rPr>
          <w:b/>
        </w:rPr>
      </w:pPr>
      <w:r w:rsidRPr="00AF182C">
        <w:rPr>
          <w:b/>
          <w:lang w:val="fr-FR"/>
        </w:rPr>
        <w:br w:type="page"/>
      </w:r>
      <w:r w:rsidRPr="009A734B">
        <w:rPr>
          <w:b/>
        </w:rPr>
        <w:pict>
          <v:shape id="_x0000_i1032" type="#_x0000_t75" style="width:451.5pt;height:351.75pt">
            <v:imagedata r:id="rId14" o:title=""/>
          </v:shape>
        </w:pict>
      </w:r>
    </w:p>
    <w:p w:rsidR="00EF43FE" w:rsidRDefault="00EF43FE" w:rsidP="00AF182C">
      <w:pPr>
        <w:pStyle w:val="Heading2"/>
      </w:pPr>
      <w:r>
        <w:t>Anneal to 160 K</w:t>
      </w:r>
    </w:p>
    <w:p w:rsidR="00EF43FE" w:rsidRDefault="00EF43FE" w:rsidP="00CA2DEA">
      <w:r>
        <w:t>18:25 Set Temperature 160K</w:t>
      </w:r>
    </w:p>
    <w:p w:rsidR="00EF43FE" w:rsidRDefault="00EF43FE" w:rsidP="00AF182C">
      <w:pPr>
        <w:spacing w:after="0"/>
        <w:rPr>
          <w:b/>
        </w:rPr>
      </w:pPr>
      <w:r>
        <w:rPr>
          <w:b/>
        </w:rPr>
        <w:t xml:space="preserve">18:48 </w:t>
      </w:r>
      <w:r>
        <w:rPr>
          <w:b/>
        </w:rPr>
        <w:tab/>
      </w:r>
      <w:r w:rsidRPr="00405560">
        <w:rPr>
          <w:b/>
          <w:color w:val="339966"/>
        </w:rPr>
        <w:t>ASW_2020_09_15_000</w:t>
      </w:r>
      <w:r>
        <w:rPr>
          <w:b/>
          <w:color w:val="339966"/>
        </w:rPr>
        <w:t>4</w:t>
      </w:r>
      <w:r>
        <w:rPr>
          <w:b/>
        </w:rPr>
        <w:t xml:space="preserve"> </w:t>
      </w:r>
      <w:r w:rsidRPr="00DF34B1">
        <w:rPr>
          <w:b/>
        </w:rPr>
        <w:sym w:font="Wingdings" w:char="F0E0"/>
      </w:r>
      <w:r>
        <w:rPr>
          <w:b/>
        </w:rPr>
        <w:t xml:space="preserve"> 512 scan, resolution 1, signal: 4.90</w:t>
      </w:r>
    </w:p>
    <w:p w:rsidR="00EF43FE" w:rsidRPr="00AF182C" w:rsidRDefault="00EF43FE" w:rsidP="00AF182C">
      <w:pPr>
        <w:ind w:left="720"/>
        <w:rPr>
          <w:lang w:val="fr-FR"/>
        </w:rPr>
      </w:pPr>
      <w:r w:rsidRPr="00AF182C">
        <w:rPr>
          <w:lang w:val="fr-FR"/>
        </w:rPr>
        <w:t>512 scans</w:t>
      </w:r>
      <w:r w:rsidRPr="00AF182C">
        <w:rPr>
          <w:lang w:val="fr-FR"/>
        </w:rPr>
        <w:tab/>
        <w:t>1 cm</w:t>
      </w:r>
      <w:r w:rsidRPr="00AF182C">
        <w:rPr>
          <w:vertAlign w:val="superscript"/>
          <w:lang w:val="fr-FR"/>
        </w:rPr>
        <w:t>-1</w:t>
      </w:r>
      <w:r w:rsidRPr="00AF182C">
        <w:rPr>
          <w:lang w:val="fr-FR"/>
        </w:rPr>
        <w:t xml:space="preserve"> res</w:t>
      </w:r>
      <w:r w:rsidRPr="00AF182C">
        <w:rPr>
          <w:lang w:val="fr-FR"/>
        </w:rPr>
        <w:tab/>
        <w:t>signal 4.90</w:t>
      </w:r>
      <w:r w:rsidRPr="00AF182C">
        <w:rPr>
          <w:lang w:val="fr-FR"/>
        </w:rPr>
        <w:br/>
        <w:t>p = ?? mbar</w:t>
      </w:r>
      <w:r w:rsidRPr="00AF182C">
        <w:rPr>
          <w:lang w:val="fr-FR"/>
        </w:rPr>
        <w:tab/>
        <w:t xml:space="preserve">T = </w:t>
      </w:r>
      <w:r>
        <w:rPr>
          <w:lang w:val="fr-FR"/>
        </w:rPr>
        <w:t>160</w:t>
      </w:r>
      <w:r w:rsidRPr="00AF182C">
        <w:rPr>
          <w:lang w:val="fr-FR"/>
        </w:rPr>
        <w:t xml:space="preserve"> K</w:t>
      </w:r>
    </w:p>
    <w:p w:rsidR="00EF43FE" w:rsidRPr="00AF182C" w:rsidRDefault="00EF43FE" w:rsidP="00CA2DEA">
      <w:pPr>
        <w:rPr>
          <w:b/>
          <w:lang w:val="fr-FR"/>
        </w:rPr>
      </w:pPr>
    </w:p>
    <w:p w:rsidR="00EF43FE" w:rsidRPr="00A62E06" w:rsidRDefault="00EF43FE" w:rsidP="000D014A">
      <w:r>
        <w:pict>
          <v:shape id="_x0000_i1033" type="#_x0000_t75" style="width:451.5pt;height:351.75pt">
            <v:imagedata r:id="rId15" o:title=""/>
          </v:shape>
        </w:pict>
      </w:r>
    </w:p>
    <w:p w:rsidR="00EF43FE" w:rsidRDefault="00EF43FE" w:rsidP="00A62E06">
      <w:r>
        <w:t>19:12 Heater set up manual 0.0 V and cryostat turned off.</w:t>
      </w:r>
    </w:p>
    <w:p w:rsidR="00EF43FE" w:rsidRDefault="00EF43FE" w:rsidP="00A62E06">
      <w:r>
        <w:t xml:space="preserve">Why is 160K such a drop in Absorbance? </w:t>
      </w:r>
    </w:p>
    <w:p w:rsidR="00EF43FE" w:rsidRPr="00A62E06" w:rsidRDefault="00EF43FE" w:rsidP="00AF182C">
      <w:pPr>
        <w:pStyle w:val="BodyText"/>
      </w:pPr>
      <w:r>
        <w:t xml:space="preserve">Great day,  </w:t>
      </w:r>
      <w:r>
        <w:sym w:font="Wingdings" w:char="F04A"/>
      </w:r>
      <w:r>
        <w:t xml:space="preserve"> </w:t>
      </w: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Pr="00CF7A69" w:rsidRDefault="00EF43FE" w:rsidP="00CF7A69">
      <w:pPr>
        <w:pStyle w:val="Heading1"/>
      </w:pPr>
      <w:r>
        <w:br w:type="page"/>
      </w:r>
      <w:r w:rsidRPr="00CF7A69">
        <w:t>Wednesday 16</w:t>
      </w:r>
      <w:r w:rsidRPr="00CF7A69">
        <w:rPr>
          <w:vertAlign w:val="superscript"/>
        </w:rPr>
        <w:t>th</w:t>
      </w:r>
      <w:r w:rsidRPr="00CF7A69">
        <w:t xml:space="preserve"> Sep 2020</w:t>
      </w:r>
      <w:r w:rsidRPr="00CF7A69">
        <w:tab/>
        <w:t>(VD &amp; AD)</w:t>
      </w:r>
    </w:p>
    <w:p w:rsidR="00EF43FE" w:rsidRDefault="00EF43FE" w:rsidP="00AF182C">
      <w:pPr>
        <w:pStyle w:val="BodyText"/>
      </w:pPr>
      <w:r>
        <w:t>09:00</w:t>
      </w:r>
      <w:r>
        <w:tab/>
        <w:t>p= 5x10</w:t>
      </w:r>
      <w:r w:rsidRPr="00660E47">
        <w:rPr>
          <w:vertAlign w:val="superscript"/>
        </w:rPr>
        <w:t>-8</w:t>
      </w:r>
      <w:r>
        <w:t xml:space="preserve"> mbar</w:t>
      </w:r>
    </w:p>
    <w:p w:rsidR="00EF43FE" w:rsidRDefault="00EF43FE" w:rsidP="00EE6EE3">
      <w:pPr>
        <w:pStyle w:val="BodyText"/>
        <w:ind w:firstLine="720"/>
      </w:pPr>
      <w:r>
        <w:t>Heater on Auto to 300 K</w:t>
      </w:r>
    </w:p>
    <w:p w:rsidR="00EF43FE" w:rsidRDefault="00EF43FE" w:rsidP="00AF182C">
      <w:pPr>
        <w:pStyle w:val="BodyText"/>
      </w:pPr>
      <w:r>
        <w:t xml:space="preserve">09:30 </w:t>
      </w:r>
      <w:r>
        <w:tab/>
        <w:t>MCT detector cooled; cryo on</w:t>
      </w:r>
    </w:p>
    <w:p w:rsidR="00EF43FE" w:rsidRPr="00E74FDE" w:rsidRDefault="00EF43FE" w:rsidP="00E74FDE">
      <w:pPr>
        <w:pStyle w:val="BodyText"/>
        <w:rPr>
          <w:b/>
          <w:bCs/>
        </w:rPr>
      </w:pPr>
      <w:r w:rsidRPr="00E74FDE">
        <w:rPr>
          <w:b/>
          <w:bCs/>
        </w:rPr>
        <w:t>Plan for the day:</w:t>
      </w:r>
    </w:p>
    <w:p w:rsidR="00EF43FE" w:rsidRDefault="00EF43FE" w:rsidP="00E74FDE">
      <w:pPr>
        <w:pStyle w:val="BodyText"/>
        <w:numPr>
          <w:ilvl w:val="0"/>
          <w:numId w:val="17"/>
        </w:numPr>
      </w:pPr>
      <w:r w:rsidRPr="00E74FDE">
        <w:t>Deposit same as yesterday – 1-1.2 x 10-7 mbar for 20 min</w:t>
      </w:r>
    </w:p>
    <w:p w:rsidR="00EF43FE" w:rsidRDefault="00EF43FE" w:rsidP="00E74FDE">
      <w:pPr>
        <w:pStyle w:val="BodyText"/>
        <w:numPr>
          <w:ilvl w:val="0"/>
          <w:numId w:val="17"/>
        </w:numPr>
      </w:pPr>
      <w:r>
        <w:t>Scan at 20, 40, 60, 80 (see dangling bonds disappear), 100, 120, 130, 140, 160…</w:t>
      </w:r>
    </w:p>
    <w:p w:rsidR="00EF43FE" w:rsidRDefault="00EF43FE" w:rsidP="00E74FDE">
      <w:pPr>
        <w:pStyle w:val="BodyText"/>
        <w:numPr>
          <w:ilvl w:val="0"/>
          <w:numId w:val="17"/>
        </w:numPr>
      </w:pPr>
      <w:r>
        <w:t>If there is time, heat to 200 to remove water, cool to 130-160 and deposit</w:t>
      </w:r>
    </w:p>
    <w:p w:rsidR="00EF43FE" w:rsidRPr="00E74FDE" w:rsidRDefault="00EF43FE" w:rsidP="00CF7A69">
      <w:pPr>
        <w:pStyle w:val="BodyText"/>
      </w:pPr>
      <w:r>
        <w:pict>
          <v:shape id="_x0000_i1034" type="#_x0000_t75" style="width:449.25pt;height:313.5pt">
            <v:imagedata r:id="rId16" o:title=""/>
          </v:shape>
        </w:pict>
      </w:r>
    </w:p>
    <w:p w:rsidR="00EF43FE" w:rsidRPr="00E74FDE" w:rsidRDefault="00EF43FE" w:rsidP="00AF182C">
      <w:pPr>
        <w:pStyle w:val="BodyText"/>
      </w:pPr>
      <w:r w:rsidRPr="00E74FDE">
        <w:t>10:45</w:t>
      </w:r>
      <w:r w:rsidRPr="00E74FDE">
        <w:tab/>
        <w:t>p=4x10-9 mbar</w:t>
      </w:r>
      <w:r w:rsidRPr="00E74FDE">
        <w:tab/>
      </w:r>
      <w:r w:rsidRPr="00E74FDE">
        <w:tab/>
        <w:t>T=70 K and dropping</w:t>
      </w:r>
    </w:p>
    <w:p w:rsidR="00EF43FE" w:rsidRDefault="00EF43FE" w:rsidP="00AF182C">
      <w:pPr>
        <w:pStyle w:val="BodyText"/>
        <w:rPr>
          <w:b/>
          <w:bCs/>
        </w:rPr>
      </w:pPr>
    </w:p>
    <w:p w:rsidR="00EF43FE" w:rsidRDefault="00EF43FE" w:rsidP="00093A8B">
      <w:pPr>
        <w:pStyle w:val="Heading2"/>
      </w:pPr>
      <w:r w:rsidRPr="00C83453">
        <w:t>Background scan</w:t>
      </w:r>
      <w:r>
        <w:t>(s) #1</w:t>
      </w:r>
    </w:p>
    <w:p w:rsidR="00EF43FE" w:rsidRPr="004E4561" w:rsidRDefault="00EF43FE" w:rsidP="00093A8B">
      <w:pPr>
        <w:pStyle w:val="BodyText"/>
        <w:spacing w:after="0"/>
        <w:rPr>
          <w:color w:val="339966"/>
        </w:rPr>
      </w:pPr>
      <w:r w:rsidRPr="004E4561">
        <w:rPr>
          <w:b/>
        </w:rPr>
        <w:t>11:04</w:t>
      </w:r>
      <w:r w:rsidRPr="004E4561">
        <w:rPr>
          <w:b/>
          <w:color w:val="339966"/>
        </w:rPr>
        <w:tab/>
        <w:t>BG20200916_01</w:t>
      </w:r>
      <w:r w:rsidRPr="004E4561">
        <w:rPr>
          <w:color w:val="339966"/>
        </w:rPr>
        <w:tab/>
      </w:r>
    </w:p>
    <w:p w:rsidR="00EF43FE" w:rsidRPr="006159E7" w:rsidRDefault="00EF43FE" w:rsidP="00093A8B">
      <w:pPr>
        <w:ind w:left="720"/>
      </w:pPr>
      <w:r w:rsidRPr="006159E7">
        <w:t>512 scans</w:t>
      </w:r>
      <w:r w:rsidRPr="006159E7">
        <w:tab/>
        <w:t>res = 1 cm</w:t>
      </w:r>
      <w:r w:rsidRPr="006159E7">
        <w:rPr>
          <w:vertAlign w:val="superscript"/>
        </w:rPr>
        <w:t>-1</w:t>
      </w:r>
      <w:r w:rsidRPr="006159E7">
        <w:tab/>
        <w:t>signal = 5.02</w:t>
      </w:r>
      <w:r w:rsidRPr="006159E7">
        <w:br/>
        <w:t>p = 3.5 10</w:t>
      </w:r>
      <w:r w:rsidRPr="006159E7">
        <w:rPr>
          <w:vertAlign w:val="superscript"/>
        </w:rPr>
        <w:t>-9</w:t>
      </w:r>
      <w:r w:rsidRPr="006159E7">
        <w:t xml:space="preserve"> mbar</w:t>
      </w:r>
      <w:r w:rsidRPr="006159E7">
        <w:tab/>
        <w:t>T = 22.2 K</w:t>
      </w:r>
    </w:p>
    <w:p w:rsidR="00EF43FE" w:rsidRPr="00D0105E" w:rsidRDefault="00EF43FE" w:rsidP="00AF182C">
      <w:pPr>
        <w:pStyle w:val="BodyText"/>
        <w:rPr>
          <w:b/>
          <w:bCs/>
          <w:lang w:val="fr-FR"/>
        </w:rPr>
      </w:pPr>
      <w:r w:rsidRPr="009A734B">
        <w:rPr>
          <w:b/>
          <w:bCs/>
          <w:lang w:val="fr-FR"/>
        </w:rPr>
        <w:pict>
          <v:shape id="_x0000_i1035" type="#_x0000_t75" style="width:451.5pt;height:351.75pt">
            <v:imagedata r:id="rId17" o:title=""/>
          </v:shape>
        </w:pict>
      </w:r>
    </w:p>
    <w:p w:rsidR="00EF43FE" w:rsidRDefault="00EF43FE" w:rsidP="00D0105E">
      <w:r w:rsidRPr="00D0105E">
        <w:t xml:space="preserve">Red scan = 16/09     Green = 15/09 </w:t>
      </w:r>
      <w:r w:rsidRPr="00D0105E">
        <w:sym w:font="Wingdings" w:char="F0E0"/>
      </w:r>
      <w:r w:rsidRPr="00D0105E">
        <w:t xml:space="preserve"> Less water, sample cleaner</w:t>
      </w:r>
    </w:p>
    <w:p w:rsidR="00EF43FE" w:rsidRDefault="00EF43FE" w:rsidP="00D0105E"/>
    <w:p w:rsidR="00EF43FE" w:rsidRPr="00D0105E" w:rsidRDefault="00EF43FE" w:rsidP="00D0105E"/>
    <w:p w:rsidR="00EF43FE" w:rsidRPr="008902CE" w:rsidRDefault="00EF43FE" w:rsidP="00D82F46">
      <w:pPr>
        <w:pStyle w:val="Heading2"/>
        <w:rPr>
          <w:lang w:val="it-IT"/>
        </w:rPr>
      </w:pPr>
      <w:r w:rsidRPr="008902CE">
        <w:rPr>
          <w:lang w:val="it-IT"/>
        </w:rPr>
        <w:t>Deposition #2: H2O @ 22 K</w:t>
      </w:r>
    </w:p>
    <w:p w:rsidR="00EF43FE" w:rsidRPr="008902CE" w:rsidRDefault="00EF43FE" w:rsidP="00D82F46">
      <w:pPr>
        <w:rPr>
          <w:lang w:val="it-IT"/>
        </w:rPr>
      </w:pPr>
      <w:r w:rsidRPr="008902CE">
        <w:rPr>
          <w:lang w:val="it-IT"/>
        </w:rPr>
        <w:t xml:space="preserve">12:00 </w:t>
      </w:r>
      <w:r w:rsidRPr="008902CE">
        <w:rPr>
          <w:lang w:val="it-IT"/>
        </w:rPr>
        <w:tab/>
        <w:t>20 min @ 1x10-7 mbar H</w:t>
      </w:r>
      <w:r w:rsidRPr="008902CE">
        <w:rPr>
          <w:vertAlign w:val="subscript"/>
          <w:lang w:val="it-IT"/>
        </w:rPr>
        <w:t>2</w:t>
      </w:r>
      <w:r w:rsidRPr="008902CE">
        <w:rPr>
          <w:lang w:val="it-IT"/>
        </w:rPr>
        <w:t>O</w:t>
      </w:r>
    </w:p>
    <w:p w:rsidR="00EF43FE" w:rsidRPr="004E4561" w:rsidRDefault="00EF43FE" w:rsidP="00D82F46">
      <w:pPr>
        <w:pStyle w:val="BodyText"/>
        <w:ind w:firstLine="720"/>
      </w:pPr>
      <w:r w:rsidRPr="004E4561">
        <w:t>- Initial Temperature:</w:t>
      </w:r>
      <w:r>
        <w:t xml:space="preserve"> 22.1 K</w:t>
      </w:r>
    </w:p>
    <w:p w:rsidR="00EF43FE" w:rsidRDefault="00EF43FE" w:rsidP="00D82F46">
      <w:pPr>
        <w:pStyle w:val="BodyText"/>
        <w:ind w:firstLine="720"/>
      </w:pPr>
      <w:r>
        <w:t>- Initial pressure: 3*10-9 mbar</w:t>
      </w:r>
    </w:p>
    <w:p w:rsidR="00EF43FE" w:rsidRDefault="00EF43FE" w:rsidP="00D82F46">
      <w:pPr>
        <w:pStyle w:val="BodyText"/>
        <w:ind w:firstLine="720"/>
      </w:pPr>
      <w:r>
        <w:t>- Initial gas cell pressure: 7.64 Torr</w:t>
      </w:r>
    </w:p>
    <w:p w:rsidR="00EF43FE" w:rsidRPr="003A7BE5" w:rsidRDefault="00EF43FE" w:rsidP="00D82F46">
      <w:pPr>
        <w:pStyle w:val="BodyText"/>
        <w:ind w:firstLine="720"/>
        <w:rPr>
          <w:lang w:val="fr-FR"/>
        </w:rPr>
      </w:pPr>
      <w:r w:rsidRPr="006159E7">
        <w:rPr>
          <w:lang w:val="fr-FR"/>
        </w:rPr>
        <w:t xml:space="preserve">- </w:t>
      </w:r>
      <w:r w:rsidRPr="003A7BE5">
        <w:rPr>
          <w:lang w:val="fr-FR"/>
        </w:rPr>
        <w:t>Deposition pressure</w:t>
      </w:r>
      <w:r>
        <w:rPr>
          <w:lang w:val="fr-FR"/>
        </w:rPr>
        <w:t xml:space="preserve">: </w:t>
      </w:r>
    </w:p>
    <w:p w:rsidR="00EF43FE" w:rsidRPr="003A7BE5" w:rsidRDefault="00EF43FE" w:rsidP="00D82F46">
      <w:pPr>
        <w:pStyle w:val="BodyText"/>
        <w:ind w:firstLine="720"/>
        <w:rPr>
          <w:lang w:val="fr-FR"/>
        </w:rPr>
      </w:pPr>
      <w:r w:rsidRPr="003A7BE5">
        <w:rPr>
          <w:lang w:val="fr-FR"/>
        </w:rPr>
        <w:t>- Laser signal:</w:t>
      </w:r>
      <w:r>
        <w:rPr>
          <w:lang w:val="fr-FR"/>
        </w:rPr>
        <w:t xml:space="preserve"> 324.9 mV</w:t>
      </w:r>
    </w:p>
    <w:p w:rsidR="00EF43FE" w:rsidRDefault="00EF43FE" w:rsidP="00D82F46">
      <w:pPr>
        <w:pStyle w:val="BodyText"/>
        <w:ind w:firstLine="720"/>
        <w:rPr>
          <w:lang w:val="fr-FR"/>
        </w:rPr>
      </w:pPr>
      <w:r w:rsidRPr="003A7BE5">
        <w:rPr>
          <w:lang w:val="fr-FR"/>
        </w:rPr>
        <w:t>- Deposition time:</w:t>
      </w:r>
      <w:r>
        <w:rPr>
          <w:lang w:val="fr-FR"/>
        </w:rPr>
        <w:t xml:space="preserve"> 20 min</w:t>
      </w:r>
    </w:p>
    <w:p w:rsidR="00EF43FE" w:rsidRPr="006159E7" w:rsidRDefault="00EF43FE" w:rsidP="00D82F46">
      <w:pPr>
        <w:pStyle w:val="BodyText"/>
        <w:ind w:firstLine="720"/>
      </w:pPr>
      <w:r w:rsidRPr="006159E7">
        <w:t>- pressure after deposition 6.7*10-9 mbar</w:t>
      </w:r>
    </w:p>
    <w:p w:rsidR="00EF43FE" w:rsidRPr="008902CE" w:rsidRDefault="00EF43FE" w:rsidP="00D82F46">
      <w:pPr>
        <w:pStyle w:val="BodyText"/>
        <w:ind w:firstLine="720"/>
      </w:pPr>
      <w:r w:rsidRPr="008902CE">
        <w:t>- final gas cell pressure = 6.4 T</w:t>
      </w:r>
      <w:r>
        <w:t>orr</w:t>
      </w:r>
    </w:p>
    <w:p w:rsidR="00EF43FE" w:rsidRDefault="00EF43FE" w:rsidP="005D7778">
      <w:pPr>
        <w:pStyle w:val="BodyText"/>
        <w:rPr>
          <w:lang w:val="fr-FR"/>
        </w:rPr>
      </w:pPr>
      <w:r>
        <w:rPr>
          <w:noProof/>
          <w:lang w:eastAsia="en-GB" w:bidi="ml-IN"/>
        </w:rPr>
      </w:r>
      <w:r w:rsidRPr="00041E06">
        <w:rPr>
          <w:lang w:val="fr-FR"/>
        </w:rPr>
        <w:pict>
          <v:group id="_x0000_s1026" editas="canvas" style="width:423pt;height:232.9pt;mso-position-horizontal-relative:char;mso-position-vertical-relative:line" coordsize="8460,4658">
            <o:lock v:ext="edit" aspectratio="t"/>
            <v:shape id="_x0000_s1027" type="#_x0000_t75" style="position:absolute;width:8460;height:4658" o:preferrelative="f">
              <v:fill o:detectmouseclick="t"/>
              <v:path o:extrusionok="t" o:connecttype="none"/>
              <o:lock v:ext="edit" text="t"/>
            </v:shape>
            <v:rect id="_x0000_s1028" style="position:absolute;left:75;top:75;width:8295;height:4185" strokecolor="gray" strokeweight="0"/>
            <v:rect id="_x0000_s1029" style="position:absolute;left:1020;top:690;width:6000;height:2970" stroked="f"/>
            <v:line id="_x0000_s1030" style="position:absolute" from="1020,3165" to="7020,3165" strokecolor="gray" strokeweight="0"/>
            <v:line id="_x0000_s1031" style="position:absolute" from="1020,2670" to="7020,2670" strokecolor="gray" strokeweight="0"/>
            <v:line id="_x0000_s1032" style="position:absolute" from="1020,2175" to="7020,2175" strokecolor="gray" strokeweight="0"/>
            <v:line id="_x0000_s1033" style="position:absolute" from="1020,1680" to="7020,1680" strokecolor="gray" strokeweight="0"/>
            <v:line id="_x0000_s1034" style="position:absolute" from="1020,1185" to="7020,1185" strokecolor="gray" strokeweight="0"/>
            <v:line id="_x0000_s1035" style="position:absolute" from="1020,690" to="7020,690" strokecolor="gray" strokeweight="0"/>
            <v:line id="_x0000_s1036" style="position:absolute" from="1020,690" to="1020,3660" strokecolor="gray" strokeweight="0"/>
            <v:line id="_x0000_s1037" style="position:absolute" from="960,3660" to="1020,3660" strokecolor="gray" strokeweight="0"/>
            <v:line id="_x0000_s1038" style="position:absolute" from="960,3165" to="1020,3165" strokecolor="gray" strokeweight="0"/>
            <v:line id="_x0000_s1039" style="position:absolute" from="960,2670" to="1020,2670" strokecolor="gray" strokeweight="0"/>
            <v:line id="_x0000_s1040" style="position:absolute" from="960,2175" to="1020,2175" strokecolor="gray" strokeweight="0"/>
            <v:line id="_x0000_s1041" style="position:absolute" from="960,1680" to="1020,1680" strokecolor="gray" strokeweight="0"/>
            <v:line id="_x0000_s1042" style="position:absolute" from="960,1185" to="1020,1185" strokecolor="gray" strokeweight="0"/>
            <v:line id="_x0000_s1043" style="position:absolute" from="960,690" to="1020,690" strokecolor="gray" strokeweight="0"/>
            <v:line id="_x0000_s1044" style="position:absolute" from="1020,3660" to="7020,3660" strokecolor="gray" strokeweight="0"/>
            <v:line id="_x0000_s1045" style="position:absolute;flip:y" from="1020,3660" to="1020,3720" strokecolor="gray" strokeweight="0"/>
            <v:line id="_x0000_s1046" style="position:absolute;flip:y" from="2025,3660" to="2025,3720" strokecolor="gray" strokeweight="0"/>
            <v:line id="_x0000_s1047" style="position:absolute;flip:y" from="3015,3660" to="3015,3720" strokecolor="gray" strokeweight="0"/>
            <v:line id="_x0000_s1048" style="position:absolute;flip:y" from="4020,3660" to="4020,3720" strokecolor="gray" strokeweight="0"/>
            <v:line id="_x0000_s1049" style="position:absolute;flip:y" from="5025,3660" to="5025,3720" strokecolor="gray" strokeweight="0"/>
            <v:line id="_x0000_s1050" style="position:absolute;flip:y" from="6015,3660" to="6015,3720" strokecolor="gray" strokeweight="0"/>
            <v:line id="_x0000_s1051" style="position:absolute;flip:y" from="7020,3660" to="7020,3720" strokecolor="gray" strokeweight="0"/>
            <v:shape id="_x0000_s1052" style="position:absolute;left:945;top:1215;width:150;height:150" coordsize="150,150" path="m75,r75,75l75,150,,75,75,xe" fillcolor="#669" strokecolor="#669">
              <v:path arrowok="t"/>
            </v:shape>
            <v:shape id="_x0000_s1053" style="position:absolute;left:1095;top:1500;width:150;height:150" coordsize="150,150" path="m75,r75,75l75,150,,75,75,xe" fillcolor="#669" strokecolor="#669">
              <v:path arrowok="t"/>
            </v:shape>
            <v:shape id="_x0000_s1054" style="position:absolute;left:1245;top:1905;width:150;height:150" coordsize="150,150" path="m75,r75,75l75,150,,75,75,xe" fillcolor="#669" strokecolor="#669">
              <v:path arrowok="t"/>
            </v:shape>
            <v:shape id="_x0000_s1055" style="position:absolute;left:1395;top:2445;width:150;height:150" coordsize="150,150" path="m75,r75,75l75,150,,75,75,xe" fillcolor="#669" strokecolor="#669">
              <v:path arrowok="t"/>
            </v:shape>
            <v:shape id="_x0000_s1056" style="position:absolute;left:1545;top:2940;width:150;height:150" coordsize="150,150" path="m75,r75,75l75,150,,75,75,xe" fillcolor="#669" strokecolor="#669">
              <v:path arrowok="t"/>
            </v:shape>
            <v:shape id="_x0000_s1057" style="position:absolute;left:1695;top:3240;width:150;height:150" coordsize="150,150" path="m75,r75,75l75,150,,75,75,xe" fillcolor="#669" strokecolor="#669">
              <v:path arrowok="t"/>
            </v:shape>
            <v:shape id="_x0000_s1058" style="position:absolute;left:1845;top:3195;width:150;height:150" coordsize="150,150" path="m75,r75,75l75,150,,75,75,xe" fillcolor="#669" strokecolor="#669">
              <v:path arrowok="t"/>
            </v:shape>
            <v:shape id="_x0000_s1059" style="position:absolute;left:1995;top:2745;width:150;height:150" coordsize="150,150" path="m75,r75,75l75,150,,75,75,xe" fillcolor="#669" strokecolor="#669">
              <v:path arrowok="t"/>
            </v:shape>
            <v:shape id="_x0000_s1060" style="position:absolute;left:2145;top:2205;width:150;height:150" coordsize="150,150" path="m75,r75,75l75,150,,75,75,xe" fillcolor="#669" strokecolor="#669">
              <v:path arrowok="t"/>
            </v:shape>
            <v:shape id="_x0000_s1061" style="position:absolute;left:2295;top:1710;width:150;height:150" coordsize="150,150" path="m75,r75,75l75,150,,75,75,xe" fillcolor="#669" strokecolor="#669">
              <v:path arrowok="t"/>
            </v:shape>
            <v:shape id="_x0000_s1062" style="position:absolute;left:2445;top:1410;width:150;height:150" coordsize="150,150" path="m75,r75,75l75,150,,75,75,xe" fillcolor="#669" strokecolor="#669">
              <v:path arrowok="t"/>
            </v:shape>
            <v:shape id="_x0000_s1063" style="position:absolute;left:2595;top:1260;width:150;height:150" coordsize="150,150" path="m75,r75,75l75,150,,75,75,xe" fillcolor="#669" strokecolor="#669">
              <v:path arrowok="t"/>
            </v:shape>
            <v:shape id="_x0000_s1064" style="position:absolute;left:2745;top:1260;width:150;height:150" coordsize="150,150" path="m75,r75,75l75,150,,75,75,xe" fillcolor="#669" strokecolor="#669">
              <v:path arrowok="t"/>
            </v:shape>
            <v:shape id="_x0000_s1065" style="position:absolute;left:2895;top:1455;width:150;height:150" coordsize="150,150" path="m75,r75,75l75,150,,75,75,xe" fillcolor="#669" strokecolor="#669">
              <v:path arrowok="t"/>
            </v:shape>
            <v:shape id="_x0000_s1066" style="position:absolute;left:3045;top:1755;width:150;height:150" coordsize="150,150" path="m75,r75,75l75,150,,75,75,xe" fillcolor="#669" strokecolor="#669">
              <v:path arrowok="t"/>
            </v:shape>
            <v:shape id="_x0000_s1067" style="position:absolute;left:3195;top:2145;width:150;height:150" coordsize="150,150" path="m75,r75,75l75,150,,75,75,xe" fillcolor="#669" strokecolor="#669">
              <v:path arrowok="t"/>
            </v:shape>
            <v:shape id="_x0000_s1068" style="position:absolute;left:3345;top:2745;width:150;height:150" coordsize="150,150" path="m75,r75,75l75,150,,75,75,xe" fillcolor="#669" strokecolor="#669">
              <v:path arrowok="t"/>
            </v:shape>
            <v:shape id="_x0000_s1069" style="position:absolute;left:3495;top:3195;width:150;height:150" coordsize="150,150" path="m75,r75,75l75,150,,75,75,xe" fillcolor="#669" strokecolor="#669">
              <v:path arrowok="t"/>
            </v:shape>
            <v:shape id="_x0000_s1070" style="position:absolute;left:3645;top:3435;width:150;height:150" coordsize="150,150" path="m75,r75,75l75,150,,75,75,xe" fillcolor="#669" strokecolor="#669">
              <v:path arrowok="t"/>
            </v:shape>
            <v:shape id="_x0000_s1071" style="position:absolute;left:3795;top:2985;width:150;height:150" coordsize="150,150" path="m75,r75,75l75,150,,75,75,xe" fillcolor="#669" strokecolor="#669">
              <v:path arrowok="t"/>
            </v:shape>
            <v:shape id="_x0000_s1072" style="position:absolute;left:3945;top:2550;width:150;height:150" coordsize="150,150" path="m75,r75,75l75,150,,75,75,xe" fillcolor="#669" strokecolor="#669">
              <v:path arrowok="t"/>
            </v:shape>
            <v:shape id="_x0000_s1073" style="position:absolute;left:4095;top:2055;width:150;height:150" coordsize="150,150" path="m75,r75,75l75,150,,75,75,xe" fillcolor="#669" strokecolor="#669">
              <v:path arrowok="t"/>
            </v:shape>
            <v:shape id="_x0000_s1074" style="position:absolute;left:4245;top:1605;width:150;height:150" coordsize="150,150" path="m75,r75,75l75,150,,75,75,xe" fillcolor="#669" strokecolor="#669">
              <v:path arrowok="t"/>
            </v:shape>
            <v:shape id="_x0000_s1075" style="position:absolute;left:4395;top:1305;width:150;height:150" coordsize="150,150" path="m75,r75,75l75,150,,75,75,xe" fillcolor="#669" strokecolor="#669">
              <v:path arrowok="t"/>
            </v:shape>
            <v:shape id="_x0000_s1076" style="position:absolute;left:4545;top:1155;width:150;height:150" coordsize="150,150" path="m75,r75,75l75,150,,75,75,xe" fillcolor="#669" strokecolor="#669">
              <v:path arrowok="t"/>
            </v:shape>
            <v:shape id="_x0000_s1077" style="position:absolute;left:4695;top:1155;width:150;height:150" coordsize="150,150" path="m75,r75,75l75,150,,75,75,xe" fillcolor="#669" strokecolor="#669">
              <v:path arrowok="t"/>
            </v:shape>
            <v:shape id="_x0000_s1078" style="position:absolute;left:4845;top:1305;width:150;height:150" coordsize="150,150" path="m75,r75,75l75,150,,75,75,xe" fillcolor="#669" strokecolor="#669">
              <v:path arrowok="t"/>
            </v:shape>
            <v:shape id="_x0000_s1079" style="position:absolute;left:4995;top:1560;width:150;height:150" coordsize="150,150" path="m75,r75,75l75,150,,75,75,xe" fillcolor="#669" strokecolor="#669">
              <v:path arrowok="t"/>
            </v:shape>
            <v:shape id="_x0000_s1080" style="position:absolute;left:5145;top:1410;width:150;height:150" coordsize="150,150" path="m75,r75,75l75,150,,75,75,xe" fillcolor="#669" strokecolor="#669">
              <v:path arrowok="t"/>
            </v:shape>
            <v:shape id="_x0000_s1081" style="position:absolute;left:5295;top:1800;width:150;height:150" coordsize="150,150" path="m75,r75,75l75,150,,75,75,xe" fillcolor="#669" strokecolor="#669">
              <v:path arrowok="t"/>
            </v:shape>
            <v:shape id="_x0000_s1082" style="position:absolute;left:5445;top:2355;width:150;height:150" coordsize="150,150" path="m75,r75,75l75,150,,75,75,xe" fillcolor="#669" strokecolor="#669">
              <v:path arrowok="t"/>
            </v:shape>
            <v:shape id="_x0000_s1083" style="position:absolute;left:5595;top:2790;width:150;height:150" coordsize="150,150" path="m75,r75,75l75,150,,75,75,xe" fillcolor="#669" strokecolor="#669">
              <v:path arrowok="t"/>
            </v:shape>
            <v:shape id="_x0000_s1084" style="position:absolute;left:5745;top:3240;width:150;height:150" coordsize="150,150" path="m75,r75,75l75,150,,75,75,xe" fillcolor="#669" strokecolor="#669">
              <v:path arrowok="t"/>
            </v:shape>
            <v:shape id="_x0000_s1085" style="position:absolute;left:5895;top:3435;width:150;height:150" coordsize="150,150" path="m75,r75,75l75,150,,75,75,xe" fillcolor="#669" strokecolor="#669">
              <v:path arrowok="t"/>
            </v:shape>
            <v:shape id="_x0000_s1086" style="position:absolute;left:6045;top:3285;width:150;height:150" coordsize="150,150" path="m75,r75,75l75,150,,75,75,xe" fillcolor="#669" strokecolor="#669">
              <v:path arrowok="t"/>
            </v:shape>
            <v:shape id="_x0000_s1087" style="position:absolute;left:6195;top:2790;width:150;height:150" coordsize="150,150" path="m75,r75,75l75,150,,75,75,xe" fillcolor="#669" strokecolor="#669">
              <v:path arrowok="t"/>
            </v:shape>
            <v:shape id="_x0000_s1088" style="position:absolute;left:6345;top:2250;width:150;height:150" coordsize="150,150" path="m75,r75,75l75,150,,75,75,xe" fillcolor="#669" strokecolor="#669">
              <v:path arrowok="t"/>
            </v:shape>
            <v:shape id="_x0000_s1089" style="position:absolute;left:6495;top:1800;width:150;height:150" coordsize="150,150" path="m75,r75,75l75,150,,75,75,xe" fillcolor="#669" strokecolor="#669">
              <v:path arrowok="t"/>
            </v:shape>
            <v:shape id="_x0000_s1090" style="position:absolute;left:6645;top:1455;width:150;height:150" coordsize="150,150" path="m75,r75,75l75,150,,75,75,xe" fillcolor="#669" strokecolor="#669">
              <v:path arrowok="t"/>
            </v:shape>
            <v:shape id="_x0000_s1091" style="position:absolute;left:6795;top:1260;width:150;height:150" coordsize="150,150" path="m75,r75,75l75,150,,75,75,xe" fillcolor="#669" strokecolor="#669">
              <v:path arrowok="t"/>
            </v:shape>
            <v:shape id="_x0000_s1092" style="position:absolute;left:6945;top:1305;width:150;height:150" coordsize="150,150" path="m75,r75,75l75,150,,75,75,xe" fillcolor="#669" strokecolor="#669">
              <v:path arrowok="t"/>
            </v:shape>
            <v:rect id="_x0000_s1093" style="position:absolute;left:3345;top:225;width:1768;height:1211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b/>
                        <w:bCs/>
                        <w:color w:val="000000"/>
                        <w:sz w:val="36"/>
                        <w:szCs w:val="36"/>
                        <w:lang w:val="en-US"/>
                      </w:rPr>
                      <w:t>voltage/mV</w:t>
                    </w:r>
                  </w:p>
                </w:txbxContent>
              </v:textbox>
            </v:rect>
            <v:rect id="_x0000_s1094" style="position:absolute;left:405;top:3555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320.0</w:t>
                    </w:r>
                  </w:p>
                </w:txbxContent>
              </v:textbox>
            </v:rect>
            <v:rect id="_x0000_s1095" style="position:absolute;left:405;top:3060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321.0</w:t>
                    </w:r>
                  </w:p>
                </w:txbxContent>
              </v:textbox>
            </v:rect>
            <v:rect id="_x0000_s1096" style="position:absolute;left:405;top:2565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322.0</w:t>
                    </w:r>
                  </w:p>
                </w:txbxContent>
              </v:textbox>
            </v:rect>
            <v:rect id="_x0000_s1097" style="position:absolute;left:405;top:2070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323.0</w:t>
                    </w:r>
                  </w:p>
                </w:txbxContent>
              </v:textbox>
            </v:rect>
            <v:rect id="_x0000_s1098" style="position:absolute;left:405;top:1575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324.0</w:t>
                    </w:r>
                  </w:p>
                </w:txbxContent>
              </v:textbox>
            </v:rect>
            <v:rect id="_x0000_s1099" style="position:absolute;left:405;top:1080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325.0</w:t>
                    </w:r>
                  </w:p>
                </w:txbxContent>
              </v:textbox>
            </v:rect>
            <v:rect id="_x0000_s1100" style="position:absolute;left:405;top:585;width:502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326.0</w:t>
                    </w:r>
                  </w:p>
                </w:txbxContent>
              </v:textbox>
            </v:rect>
            <v:rect id="_x0000_s1101" style="position:absolute;left:975;top:3840;width:112;height:509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0</w:t>
                    </w:r>
                  </w:p>
                </w:txbxContent>
              </v:textbox>
            </v:rect>
            <v:rect id="_x0000_s1102" style="position:absolute;left:1875;top:3840;width:335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200</w:t>
                    </w:r>
                  </w:p>
                </w:txbxContent>
              </v:textbox>
            </v:rect>
            <v:rect id="_x0000_s1103" style="position:absolute;left:2865;top:3840;width:335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400</w:t>
                    </w:r>
                  </w:p>
                </w:txbxContent>
              </v:textbox>
            </v:rect>
            <v:rect id="_x0000_s1104" style="position:absolute;left:3870;top:3840;width:335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600</w:t>
                    </w:r>
                  </w:p>
                </w:txbxContent>
              </v:textbox>
            </v:rect>
            <v:rect id="_x0000_s1105" style="position:absolute;left:4875;top:3840;width:335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800</w:t>
                    </w:r>
                  </w:p>
                </w:txbxContent>
              </v:textbox>
            </v:rect>
            <v:rect id="_x0000_s1106" style="position:absolute;left:5805;top:3840;width:447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1000</w:t>
                    </w:r>
                  </w:p>
                </w:txbxContent>
              </v:textbox>
            </v:rect>
            <v:rect id="_x0000_s1107" style="position:absolute;left:6810;top:3840;width:447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1200</w:t>
                    </w:r>
                  </w:p>
                </w:txbxContent>
              </v:textbox>
            </v:rect>
            <v:shape id="_x0000_s1108" style="position:absolute;left:7050;top:2415;width:120;height:120" coordsize="120,120" path="m60,r60,60l60,120,,60,60,xe" fillcolor="#669" strokecolor="#669">
              <v:path arrowok="t"/>
            </v:shape>
            <v:rect id="_x0000_s1109" style="position:absolute;left:7215;top:2355;width:1044;height:818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cs="Calibri"/>
                        <w:color w:val="000000"/>
                        <w:lang w:val="en-US"/>
                      </w:rPr>
                      <w:t>voltage/mV</w:t>
                    </w:r>
                  </w:p>
                </w:txbxContent>
              </v:textbox>
            </v:rect>
            <v:rect id="_x0000_s1110" style="position:absolute;left:75;top:75;width:8295;height:4185" filled="f" strokecolor="gray" strokeweight="0"/>
            <v:line id="_x0000_s1111" style="position:absolute;flip:x" from="5220,540" to="5760,1260" strokecolor="red" strokeweight="1.5pt">
              <v:stroke endarrow="block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2" type="#_x0000_t202" style="position:absolute;left:5580;top:180;width:1800;height:540" filled="f" stroked="f">
              <v:textbox>
                <w:txbxContent>
                  <w:p w:rsidR="00EF43FE" w:rsidRPr="005D7778" w:rsidRDefault="00EF43FE">
                    <w:pPr>
                      <w:rPr>
                        <w:color w:val="FF0000"/>
                        <w:sz w:val="24"/>
                        <w:szCs w:val="24"/>
                      </w:rPr>
                    </w:pPr>
                    <w:r w:rsidRPr="005D7778">
                      <w:rPr>
                        <w:color w:val="FF0000"/>
                        <w:sz w:val="24"/>
                        <w:szCs w:val="24"/>
                      </w:rPr>
                      <w:t>Pressure spike!</w:t>
                    </w:r>
                  </w:p>
                </w:txbxContent>
              </v:textbox>
            </v:shape>
            <w10:anchorlock/>
          </v:group>
        </w:pict>
      </w:r>
    </w:p>
    <w:p w:rsidR="00EF43FE" w:rsidRPr="008902CE" w:rsidRDefault="00EF43FE" w:rsidP="00B34128">
      <w:pPr>
        <w:rPr>
          <w:b/>
        </w:rPr>
      </w:pPr>
      <w:r w:rsidRPr="008902CE">
        <w:rPr>
          <w:b/>
        </w:rPr>
        <w:t>12:27</w:t>
      </w:r>
      <w:r w:rsidRPr="008902CE">
        <w:rPr>
          <w:b/>
        </w:rPr>
        <w:tab/>
      </w:r>
      <w:r w:rsidRPr="008902CE">
        <w:rPr>
          <w:bCs/>
        </w:rPr>
        <w:t>laser Off</w:t>
      </w:r>
    </w:p>
    <w:p w:rsidR="00EF43FE" w:rsidRPr="008902CE" w:rsidRDefault="00EF43FE" w:rsidP="005D7778">
      <w:pPr>
        <w:spacing w:after="0"/>
        <w:rPr>
          <w:b/>
        </w:rPr>
      </w:pPr>
      <w:r w:rsidRPr="008902CE">
        <w:rPr>
          <w:b/>
        </w:rPr>
        <w:t>12:</w:t>
      </w:r>
      <w:r>
        <w:rPr>
          <w:b/>
        </w:rPr>
        <w:t>30</w:t>
      </w:r>
      <w:r w:rsidRPr="008902CE">
        <w:rPr>
          <w:b/>
        </w:rPr>
        <w:tab/>
      </w:r>
      <w:r>
        <w:rPr>
          <w:b/>
          <w:color w:val="339966"/>
        </w:rPr>
        <w:t>ASW_2020_09_16</w:t>
      </w:r>
      <w:r w:rsidRPr="008902CE">
        <w:rPr>
          <w:b/>
          <w:color w:val="339966"/>
        </w:rPr>
        <w:t>_0001</w:t>
      </w:r>
    </w:p>
    <w:p w:rsidR="00EF43FE" w:rsidRDefault="00EF43FE" w:rsidP="005D7778">
      <w:pPr>
        <w:ind w:left="720"/>
      </w:pPr>
      <w:r w:rsidRPr="00B34128">
        <w:t>512 scans</w:t>
      </w:r>
      <w:r w:rsidRPr="00B34128">
        <w:tab/>
        <w:t>1 cm</w:t>
      </w:r>
      <w:r w:rsidRPr="00B34128">
        <w:rPr>
          <w:vertAlign w:val="superscript"/>
        </w:rPr>
        <w:t>-1</w:t>
      </w:r>
      <w:r w:rsidRPr="00B34128">
        <w:t xml:space="preserve"> res</w:t>
      </w:r>
      <w:r w:rsidRPr="00B34128">
        <w:tab/>
        <w:t>signal 4.94</w:t>
      </w:r>
      <w:r w:rsidRPr="00B34128">
        <w:br/>
        <w:t>p = 6.9 x 10</w:t>
      </w:r>
      <w:r w:rsidRPr="00B34128">
        <w:rPr>
          <w:vertAlign w:val="superscript"/>
        </w:rPr>
        <w:t>-9</w:t>
      </w:r>
      <w:r w:rsidRPr="00B34128">
        <w:t xml:space="preserve"> mbar</w:t>
      </w:r>
      <w:r w:rsidRPr="00B34128">
        <w:tab/>
        <w:t>T = 22.1 K</w:t>
      </w:r>
    </w:p>
    <w:p w:rsidR="00EF43FE" w:rsidRPr="00B34128" w:rsidRDefault="00EF43FE" w:rsidP="00B34128">
      <w:pPr>
        <w:spacing w:after="0"/>
        <w:rPr>
          <w:b/>
        </w:rPr>
      </w:pPr>
      <w:r>
        <w:rPr>
          <w:b/>
        </w:rPr>
        <w:t>13</w:t>
      </w:r>
      <w:r w:rsidRPr="00B34128">
        <w:rPr>
          <w:b/>
        </w:rPr>
        <w:t>:30</w:t>
      </w:r>
      <w:r w:rsidRPr="00B34128">
        <w:rPr>
          <w:b/>
        </w:rPr>
        <w:tab/>
      </w:r>
      <w:r>
        <w:rPr>
          <w:b/>
          <w:color w:val="339966"/>
        </w:rPr>
        <w:t>ASW_2020_09_16</w:t>
      </w:r>
      <w:r w:rsidRPr="00B34128">
        <w:rPr>
          <w:b/>
          <w:color w:val="339966"/>
        </w:rPr>
        <w:t>_0002</w:t>
      </w:r>
      <w:r>
        <w:rPr>
          <w:b/>
          <w:color w:val="339966"/>
        </w:rPr>
        <w:t xml:space="preserve"> </w:t>
      </w:r>
      <w:r w:rsidRPr="007D7716">
        <w:rPr>
          <w:b/>
        </w:rPr>
        <w:t>– repeat scan after 1 hour</w:t>
      </w:r>
    </w:p>
    <w:p w:rsidR="00EF43FE" w:rsidRPr="006159E7" w:rsidRDefault="00EF43FE" w:rsidP="00B34128">
      <w:pPr>
        <w:ind w:left="720"/>
      </w:pPr>
      <w:r w:rsidRPr="006159E7">
        <w:t>512 scans</w:t>
      </w:r>
      <w:r w:rsidRPr="006159E7">
        <w:tab/>
        <w:t>1 cm</w:t>
      </w:r>
      <w:r w:rsidRPr="006159E7">
        <w:rPr>
          <w:vertAlign w:val="superscript"/>
        </w:rPr>
        <w:t>-1</w:t>
      </w:r>
      <w:r w:rsidRPr="006159E7">
        <w:t xml:space="preserve"> res</w:t>
      </w:r>
      <w:r w:rsidRPr="006159E7">
        <w:tab/>
        <w:t>signal 4.92</w:t>
      </w:r>
      <w:r w:rsidRPr="006159E7">
        <w:br/>
        <w:t>p = 3.1 x 10</w:t>
      </w:r>
      <w:r w:rsidRPr="006159E7">
        <w:rPr>
          <w:vertAlign w:val="superscript"/>
        </w:rPr>
        <w:t>-9</w:t>
      </w:r>
      <w:r w:rsidRPr="006159E7">
        <w:t xml:space="preserve"> mbar</w:t>
      </w:r>
      <w:r w:rsidRPr="006159E7">
        <w:tab/>
        <w:t>T = 22.1 K</w:t>
      </w:r>
    </w:p>
    <w:p w:rsidR="00EF43FE" w:rsidRDefault="00EF43FE" w:rsidP="007D7716">
      <w:pPr>
        <w:pStyle w:val="Heading2"/>
      </w:pPr>
      <w:r>
        <w:t>Annealing to 40 K</w:t>
      </w:r>
    </w:p>
    <w:p w:rsidR="00EF43FE" w:rsidRDefault="00EF43FE" w:rsidP="0003474D">
      <w:pPr>
        <w:spacing w:after="0"/>
      </w:pPr>
      <w:r>
        <w:rPr>
          <w:b/>
        </w:rPr>
        <w:t xml:space="preserve">All files: </w:t>
      </w:r>
      <w:r w:rsidRPr="007D7716">
        <w:rPr>
          <w:b/>
          <w:color w:val="339966"/>
        </w:rPr>
        <w:t>ASW_2020_09_16_000# (see table</w:t>
      </w:r>
      <w:r>
        <w:rPr>
          <w:b/>
          <w:color w:val="339966"/>
        </w:rPr>
        <w:t>s</w:t>
      </w:r>
      <w:r w:rsidRPr="007D7716">
        <w:rPr>
          <w:b/>
          <w:color w:val="339966"/>
        </w:rPr>
        <w:t>)</w:t>
      </w:r>
      <w:r>
        <w:rPr>
          <w:b/>
          <w:color w:val="339966"/>
        </w:rPr>
        <w:t xml:space="preserve"> </w:t>
      </w: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</w:p>
    <w:p w:rsidR="00EF43FE" w:rsidRPr="007D7716" w:rsidRDefault="00EF43FE" w:rsidP="0003474D">
      <w:pPr>
        <w:spacing w:after="0"/>
      </w:pPr>
      <w:r>
        <w:t xml:space="preserve">Temperature recorder as a function of time – EXCEL file: </w:t>
      </w:r>
      <w:r w:rsidRPr="0003474D">
        <w:rPr>
          <w:color w:val="339966"/>
        </w:rPr>
        <w:t>Temperature-steps-</w:t>
      </w:r>
      <w:r>
        <w:rPr>
          <w:color w:val="339966"/>
        </w:rPr>
        <w:t>2020_09_16</w:t>
      </w:r>
      <w:r w:rsidRPr="0003474D">
        <w:rPr>
          <w:color w:val="339966"/>
        </w:rPr>
        <w:t>.xlsx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Start Temp/K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End Temp</w:t>
            </w:r>
          </w:p>
        </w:tc>
        <w:tc>
          <w:tcPr>
            <w:tcW w:w="138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p/mbar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03474D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:rsidR="00EF43FE" w:rsidRPr="00AC0030" w:rsidRDefault="00EF43FE" w:rsidP="0003474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20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39.9</w:t>
            </w:r>
          </w:p>
        </w:tc>
        <w:tc>
          <w:tcPr>
            <w:tcW w:w="138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4.87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:15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39.9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38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4.87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38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3.0x10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4.87</w:t>
            </w:r>
          </w:p>
        </w:tc>
      </w:tr>
    </w:tbl>
    <w:p w:rsidR="00EF43FE" w:rsidRPr="006159E7" w:rsidRDefault="00EF43FE" w:rsidP="00C8798D">
      <w:pPr>
        <w:pStyle w:val="BodyText"/>
      </w:pPr>
      <w:r>
        <w:rPr>
          <w:noProof/>
          <w:lang w:eastAsia="en-GB" w:bidi="ml-IN"/>
        </w:rPr>
      </w:r>
      <w:r>
        <w:pict>
          <v:group id="_x0000_s1113" editas="canvas" style="width:441pt;height:315.35pt;mso-position-horizontal-relative:char;mso-position-vertical-relative:line" coordsize="8820,6307">
            <o:lock v:ext="edit" aspectratio="t"/>
            <v:shape id="_x0000_s1114" type="#_x0000_t75" style="position:absolute;width:8820;height:6307" o:preferrelative="f">
              <v:fill o:detectmouseclick="t"/>
              <v:path o:extrusionok="t" o:connecttype="none"/>
              <o:lock v:ext="edit" text="t"/>
            </v:shape>
            <v:line id="_x0000_s1115" style="position:absolute" from="0,0" to="1,1" strokecolor="white" strokeweight=".45pt"/>
            <v:shape id="_x0000_s1116" style="position:absolute;top:9;width:8820;height:5892" coordsize=",624" path="m,l,624r1000,l1000,e" filled="f" strokecolor="#ece9d8" strokeweight=".45pt">
              <v:path arrowok="t"/>
            </v:shape>
            <v:shape id="_x0000_s1117" style="position:absolute;left:9;top:19;width:8802;height:5873" coordsize="998,622" path="m998,r,622l,622e" filled="f" strokecolor="#ece9d8" strokeweight=".45pt">
              <v:path arrowok="t"/>
            </v:shape>
            <v:line id="_x0000_s1118" style="position:absolute" from="9,9" to="9,5873" strokeweight=".45pt"/>
            <v:shape id="_x0000_s1119" style="position:absolute;left:18;top:19;width:8784;height:5854" coordsize="996,620" path="m,620l,,996,e" filled="f" strokeweight=".45pt">
              <v:path arrowok="t"/>
            </v:shape>
            <v:line id="_x0000_s1120" style="position:absolute;flip:x" from="18,9" to="8802,9" strokeweight=".45pt"/>
            <v:line id="_x0000_s1121" style="position:absolute;flip:x" from="9,5882" to="8802,5882" strokeweight=".45pt"/>
            <v:shape id="_x0000_s1122" style="position:absolute;left:9;top:9;width:8785;height:5864" coordsize="996,621" path="m,621r996,l996,e" filled="f" strokeweight=".45pt">
              <v:path arrowok="t"/>
            </v:shape>
            <v:line id="_x0000_s1123" style="position:absolute" from="8802,9" to="8802,5882" strokeweight=".45pt"/>
            <v:shape id="_x0000_s1124" style="position:absolute;left:626;top:330;width:2205;height:5071" coordsize="2205,5071" path="m,5071r,-19l9,5052r,9l9,5052r9,l18,5052r9,l53,5052r9,l62,5042r9,l71,5052r9,l80,5042r8,l88,5052r9,l97,5042r9,l106,5052r9,l115,5042r9,l124,5052r9,l133,5042r8,l168,5042r9,l177,5033r,9l185,5042r,l194,5042r,-9l203,5033r,9l212,5042r,-9l221,5033r,9l230,5042r,-9l238,5033r,9l247,5042r,-9l256,5033r18,l282,5033r,-9l291,5024r,9l300,5033r,-9l309,5024r,9l318,5033r,-9l327,5024r,9l335,5033r,-9l344,5024r,l353,5024r,-10l362,5014r,10l371,5024r,-10l379,5014r,10l388,5024r,-10l397,5014r,10l406,5024r,-10l415,5014r,10l415,5014r9,l424,5005r,9l432,5014r,l441,5014r,-9l450,5005r,9l459,5014r,-9l468,5005r,9l468,5005r9,l477,5005r8,l485,5005r9,l494,4995r9,l503,5005r9,l512,4995r9,l521,5005r8,l529,4995r9,l538,4995r9,l547,4986r9,l556,4995r9,l565,4986r9,l574,4995r8,l582,4986r9,l591,4986r9,l600,4976r9,l609,4986r9,l618,4976r8,l626,4967r9,l635,4976r9,l644,4967r9,l653,4976r,-9l662,4967r,l671,4967r,-10l679,4957r,10l679,4957r9,l688,4957r9,l697,4939r9,9l706,4929r9,l715,4939r8,l723,4929r9,l732,4939r,-10l741,4929r,-9l750,4920r,-10l759,4910r,-9l768,4901r,-10l776,4891r,10l785,4901r,-10l794,4891r,10l803,4901r,-10l812,4891r,10l820,4901r,-10l829,4891r,-9l829,4891r9,l838,4872r9,l847,4882r,-10l856,4872r,-9l865,4863r,-9l865,4863r8,l873,4844r9,l882,4835r9,l891,4825r9,l900,4816r9,l909,4806r9,l918,4787r8,l926,4778r9,l935,4769r9,l944,4759r9,l953,4731r9,9l962,4721r8,l970,4712r9,l979,4684r9,l988,4665r9,9l997,4646r9,l1006,4636r9,l1015,4608r8,l1023,4580r9,9l1032,4561r9,l1041,4542r9,l1050,4514r9,l1059,4485r8,l1067,4457r9,l1076,4438r9,l1085,4410r9,l1094,4372r9,l1103,4344r9,l1112,4325r8,l1120,4287r9,l1129,4249r9,l1138,4212r9,l1147,4183r9,l1156,4145r8,l1164,4098r9,l1173,4070r9,l1182,4023r9,l1191,3975r9,l1200,3928r9,l1209,3881r8,l1217,3834r9,l1226,3777r9,l1235,3730r9,l1244,3664r9,l1253,3617r8,l1261,3551r9,l1270,3494r9,l1279,3428r9,l1288,3371r9,l1297,3296r9,l1306,3220r8,l1314,3154r9,l1323,3079r9,l1332,3012r9,l1341,2927r9,l1350,2842r9,l1359,2767r8,l1367,2691r9,l1376,2616r9,l1385,2531r9,l1394,2446r9,l1403,2370r8,l1411,2285r9,l1420,2210r9,l1429,2134r9,l1438,2059r9,l1447,1964r9,l1456,1898r8,l1464,1823r9,l1473,1757r9,l1482,1681r9,l1491,1624r9,l1500,1549r8,l1508,1492r9,l1517,1426r9,l1526,1370r9,l1535,1322r9,l1544,1266r9,l1553,1209r8,l1561,1162r9,l1570,1124r9,l1579,1077r9,l1588,1030r9,l1597,992r8,l1605,954r9,l1614,907r9,l1623,869r9,l1632,841r9,l1641,803r9,l1650,765r8,l1658,718r9,l1667,690r9,l1676,652r9,l1685,614r9,l1694,576r8,l1702,539r9,l1711,501r9,l1720,463r9,l1729,416r9,l1738,388r9,l1747,350r8,l1755,312r9,l1764,265r9,l1773,237r9,l1782,199r9,l1791,161r9,l1800,133r8,l1808,104r9,l1817,76r9,l1826,57r9,l1835,38r9,l1844,19r8,l1852,10r9,l1861,10r9,l1870,r9,l1879,10r9,l1888,19r9,l1897,38r8,l1905,57r9,l1914,85r9,l1923,114r9,l1932,152r9,l1941,180r8,l1949,227r9,l1958,274r9,l1967,331r9,l1976,378r9,l1985,435r9,l1994,501r8,l2002,558r9,l2011,624r9,l2020,699r9,l2029,775r9,l2038,841r8,l2046,907r9,l2055,982r9,l2064,1058r9,l2073,1143r9,l2082,1218r9,l2091,1303r8,l2099,1379r9,l2108,1455r9,l2117,1539r9,l2126,1634r9,l2135,1719r8,l2143,1804r9,l2152,1889r9,l2161,1974r9,l2170,2068r9,l2179,2163r9,l2188,2257r8,l2196,2351r9,l2205,2436e" filled="f" strokecolor="aqua" strokeweight=".45pt">
              <v:path arrowok="t"/>
            </v:shape>
            <v:shape id="_x0000_s1125" style="position:absolute;left:2840;top:2766;width:2426;height:2455" coordsize="2426,2455" path="m,l,95r9,l9,189r9,l18,303r9,l27,397r8,l35,491r9,l44,586r9,l53,680r9,l62,775r9,l71,879r8,l79,973r9,l88,1058r9,l97,1152r9,l106,1237r9,l115,1322r9,l124,1417r8,l132,1492r9,l141,1568r9,l150,1624r9,l159,1691r9,l168,1757r8,l176,1823r9,l185,1870r9,l194,1917r9,l203,1964r9,l212,2002r9,l221,2040r8,l229,2068r9,l238,2106r9,l247,2134r9,l256,2153r9,l265,2182r8,l273,2210r9,l282,2229r9,l291,2238r9,l300,2257r9,l309,2276r9,l318,2285r8,l326,2304r9,10l335,2295r9,19l344,2323r9,l353,2333r9,l362,2342r8,l370,2351r9,l379,2361r9,l388,2370r9,l397,2370r9,l406,2380r9,l415,2389r8,l423,2389r9,l432,2399r9,l441,2389r9,10l450,2408r9,l459,2408r9,l468,2418r8,l476,2408r,10l485,2418r,l494,2418r,l503,2418r,9l512,2427r,-9l512,2427r8,l520,2427r9,l529,2427r9,l538,2436r9,l573,2436r9,l582,2446r9,l591,2436r9,l600,2446r9,l609,2436r8,l617,2446r9,l670,2446r9,l679,2455r,-9l688,2446r,l697,2446r,l706,2446r,9l714,2455r,-9l723,2446r,9l732,2455r,-9l741,2446r,9l750,2455r,-9l759,2446r,9l767,2455r,-9l776,2446r,9l785,2455r,-9l794,2446r,9l803,2455r,-9l811,2446r,9l820,2455r,-9l829,2446r,9l838,2455r,-9l847,2446r,9l856,2455r,-9l864,2446r,9l873,2455r,-9l882,2446r,9l891,2455r,-9l900,2446r,9l909,2455r,-9l917,2446r,9l917,2446r9,l926,2446r9,l1014,2446r9,l1023,2436r9,l1032,2446r9,l1041,2436r9,l1050,2446r8,l1058,2436r9,l1067,2446r9,l1076,2436r9,l1085,2446r,-10l1094,2436r,l1103,2436r35,l1147,2436r,-9l1147,2436r8,l1155,2436r9,l1164,2427r9,l1173,2436r9,l1182,2427r9,l1191,2427r9,l1200,2436r,-9l1208,2427r,l1217,2427r9,l1235,2427r,-9l1244,2418r,9l1252,2427r,-9l1261,2418r,9l1261,2418r9,l1270,2418r9,l1305,2418r9,l1314,2408r9,l1323,2418r9,l1332,2408r9,l1341,2418r,-10l1350,2408r,l1358,2408r9,l1376,2408r,-9l1385,2399r,9l1394,2408r,-9l1402,2399r,9l1411,2408r,-9l1420,2399r9,l1438,2399r,-10l1447,2389r,10l1455,2399r,-10l1464,2389r,10l1473,2399r,-10l1482,2389r9,l1499,2389r,-9l1508,2380r,9l1517,2389r,-9l1526,2380r,9l1526,2380r9,l1535,2380r9,l1561,2380r9,l1570,2370r9,l1579,2380r9,l1588,2370r8,l1614,2370r9,l1623,2361r9,l1632,2370r9,l1641,2361r8,l1649,2370r9,l1658,2361r9,l1676,2361r9,l1685,2351r8,l1693,2361r9,l1702,2351r9,l1711,2361r9,l1720,2351r9,l1738,2351r8,l1746,2342r9,l1755,2351r9,l1764,2342r9,l1773,2351r9,l1782,2342r9,l1791,2342r8,l1799,2333r9,l1808,2342r9,l1817,2333r9,l1826,2342r9,l1835,2333r8,l1852,2333r9,l1861,2323r9,l1870,2333r9,l1879,2323r9,l1888,2333r8,l1896,2323r9,l1905,2304r9,l1914,2333r9,l1923,2361r9,l1932,2191r8,-38l1940,2351r9,19l1949,2219r9,l1958,2285r9,-9l1967,2219r9,10l1976,2304r9,-9l1985,2238r8,29l1993,2295r9,l2002,2210r9,-10l2011,2257r9,66l2020,2182r9,-10l2029,2333r8,9l2037,2172r9,76l2046,2361r,-113l2055,2248r,-85l2064,2172r,38l2073,2219r,-19l2082,2219r,48l2090,2267r,-10l2090,2267r9,l2099,2248r9,l2108,2267r9,l2117,2276r9,l2126,2267r,9l2134,2276r,-19l2143,2257r,10l2152,2267r,-10l2161,2257r,10l2170,2267r,-19l2179,2248r,9l2187,2257r,-9l2196,2248r,l2205,2248r,-10l2214,2238r,10l2223,2248r,-10l2232,2238r,-9l2240,2229r,9l2249,2238r,-9l2258,2229r,9l2267,2238r,-19l2276,2219r,10l2284,2229r,-10l2293,2219r,10l2302,2229r,-10l2311,2219r,10l2320,2229r,-10l2320,2229r9,l2329,2210r8,l2337,2219r9,l2346,2210r9,l2355,2229r9,l2364,2210r9,9l2373,2229r8,l2381,2219r9,l2390,2229r9,l2399,2219r9,l2408,2229r9,l2417,2219r,10l2426,2229r,e" filled="f" strokecolor="aqua" strokeweight=".45pt">
              <v:path arrowok="t"/>
            </v:shape>
            <v:shape id="_x0000_s1126" style="position:absolute;left:5274;top:4664;width:2135;height:435" coordsize="2135,435" path="m,340l,321r9,10l9,340r9,l18,331r9,l27,340r9,10l36,331r8,9l44,350r9,l53,340r9,l62,359r9,l71,340r9,10l80,359r9,l89,350r8,9l97,369r9,l106,359r9,l115,369r9,9l124,359r9,l133,378r8,l141,369r9,l150,378r9,9l159,369r9,l168,387r9,l177,378r9,l186,387r8,l194,378r9,9l203,397r9,l212,387r9,l221,397r9,9l230,387r9,l239,406r8,l247,387r9,10l256,406r9,10l265,397r9,l274,416r9,l283,397r8,l291,416r9,l300,406r9,l309,416r9,9l318,406r9,l327,425r9,l336,406r8,l344,425r9,l353,406r9,10l362,425r9,l371,406r9,l380,425r8,l388,416r9,l397,425r9,10l406,416r9,l415,435r9,l424,416r9,l433,435r8,l441,416r9,l450,435r9,l459,416r9,l468,435r9,l477,425r8,l485,435r9,l494,416r9,9l503,435r9,l512,416r9,l521,435r9,l530,416r8,9l538,435r9,l547,416r9,l556,435r9,l565,416r9,l574,435r8,l582,416r9,l591,435r9,l600,425r,10l609,435r,-19l618,416r,19l627,435r,-19l635,416r,19l644,435r,-19l653,416r,19l662,425r,-9l671,416r,9l680,435r,-19l688,416r,9l697,435r,-19l706,416r,9l715,425r,-19l724,406r,19l732,425r,-19l741,406r,19l750,425r,-19l759,406r,19l768,416r,-10l777,406r,10l785,425r,-19l794,406r,10l803,416r,-19l812,397r,19l821,416r,-19l829,397r,19l838,406r,-9l847,397r,9l856,406r,-9l856,406r9,l865,387r9,l874,406r8,l882,387r9,l891,406r9,-9l900,378r9,l909,397r9,l918,378r8,l926,397r9,-10l935,369r9,l944,387r9,l953,359r9,10l962,378r9,l971,359r8,l979,378r9,l988,350r9,l997,369r9,l1006,350r9,9l1015,340r8,l1023,359r9,-9l1032,340r9,l1041,331r9,l1050,321r,10l1059,331r,-19l1068,302r,29l1068,302r8,10l1076,293r9,l1085,312r9,-10l1094,274r9,-9l1103,293r,-28l1112,265r,l1121,265r,-19l1129,255r,-28l1138,217r,29l1138,217r9,l1147,208r9,l1156,189r9,10l1165,161r8,l1173,170r,-9l1182,161r,-10l1191,151r,-28l1200,132r,-28l1209,114r,-19l1218,104r,-19l1226,85r,19l1235,95r,-38l1244,47r,29l1253,76r,-29l1262,29r,47l1262,29r8,18l1270,19r9,l1279,38r9,-9l1288,19r,10l1297,29r,-19l1306,19r,19l1315,38r,-19l1323,10r,28l1332,38r,-38l1341,10r,9l1350,19r,10l1359,38r,-28l1367,19r,19l1376,47r,-18l1385,38r,19l1394,66r,-28l1403,47r,19l1412,66r,19l1420,85r,-19l1429,66r,29l1438,95r,-19l1447,85r,19l1456,114r,-29l1464,95r,19l1473,114r,-19l1482,104r,19l1491,123r,-19l1500,104r,28l1509,132r,-28l1517,114r,18l1526,151r,-37l1535,132r,19l1544,151r,-37l1553,123r,19l1562,151r,-28l1570,132r,19l1579,142r,-28l1588,114r,37l1597,161r,-29l1606,132r,29l1614,161r,-19l1623,142r,28l1632,170r,-19l1641,151r,19l1650,170r,-19l1659,151r,19l1667,161r,-10l1667,161r9,l1676,142r9,9l1685,180r9,l1694,161r9,l1703,180r8,l1711,161r9,l1720,189r9,l1729,170r9,10l1738,161r9,9l1747,180r9,9l1756,170r8,l1764,189r9,10l1773,170r9,l1782,189r9,l1791,180r9,l1800,199r8,l1808,170r9,l1817,189r9,10l1826,180r9,l1835,199r9,l1844,180r9,l1853,199r8,l1861,180r9,9l1870,208r9,l1879,189r9,-9l1888,208r9,9l1897,189r8,l1905,208r9,9l1914,199r9,-10l1923,217r9,l1932,199r9,l1941,217r9,10l1950,199r8,l1958,227r9,-10l1967,208r9,l1976,227r9,l1985,208r9,l1994,227r9,l2003,208r8,l2011,227r9,9l2020,208r9,l2029,236r9,l2038,208r9,l2047,236r8,l2055,217r9,l2064,236r9,l2073,217r9,l2082,246r9,l2091,227r9,-10l2100,246r8,l2108,217r9,10l2117,246r9,9l2126,227r9,l2135,255e" filled="f" strokecolor="aqua" strokeweight=".45pt">
              <v:path arrowok="t"/>
            </v:shape>
            <v:shape id="_x0000_s1127" style="position:absolute;left:7418;top:3899;width:1367;height:1096" coordsize="1367,1096" path="m,1020l,992r8,9l8,1020r9,l17,1001r9,-9l26,1020r9,l35,1001r9,l44,1030r9,l53,1001r8,l61,1030r9,l70,1011r9,l79,1030r9,l88,1011r9,l97,1030r8,l105,1011r9,l114,1039r9,-9l123,1011r9,9l132,1039r9,l141,1020r9,l150,1039r8,-9l158,1020r9,l167,1039r9,10l176,1020r9,l185,1049r9,-10l194,1030r8,-10l202,1049r9,l211,1030r9,l220,1049r9,l229,1030r9,l238,1049r9,9l247,1039r8,l255,1058r9,l264,1030r9,9l273,1058r9,l282,1039r9,l291,1058r9,l300,1039r8,l308,1058r9,l317,1039r9,l326,1067r9,l335,1039r9,10l344,1067r8,l352,1049r9,l361,1067r9,l370,1049r9,l379,1067r9,l388,1049r9,l397,1067r8,l405,1049r9,l414,1067r9,l423,1049r9,l432,1067r9,l441,1058r8,-9l449,1077r9,l458,1049r9,l467,1067r9,l476,1058r9,l485,1067r9,10l494,1058r8,9l502,1049r9,9l511,1067r9,10l520,1058r9,l529,1077r9,-10l538,1058r8,l546,1067r9,10l555,1058r9,l564,1077r9,l573,1058r9,l582,1077r9,l591,1058r8,l599,1077r9,l608,1058r9,l617,1077r9,l626,1058r9,l635,1077r8,9l643,1067r9,l652,1086r9,l661,1067r9,l670,1077r9,9l679,1067r9,l688,1086r8,l696,1077r9,l705,1086r9,l714,1077r9,l723,1086r9,l732,1077r9,l741,1086r8,l749,1077r9,l758,1086r9,l767,1077r9,l776,1086r9,10l785,1077r8,l793,1086r9,l802,1077r9,l811,1086r9,l820,1077r,9l829,1086r,-19l838,1077r,9l838,1077r8,l846,1067r,10l855,1077r,-19l864,1058r,9l873,1067r,-9l882,1058r,-9l890,1049r,-10l899,1039r,-9l908,1030r,-10l917,1020r,-19l926,1011r,-19l935,992r,-19l943,982r,-18l952,964r,-19l961,945r,-29l970,926r,-29l979,897r,-18l987,879r,-29l996,860r,-29l1005,831r,-28l1014,803r,-19l1023,784r,-28l1032,765r,-37l1040,737r,-28l1049,718r,-28l1058,690r,-38l1067,661r,-28l1076,633r,-19l1084,614r,-28l1093,595r,-28l1102,567r,-28l1111,539r,-19l1120,520r,-29l1129,491r,-18l1137,482r,-28l1146,454r,-19l1155,435r,-19l1164,416r,-28l1173,397r,-28l1182,369r,-10l1190,359r,-19l1199,340r,-28l1208,322r,-29l1217,293r,-19l1226,274r,-9l1234,265r,-19l1243,255r,-28l1252,237r,-19l1261,218r,-19l1270,199r,-19l1279,189r,-28l1287,170r,-18l1296,152r,-10l1305,142r,-19l1314,123r,-28l1323,95r,19l1323,95r8,l1331,85r9,l1340,76r9,l1349,57r9,-9l1358,76r9,28l1367,e" filled="f" strokecolor="aqua" strokeweight=".45pt">
              <v:path arrowok="t"/>
            </v:shape>
            <v:shape id="_x0000_s1128" style="position:absolute;left:626;top:397;width:2232;height:5032" coordsize="2232,5032" path="m,5032r,-28l9,5013r,l18,5013r9,l36,5013r,-9l44,5004r,9l53,5013r,-9l62,5004r,9l71,5013r,-9l80,5004r,9l88,5013r,-9l97,5004r,9l106,5013r,-9l115,5004r18,l141,5004r,-10l150,4994r,10l159,5004r,-10l168,4994r,10l177,5004r,-10l185,4994r,10l194,5004r,-10l203,4994r,10l212,5004r,-10l221,4994r17,l247,4994r,-9l256,4985r,9l265,4994r,-9l274,4985r,9l282,4994r,-9l291,4985r,9l300,4994r,-9l309,4985r,9l309,4985r9,l318,4985r9,l327,4994r,-9l335,4985r,l344,4985r,l353,4985r,-10l362,4975r,10l371,4985r,-10l379,4975r,10l388,4985r,-10l397,4975r18,l424,4975r,-9l432,4966r,9l441,4975r,-9l450,4966r,9l459,4975r,-9l468,4966r9,l485,4966r,-9l494,4957r,9l494,4957r9,l503,4957r9,l529,4957r9,l538,4947r9,l547,4957r9,l556,4947r9,l565,4957r,-10l574,4947r,l582,4947r,-9l591,4938r,9l600,4947r,-9l609,4938r,9l609,4938r9,l618,4938r8,l626,4928r9,l635,4928r9,l644,4938r,-10l653,4928r,l662,4928r,-9l671,4919r,9l671,4919r8,l679,4909r9,l688,4919r9,l697,4900r9,9l706,4890r9,l715,4900r,-10l723,4890r,l732,4890r,l741,4890r,-9l750,4881r,-9l759,4872r,-10l768,4862r,-9l776,4853r,-10l776,4853r9,l785,4853r9,l794,4862r9,l803,4853r9,l812,4862r,-9l820,4853r,-10l829,4843r,10l829,4843r9,l838,4834r9,l847,4843r,-9l856,4834r,-10l865,4824r,-9l873,4815r,-10l882,4805r,-9l891,4796r,-9l900,4787r,-10l909,4777r,-9l918,4768r,-19l926,4749r,-10l935,4739r,-19l944,4720r,-9l953,4711r,-19l962,4692r,-19l970,4673r,-9l979,4664r,-19l988,4645r,-19l997,4626r,-19l1006,4607r,-19l1015,4588r,-19l1023,4569r,-28l1032,4541r,-28l1041,4513r,-19l1050,4494r,-19l1059,4475r,-38l1067,4437r,-19l1076,4418r,-28l1085,4390r,-28l1094,4362r,-38l1103,4324r,-28l1112,4296r,-19l1120,4277r,-38l1129,4239r,-38l1138,4201r,-38l1147,4163r,-28l1156,4135r,-38l1164,4097r,-37l1173,4060r,-48l1182,4012r,-37l1191,3975r,-48l1200,3927r,-47l1209,3880r,-47l1217,3833r,-47l1226,3786r,-57l1235,3729r,-47l1244,3682r,-66l1253,3616r,-47l1261,3569r,-67l1270,3502r,-56l1279,3446r,-66l1288,3380r,-57l1297,3323r,-85l1306,3238r,-66l1314,3172r,-66l1323,3106r,-76l1332,3030r,-66l1341,2964r,-85l1350,2879r,-85l1359,2794r,-66l1367,2728r,-85l1376,2643r,-75l1385,2568r,-85l1394,2483r,-85l1403,2398r,-76l1411,2322r,-85l1420,2237r,-75l1429,2162r,-76l1438,2086r,-75l1447,2011r,-85l1456,1926r,-76l1464,1850r,-66l1473,1784r,-66l1482,1718r,-76l1491,1642r,-56l1500,1586r,-76l1508,1510r,-56l1517,1454r,-66l1526,1388r,-48l1535,1340r,-56l1544,1284r,-57l1553,1227r,-57l1561,1170r,-47l1570,1123r,-38l1579,1085r,-47l1588,1038r,-38l1597,1000r,-37l1605,963r,-48l1614,915r,-37l1623,878r,-38l1632,840r,-38l1641,802r,-28l1650,774r,-38l1658,736r,-47l1667,689r,-29l1676,660r,-37l1685,623r,-38l1694,585r,-38l1702,547r,-38l1711,509r,-37l1720,472r,-38l1729,434r,-38l1738,396r,-38l1747,358r,-37l1755,321r,-38l1764,283r,-38l1773,245r,-28l1782,217r,-38l1791,179r,-28l1800,151r,-38l1808,113r,-19l1817,94r,-28l1826,66r,-19l1835,47r,-19l1844,28r,-19l1852,9r,-9l1861,r18,l1888,r,9l1897,9r,19l1905,28r,19l1914,47r,28l1923,75r,28l1932,103r,38l1941,141r,38l1949,179r,47l1958,226r,47l1967,273r,57l1976,330r,47l1985,377r,57l1994,434r,66l2002,500r,57l2011,557r,56l2020,613r,85l2029,698r,66l2038,764r,66l2046,830r,76l2055,906r,76l2064,982r,66l2073,1048r,94l2082,1142r,66l2091,1208r,85l2099,1293r,76l2108,1369r,75l2117,1444r,85l2126,1529r,95l2135,1624r,85l2143,1709r,75l2152,1784r,85l2161,1869r,94l2170,1963r,85l2179,2048r,104l2188,2152r,85l2196,2237r,95l2205,2332r,85l2214,2417r,94l2223,2511r,95l2232,2606r,103e" filled="f" strokecolor="fuchsia" strokeweight=".45pt">
              <v:path arrowok="t"/>
            </v:shape>
            <v:shape id="_x0000_s1129" style="position:absolute;left:2867;top:3106;width:2381;height:2144" coordsize="2381,2144" path="m,l,95r8,l8,189r9,l17,284r9,l26,378r9,l35,472r9,l44,576r8,l52,671r9,l61,756r9,l70,850r9,l79,935r9,l88,1011r9,l97,1105r8,l105,1181r9,l114,1256r9,l123,1322r9,l132,1388r9,l141,1454r8,l149,1511r9,l158,1558r9,l167,1605r9,l176,1653r9,l185,1690r9,l194,1728r8,l202,1766r9,l211,1794r9,l220,1823r9,l229,1842r9,l238,1870r8,l246,1898r9,l255,1917r9,l264,1927r9,l273,1945r9,l282,1964r9,l291,1974r8,l299,1993r9,l308,2002r9,l317,2011r9,l326,2021r9,l335,2030r8,l343,2040r9,l352,2049r9,l361,2059r9,l370,2059r9,l379,2068r9,l388,2078r8,l396,2078r9,l405,2087r9,l414,2078r9,9l423,2096r9,l432,2096r9,l441,2106r8,l449,2096r,10l458,2106r,l467,2106r,l476,2106r,9l485,2115r,-9l485,2115r8,l493,2115r9,l502,2125r9,l511,2115r,10l520,2125r,l529,2125r17,l555,2125r,9l564,2134r,-9l573,2125r,9l582,2134r,l590,2134r,-9l590,2134r9,l599,2134r9,l643,2134r9,l652,2144r,-10l661,2134r,l670,2134r,10l679,2144r,-10l687,2134r,10l696,2144r,-10l705,2134r,10l714,2144r,-10l723,2134r,10l732,2144r,-10l740,2134r,10l749,2144r,-10l758,2134r,10l767,2144r,-10l776,2134r,10l784,2144r,-10l793,2134r,10l802,2144r,-10l811,2134r,10l820,2144r,-10l829,2134r,10l837,2144r,-10l846,2134r,10l855,2144r,-10l864,2134r,10l873,2144r,-10l882,2134r,10l890,2144r,-10l899,2134r,l908,2134r,10l917,2144r,-10l926,2134r61,l996,2134r,-9l1005,2125r,9l1014,2134r,l1023,2134r,-9l1031,2125r,9l1040,2134r,-9l1049,2125r,9l1058,2134r,-9l1067,2125r44,l1120,2125r,-10l1120,2125r8,l1128,2125r9,l1137,2115r9,l1146,2125r9,l1155,2115r9,l1164,2115r9,l1173,2125r,-10l1181,2115r,l1190,2115r,l1199,2115r,-9l1208,2106r,9l1217,2115r,-9l1225,2106r,9l1234,2115r,-9l1243,2106r,9l1243,2106r9,l1252,2106r9,l1278,2106r9,l1287,2096r9,l1296,2106r9,l1305,2096r9,l1340,2096r9,l1349,2087r9,l1358,2096r9,l1367,2087r8,l1375,2096r9,l1384,2087r9,l1402,2087r9,l1411,2078r9,l1420,2087r8,l1428,2078r9,l1437,2087r9,l1446,2078r9,l1464,2078r8,l1472,2068r9,l1481,2078r9,l1490,2068r9,l1499,2078r,-10l1508,2068r,l1517,2068r17,l1543,2068r,-9l1552,2059r,9l1561,2068r,-9l1569,2059r18,l1596,2059r,-10l1605,2049r,10l1614,2059r,-10l1622,2049r,10l1631,2059r,-10l1640,2049r,l1649,2049r,-9l1658,2040r,9l1666,2049r,-9l1675,2040r,9l1684,2049r,-9l1693,2040r,9l1693,2040r9,l1702,2040r9,l1711,2040r8,l1719,2030r9,l1728,2040r9,l1737,2030r9,l1746,2040r9,l1755,2030r9,l1764,2030r8,l1772,2021r9,l1781,2030r9,l1790,2021r9,l1799,2030r9,l1808,2021r8,l1825,2021r9,l1834,2011r9,l1843,2021r9,l1852,2011r9,l1861,2021r8,l1869,2011r9,l1878,2002r9,l1887,2040r9,l1896,2078r9,l1905,1927r8,-48l1913,2087r9,19l1922,1964r9,l1931,2030r9,l1940,1974r9,l1949,2059r9,-19l1958,1974r8,19l1966,2011r9,l1975,1945r9,-9l1984,1993r9,66l1993,1917r9,-9l2002,2068r8,10l2010,1908r9,66l2019,2096r,-122l2028,1974r,-85l2037,1898r,29l2046,1927r,18l2055,1936r,38l2063,1974r,-10l2072,1964r,-19l2081,1945r,19l2090,1964r,10l2099,1974r,-10l2107,1964r,-9l2116,1955r,9l2116,1955r9,l2125,1945r9,l2134,1955r9,l2143,1945r9,l2152,1936r8,l2160,1945r9,l2169,1936r9,l2178,1927r9,l2187,1945r9,-9l2196,1927r9,l2205,1927r8,l2213,1917r9,l2222,1927r9,l2231,1917r,10l2240,1927r,-19l2249,1908r,19l2257,1917r,-9l2266,1908r,9l2275,1917r,-9l2284,1908r,9l2293,1917r,-9l2293,1917r9,l2302,1898r8,l2310,1908r9,l2319,1898r9,l2328,1917r9,l2337,1908r9,l2346,1917r8,l2354,1908r9,l2363,1917r9,l2372,1908r9,l2381,1917e" filled="f" strokecolor="fuchsia" strokeweight=".45pt">
              <v:path arrowok="t"/>
            </v:shape>
            <v:shape id="_x0000_s1130" style="position:absolute;left:5257;top:4693;width:2134;height:434" coordsize="2134,434" path="m,330r,-9l,330r9,l9,330r8,10l17,321r9,9l26,340r9,l35,330r9,l44,349r9,l53,330r8,10l61,349r9,l70,340r9,l79,358r9,l88,340r9,9l97,358r9,l106,349r8,9l114,368r9,l123,358r9,l132,368r9,9l141,358r9,l150,377r8,l158,368r9,l167,377r9,10l176,368r9,l185,387r9,l194,377r9,l203,387r8,l211,377r9,10l220,396r9,l229,377r9,10l238,396r9,10l247,387r9,l256,406r8,l264,387r9,9l273,406r9,l282,396r9,l291,406r9,9l300,396r8,l308,415r9,l317,406r9,l326,415r9,9l335,406r9,l344,424r9,-9l353,406r8,l361,424r9,l370,406r9,9l379,424r9,l388,406r9,l397,424r8,l405,415r9,l414,424r9,10l423,415r9,l432,434r9,l441,415r9,l450,434r8,l458,415r9,l467,434r9,l476,415r9,l485,434r9,l494,424r,10l502,434r,-19l511,415r,19l520,434r,-19l529,415r,19l538,434r,-19l547,415r,19l555,434r,-10l555,434r9,l564,415r9,l573,434r9,l582,415r9,l591,434r8,l599,415r9,l608,434r9,l617,415r9,l626,434r9,l635,415r9,l644,434r8,l652,415r9,l661,434r9,l670,415r9,l679,424r9,l688,415r9,l697,434r8,-10l705,415r9,l714,424r9,l723,415r,9l732,424r,-18l741,406r,18l749,424r,-18l758,406r,18l767,424r,-18l776,406r,18l785,415r,-9l785,415r9,l794,396r8,10l802,424r9,-9l811,406r,9l820,415r,-19l829,396r,19l838,415r,-19l846,396r,10l855,406r,-19l864,396r,10l873,406r,-10l873,406r9,l882,387r9,l891,406r8,l899,387r9,l908,406r9,-10l917,377r9,l926,396r9,l935,377r8,l943,396r9,-9l952,368r9,l961,377r9,10l970,358r9,10l979,377r9,l988,358r8,l996,377r9,l1005,349r9,l1014,368r9,l1023,349r9,9l1032,340r8,l1040,358r9,-9l1049,340r9,l1058,330r9,l1067,321r,9l1076,330r,-19l1085,321r,-19l1093,311r,-19l1102,292r,19l1111,302r,-29l1120,264r,28l1120,264r9,l1129,264r9,l1138,245r8,10l1146,226r9,-9l1155,245r,-28l1164,217r,-10l1173,207r,-19l1182,198r,-38l1190,160r,10l1190,160r9,l1199,151r9,l1208,122r9,10l1217,103r9,10l1226,94r9,9l1235,85r8,l1243,103r9,-9l1252,56r9,10l1261,47r9,l1270,75r9,l1279,28r8,-10l1287,47r9,-10l1296,18r9,l1305,28r9,l1314,9r9,l1323,37r9,l1332,9r8,l1340,37r9,l1349,r9,9l1358,18r9,l1367,28r9,9l1376,9r8,9l1384,37r9,10l1393,28r9,9l1402,56r9,10l1411,37r9,10l1420,66r9,l1429,85r8,l1437,66r9,l1446,85r9,9l1455,75r9,10l1464,103r9,10l1473,85r8,9l1481,113r9,l1490,94r9,9l1499,122r9,l1508,103r9,l1517,132r9,l1526,103r8,10l1534,132r9,19l1543,113r9,19l1552,151r9,l1561,122r9,l1570,141r9,10l1579,122r8,10l1587,151r9,-10l1596,113r9,l1605,151r9,9l1614,132r9,l1623,160r8,l1631,141r9,l1640,170r9,l1649,151r9,l1658,170r9,l1667,151r9,l1676,170r8,l1684,151r9,9l1693,141r9,10l1702,179r9,l1711,160r9,l1720,179r8,l1728,160r9,l1737,188r9,l1746,170r9,9l1755,160r9,10l1764,179r9,9l1773,170r8,l1781,188r9,10l1790,170r9,l1799,188r9,10l1808,179r9,l1817,198r8,l1825,170r9,9l1834,188r9,10l1843,179r9,l1852,198r9,l1861,179r9,l1870,198r8,9l1878,179r9,9l1887,207r9,l1896,188r9,-9l1905,207r9,10l1914,188r8,l1922,207r9,10l1931,198r9,l1940,217r9,l1949,198r9,l1958,217r9,9l1967,198r8,l1975,226r9,-9l1984,207r9,l1993,226r9,l2002,207r9,-9l2011,226r9,l2020,207r8,l2028,226r9,10l2037,207r9,10l2046,236r9,l2055,217r9,l2064,236r8,l2072,217r9,l2081,236r9,l2090,217r9,l2099,245r9,-9l2108,226r9,-9l2117,245r8,l2125,217r9,9l2134,245e" filled="f" strokecolor="fuchsia" strokeweight=".45pt">
              <v:path arrowok="t"/>
            </v:shape>
            <v:shape id="_x0000_s1131" style="position:absolute;left:7400;top:3937;width:1385;height:1077" coordsize="1385,1077" path="m,1001l,982r9,l9,1001r9,10l18,982r8,l26,1011r9,l35,992r9,-10l44,1011r9,l53,992r9,l62,1011r9,l71,992r8,l79,1011r9,l88,992r9,l97,1020r9,l106,1001r9,l115,1020r8,l123,1001r9,l132,1029r9,-9l141,1001r9,10l150,1020r9,9l159,1011r9,-10l168,1029r8,-9l176,1011r9,l185,1029r9,10l194,1011r9,l203,1029r9,l212,1020r8,-9l220,1039r9,l229,1020r9,l238,1039r9,l247,1020r9,l256,1039r9,9l265,1029r8,l273,1039r9,l282,1020r9,l291,1048r9,l300,1020r9,9l309,1048r9,l318,1029r8,l326,1048r9,l335,1029r9,l344,1058r9,l353,1029r9,10l362,1058r8,l370,1039r9,-10l379,1058r9,l388,1039r9,l397,1058r9,l406,1039r9,l415,1058r8,l423,1039r9,l432,1058r9,l441,1039r9,l450,1058r9,l459,1039r8,l467,1058r9,l476,1039r9,l485,1058r9,l494,1048r9,l503,1058r9,9l512,1048r8,10l520,1039r9,9l529,1058r9,l538,1048r9,l547,1067r9,-9l556,1048r8,l564,1058r9,9l573,1039r9,9l582,1067r9,-9l591,1048r9,l600,1058r9,9l609,1048r8,l617,1067r9,l626,1048r9,l635,1067r9,l644,1048r9,l653,1067r8,l661,1058r9,l670,1077r9,l679,1058r9,l688,1067r9,10l697,1058r9,l706,1077r8,l714,1067r9,l723,1077r9,l732,1067r9,l741,1077r9,l750,1067r9,l759,1077r8,l767,1067r9,l776,1077r9,l785,1067r9,l794,1077r9,l803,1067r8,l811,1077r9,l820,1067r9,l829,1077r9,l838,1067r,10l847,1077r,-19l856,1058r,9l864,1067r,-9l864,1067r9,l873,1048r9,l882,1058r9,l891,1048r9,l900,1029r8,l908,1039r,-10l917,1029r,-9l926,1020r,-9l935,1011r,-19l944,1001r,-19l953,982r,-19l961,963r,-9l970,954r,-28l979,935r,-28l988,916r,-28l997,897r,-28l1005,869r,-28l1014,850r,-28l1023,822r,-29l1032,793r,-9l1041,784r,-28l1050,756r,-38l1058,727r,-19l1067,708r,-28l1076,680r,-28l1085,652r,-29l1094,623r,-18l1102,614r,-38l1111,586r,-29l1120,557r,-28l1129,538r,-28l1138,510r,-19l1147,491r,-19l1155,472r,-28l1164,444r,-19l1173,425r,-9l1182,416r,-29l1191,397r,-38l1200,359r,9l1200,359r8,l1208,340r9,l1217,312r9,l1226,293r9,l1235,274r9,l1244,265r8,l1252,236r9,10l1261,217r9,10l1270,208r9,l1279,199r9,l1288,180r9,9l1297,170r8,10l1305,151r9,l1314,142r9,l1323,132r9,l1332,114r9,9l1341,95r8,l1349,104r,-9l1358,95r,-19l1367,76r,9l1376,85r,-28l1376,85r9,10l1385,e" filled="f" strokecolor="fuchsia" strokeweight=".45pt">
              <v:path arrowok="t"/>
            </v:shape>
            <v:shape id="_x0000_s1132" style="position:absolute;left:626;top:28;width:2214;height:5335" coordsize="2214,5335" path="m,5335r,-19l9,5326r,9l18,5335r,-9l27,5326r,9l36,5335r,-9l44,5326r,l53,5326r,9l53,5326r9,l62,5326r9,l88,5326r9,l97,5316r9,l106,5326r9,l115,5316r9,l124,5326r9,l133,5316r8,l141,5326r9,l150,5316r9,l159,5326r,-10l168,5316r,l177,5316r26,l212,5316r,-9l221,5307r,9l230,5316r,-9l238,5307r,9l247,5316r,-9l256,5307r,9l265,5316r,-9l274,5307r8,l291,5307r,-10l300,5297r,10l309,5307r,-10l318,5297r,10l327,5307r,-10l335,5297r,10l344,5307r,-10l353,5297r,10l353,5297r9,l362,5288r,9l371,5297r,l379,5297r,l388,5297r,-9l397,5288r,9l406,5297r,-9l415,5288r,9l424,5297r,-9l432,5288r9,l450,5297r,-19l459,5278r,10l459,5278r9,l468,5278r9,l477,5288r,-10l485,5278r,l494,5278r9,l512,5278r,-9l521,5269r,9l529,5278r,-9l538,5269r,9l547,5278r,-9l556,5269r,l565,5269r,-10l574,5259r,10l582,5269r,-10l591,5259r,10l591,5259r9,l600,5259r9,l609,5250r9,l618,5259r8,l626,5250r9,l635,5259r9,l644,5250r9,l653,5241r9,l662,5250r9,l671,5231r8,l679,5241r9,l688,5231r9,l697,5222r,9l706,5231r,-19l715,5212r,10l723,5222r,-10l732,5212r,10l741,5222r,-19l750,5203r,-19l759,5184r,-10l768,5174r17,l794,5174r,10l803,5184r,-10l812,5174r,10l820,5184r,-10l820,5184r9,l829,5165r9,l838,5156r9,l847,5165r9,l856,5146r9,l865,5146r8,l873,5137r9,l882,5118r9,l891,5127r,-9l900,5118r,-10l909,5108r,-9l918,5099r,-19l926,5089r,-18l935,5071r,-19l944,5052r,-10l944,5052r9,l953,5033r9,l962,5014r8,l970,5005r9,l979,4986r9,l988,4976r9,l997,4957r9,l1006,4938r9,l1015,4920r8,l1023,4901r9,l1032,4872r9,l1041,4853r9,l1050,4835r9,l1059,4806r8,l1067,4778r9,l1076,4759r9,l1085,4731r9,l1094,4702r9,l1103,4665r9,9l1112,4646r8,l1120,4617r9,l1129,4580r9,l1138,4542r9,l1147,4514r9,l1156,4485r8,l1164,4438r9,l1173,4400r9,l1182,4362r9,l1191,4325r9,l1200,4268r9,l1209,4221r8,l1217,4183r9,l1226,4136r9,l1235,4079r9,l1244,4013r9,l1253,3966r8,l1261,3909r9,l1270,3843r9,l1279,3777r9,l1288,3711r9,l1297,3645r9,l1306,3569r8,l1314,3494r9,l1323,3428r9,l1332,3352r9,l1341,3277r9,l1350,3182r9,l1359,3107r8,l1367,3031r9,l1376,2946r9,l1385,2852r9,l1394,2767r9,l1403,2691r8,l1411,2606r9,l1420,2512r9,l1429,2446r9,l1438,2361r9,l1447,2266r9,l1456,2191r8,l1464,2115r9,l1473,2049r9,l1482,1974r9,l1491,1898r9,l1500,1832r8,l1508,1766r9,l1517,1700r9,l1526,1634r9,l1535,1587r9,l1544,1530r9,l1553,1464r8,l1561,1407r9,l1570,1369r9,l1579,1322r9,l1588,1266r9,l1597,1228r8,l1605,1181r9,l1614,1133r9,l1623,1086r9,l1632,1048r9,l1641,1011r9,l1650,963r8,l1658,907r9,l1667,869r9,l1676,831r9,l1685,784r9,l1694,737r8,l1702,690r9,l1711,642r9,l1720,595r9,l1729,548r9,l1738,501r9,l1747,454r8,l1755,406r9,l1764,350r9,l1773,302r9,l1782,265r9,l1791,227r9,l1800,180r8,l1808,142r9,l1817,104r9,l1826,76r9,l1835,48r9,l1844,29r8,l1852,19r9,l1861,r9,l1870,10r,-10l1879,r,l1888,r,10l1897,10r,19l1905,29r,9l1914,38r,28l1923,66r,38l1932,104r,38l1941,142r,28l1949,170r,47l1958,217r,48l1967,265r,66l1976,331r,47l1985,378r,57l1994,435r,75l2002,510r,57l2011,567r,66l2020,633r,75l2029,708r,76l2038,784r,76l2046,860r,75l2055,935r,76l2064,1011r,85l2073,1096r,94l2082,1190r,76l2091,1266r,85l2099,1351r,84l2108,1435r,85l2117,1520r,85l2126,1605r,104l2135,1709r,95l2143,1804r,85l2152,1889r,94l2161,1983r,95l2170,2078r,94l2179,2172r,113l2188,2285r,95l2196,2380r,104l2205,2484r,103l2214,2587r,104e" filled="f" strokecolor="red" strokeweight=".45pt">
              <v:path arrowok="t"/>
            </v:shape>
            <v:shape id="_x0000_s1133" style="position:absolute;left:2849;top:2719;width:2214;height:2474" coordsize="2214,2474" path="m,l,104r9,l9,217r9,l18,321r8,l26,425r9,l35,529r9,l44,633r9,l53,737r9,l62,850r8,l70,954r9,l79,1048r9,l88,1152r9,l97,1247r9,l106,1322r9,l115,1426r8,l123,1511r9,l132,1586r9,l141,1653r9,l150,1719r9,l159,1785r8,l167,1851r9,l176,1898r9,l185,1945r9,l194,1992r9,l203,2040r9,l212,2077r8,l220,2106r9,l229,2134r9,l238,2172r9,l247,2191r9,l256,2210r8,l264,2238r9,l273,2257r9,l282,2266r9,l291,2285r9,l300,2304r9,l309,2314r8,l317,2332r9,l326,2342r9,9l335,2332r9,19l344,2361r9,l353,2370r8,10l361,2361r9,9l370,2389r9,l379,2380r9,9l388,2398r9,10l397,2389r9,9l406,2408r8,l414,2417r9,l423,2408r9,9l432,2427r9,l441,2417r,10l450,2427r,l459,2427r,9l467,2436r,l476,2436r,10l485,2446r,-10l485,2446r9,l494,2446r9,l503,2446r8,l511,2455r9,l520,2446r,9l529,2455r,l538,2455r,l547,2455r,10l547,2455r9,l556,2455r8,l564,2465r9,l573,2455r9,l582,2465r9,l626,2465r9,l635,2474r,-9l644,2465r,l653,2465r,9l661,2474r,-9l670,2465r,9l679,2474r,-9l688,2465r,9l697,2474r,-9l705,2465r,9l714,2474r,-9l723,2465r,9l732,2474r,l741,2474r,-9l750,2465r,9l758,2474r,-9l767,2465r,9l776,2474r,-9l785,2465r,9l794,2474r,-9l802,2465r,9l811,2474r,-9l820,2465r,9l829,2474r,-9l838,2465r,9l847,2474r,l855,2474r,-9l864,2465r,9l873,2474r,-9l882,2465r,9l891,2474r,-9l900,2465r,9l908,2474r,-9l917,2465r,9l926,2474r,-9l935,2465r,9l944,2474r,-9l952,2465r,9l952,2465r9,l961,2465r9,l970,2465r9,l979,2474r,-9l988,2465r,l997,2465r35,l1041,2465r,-10l1049,2455r,10l1058,2465r,-10l1067,2455r,10l1076,2465r,-10l1085,2455r,10l1094,2465r,-10l1102,2455r,10l1102,2455r9,l1111,2455r9,l1138,2455r8,l1146,2446r9,l1155,2455r9,l1164,2446r9,l1173,2455r9,l1182,2446r9,l1191,2455r,-9l1199,2446r,l1208,2446r27,l1243,2446r,-10l1252,2436r,10l1261,2446r,-10l1270,2436r,10l1270,2436r9,l1279,2436r9,l1288,2436r8,l1296,2427r9,l1305,2436r9,l1314,2427r9,l1323,2436r9,l1332,2427r9,l1349,2427r9,l1358,2417r9,l1367,2427r9,l1376,2417r9,l1385,2427r8,l1393,2417r9,l1402,2427r,-10l1411,2417r,l1420,2417r,-9l1429,2408r,9l1438,2417r,-9l1446,2408r,9l1455,2417r,-9l1464,2408r,9l1473,2417r,-19l1482,2408r,l1490,2408r,l1499,2408r,-10l1508,2398r,10l1517,2408r,-10l1526,2398r,10l1526,2398r9,l1535,2389r,9l1543,2398r,l1552,2398r,-9l1561,2389r,9l1570,2398r,-9l1579,2389r,9l1587,2398r,-9l1596,2389r,-9l1596,2389r9,l1605,2389r9,l1614,2380r9,l1623,2389r9,l1632,2380r8,l1640,2389r9,l1649,2370r9,l1658,2380r9,l1667,2370r9,l1676,2380r8,l1684,2370r9,l1693,2380r9,l1702,2370r,10l1711,2380r,-19l1720,2361r,9l1729,2370r,-9l1737,2361r,9l1746,2370r,-9l1755,2361r,9l1764,2370r,-9l1773,2361r,-10l1782,2351r,10l1790,2361r,-10l1799,2351r,10l1808,2361r,-10l1808,2361r9,l1817,2342r9,l1826,2361r8,-10l1834,2342r9,l1843,2351r9,l1852,2342r9,l1861,2351r9,l1870,2342r,9l1879,2351r,-19l1887,2332r,19l1896,2342r,-28l1905,2314r,66l1914,2380r,66l1923,2446r,-227l1931,2266r,-236l1940,2162r,227l1940,2162r9,67l1949,2134r9,19l1958,2247r9,29l1967,2162r9,l1976,2257r8,-38l1984,2314r9,-48l1993,2172r9,-57l2002,2247r9,85l2011,2106r9,-10l2020,2332r8,57l2028,2096r9,l2037,2417r,-321l2046,2125r,-85l2055,2115r,76l2064,2181r,76l2073,2257r,47l2081,2304r,-38l2090,2266r,-28l2099,2247r,-18l2108,2247r,38l2117,2295r,-19l2125,2276r,9l2134,2285r,-19l2143,2266r,19l2152,2276r,-10l2161,2266r,10l2170,2276r,-19l2178,2257r,19l2187,2266r,-9l2187,2266r9,l2196,2247r9,l2205,2276r,-29l2214,2257r,-10e" filled="f" strokecolor="red" strokeweight=".45pt">
              <v:path arrowok="t"/>
            </v:shape>
            <v:shape id="_x0000_s1134" style="position:absolute;left:5063;top:4636;width:2152;height:444" coordsize="2152,444" path="m,340r9,l9,321r8,l17,340r9,l26,321r9,l35,340r9,l44,312r9,9l53,330r8,l61,312r9,l70,330r9,l79,312r9,l88,330r9,l97,302r9,10l106,330r8,l114,312r9,9l123,302r9,10l132,330r9,l141,312r9,l150,330r8,l158,312r9,l167,330r9,l176,312r9,l185,340r9,-10l194,312r9,9l203,330r8,10l211,321r9,l220,340r9,l229,330r9,-9l238,349r9,l247,330r8,l255,349r9,l264,330r9,10l273,359r9,l282,340r9,l291,368r9,l300,340r8,9l308,368r9,10l317,349r9,l326,378r9,l335,359r9,l344,378r8,9l352,359r9,l361,387r9,l370,368r9,l379,397r9,l388,368r9,10l397,397r8,l405,378r9,l414,406r9,l423,378r9,9l432,406r9,l441,387r9,l450,415r8,l458,387r9,l467,415r9,l476,387r9,10l485,415r9,10l494,397r8,l502,425r9,l511,397r9,l520,425r9,l529,397r9,9l538,425r9,l547,406r8,l555,434r9,l564,406r9,l573,434r9,l582,406r9,l591,434r8,l599,406r9,l608,434r9,10l617,415r9,l626,434r9,10l635,415r9,l644,444r8,l652,415r9,l661,444r9,l670,415r9,l679,444r9,l688,415r8,l696,444r9,l705,415r9,l714,444r9,l723,415r9,l732,444r9,l741,415r8,l749,444r9,l758,415r9,l767,444r9,l776,415r9,l785,444r8,l793,415r9,l802,444r9,l811,415r9,l820,444r9,l829,415r9,l838,444r8,-10l846,406r9,9l855,444r9,l864,406r9,l873,434r9,l882,406r9,l891,434r8,10l899,415r9,-9l908,434r9,l917,406r9,l926,434r9,l935,406r8,l943,434r9,-9l952,406r9,-9l961,434r9,l970,406r9,l979,434r9,-9l988,397r8,l996,434r9,-9l1005,406r9,-9l1014,425r9,l1023,387r9,10l1032,425r8,l1040,397r9,-10l1049,425r9,-10l1058,387r9,l1067,415r9,l1076,387r9,-9l1085,415r8,-9l1093,378r9,-10l1102,406r9,l1111,368r9,10l1120,397r9,l1129,368r8,l1137,406r9,-9l1146,368r9,l1155,397r9,l1164,359r9,l1173,397r9,-10l1182,359r8,l1190,397r9,-10l1199,340r9,l1208,378r9,l1217,340r9,-10l1226,368r8,-9l1234,330r9,-9l1243,359r9,-10l1252,321r9,-9l1261,340r9,l1270,293r9,-10l1279,330r8,-9l1287,283r9,10l1296,312r9,l1305,264r9,-9l1314,302r,-47l1323,274r,-19l1332,264r,-28l1332,264r8,-9l1340,208r9,l1349,255r,-47l1358,227r,-29l1367,208r,-29l1367,208r9,l1376,151r8,-9l1384,170r9,9l1393,142r9,l1402,123r,19l1411,142r,-57l1420,94r,29l1429,123r,-29l1437,94r,29l1446,113r,-66l1455,28r,57l1464,113r,-85l1473,28r,76l1481,66r,-47l1490,19r,28l1499,47r,-28l1508,r,47l1517,57r,-38l1526,19r,38l1534,57r,-48l1543,9r,48l1552,38r,-29l1561,9r,38l1570,66r,-66l1578,19r,47l1587,66r,-28l1596,38r,47l1605,85r,-47l1614,47r,38l1623,104r,-47l1631,57r,47l1640,94r,-37l1649,66r,38l1658,123r,-48l1667,75r,38l1675,123r,-38l1684,75r,48l1693,132r,-47l1702,85r,47l1711,142r,-57l1720,94r,48l1728,142r,-38l1737,104r,56l1746,160r,-28l1746,160r9,l1755,104r9,9l1764,142r9,18l1773,113r8,l1781,142r9,-10l1790,75r9,19l1799,160r9,10l1808,113r9,10l1817,160r8,l1825,132r9,l1834,170r9,9l1843,132r9,10l1852,189r9,l1861,132r9,l1870,170r8,l1878,142r,28l1887,160r,-47l1896,142r,47l1905,179r,-37l1914,142r,47l1922,198r,-47l1931,142r,66l1940,198r,-38l1949,179r,-37l1958,151r,38l1967,198r,-38l1975,160r,38l1984,198r,-47l1993,160r,29l2002,198r,-28l2011,160r,48l2019,198r,-47l2028,160r,29l2037,208r,-38l2046,170r,38l2055,217r,-57l2064,170r,38l2072,217r,-57l2081,179r,38l2090,217r,-38l2099,160r,48l2108,217r,-38l2116,179r,38l2125,227r,-48l2134,179r,48l2143,227r,-38l2152,189r,47e" filled="f" strokecolor="red" strokeweight=".45pt">
              <v:path arrowok="t"/>
            </v:shape>
            <v:shape id="_x0000_s1135" style="position:absolute;left:7224;top:3758;width:1561;height:1218" coordsize="1561,1218" path="m,1114r,-47l8,1067r,47l17,1105r,-29l26,1076r,38l35,1123r,-56l44,1067r,56l53,1114r,-38l61,1076r,38l70,1114r,-47l79,1076r,38l88,1123r,-47l97,1076r,57l105,1123r,-37l114,1076r,47l123,1133r,-57l132,1076r,47l141,1133r,-38l150,1086r,47l158,1133r,-38l167,1095r,38l176,1142r,-47l185,1086r,56l194,1142r,-37l202,1105r,37l211,1142r,-47l220,1105r,37l229,1142r,-37l238,1105r,47l247,1142r,-37l255,1114r,38l264,1152r,-47l273,1105r,56l282,1152r,-38l291,1114r,38l299,1161r,-38l308,1114r,47l317,1161r,-38l326,1123r,38l335,1171r,-48l344,1123r,38l352,1152r,-29l361,1123r,48l370,1171r,-38l379,1123r,38l388,1161r,-28l396,1123r,57l405,1171r,-29l414,1142r,29l423,1171r,-38l432,1133r,47l441,1180r,-28l449,1142r,38l458,1180r,-47l467,1142r,38l476,1180r,-38l485,1142r,48l494,1180r,-38l502,1152r,28l511,1190r,-38l520,1142r,48l529,1190r,-38l538,1152r,38l546,1190r,-38l555,1152r,38l564,1190r,-38l573,1152r,38l582,1199r,-47l591,1152r,38l599,1190r,-29l608,1152r,38l617,1199r,-47l626,1152r,47l635,1199r,-38l643,1161r,38l652,1199r,-38l661,1161r,29l670,1190r,-29l679,1161r,38l688,1199r,-38l696,1161r,29l705,1190r,-29l714,1161r,38l723,1199r,-28l732,1171r,28l740,1199r,-38l749,1161r,38l758,1199r,-28l767,1171r,28l776,1199r,-38l785,1161r,38l793,1199r,-19l802,1171r,28l811,1199r,-38l820,1171r,28l829,1199r,-28l837,1180r,28l846,1208r,-37l855,1171r,37l864,1199r,-19l873,1180r,28l882,1208r,-28l890,1190r,18l899,1208r,-18l908,1180r,38l917,1208r,-28l926,1190r,18l935,1208r,-18l943,1180r,38l952,1208r,-28l961,1190r,18l970,1208r,-18l979,1190r,28l987,1208r,-18l996,1190r,18l1005,1208r,-18l1014,1190r,28l1023,1208r,-28l1032,1190r,18l1040,1208r,-28l1049,1171r,28l1058,1190r,-29l1067,1171r,19l1076,1180r,-28l1084,1152r,28l1084,1152r9,9l1093,1142r9,10l1102,1133r9,9l1111,1114r9,-9l1120,1133r,-28l1129,1114r,-28l1137,1095r,-19l1146,1086r,-38l1155,1067r,-47l1164,1010r,28l1164,1010r9,l1173,991r8,10l1181,963r9,9l1190,935r9,9l1199,906r9,10l1208,897r9,l1217,859r9,19l1226,821r8,l1234,850r,-29l1243,831r,-38l1252,793r,-38l1261,774r,-47l1270,717r,29l1270,717r8,l1278,689r9,10l1287,661r9,9l1296,632r9,10l1305,604r9,-9l1314,623r,-28l1323,595r,-29l1331,576r,-38l1340,547r,-37l1349,500r,29l1358,519r,-38l1367,500r,-47l1376,444r,28l1384,463r,-29l1393,444r,-48l1402,415r,-37l1411,387r,-28l1420,368r,-19l1428,359r,-38l1437,311r,38l1446,330r,-37l1455,302r,-19l1464,293r,-38l1473,236r,47l1481,264r,-38l1490,236r,-19l1499,226r,-18l1499,226r9,l1508,179r9,-19l1517,208r8,-19l1525,160r9,l1534,179r,-19l1543,160r,-28l1543,160r9,-9l1552,113r,38l1561,208,1561,e" filled="f" strokecolor="red" strokeweight=".45pt">
              <v:path arrowok="t"/>
            </v:shape>
            <v:line id="_x0000_s1136" style="position:absolute" from="626,28" to="626,5439" strokecolor="silver" strokeweight=".45pt"/>
            <v:line id="_x0000_s1137" style="position:absolute" from="617,28" to="617,5439" strokecolor="silver" strokeweight=".45pt"/>
            <v:line id="_x0000_s1138" style="position:absolute" from="609,28" to="609,5439" strokecolor="silver" strokeweight=".45pt"/>
            <v:line id="_x0000_s1139" style="position:absolute;flip:x" from="609,5193" to="626,5193" strokeweight=".45pt"/>
            <v:line id="_x0000_s1140" style="position:absolute;flip:x" from="609,5259" to="626,5259" strokeweight=".45pt"/>
            <v:line id="_x0000_s1141" style="position:absolute;flip:x" from="609,5325" to="626,5325" strokeweight=".45pt"/>
            <v:line id="_x0000_s1142" style="position:absolute;flip:x" from="609,5391" to="626,5391" strokeweight=".45pt"/>
            <v:line id="_x0000_s1143" style="position:absolute;flip:x" from="591,5127" to="626,5127" strokeweight=".45pt"/>
            <v:rect id="_x0000_s1144" style="position:absolute;left:158;top:5051;width:365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>-0.00</w:t>
                    </w:r>
                  </w:p>
                </w:txbxContent>
              </v:textbox>
            </v:rect>
            <v:line id="_x0000_s1145" style="position:absolute;flip:x" from="609,5051" to="626,5051" strokeweight=".45pt"/>
            <v:line id="_x0000_s1146" style="position:absolute;flip:x" from="609,4985" to="626,4985" strokeweight=".45pt"/>
            <v:line id="_x0000_s1147" style="position:absolute;flip:x" from="609,4919" to="626,4919" strokeweight=".45pt"/>
            <v:line id="_x0000_s1148" style="position:absolute;flip:x" from="609,4853" to="626,4853" strokeweight=".45pt"/>
            <v:line id="_x0000_s1149" style="position:absolute;flip:x" from="591,4787" to="626,4787" strokeweight=".45pt"/>
            <v:rect id="_x0000_s1150" style="position:absolute;left:167;top:471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0.02</w:t>
                    </w:r>
                  </w:p>
                </w:txbxContent>
              </v:textbox>
            </v:rect>
            <v:line id="_x0000_s1151" style="position:absolute;flip:x" from="609,4721" to="626,4721" strokeweight=".45pt"/>
            <v:line id="_x0000_s1152" style="position:absolute;flip:x" from="609,4645" to="626,4645" strokeweight=".45pt"/>
            <v:line id="_x0000_s1153" style="position:absolute;flip:x" from="609,4579" to="626,4579" strokeweight=".45pt"/>
            <v:line id="_x0000_s1154" style="position:absolute;flip:x" from="609,4513" to="626,4513" strokeweight=".45pt"/>
            <v:line id="_x0000_s1155" style="position:absolute;flip:x" from="591,4447" to="626,4447" strokeweight=".45pt"/>
            <v:rect id="_x0000_s1156" style="position:absolute;left:167;top:437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0.04</w:t>
                    </w:r>
                  </w:p>
                </w:txbxContent>
              </v:textbox>
            </v:rect>
            <v:line id="_x0000_s1157" style="position:absolute;flip:x" from="609,4381" to="626,4381" strokeweight=".45pt"/>
            <v:line id="_x0000_s1158" style="position:absolute;flip:x" from="609,4305" to="626,4305" strokeweight=".45pt"/>
            <v:line id="_x0000_s1159" style="position:absolute;flip:x" from="609,4239" to="626,4239" strokeweight=".45pt"/>
            <v:line id="_x0000_s1160" style="position:absolute;flip:x" from="609,4173" to="626,4173" strokeweight=".45pt"/>
            <v:line id="_x0000_s1161" style="position:absolute;flip:x" from="591,4107" to="626,4107" strokeweight=".45pt"/>
            <v:rect id="_x0000_s1162" style="position:absolute;left:167;top:403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0.06</w:t>
                    </w:r>
                  </w:p>
                </w:txbxContent>
              </v:textbox>
            </v:rect>
            <v:line id="_x0000_s1163" style="position:absolute;flip:x" from="609,4041" to="626,4041" strokeweight=".45pt"/>
            <v:line id="_x0000_s1164" style="position:absolute;flip:x" from="609,3975" to="626,3975" strokeweight=".45pt"/>
            <v:line id="_x0000_s1165" style="position:absolute;flip:x" from="609,3899" to="626,3899" strokeweight=".45pt"/>
            <v:line id="_x0000_s1166" style="position:absolute;flip:x" from="609,3833" to="626,3833" strokeweight=".45pt"/>
            <v:line id="_x0000_s1167" style="position:absolute;flip:x" from="591,3767" to="626,3767" strokeweight=".45pt"/>
            <v:rect id="_x0000_s1168" style="position:absolute;left:167;top:369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0.08</w:t>
                    </w:r>
                  </w:p>
                </w:txbxContent>
              </v:textbox>
            </v:rect>
            <v:line id="_x0000_s1169" style="position:absolute;flip:x" from="609,3701" to="626,3701" strokeweight=".45pt"/>
            <v:line id="_x0000_s1170" style="position:absolute;flip:x" from="609,3635" to="626,3635" strokeweight=".45pt"/>
            <v:line id="_x0000_s1171" style="position:absolute;flip:x" from="609,3560" to="626,3560" strokeweight=".45pt"/>
            <v:line id="_x0000_s1172" style="position:absolute;flip:x" from="609,3493" to="626,3493" strokeweight=".45pt"/>
            <v:line id="_x0000_s1173" style="position:absolute;flip:x" from="591,3427" to="626,3427" strokeweight=".45pt"/>
            <v:rect id="_x0000_s1174" style="position:absolute;left:167;top:335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0.10</w:t>
                    </w:r>
                  </w:p>
                </w:txbxContent>
              </v:textbox>
            </v:rect>
            <v:line id="_x0000_s1175" style="position:absolute;flip:x" from="609,3361" to="626,3361" strokeweight=".45pt"/>
            <v:line id="_x0000_s1176" style="position:absolute;flip:x" from="609,3295" to="626,3295" strokeweight=".45pt"/>
            <v:line id="_x0000_s1177" style="position:absolute;flip:x" from="609,3220" to="626,3220" strokeweight=".45pt"/>
            <v:line id="_x0000_s1178" style="position:absolute;flip:x" from="609,3154" to="626,3154" strokeweight=".45pt"/>
            <v:line id="_x0000_s1179" style="position:absolute;flip:x" from="591,3087" to="626,3087" strokeweight=".45pt"/>
            <v:rect id="_x0000_s1180" style="position:absolute;left:167;top:301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0.12</w:t>
                    </w:r>
                  </w:p>
                </w:txbxContent>
              </v:textbox>
            </v:rect>
            <v:line id="_x0000_s1181" style="position:absolute;flip:x" from="609,3021" to="626,3021" strokeweight=".45pt"/>
            <v:line id="_x0000_s1182" style="position:absolute;flip:x" from="609,2955" to="626,2955" strokeweight=".45pt"/>
            <v:line id="_x0000_s1183" style="position:absolute;flip:x" from="609,2889" to="626,2889" strokeweight=".45pt"/>
            <v:line id="_x0000_s1184" style="position:absolute;flip:x" from="609,2814" to="626,2814" strokeweight=".45pt"/>
            <v:line id="_x0000_s1185" style="position:absolute;flip:x" from="591,2748" to="626,2748" strokeweight=".45pt"/>
            <v:rect id="_x0000_s1186" style="position:absolute;left:167;top:267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0.14</w:t>
                    </w:r>
                  </w:p>
                </w:txbxContent>
              </v:textbox>
            </v:rect>
            <v:line id="_x0000_s1187" style="position:absolute;flip:x" from="609,2681" to="626,2681" strokeweight=".45pt"/>
            <v:line id="_x0000_s1188" style="position:absolute;flip:x" from="609,2615" to="626,2615" strokeweight=".45pt"/>
            <v:line id="_x0000_s1189" style="position:absolute;flip:x" from="609,2549" to="626,2549" strokeweight=".45pt"/>
            <v:line id="_x0000_s1190" style="position:absolute;flip:x" from="609,2474" to="626,2474" strokeweight=".45pt"/>
            <v:line id="_x0000_s1191" style="position:absolute;flip:x" from="591,2408" to="626,2408" strokeweight=".45pt"/>
            <v:rect id="_x0000_s1192" style="position:absolute;left:167;top:233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0.16</w:t>
                    </w:r>
                  </w:p>
                </w:txbxContent>
              </v:textbox>
            </v:rect>
            <v:line id="_x0000_s1193" style="position:absolute;flip:x" from="609,2342" to="626,2342" strokeweight=".45pt"/>
            <v:line id="_x0000_s1194" style="position:absolute;flip:x" from="609,2275" to="626,2275" strokeweight=".45pt"/>
            <v:line id="_x0000_s1195" style="position:absolute;flip:x" from="609,2209" to="626,2209" strokeweight=".45pt"/>
            <v:line id="_x0000_s1196" style="position:absolute;flip:x" from="609,2143" to="626,2143" strokeweight=".45pt"/>
            <v:line id="_x0000_s1197" style="position:absolute;flip:x" from="591,2068" to="626,2068" strokeweight=".45pt"/>
            <v:rect id="_x0000_s1198" style="position:absolute;left:167;top:199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0.18</w:t>
                    </w:r>
                  </w:p>
                </w:txbxContent>
              </v:textbox>
            </v:rect>
            <v:line id="_x0000_s1199" style="position:absolute;flip:x" from="609,2002" to="626,2002" strokeweight=".45pt"/>
            <v:line id="_x0000_s1200" style="position:absolute;flip:x" from="609,1936" to="626,1936" strokeweight=".45pt"/>
            <v:line id="_x0000_s1201" style="position:absolute;flip:x" from="609,1869" to="626,1869" strokeweight=".45pt"/>
            <v:line id="_x0000_s1202" style="position:absolute;flip:x" from="609,1803" to="626,1803" strokeweight=".45pt"/>
            <v:line id="_x0000_s1203" style="position:absolute;flip:x" from="591,1728" to="626,1728" strokeweight=".45pt"/>
            <v:rect id="_x0000_s1204" style="position:absolute;left:167;top:165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0.20</w:t>
                    </w:r>
                  </w:p>
                </w:txbxContent>
              </v:textbox>
            </v:rect>
            <v:line id="_x0000_s1205" style="position:absolute;flip:x" from="609,1662" to="626,1662" strokeweight=".45pt"/>
            <v:line id="_x0000_s1206" style="position:absolute;flip:x" from="609,1596" to="626,1596" strokeweight=".45pt"/>
            <v:line id="_x0000_s1207" style="position:absolute;flip:x" from="609,1530" to="626,1530" strokeweight=".45pt"/>
            <v:line id="_x0000_s1208" style="position:absolute;flip:x" from="609,1463" to="626,1463" strokeweight=".45pt"/>
            <v:line id="_x0000_s1209" style="position:absolute;flip:x" from="591,1388" to="626,1388" strokeweight=".45pt"/>
            <v:rect id="_x0000_s1210" style="position:absolute;left:167;top:131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0.22</w:t>
                    </w:r>
                  </w:p>
                </w:txbxContent>
              </v:textbox>
            </v:rect>
            <v:line id="_x0000_s1211" style="position:absolute;flip:x" from="609,1322" to="626,1322" strokeweight=".45pt"/>
            <v:line id="_x0000_s1212" style="position:absolute;flip:x" from="609,1256" to="626,1256" strokeweight=".45pt"/>
            <v:line id="_x0000_s1213" style="position:absolute;flip:x" from="609,1190" to="626,1190" strokeweight=".45pt"/>
            <v:line id="_x0000_s1214" style="position:absolute;flip:x" from="609,1124" to="626,1124" strokeweight=".45pt"/>
            <v:line id="_x0000_s1215" style="position:absolute;flip:x" from="591,1057" to="626,1057" strokeweight=".45pt"/>
            <v:rect id="_x0000_s1216" style="position:absolute;left:167;top:98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0.24</w:t>
                    </w:r>
                  </w:p>
                </w:txbxContent>
              </v:textbox>
            </v:rect>
            <v:line id="_x0000_s1217" style="position:absolute;flip:x" from="609,982" to="626,982" strokeweight=".45pt"/>
            <v:line id="_x0000_s1218" style="position:absolute;flip:x" from="609,916" to="626,916" strokeweight=".45pt"/>
            <v:line id="_x0000_s1219" style="position:absolute;flip:x" from="609,850" to="626,850" strokeweight=".45pt"/>
            <v:line id="_x0000_s1220" style="position:absolute;flip:x" from="609,784" to="626,784" strokeweight=".45pt"/>
            <v:line id="_x0000_s1221" style="position:absolute;flip:x" from="591,718" to="626,718" strokeweight=".45pt"/>
            <v:rect id="_x0000_s1222" style="position:absolute;left:167;top:64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0.26</w:t>
                    </w:r>
                  </w:p>
                </w:txbxContent>
              </v:textbox>
            </v:rect>
            <v:line id="_x0000_s1223" style="position:absolute;flip:x" from="609,642" to="626,642" strokeweight=".45pt"/>
            <v:line id="_x0000_s1224" style="position:absolute;flip:x" from="609,576" to="626,576" strokeweight=".45pt"/>
            <v:line id="_x0000_s1225" style="position:absolute;flip:x" from="609,510" to="626,510" strokeweight=".45pt"/>
            <v:line id="_x0000_s1226" style="position:absolute;flip:x" from="609,444" to="626,444" strokeweight=".45pt"/>
            <v:line id="_x0000_s1227" style="position:absolute;flip:x" from="591,378" to="626,378" strokeweight=".45pt"/>
            <v:rect id="_x0000_s1228" style="position:absolute;left:167;top:302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0.28</w:t>
                    </w:r>
                  </w:p>
                </w:txbxContent>
              </v:textbox>
            </v:rect>
            <v:line id="_x0000_s1229" style="position:absolute;flip:x" from="609,312" to="626,312" strokeweight=".45pt"/>
            <v:line id="_x0000_s1230" style="position:absolute;flip:x" from="609,236" to="626,236" strokeweight=".45pt"/>
            <v:line id="_x0000_s1231" style="position:absolute;flip:x" from="609,170" to="626,170" strokeweight=".45pt"/>
            <v:line id="_x0000_s1232" style="position:absolute;flip:x" from="609,104" to="626,104" strokeweight=".45pt"/>
            <v:line id="_x0000_s1233" style="position:absolute;flip:x" from="591,38" to="626,38" strokeweight=".45pt"/>
            <v:rect id="_x0000_s1234" style="position:absolute;left:167;top:28;width:356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0.30</w:t>
                    </w:r>
                  </w:p>
                </w:txbxContent>
              </v:textbox>
            </v:rect>
            <v:line id="_x0000_s1235" style="position:absolute" from="609,5439" to="8794,5439" strokecolor="silver" strokeweight=".45pt"/>
            <v:line id="_x0000_s1236" style="position:absolute" from="609,5448" to="8794,5448" strokecolor="silver" strokeweight=".45pt"/>
            <v:line id="_x0000_s1237" style="position:absolute" from="609,5457" to="8794,5457" strokecolor="silver" strokeweight=".45pt"/>
            <v:line id="_x0000_s1238" style="position:absolute" from="8538,5439" to="8538,5448" strokeweight=".45pt"/>
            <v:line id="_x0000_s1239" style="position:absolute" from="8785,5439" to="8785,5448" strokeweight=".45pt"/>
            <v:line id="_x0000_s1240" style="position:absolute" from="8282,5439" to="8282,5467" strokeweight=".45pt"/>
            <v:rect id="_x0000_s1241" style="position:absolute;left:8018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1000  </w:t>
                    </w:r>
                  </w:p>
                </w:txbxContent>
              </v:textbox>
            </v:rect>
            <v:line id="_x0000_s1242" style="position:absolute" from="8026,5439" to="8026,5448" strokeweight=".45pt"/>
            <v:line id="_x0000_s1243" style="position:absolute" from="7770,5439" to="7770,5448" strokeweight=".45pt"/>
            <v:line id="_x0000_s1244" style="position:absolute" from="7515,5439" to="7515,5448" strokeweight=".45pt"/>
            <v:line id="_x0000_s1245" style="position:absolute" from="7259,5439" to="7259,5448" strokeweight=".45pt"/>
            <v:line id="_x0000_s1246" style="position:absolute" from="7003,5439" to="7003,5467" strokeweight=".45pt"/>
            <v:rect id="_x0000_s1247" style="position:absolute;left:6739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1500  </w:t>
                    </w:r>
                  </w:p>
                </w:txbxContent>
              </v:textbox>
            </v:rect>
            <v:line id="_x0000_s1248" style="position:absolute" from="6747,5439" to="6747,5448" strokeweight=".45pt"/>
            <v:line id="_x0000_s1249" style="position:absolute" from="6492,5439" to="6492,5448" strokeweight=".45pt"/>
            <v:line id="_x0000_s1250" style="position:absolute" from="6236,5439" to="6236,5448" strokeweight=".45pt"/>
            <v:line id="_x0000_s1251" style="position:absolute" from="5980,5439" to="5980,5448" strokeweight=".45pt"/>
            <v:line id="_x0000_s1252" style="position:absolute" from="5724,5439" to="5724,5467" strokeweight=".45pt"/>
            <v:rect id="_x0000_s1253" style="position:absolute;left:5460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2000  </w:t>
                    </w:r>
                  </w:p>
                </w:txbxContent>
              </v:textbox>
            </v:rect>
            <v:line id="_x0000_s1254" style="position:absolute" from="5468,5439" to="5468,5448" strokeweight=".45pt"/>
            <v:line id="_x0000_s1255" style="position:absolute" from="5213,5439" to="5213,5448" strokeweight=".45pt"/>
            <v:line id="_x0000_s1256" style="position:absolute" from="4957,5439" to="4957,5448" strokeweight=".45pt"/>
            <v:line id="_x0000_s1257" style="position:absolute" from="4710,5439" to="4710,5448" strokeweight=".45pt"/>
            <v:line id="_x0000_s1258" style="position:absolute" from="4454,5439" to="4454,5467" strokeweight=".45pt"/>
            <v:rect id="_x0000_s1259" style="position:absolute;left:4190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2500  </w:t>
                    </w:r>
                  </w:p>
                </w:txbxContent>
              </v:textbox>
            </v:rect>
            <v:line id="_x0000_s1260" style="position:absolute" from="4198,5439" to="4198,5448" strokeweight=".45pt"/>
            <v:line id="_x0000_s1261" style="position:absolute" from="3943,5439" to="3943,5448" strokeweight=".45pt"/>
            <v:line id="_x0000_s1262" style="position:absolute" from="3687,5439" to="3687,5448" strokeweight=".45pt"/>
            <v:line id="_x0000_s1263" style="position:absolute" from="3431,5439" to="3431,5448" strokeweight=".45pt"/>
            <v:line id="_x0000_s1264" style="position:absolute" from="3175,5439" to="3175,5467" strokeweight=".45pt"/>
            <v:rect id="_x0000_s1265" style="position:absolute;left:2911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3000  </w:t>
                    </w:r>
                  </w:p>
                </w:txbxContent>
              </v:textbox>
            </v:rect>
            <v:line id="_x0000_s1266" style="position:absolute" from="2919,5439" to="2919,5448" strokeweight=".45pt"/>
            <v:line id="_x0000_s1267" style="position:absolute" from="2664,5439" to="2664,5448" strokeweight=".45pt"/>
            <v:line id="_x0000_s1268" style="position:absolute" from="2408,5439" to="2408,5448" strokeweight=".45pt"/>
            <v:line id="_x0000_s1269" style="position:absolute" from="2152,5439" to="2152,5448" strokeweight=".45pt"/>
            <v:line id="_x0000_s1270" style="position:absolute" from="1896,5439" to="1896,5467" strokeweight=".45pt"/>
            <v:rect id="_x0000_s1271" style="position:absolute;left:1632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3500  </w:t>
                    </w:r>
                  </w:p>
                </w:txbxContent>
              </v:textbox>
            </v:rect>
            <v:line id="_x0000_s1272" style="position:absolute" from="1641,5439" to="1641,5448" strokeweight=".45pt"/>
            <v:line id="_x0000_s1273" style="position:absolute" from="1385,5439" to="1385,5448" strokeweight=".45pt"/>
            <v:line id="_x0000_s1274" style="position:absolute" from="1129,5439" to="1129,5448" strokeweight=".45pt"/>
            <v:line id="_x0000_s1275" style="position:absolute" from="873,5439" to="873,5448" strokeweight=".45pt"/>
            <v:line id="_x0000_s1276" style="position:absolute" from="626,5439" to="626,5467" strokeweight=".45pt"/>
            <v:rect id="_x0000_s1277" style="position:absolute;left:362;top:5476;width:401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 xml:space="preserve"> 4000  </w:t>
                    </w:r>
                  </w:p>
                </w:txbxContent>
              </v:textbox>
            </v:rect>
            <v:rect id="_x0000_s1278" style="position:absolute;left:3952;top:5684;width:1539;height:623;mso-wrap-style:none" filled="f" stroked="f">
              <v:textbox style="mso-fit-shape-to-text:t" inset="0,0,0,0">
                <w:txbxContent>
                  <w:p w:rsidR="00EF43FE" w:rsidRDefault="00EF43FE">
                    <w:r>
                      <w:rPr>
                        <w:rFonts w:ascii="Arial" w:hAnsi="Arial" w:cs="Arial"/>
                        <w:color w:val="000000"/>
                        <w:sz w:val="16"/>
                        <w:szCs w:val="16"/>
                        <w:lang w:val="en-US"/>
                      </w:rPr>
                      <w:t>Wavenumbers (cm-1)</w:t>
                    </w:r>
                  </w:p>
                </w:txbxContent>
              </v:textbox>
            </v:rect>
            <v:shape id="_x0000_s1279" type="#_x0000_t202" style="position:absolute;left:3420;top:180;width:2880;height:540" stroked="f">
              <v:textbox>
                <w:txbxContent>
                  <w:p w:rsidR="00EF43FE" w:rsidRPr="000620E4" w:rsidRDefault="00EF43FE">
                    <w:pPr>
                      <w:rPr>
                        <w:color w:val="FF0000"/>
                      </w:rPr>
                    </w:pPr>
                    <w:r w:rsidRPr="000620E4">
                      <w:rPr>
                        <w:color w:val="FF0000"/>
                      </w:rPr>
                      <w:t>20-40 K warm-up</w:t>
                    </w:r>
                  </w:p>
                </w:txbxContent>
              </v:textbox>
            </v:shape>
            <v:shape id="_x0000_s1280" type="#_x0000_t202" style="position:absolute;left:3420;top:720;width:2880;height:540" stroked="f">
              <v:textbox>
                <w:txbxContent>
                  <w:p w:rsidR="00EF43FE" w:rsidRPr="000620E4" w:rsidRDefault="00EF43FE">
                    <w:pPr>
                      <w:rPr>
                        <w:color w:val="00FFFF"/>
                      </w:rPr>
                    </w:pPr>
                    <w:r w:rsidRPr="000620E4">
                      <w:rPr>
                        <w:color w:val="00FFFF"/>
                      </w:rPr>
                      <w:t>22.1 K isothermal</w:t>
                    </w:r>
                  </w:p>
                </w:txbxContent>
              </v:textbox>
            </v:shape>
            <v:shape id="_x0000_s1281" type="#_x0000_t202" style="position:absolute;left:3420;top:1260;width:2880;height:540" stroked="f">
              <v:textbox>
                <w:txbxContent>
                  <w:p w:rsidR="00EF43FE" w:rsidRPr="000620E4" w:rsidRDefault="00EF43FE">
                    <w:pPr>
                      <w:rPr>
                        <w:color w:val="FF00FF"/>
                      </w:rPr>
                    </w:pPr>
                    <w:r w:rsidRPr="000620E4">
                      <w:rPr>
                        <w:color w:val="FF00FF"/>
                      </w:rPr>
                      <w:t>22.1 K deposition</w:t>
                    </w:r>
                  </w:p>
                </w:txbxContent>
              </v:textbox>
            </v:shape>
            <v:line id="_x0000_s1282" style="position:absolute;flip:x y" from="2700,180" to="3420,360" strokecolor="red">
              <v:stroke endarrow="block"/>
            </v:line>
            <v:line id="_x0000_s1283" style="position:absolute;flip:x y" from="2700,360" to="3420,900" strokecolor="aqua">
              <v:stroke endarrow="block"/>
            </v:line>
            <v:line id="_x0000_s1284" style="position:absolute;flip:x y" from="2700,540" to="3420,1440" strokecolor="fuchsia">
              <v:stroke endarrow="block"/>
            </v:line>
            <w10:anchorlock/>
          </v:group>
        </w:pict>
      </w:r>
    </w:p>
    <w:p w:rsidR="00EF43FE" w:rsidRDefault="00EF43FE" w:rsidP="0003474D">
      <w:pPr>
        <w:pStyle w:val="Heading2"/>
      </w:pPr>
      <w:r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59.8</w:t>
            </w:r>
          </w:p>
        </w:tc>
        <w:tc>
          <w:tcPr>
            <w:tcW w:w="1381" w:type="dxa"/>
          </w:tcPr>
          <w:p w:rsidR="00EF43FE" w:rsidRPr="00AC0030" w:rsidRDefault="00EF43FE" w:rsidP="0003474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59.8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03474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:rsidR="00EF43FE" w:rsidRPr="00AC0030" w:rsidRDefault="00EF43FE" w:rsidP="005D777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03474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5D777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Pr="00B34128" w:rsidRDefault="00EF43FE" w:rsidP="005D7778">
      <w:pPr>
        <w:pStyle w:val="BodyText"/>
        <w:rPr>
          <w:lang w:val="fr-FR"/>
        </w:rPr>
      </w:pPr>
    </w:p>
    <w:p w:rsidR="00EF43FE" w:rsidRDefault="00EF43FE" w:rsidP="0003474D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Pr="00B34128" w:rsidRDefault="00EF43FE" w:rsidP="00AF182C">
      <w:pPr>
        <w:pStyle w:val="BodyText"/>
        <w:rPr>
          <w:lang w:val="fr-FR"/>
        </w:rPr>
      </w:pPr>
    </w:p>
    <w:p w:rsidR="00EF43FE" w:rsidRDefault="00EF43FE" w:rsidP="0003474D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16:15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 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Pr="00B34128" w:rsidRDefault="00EF43FE" w:rsidP="00AF182C">
      <w:pPr>
        <w:pStyle w:val="BodyText"/>
        <w:rPr>
          <w:lang w:val="fr-FR"/>
        </w:rPr>
      </w:pPr>
    </w:p>
    <w:p w:rsidR="00EF43FE" w:rsidRDefault="00EF43FE" w:rsidP="0003474D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:15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Pr="00B34128" w:rsidRDefault="00EF43FE" w:rsidP="00AF182C">
      <w:pPr>
        <w:pStyle w:val="BodyText"/>
        <w:rPr>
          <w:lang w:val="fr-FR"/>
        </w:rPr>
      </w:pPr>
    </w:p>
    <w:p w:rsidR="00EF43FE" w:rsidRDefault="00EF43FE" w:rsidP="00604C28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:15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Default="00EF43FE" w:rsidP="00604C28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Default="00EF43FE" w:rsidP="00AF182C">
      <w:pPr>
        <w:pStyle w:val="BodyText"/>
        <w:rPr>
          <w:lang w:val="fr-FR"/>
        </w:rPr>
      </w:pPr>
    </w:p>
    <w:p w:rsidR="00EF43FE" w:rsidRDefault="00EF43FE" w:rsidP="00673892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:15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Default="00EF43FE" w:rsidP="00673892">
      <w:pPr>
        <w:pStyle w:val="Heading2"/>
      </w:pPr>
      <w:r>
        <w:t>Annealing to 180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:15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:30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_0029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Default="00EF43FE" w:rsidP="007578AB">
      <w:pPr>
        <w:pStyle w:val="Heading2"/>
      </w:pPr>
      <w:r>
        <w:t>Annealing to 200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:45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_0030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21 :00</w:t>
            </w:r>
          </w:p>
        </w:tc>
        <w:tc>
          <w:tcPr>
            <w:tcW w:w="1287" w:type="dxa"/>
          </w:tcPr>
          <w:p w:rsidR="00EF43FE" w:rsidRPr="00AC0030" w:rsidRDefault="00EF43FE" w:rsidP="008B5DFE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_0031</w:t>
            </w:r>
          </w:p>
        </w:tc>
        <w:tc>
          <w:tcPr>
            <w:tcW w:w="1452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200</w:t>
            </w:r>
          </w:p>
        </w:tc>
        <w:tc>
          <w:tcPr>
            <w:tcW w:w="138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4.0x10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8B5DFE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4.84</w:t>
            </w:r>
          </w:p>
        </w:tc>
      </w:tr>
    </w:tbl>
    <w:p w:rsidR="00EF43FE" w:rsidRPr="00B34128" w:rsidRDefault="00EF43FE" w:rsidP="00AF182C">
      <w:pPr>
        <w:pStyle w:val="BodyText"/>
        <w:rPr>
          <w:lang w:val="fr-FR"/>
        </w:rPr>
      </w:pPr>
    </w:p>
    <w:p w:rsidR="00EF43FE" w:rsidRDefault="00EF43FE" w:rsidP="00AF182C">
      <w:pPr>
        <w:pStyle w:val="BodyText"/>
        <w:rPr>
          <w:color w:val="FF0000"/>
          <w:lang w:val="fr-FR"/>
        </w:rPr>
      </w:pPr>
      <w:r w:rsidRPr="003D196C">
        <w:rPr>
          <w:color w:val="FF0000"/>
          <w:lang w:val="fr-FR"/>
        </w:rPr>
        <w:t xml:space="preserve">To complete </w:t>
      </w:r>
      <w:r w:rsidRPr="007578AB">
        <w:rPr>
          <w:color w:val="FF0000"/>
          <w:lang w:val="fr-FR"/>
        </w:rPr>
        <w:sym w:font="Wingdings" w:char="F0E0"/>
      </w:r>
      <w:r>
        <w:rPr>
          <w:color w:val="FF0000"/>
          <w:lang w:val="fr-FR"/>
        </w:rPr>
        <w:t xml:space="preserve"> P wrongs</w:t>
      </w:r>
    </w:p>
    <w:p w:rsidR="00EF43FE" w:rsidRDefault="00EF43FE" w:rsidP="00AF182C">
      <w:pPr>
        <w:pStyle w:val="BodyText"/>
        <w:rPr>
          <w:color w:val="FF0000"/>
          <w:lang w:val="fr-FR"/>
        </w:rPr>
      </w:pPr>
    </w:p>
    <w:p w:rsidR="00EF43FE" w:rsidRPr="00CF7A69" w:rsidRDefault="00EF43FE" w:rsidP="003D196C">
      <w:pPr>
        <w:pStyle w:val="Heading1"/>
      </w:pPr>
      <w:r>
        <w:t>Thursday 17</w:t>
      </w:r>
      <w:r w:rsidRPr="00CF7A69">
        <w:rPr>
          <w:vertAlign w:val="superscript"/>
        </w:rPr>
        <w:t>th</w:t>
      </w:r>
      <w:r w:rsidRPr="00CF7A69">
        <w:t xml:space="preserve"> Sep 2020</w:t>
      </w:r>
      <w:r w:rsidRPr="00CF7A69">
        <w:tab/>
        <w:t>(VD &amp; AD)</w:t>
      </w:r>
    </w:p>
    <w:p w:rsidR="00EF43FE" w:rsidRDefault="00EF43FE" w:rsidP="003D196C">
      <w:pPr>
        <w:pStyle w:val="BodyText"/>
      </w:pPr>
      <w:r>
        <w:t>08:48</w:t>
      </w:r>
      <w:r>
        <w:tab/>
        <w:t>p= 2.25x10</w:t>
      </w:r>
      <w:r w:rsidRPr="00660E47">
        <w:rPr>
          <w:vertAlign w:val="superscript"/>
        </w:rPr>
        <w:t>-8</w:t>
      </w:r>
      <w:r>
        <w:t xml:space="preserve"> mbar</w:t>
      </w:r>
    </w:p>
    <w:p w:rsidR="00EF43FE" w:rsidRDefault="00EF43FE" w:rsidP="003D196C">
      <w:pPr>
        <w:pStyle w:val="BodyText"/>
        <w:ind w:firstLine="720"/>
      </w:pPr>
      <w:r>
        <w:t xml:space="preserve">Heater on Man at 0V </w:t>
      </w:r>
      <w:r>
        <w:sym w:font="Wingdings" w:char="F0E0"/>
      </w:r>
      <w:r>
        <w:t xml:space="preserve"> T = 275.4</w:t>
      </w:r>
    </w:p>
    <w:p w:rsidR="00EF43FE" w:rsidRDefault="00EF43FE" w:rsidP="003D196C">
      <w:pPr>
        <w:pStyle w:val="BodyText"/>
      </w:pPr>
      <w:r>
        <w:t xml:space="preserve">08:50 </w:t>
      </w:r>
      <w:r>
        <w:tab/>
        <w:t>Cryo on</w:t>
      </w:r>
    </w:p>
    <w:p w:rsidR="00EF43FE" w:rsidRDefault="00EF43FE" w:rsidP="003D196C">
      <w:pPr>
        <w:pStyle w:val="BodyText"/>
      </w:pPr>
      <w:r>
        <w:t>9:07</w:t>
      </w:r>
      <w:r>
        <w:tab/>
        <w:t>Laser turned on</w:t>
      </w:r>
    </w:p>
    <w:p w:rsidR="00EF43FE" w:rsidRDefault="00EF43FE" w:rsidP="003D196C">
      <w:pPr>
        <w:pStyle w:val="BodyText"/>
        <w:rPr>
          <w:color w:val="FF0000"/>
        </w:rPr>
      </w:pPr>
      <w:r>
        <w:t>9:26</w:t>
      </w:r>
      <w:r>
        <w:tab/>
        <w:t>MCT Detector cooled (</w:t>
      </w:r>
      <w:r w:rsidRPr="001B3F19">
        <w:rPr>
          <w:color w:val="FF0000"/>
        </w:rPr>
        <w:t>ice was growing on the edges</w:t>
      </w:r>
      <w:r>
        <w:rPr>
          <w:color w:val="FF0000"/>
        </w:rPr>
        <w:t xml:space="preserve"> of the opening</w:t>
      </w:r>
      <w:r w:rsidRPr="001B3F19">
        <w:rPr>
          <w:color w:val="FF0000"/>
        </w:rPr>
        <w:t xml:space="preserve"> and I put the tape on top of it, is it an issue?)</w:t>
      </w:r>
    </w:p>
    <w:p w:rsidR="00EF43FE" w:rsidRDefault="00EF43FE" w:rsidP="003D196C">
      <w:pPr>
        <w:pStyle w:val="BodyText"/>
      </w:pPr>
      <w:r w:rsidRPr="005137DD">
        <w:t>10:12</w:t>
      </w:r>
      <w:r w:rsidRPr="005137DD">
        <w:tab/>
        <w:t xml:space="preserve">T = 22K </w:t>
      </w:r>
      <w:r w:rsidRPr="005137DD">
        <w:sym w:font="Wingdings" w:char="F0E0"/>
      </w:r>
      <w:r w:rsidRPr="005137DD">
        <w:t xml:space="preserve"> Did wrong manip (put heater on auto) </w:t>
      </w:r>
      <w:r w:rsidRPr="005137DD">
        <w:sym w:font="Wingdings" w:char="F0E0"/>
      </w:r>
      <w:r w:rsidRPr="005137DD">
        <w:t xml:space="preserve"> T increase to 44K (quick flash heat) </w:t>
      </w:r>
      <w:r>
        <w:sym w:font="Wingdings" w:char="F0E0"/>
      </w:r>
      <w:r>
        <w:t xml:space="preserve"> put back heater on Man V = 0.0</w:t>
      </w:r>
    </w:p>
    <w:p w:rsidR="00EF43FE" w:rsidRDefault="00EF43FE" w:rsidP="003D196C">
      <w:pPr>
        <w:pStyle w:val="BodyText"/>
        <w:rPr>
          <w:lang w:val="it-IT"/>
        </w:rPr>
      </w:pPr>
      <w:r w:rsidRPr="00FD645E">
        <w:rPr>
          <w:lang w:val="it-IT"/>
        </w:rPr>
        <w:t>10:42</w:t>
      </w:r>
      <w:r w:rsidRPr="00FD645E">
        <w:rPr>
          <w:lang w:val="it-IT"/>
        </w:rPr>
        <w:tab/>
        <w:t xml:space="preserve">Base P = 2.4 10E-9 </w:t>
      </w:r>
      <w:r w:rsidRPr="00FD645E">
        <w:rPr>
          <w:lang w:val="it-IT"/>
        </w:rPr>
        <w:tab/>
        <w:t>Base T =</w:t>
      </w:r>
      <w:r>
        <w:rPr>
          <w:lang w:val="it-IT"/>
        </w:rPr>
        <w:t xml:space="preserve"> 21.7 </w:t>
      </w:r>
      <w:r w:rsidRPr="00FD645E">
        <w:rPr>
          <w:lang w:val="it-IT"/>
        </w:rPr>
        <w:t xml:space="preserve"> </w:t>
      </w:r>
    </w:p>
    <w:p w:rsidR="00EF43FE" w:rsidRDefault="00EF43FE" w:rsidP="003D196C">
      <w:pPr>
        <w:pStyle w:val="BodyText"/>
        <w:rPr>
          <w:lang w:val="it-IT"/>
        </w:rPr>
      </w:pPr>
    </w:p>
    <w:p w:rsidR="00EF43FE" w:rsidRDefault="00EF43FE" w:rsidP="003D196C">
      <w:pPr>
        <w:pStyle w:val="BodyText"/>
        <w:rPr>
          <w:lang w:val="it-IT"/>
        </w:rPr>
      </w:pPr>
      <w:r w:rsidRPr="009A734B">
        <w:rPr>
          <w:lang w:val="it-IT"/>
        </w:rPr>
        <w:pict>
          <v:shape id="_x0000_i1038" type="#_x0000_t75" style="width:449.25pt;height:313.5pt">
            <v:imagedata r:id="rId18" o:title=""/>
          </v:shape>
        </w:pict>
      </w:r>
    </w:p>
    <w:p w:rsidR="00EF43FE" w:rsidRPr="00604C28" w:rsidRDefault="00EF43FE" w:rsidP="00604C28">
      <w:pPr>
        <w:pStyle w:val="Heading2"/>
      </w:pPr>
      <w:r w:rsidRPr="00C83453">
        <w:t>Background scan</w:t>
      </w:r>
      <w:r>
        <w:t>(s) #1</w:t>
      </w:r>
    </w:p>
    <w:p w:rsidR="00EF43FE" w:rsidRPr="004A2447" w:rsidRDefault="00EF43FE" w:rsidP="00604C28">
      <w:pPr>
        <w:pStyle w:val="BodyText"/>
        <w:spacing w:after="0"/>
        <w:rPr>
          <w:color w:val="339966"/>
        </w:rPr>
      </w:pPr>
      <w:r w:rsidRPr="004A2447">
        <w:rPr>
          <w:b/>
        </w:rPr>
        <w:t>11:00</w:t>
      </w:r>
      <w:r w:rsidRPr="004A2447">
        <w:rPr>
          <w:b/>
          <w:color w:val="339966"/>
        </w:rPr>
        <w:tab/>
        <w:t>BG20200917_01</w:t>
      </w:r>
      <w:r w:rsidRPr="004A2447">
        <w:rPr>
          <w:color w:val="339966"/>
        </w:rPr>
        <w:tab/>
      </w:r>
    </w:p>
    <w:p w:rsidR="00EF43FE" w:rsidRPr="00B830DD" w:rsidRDefault="00EF43FE" w:rsidP="0007237B">
      <w:pPr>
        <w:ind w:left="720"/>
      </w:pPr>
      <w:r w:rsidRPr="00B830DD">
        <w:t>512 scans</w:t>
      </w:r>
      <w:r w:rsidRPr="00B830DD">
        <w:tab/>
        <w:t>res = 1 cm</w:t>
      </w:r>
      <w:r w:rsidRPr="00B830DD">
        <w:rPr>
          <w:vertAlign w:val="superscript"/>
        </w:rPr>
        <w:t>-1</w:t>
      </w:r>
      <w:r w:rsidRPr="00B830DD">
        <w:tab/>
        <w:t>signal = 5.15</w:t>
      </w:r>
      <w:r w:rsidRPr="00B830DD">
        <w:br/>
        <w:t>p = 2.3 10</w:t>
      </w:r>
      <w:r w:rsidRPr="00B830DD">
        <w:rPr>
          <w:vertAlign w:val="superscript"/>
        </w:rPr>
        <w:t>-9</w:t>
      </w:r>
      <w:r w:rsidRPr="00B830DD">
        <w:t xml:space="preserve"> mbar</w:t>
      </w:r>
      <w:r w:rsidRPr="00B830DD">
        <w:tab/>
        <w:t>T = 21.7 K</w:t>
      </w:r>
    </w:p>
    <w:p w:rsidR="00EF43FE" w:rsidRPr="004A2447" w:rsidRDefault="00EF43FE" w:rsidP="003D196C">
      <w:pPr>
        <w:pStyle w:val="BodyText"/>
        <w:rPr>
          <w:lang w:val="fr-FR"/>
        </w:rPr>
      </w:pPr>
      <w:r w:rsidRPr="009A734B">
        <w:rPr>
          <w:lang w:val="fr-FR"/>
        </w:rPr>
        <w:pict>
          <v:shape id="_x0000_i1039" type="#_x0000_t75" style="width:451.5pt;height:351.75pt">
            <v:imagedata r:id="rId19" o:title=""/>
          </v:shape>
        </w:pict>
      </w:r>
    </w:p>
    <w:p w:rsidR="00EF43FE" w:rsidRDefault="00EF43FE" w:rsidP="00AF182C">
      <w:pPr>
        <w:pStyle w:val="BodyText"/>
        <w:rPr>
          <w:color w:val="FF0000"/>
          <w:lang w:val="fr-FR"/>
        </w:rPr>
      </w:pPr>
    </w:p>
    <w:p w:rsidR="00EF43FE" w:rsidRDefault="00EF43FE" w:rsidP="00AF182C">
      <w:pPr>
        <w:pStyle w:val="BodyText"/>
        <w:rPr>
          <w:b/>
          <w:bCs/>
        </w:rPr>
      </w:pPr>
      <w:r w:rsidRPr="00F37ADC">
        <w:t>11 :20</w:t>
      </w:r>
      <w:r w:rsidRPr="00F37ADC">
        <w:tab/>
      </w:r>
      <w:r w:rsidRPr="00F37ADC">
        <w:rPr>
          <w:b/>
          <w:bCs/>
        </w:rPr>
        <w:t>Refill gas cell procedure (0.642 Torr initial pressure)</w:t>
      </w:r>
    </w:p>
    <w:p w:rsidR="00EF43FE" w:rsidRDefault="00EF43FE" w:rsidP="00AF182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Gas cell valve open</w:t>
      </w:r>
    </w:p>
    <w:p w:rsidR="00EF43FE" w:rsidRDefault="00EF43FE" w:rsidP="00AF182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Pump valve close</w:t>
      </w:r>
    </w:p>
    <w:p w:rsidR="00EF43FE" w:rsidRDefault="00EF43FE" w:rsidP="00AF182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{...}</w:t>
      </w:r>
    </w:p>
    <w:p w:rsidR="00EF43FE" w:rsidRDefault="00EF43FE" w:rsidP="00AF182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Final Pressure : 0.759 Torr</w:t>
      </w:r>
    </w:p>
    <w:p w:rsidR="00EF43FE" w:rsidRPr="00417955" w:rsidRDefault="00EF43FE" w:rsidP="00AF182C">
      <w:pPr>
        <w:pStyle w:val="BodyText"/>
      </w:pPr>
      <w:r w:rsidRPr="00417955">
        <w:t>11:33</w:t>
      </w:r>
      <w:r w:rsidRPr="00417955">
        <w:tab/>
        <w:t>Head rotated</w:t>
      </w:r>
      <w:r>
        <w:t xml:space="preserve"> Laser signal = 325.4 mV </w:t>
      </w:r>
    </w:p>
    <w:p w:rsidR="00EF43FE" w:rsidRPr="00F37ADC" w:rsidRDefault="00EF43FE" w:rsidP="00AF182C">
      <w:pPr>
        <w:pStyle w:val="BodyText"/>
        <w:rPr>
          <w:color w:val="FF0000"/>
        </w:rPr>
      </w:pPr>
    </w:p>
    <w:p w:rsidR="00EF43FE" w:rsidRPr="008902CE" w:rsidRDefault="00EF43FE" w:rsidP="008B5DFE">
      <w:pPr>
        <w:pStyle w:val="Heading2"/>
        <w:rPr>
          <w:lang w:val="it-IT"/>
        </w:rPr>
      </w:pPr>
      <w:r>
        <w:rPr>
          <w:lang w:val="it-IT"/>
        </w:rPr>
        <w:t>Deposition #3</w:t>
      </w:r>
      <w:r w:rsidRPr="008902CE">
        <w:rPr>
          <w:lang w:val="it-IT"/>
        </w:rPr>
        <w:t>: H2O @ 22 K</w:t>
      </w:r>
    </w:p>
    <w:p w:rsidR="00EF43FE" w:rsidRPr="008902CE" w:rsidRDefault="00EF43FE" w:rsidP="008B5DFE">
      <w:pPr>
        <w:rPr>
          <w:lang w:val="it-IT"/>
        </w:rPr>
      </w:pPr>
      <w:r>
        <w:rPr>
          <w:lang w:val="it-IT"/>
        </w:rPr>
        <w:t xml:space="preserve">11:40 </w:t>
      </w:r>
      <w:r>
        <w:rPr>
          <w:lang w:val="it-IT"/>
        </w:rPr>
        <w:tab/>
        <w:t>2 min @ 1x10-6</w:t>
      </w:r>
      <w:r w:rsidRPr="008902CE">
        <w:rPr>
          <w:lang w:val="it-IT"/>
        </w:rPr>
        <w:t xml:space="preserve"> mbar H</w:t>
      </w:r>
      <w:r w:rsidRPr="008902CE">
        <w:rPr>
          <w:vertAlign w:val="subscript"/>
          <w:lang w:val="it-IT"/>
        </w:rPr>
        <w:t>2</w:t>
      </w:r>
      <w:r w:rsidRPr="008902CE">
        <w:rPr>
          <w:lang w:val="it-IT"/>
        </w:rPr>
        <w:t>O</w:t>
      </w:r>
    </w:p>
    <w:p w:rsidR="00EF43FE" w:rsidRPr="00B830DD" w:rsidRDefault="00EF43FE" w:rsidP="008B5DFE">
      <w:pPr>
        <w:pStyle w:val="BodyText"/>
        <w:ind w:firstLine="720"/>
      </w:pPr>
      <w:r w:rsidRPr="00B830DD">
        <w:t>- Initial Temperature: 21.7  K</w:t>
      </w:r>
    </w:p>
    <w:p w:rsidR="00EF43FE" w:rsidRPr="00B830DD" w:rsidRDefault="00EF43FE" w:rsidP="008B5DFE">
      <w:pPr>
        <w:pStyle w:val="BodyText"/>
        <w:ind w:firstLine="720"/>
      </w:pPr>
      <w:r w:rsidRPr="00B830DD">
        <w:t>- Initial pressure: 2.2 10-9 mbar</w:t>
      </w:r>
    </w:p>
    <w:p w:rsidR="00EF43FE" w:rsidRPr="00B830DD" w:rsidRDefault="00EF43FE" w:rsidP="008B5DFE">
      <w:pPr>
        <w:pStyle w:val="BodyText"/>
        <w:ind w:firstLine="720"/>
      </w:pPr>
      <w:r w:rsidRPr="00B830DD">
        <w:t>- Initial gas cell pressure: 7.56 Torr</w:t>
      </w:r>
    </w:p>
    <w:p w:rsidR="00EF43FE" w:rsidRPr="00B830DD" w:rsidRDefault="00EF43FE" w:rsidP="008B5DFE">
      <w:pPr>
        <w:pStyle w:val="BodyText"/>
        <w:ind w:firstLine="720"/>
        <w:rPr>
          <w:lang w:val="fr-FR"/>
        </w:rPr>
      </w:pPr>
      <w:r w:rsidRPr="00B830DD">
        <w:rPr>
          <w:lang w:val="fr-FR"/>
        </w:rPr>
        <w:t>- Deposition pressure: 1.04 10-6 – 9.8 10-7</w:t>
      </w:r>
    </w:p>
    <w:p w:rsidR="00EF43FE" w:rsidRPr="00B830DD" w:rsidRDefault="00EF43FE" w:rsidP="008B5DFE">
      <w:pPr>
        <w:pStyle w:val="BodyText"/>
        <w:ind w:firstLine="720"/>
        <w:rPr>
          <w:lang w:val="fr-FR"/>
        </w:rPr>
      </w:pPr>
      <w:r w:rsidRPr="00B830DD">
        <w:rPr>
          <w:lang w:val="fr-FR"/>
        </w:rPr>
        <w:t>- Laser signal:  325.4 mV</w:t>
      </w:r>
    </w:p>
    <w:p w:rsidR="00EF43FE" w:rsidRPr="00B830DD" w:rsidRDefault="00EF43FE" w:rsidP="008B5DFE">
      <w:pPr>
        <w:pStyle w:val="BodyText"/>
        <w:ind w:firstLine="720"/>
        <w:rPr>
          <w:lang w:val="fr-FR"/>
        </w:rPr>
      </w:pPr>
      <w:r w:rsidRPr="00B830DD">
        <w:rPr>
          <w:lang w:val="fr-FR"/>
        </w:rPr>
        <w:t>- Deposition time: 2 min</w:t>
      </w:r>
    </w:p>
    <w:p w:rsidR="00EF43FE" w:rsidRPr="00156FEF" w:rsidRDefault="00EF43FE" w:rsidP="008B5DFE">
      <w:pPr>
        <w:pStyle w:val="BodyText"/>
        <w:ind w:firstLine="720"/>
      </w:pPr>
      <w:r w:rsidRPr="00156FEF">
        <w:t>- pressure after deposition 8.</w:t>
      </w:r>
      <w:r>
        <w:t>9</w:t>
      </w:r>
      <w:r w:rsidRPr="00156FEF">
        <w:t>*10-9 mbar</w:t>
      </w:r>
    </w:p>
    <w:p w:rsidR="00EF43FE" w:rsidRPr="008902CE" w:rsidRDefault="00EF43FE" w:rsidP="008B5DFE">
      <w:pPr>
        <w:pStyle w:val="BodyText"/>
        <w:ind w:firstLine="720"/>
      </w:pPr>
      <w:r w:rsidRPr="00156FEF">
        <w:t xml:space="preserve">- final gas </w:t>
      </w:r>
      <w:r>
        <w:t>cell pressure = 6.32</w:t>
      </w:r>
      <w:r w:rsidRPr="008902CE">
        <w:t xml:space="preserve"> T</w:t>
      </w:r>
      <w:r>
        <w:t>orr</w:t>
      </w:r>
    </w:p>
    <w:p w:rsidR="00EF43FE" w:rsidRPr="008B5DFE" w:rsidRDefault="00EF43FE" w:rsidP="00AF182C">
      <w:pPr>
        <w:pStyle w:val="BodyText"/>
        <w:rPr>
          <w:color w:val="FF0000"/>
        </w:rPr>
      </w:pPr>
    </w:p>
    <w:p w:rsidR="00EF43FE" w:rsidRPr="00156FEF" w:rsidRDefault="00EF43FE" w:rsidP="00AF182C">
      <w:pPr>
        <w:pStyle w:val="BodyText"/>
      </w:pPr>
      <w:r>
        <w:pict>
          <v:shape id="_x0000_i1040" type="#_x0000_t75" style="width:360.75pt;height:216.75pt">
            <v:imagedata r:id="rId20" o:title=""/>
          </v:shape>
        </w:pict>
      </w:r>
    </w:p>
    <w:p w:rsidR="00EF43FE" w:rsidRPr="008B5DFE" w:rsidRDefault="00EF43FE" w:rsidP="00AF182C">
      <w:pPr>
        <w:pStyle w:val="BodyText"/>
      </w:pPr>
    </w:p>
    <w:p w:rsidR="00EF43FE" w:rsidRPr="008B5DFE" w:rsidRDefault="00EF43FE" w:rsidP="00AF182C">
      <w:pPr>
        <w:pStyle w:val="BodyText"/>
      </w:pPr>
    </w:p>
    <w:p w:rsidR="00EF43FE" w:rsidRDefault="00EF43FE" w:rsidP="00156FEF">
      <w:pPr>
        <w:rPr>
          <w:bCs/>
        </w:rPr>
      </w:pPr>
      <w:r>
        <w:rPr>
          <w:b/>
        </w:rPr>
        <w:t>11:4</w:t>
      </w:r>
      <w:r w:rsidRPr="008902CE">
        <w:rPr>
          <w:b/>
        </w:rPr>
        <w:t>7</w:t>
      </w:r>
      <w:r w:rsidRPr="008902CE">
        <w:rPr>
          <w:b/>
        </w:rPr>
        <w:tab/>
      </w:r>
      <w:r w:rsidRPr="008902CE">
        <w:rPr>
          <w:bCs/>
        </w:rPr>
        <w:t>laser Off</w:t>
      </w:r>
    </w:p>
    <w:p w:rsidR="00EF43FE" w:rsidRPr="008902CE" w:rsidRDefault="00EF43FE" w:rsidP="00156FEF">
      <w:pPr>
        <w:rPr>
          <w:b/>
        </w:rPr>
      </w:pPr>
      <w:r>
        <w:rPr>
          <w:bCs/>
        </w:rPr>
        <w:t>11:48</w:t>
      </w:r>
      <w:r>
        <w:rPr>
          <w:bCs/>
        </w:rPr>
        <w:tab/>
        <w:t>Head rotated</w:t>
      </w:r>
    </w:p>
    <w:p w:rsidR="00EF43FE" w:rsidRPr="008902CE" w:rsidRDefault="00EF43FE" w:rsidP="00156FEF">
      <w:pPr>
        <w:spacing w:after="0"/>
        <w:rPr>
          <w:b/>
        </w:rPr>
      </w:pPr>
      <w:r>
        <w:rPr>
          <w:b/>
        </w:rPr>
        <w:t>11</w:t>
      </w:r>
      <w:r w:rsidRPr="008902CE">
        <w:rPr>
          <w:b/>
        </w:rPr>
        <w:t>:</w:t>
      </w:r>
      <w:r>
        <w:rPr>
          <w:b/>
        </w:rPr>
        <w:t>52</w:t>
      </w:r>
      <w:r w:rsidRPr="008902CE">
        <w:rPr>
          <w:b/>
        </w:rPr>
        <w:tab/>
      </w:r>
      <w:r>
        <w:rPr>
          <w:b/>
          <w:color w:val="339966"/>
        </w:rPr>
        <w:t>ASW_2020_09_17</w:t>
      </w:r>
      <w:r w:rsidRPr="008902CE">
        <w:rPr>
          <w:b/>
          <w:color w:val="339966"/>
        </w:rPr>
        <w:t>_0001</w:t>
      </w:r>
    </w:p>
    <w:p w:rsidR="00EF43FE" w:rsidRPr="00156FEF" w:rsidRDefault="00EF43FE" w:rsidP="00156FEF">
      <w:pPr>
        <w:ind w:left="720"/>
        <w:rPr>
          <w:lang w:val="fr-FR"/>
        </w:rPr>
      </w:pPr>
      <w:r w:rsidRPr="00156FEF">
        <w:rPr>
          <w:lang w:val="fr-FR"/>
        </w:rPr>
        <w:t>512 scans</w:t>
      </w:r>
      <w:r w:rsidRPr="00156FEF">
        <w:rPr>
          <w:lang w:val="fr-FR"/>
        </w:rPr>
        <w:tab/>
        <w:t>1 cm</w:t>
      </w:r>
      <w:r w:rsidRPr="00156FEF">
        <w:rPr>
          <w:vertAlign w:val="superscript"/>
          <w:lang w:val="fr-FR"/>
        </w:rPr>
        <w:t>-1</w:t>
      </w:r>
      <w:r w:rsidRPr="00156FEF">
        <w:rPr>
          <w:lang w:val="fr-FR"/>
        </w:rPr>
        <w:t xml:space="preserve"> res</w:t>
      </w:r>
      <w:r w:rsidRPr="00156FEF">
        <w:rPr>
          <w:lang w:val="fr-FR"/>
        </w:rPr>
        <w:tab/>
        <w:t>signal 5.27</w:t>
      </w:r>
      <w:r w:rsidRPr="00156FEF">
        <w:rPr>
          <w:lang w:val="fr-FR"/>
        </w:rPr>
        <w:br/>
        <w:t>p = 5.7 x 10</w:t>
      </w:r>
      <w:r w:rsidRPr="00156FE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21.7</w:t>
      </w:r>
      <w:r w:rsidRPr="00156FEF">
        <w:rPr>
          <w:lang w:val="fr-FR"/>
        </w:rPr>
        <w:t xml:space="preserve"> K</w:t>
      </w:r>
    </w:p>
    <w:p w:rsidR="00EF43FE" w:rsidRPr="00B830DD" w:rsidRDefault="00EF43FE" w:rsidP="0007237B">
      <w:pPr>
        <w:spacing w:after="0"/>
        <w:rPr>
          <w:b/>
          <w:lang w:val="fr-FR"/>
        </w:rPr>
      </w:pPr>
      <w:r w:rsidRPr="00B830DD">
        <w:rPr>
          <w:b/>
          <w:lang w:val="fr-FR"/>
        </w:rPr>
        <w:t>12:08</w:t>
      </w:r>
      <w:r w:rsidRPr="00B830DD">
        <w:rPr>
          <w:b/>
          <w:lang w:val="fr-FR"/>
        </w:rPr>
        <w:tab/>
      </w:r>
      <w:r w:rsidRPr="00B830DD">
        <w:rPr>
          <w:b/>
          <w:color w:val="339966"/>
          <w:lang w:val="fr-FR"/>
        </w:rPr>
        <w:t>ASW_2020_09_17_0002</w:t>
      </w:r>
    </w:p>
    <w:p w:rsidR="00EF43FE" w:rsidRPr="0007237B" w:rsidRDefault="00EF43FE" w:rsidP="0007237B">
      <w:pPr>
        <w:ind w:left="720"/>
        <w:rPr>
          <w:lang w:val="fr-FR"/>
        </w:rPr>
      </w:pPr>
      <w:r w:rsidRPr="0007237B">
        <w:rPr>
          <w:lang w:val="fr-FR"/>
        </w:rPr>
        <w:t>512 scans</w:t>
      </w:r>
      <w:r w:rsidRPr="0007237B">
        <w:rPr>
          <w:lang w:val="fr-FR"/>
        </w:rPr>
        <w:tab/>
        <w:t>1 cm</w:t>
      </w:r>
      <w:r w:rsidRPr="0007237B">
        <w:rPr>
          <w:vertAlign w:val="superscript"/>
          <w:lang w:val="fr-FR"/>
        </w:rPr>
        <w:t>-1</w:t>
      </w:r>
      <w:r w:rsidRPr="0007237B">
        <w:rPr>
          <w:lang w:val="fr-FR"/>
        </w:rPr>
        <w:t xml:space="preserve"> res</w:t>
      </w:r>
      <w:r w:rsidRPr="0007237B">
        <w:rPr>
          <w:lang w:val="fr-FR"/>
        </w:rPr>
        <w:tab/>
        <w:t xml:space="preserve">signal </w:t>
      </w:r>
      <w:r>
        <w:rPr>
          <w:lang w:val="fr-FR"/>
        </w:rPr>
        <w:t>5.26</w:t>
      </w:r>
      <w:r w:rsidRPr="0007237B">
        <w:rPr>
          <w:lang w:val="fr-FR"/>
        </w:rPr>
        <w:br/>
        <w:t>p = 3.5 x 10</w:t>
      </w:r>
      <w:r w:rsidRPr="0007237B">
        <w:rPr>
          <w:vertAlign w:val="superscript"/>
          <w:lang w:val="fr-FR"/>
        </w:rPr>
        <w:t>-9</w:t>
      </w:r>
      <w:r w:rsidRPr="0007237B">
        <w:rPr>
          <w:lang w:val="fr-FR"/>
        </w:rPr>
        <w:t xml:space="preserve"> mbar</w:t>
      </w:r>
      <w:r w:rsidRPr="0007237B">
        <w:rPr>
          <w:lang w:val="fr-FR"/>
        </w:rPr>
        <w:tab/>
        <w:t>T = 21.7 K</w:t>
      </w:r>
    </w:p>
    <w:p w:rsidR="00EF43FE" w:rsidRPr="00A26E00" w:rsidRDefault="00EF43FE" w:rsidP="00AF182C">
      <w:pPr>
        <w:pStyle w:val="BodyText"/>
      </w:pPr>
      <w:r w:rsidRPr="00A26E00">
        <w:t>13 :17</w:t>
      </w:r>
      <w:r w:rsidRPr="00A26E00">
        <w:tab/>
        <w:t>P = 2.3 10-9 mbar</w:t>
      </w:r>
      <w:r w:rsidRPr="00A26E00">
        <w:tab/>
        <w:t>T = 21.6 K</w:t>
      </w:r>
    </w:p>
    <w:p w:rsidR="00EF43FE" w:rsidRPr="00A26E00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</w:p>
    <w:p w:rsidR="00EF43FE" w:rsidRPr="00A26E00" w:rsidRDefault="00EF43FE" w:rsidP="00AF182C">
      <w:pPr>
        <w:pStyle w:val="BodyText"/>
      </w:pPr>
    </w:p>
    <w:p w:rsidR="00EF43FE" w:rsidRDefault="00EF43FE" w:rsidP="00A26E00">
      <w:pPr>
        <w:pStyle w:val="Heading2"/>
      </w:pPr>
      <w:r>
        <w:t>Annealing to 40 K</w:t>
      </w:r>
    </w:p>
    <w:p w:rsidR="00EF43FE" w:rsidRDefault="00EF43FE" w:rsidP="00A26E00">
      <w:pPr>
        <w:spacing w:after="0"/>
      </w:pPr>
      <w:r>
        <w:rPr>
          <w:b/>
        </w:rPr>
        <w:t xml:space="preserve">All files: </w:t>
      </w:r>
      <w:r>
        <w:rPr>
          <w:b/>
          <w:color w:val="339966"/>
        </w:rPr>
        <w:t>ASW_2020_09_17</w:t>
      </w:r>
      <w:r w:rsidRPr="007D7716">
        <w:rPr>
          <w:b/>
          <w:color w:val="339966"/>
        </w:rPr>
        <w:t>_000# (see table</w:t>
      </w:r>
      <w:r>
        <w:rPr>
          <w:b/>
          <w:color w:val="339966"/>
        </w:rPr>
        <w:t>s</w:t>
      </w:r>
      <w:r w:rsidRPr="007D7716">
        <w:rPr>
          <w:b/>
          <w:color w:val="339966"/>
        </w:rPr>
        <w:t>)</w:t>
      </w:r>
      <w:r>
        <w:rPr>
          <w:b/>
          <w:color w:val="339966"/>
        </w:rPr>
        <w:t xml:space="preserve"> </w:t>
      </w: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</w:p>
    <w:p w:rsidR="00EF43FE" w:rsidRPr="007D7716" w:rsidRDefault="00EF43FE" w:rsidP="00A26E00">
      <w:pPr>
        <w:spacing w:after="0"/>
      </w:pPr>
      <w:r>
        <w:t xml:space="preserve">Temperature recorder as a function of time – EXCEL file: </w:t>
      </w:r>
      <w:r w:rsidRPr="0003474D">
        <w:rPr>
          <w:color w:val="339966"/>
        </w:rPr>
        <w:t>Temperature-steps-</w:t>
      </w:r>
      <w:r>
        <w:rPr>
          <w:color w:val="339966"/>
        </w:rPr>
        <w:t>2020_09_17</w:t>
      </w:r>
      <w:r w:rsidRPr="0003474D">
        <w:rPr>
          <w:color w:val="339966"/>
        </w:rPr>
        <w:t>.xlsx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Start Temp/K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End Temp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p/mbar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21.6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39.9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2.5x10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39.9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2.5x10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2.3x10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5.24</w:t>
            </w:r>
          </w:p>
        </w:tc>
      </w:tr>
    </w:tbl>
    <w:p w:rsidR="00EF43FE" w:rsidRDefault="00EF43FE" w:rsidP="00AF182C">
      <w:pPr>
        <w:pStyle w:val="BodyText"/>
        <w:rPr>
          <w:lang w:val="fr-FR"/>
        </w:rPr>
      </w:pPr>
    </w:p>
    <w:p w:rsidR="00EF43FE" w:rsidRPr="0007237B" w:rsidRDefault="00EF43FE" w:rsidP="00AF182C">
      <w:pPr>
        <w:pStyle w:val="BodyText"/>
        <w:rPr>
          <w:lang w:val="fr-FR"/>
        </w:rPr>
      </w:pPr>
      <w:r w:rsidRPr="009A734B">
        <w:rPr>
          <w:lang w:val="fr-FR"/>
        </w:rPr>
        <w:pict>
          <v:shape id="_x0000_i1041" type="#_x0000_t75" style="width:451.5pt;height:351.75pt">
            <v:imagedata r:id="rId21" o:title=""/>
          </v:shape>
        </w:pict>
      </w:r>
    </w:p>
    <w:p w:rsidR="00EF43FE" w:rsidRDefault="00EF43FE" w:rsidP="00C81719">
      <w:pPr>
        <w:pStyle w:val="Heading2"/>
      </w:pPr>
      <w:r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59.8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3.6x10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59.8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3.1x10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5.23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2.7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5.22</w:t>
            </w:r>
          </w:p>
        </w:tc>
      </w:tr>
    </w:tbl>
    <w:p w:rsidR="00EF43FE" w:rsidRPr="00B34128" w:rsidRDefault="00EF43FE" w:rsidP="00C81719">
      <w:pPr>
        <w:pStyle w:val="BodyText"/>
        <w:rPr>
          <w:lang w:val="fr-FR"/>
        </w:rPr>
      </w:pPr>
    </w:p>
    <w:p w:rsidR="00EF43FE" w:rsidRPr="0007237B" w:rsidRDefault="00EF43FE" w:rsidP="00AF182C">
      <w:pPr>
        <w:pStyle w:val="BodyText"/>
        <w:rPr>
          <w:lang w:val="fr-FR"/>
        </w:rPr>
      </w:pPr>
      <w:r w:rsidRPr="009A734B">
        <w:rPr>
          <w:lang w:val="fr-FR"/>
        </w:rPr>
        <w:pict>
          <v:shape id="_x0000_i1042" type="#_x0000_t75" style="width:451.5pt;height:351.75pt">
            <v:imagedata r:id="rId22" o:title=""/>
          </v:shape>
        </w:pict>
      </w:r>
    </w:p>
    <w:p w:rsidR="00EF43FE" w:rsidRDefault="00EF43FE" w:rsidP="001D050F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79.7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2.5x10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3.1x10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5.21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79.8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79.9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2.9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5.21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79.9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2.8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5.21</w:t>
            </w:r>
          </w:p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1D050F">
      <w:pPr>
        <w:pStyle w:val="BodyText"/>
        <w:rPr>
          <w:lang w:val="fr-FR"/>
        </w:rPr>
      </w:pPr>
    </w:p>
    <w:p w:rsidR="00EF43FE" w:rsidRDefault="00EF43FE" w:rsidP="001D050F">
      <w:pPr>
        <w:pStyle w:val="BodyText"/>
        <w:rPr>
          <w:lang w:val="fr-FR"/>
        </w:rPr>
      </w:pPr>
      <w:r w:rsidRPr="009A734B">
        <w:rPr>
          <w:lang w:val="fr-FR"/>
        </w:rPr>
        <w:pict>
          <v:shape id="_x0000_i1043" type="#_x0000_t75" style="width:451.5pt;height:351.75pt">
            <v:imagedata r:id="rId23" o:title=""/>
          </v:shape>
        </w:pict>
      </w:r>
    </w:p>
    <w:p w:rsidR="00EF43FE" w:rsidRDefault="00EF43FE" w:rsidP="007355B8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99.8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5.7x10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4.1x10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RPr="005944D6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16 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99.9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5944D6" w:rsidRDefault="00EF43FE" w:rsidP="00A20E84">
            <w:pPr>
              <w:pStyle w:val="BodyText"/>
            </w:pPr>
            <w:r w:rsidRPr="005944D6">
              <w:t>3.</w:t>
            </w:r>
            <w:r>
              <w:t>6</w:t>
            </w:r>
            <w:r w:rsidRPr="005944D6">
              <w:t xml:space="preserve"> x10</w:t>
            </w:r>
            <w:r w:rsidRPr="00AC0030">
              <w:rPr>
                <w:vertAlign w:val="superscript"/>
              </w:rPr>
              <w:t>-9</w:t>
            </w:r>
          </w:p>
        </w:tc>
        <w:tc>
          <w:tcPr>
            <w:tcW w:w="1224" w:type="dxa"/>
          </w:tcPr>
          <w:p w:rsidR="00EF43FE" w:rsidRPr="005944D6" w:rsidRDefault="00EF43FE" w:rsidP="00A20E84">
            <w:pPr>
              <w:pStyle w:val="BodyText"/>
            </w:pPr>
            <w:r w:rsidRPr="005944D6">
              <w:t>5.20</w:t>
            </w:r>
          </w:p>
        </w:tc>
      </w:tr>
      <w:tr w:rsidR="00EF43FE" w:rsidRPr="005944D6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</w:rPr>
            </w:pPr>
            <w:r w:rsidRPr="00AC0030">
              <w:rPr>
                <w:b/>
                <w:bCs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</w:rPr>
            </w:pPr>
            <w:r w:rsidRPr="00AC0030">
              <w:rPr>
                <w:b/>
                <w:bCs/>
                <w:color w:val="339966"/>
              </w:rPr>
              <w:t>_0014</w:t>
            </w:r>
          </w:p>
        </w:tc>
        <w:tc>
          <w:tcPr>
            <w:tcW w:w="1452" w:type="dxa"/>
          </w:tcPr>
          <w:p w:rsidR="00EF43FE" w:rsidRPr="005944D6" w:rsidRDefault="00EF43FE" w:rsidP="00A20E84">
            <w:pPr>
              <w:pStyle w:val="BodyText"/>
            </w:pPr>
            <w:r w:rsidRPr="005944D6">
              <w:t>100</w:t>
            </w:r>
          </w:p>
        </w:tc>
        <w:tc>
          <w:tcPr>
            <w:tcW w:w="1217" w:type="dxa"/>
          </w:tcPr>
          <w:p w:rsidR="00EF43FE" w:rsidRPr="005944D6" w:rsidRDefault="00EF43FE" w:rsidP="00A20E84">
            <w:pPr>
              <w:pStyle w:val="BodyText"/>
            </w:pPr>
            <w:r w:rsidRPr="005944D6">
              <w:t>100</w:t>
            </w:r>
          </w:p>
        </w:tc>
        <w:tc>
          <w:tcPr>
            <w:tcW w:w="1381" w:type="dxa"/>
          </w:tcPr>
          <w:p w:rsidR="00EF43FE" w:rsidRPr="005944D6" w:rsidRDefault="00EF43FE" w:rsidP="00A20E84">
            <w:pPr>
              <w:pStyle w:val="BodyText"/>
            </w:pPr>
            <w:r w:rsidRPr="005944D6">
              <w:t>isothermal</w:t>
            </w:r>
          </w:p>
        </w:tc>
        <w:tc>
          <w:tcPr>
            <w:tcW w:w="1331" w:type="dxa"/>
          </w:tcPr>
          <w:p w:rsidR="00EF43FE" w:rsidRPr="005944D6" w:rsidRDefault="00EF43FE" w:rsidP="00A20E84">
            <w:pPr>
              <w:pStyle w:val="BodyText"/>
            </w:pPr>
            <w:r>
              <w:t>3.0</w:t>
            </w:r>
            <w:r w:rsidRPr="005944D6">
              <w:t xml:space="preserve"> x10</w:t>
            </w:r>
            <w:r w:rsidRPr="00AC0030">
              <w:rPr>
                <w:vertAlign w:val="superscript"/>
              </w:rPr>
              <w:t>-9</w:t>
            </w:r>
          </w:p>
        </w:tc>
        <w:tc>
          <w:tcPr>
            <w:tcW w:w="1224" w:type="dxa"/>
          </w:tcPr>
          <w:p w:rsidR="00EF43FE" w:rsidRPr="005944D6" w:rsidRDefault="00EF43FE" w:rsidP="00A20E84">
            <w:pPr>
              <w:pStyle w:val="BodyText"/>
            </w:pPr>
            <w:r>
              <w:t>5.20</w:t>
            </w:r>
          </w:p>
        </w:tc>
      </w:tr>
    </w:tbl>
    <w:p w:rsidR="00EF43FE" w:rsidRDefault="00EF43FE" w:rsidP="007355B8">
      <w:pPr>
        <w:pStyle w:val="BodyText"/>
      </w:pPr>
    </w:p>
    <w:p w:rsidR="00EF43FE" w:rsidRPr="005944D6" w:rsidRDefault="00EF43FE" w:rsidP="007355B8">
      <w:pPr>
        <w:pStyle w:val="BodyText"/>
      </w:pPr>
      <w:r>
        <w:pict>
          <v:shape id="_x0000_i1044" type="#_x0000_t75" style="width:451.5pt;height:351.75pt">
            <v:imagedata r:id="rId24" o:title=""/>
          </v:shape>
        </w:pict>
      </w:r>
    </w:p>
    <w:p w:rsidR="00EF43FE" w:rsidRDefault="00EF43FE" w:rsidP="00072514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7.7x10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4.8x10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3.6 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5.19</w:t>
            </w:r>
          </w:p>
        </w:tc>
      </w:tr>
      <w:tr w:rsidR="00EF43FE" w:rsidRPr="00047CB5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047CB5" w:rsidRDefault="00EF43FE" w:rsidP="00A20E84">
            <w:pPr>
              <w:pStyle w:val="BodyText"/>
            </w:pPr>
            <w:r w:rsidRPr="00047CB5">
              <w:t>3.</w:t>
            </w:r>
            <w:r>
              <w:t>1</w:t>
            </w:r>
            <w:r w:rsidRPr="00047CB5">
              <w:t xml:space="preserve"> x10</w:t>
            </w:r>
            <w:r w:rsidRPr="00AC0030">
              <w:rPr>
                <w:vertAlign w:val="superscript"/>
              </w:rPr>
              <w:t>-9</w:t>
            </w:r>
          </w:p>
        </w:tc>
        <w:tc>
          <w:tcPr>
            <w:tcW w:w="1224" w:type="dxa"/>
          </w:tcPr>
          <w:p w:rsidR="00EF43FE" w:rsidRPr="00047CB5" w:rsidRDefault="00EF43FE" w:rsidP="00A20E84">
            <w:pPr>
              <w:pStyle w:val="BodyText"/>
            </w:pPr>
            <w:r w:rsidRPr="00047CB5">
              <w:t>5.19</w:t>
            </w:r>
          </w:p>
        </w:tc>
      </w:tr>
    </w:tbl>
    <w:p w:rsidR="00EF43FE" w:rsidRPr="005944D6" w:rsidRDefault="00EF43FE" w:rsidP="00AF182C">
      <w:pPr>
        <w:pStyle w:val="BodyText"/>
      </w:pPr>
    </w:p>
    <w:p w:rsidR="00EF43FE" w:rsidRDefault="00EF43FE" w:rsidP="00047CB5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129.8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2.6x10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7.7x10</w:t>
            </w:r>
            <w:r w:rsidRPr="00AC0030">
              <w:rPr>
                <w:vertAlign w:val="superscript"/>
                <w:lang w:val="fr-FR"/>
              </w:rPr>
              <w:t>-9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129.8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7.1x10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5.18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7.0x10</w:t>
            </w:r>
            <w:r w:rsidRPr="00AC0030">
              <w:rPr>
                <w:vertAlign w:val="superscript"/>
                <w:lang w:val="fr-FR"/>
              </w:rPr>
              <w:t>-8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5.17</w:t>
            </w:r>
          </w:p>
        </w:tc>
      </w:tr>
    </w:tbl>
    <w:p w:rsidR="00EF43FE" w:rsidRDefault="00EF43FE" w:rsidP="00446898">
      <w:pPr>
        <w:rPr>
          <w:rFonts w:ascii="Cambria" w:hAnsi="Cambria"/>
          <w:b/>
          <w:bCs/>
          <w:color w:val="4F81BD"/>
          <w:sz w:val="26"/>
          <w:szCs w:val="26"/>
        </w:rPr>
      </w:pPr>
    </w:p>
    <w:p w:rsidR="00EF43FE" w:rsidRDefault="00EF43FE" w:rsidP="00446898">
      <w:pPr>
        <w:rPr>
          <w:rFonts w:ascii="Cambria" w:hAnsi="Cambria"/>
          <w:b/>
          <w:bCs/>
          <w:color w:val="4F81BD"/>
          <w:sz w:val="26"/>
          <w:szCs w:val="26"/>
        </w:rPr>
      </w:pPr>
    </w:p>
    <w:p w:rsidR="00EF43FE" w:rsidRPr="00446898" w:rsidRDefault="00EF43FE" w:rsidP="00446898"/>
    <w:p w:rsidR="00EF43FE" w:rsidRDefault="00EF43FE" w:rsidP="00446898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8x10</w:t>
            </w:r>
            <w:r w:rsidRPr="00AC0030">
              <w:rPr>
                <w:vertAlign w:val="superscript"/>
                <w:lang w:val="fr-FR"/>
              </w:rPr>
              <w:t>-8</w:t>
            </w:r>
            <w:r w:rsidRPr="00AC0030">
              <w:rPr>
                <w:lang w:val="fr-FR"/>
              </w:rPr>
              <w:t xml:space="preserve"> – 5.9x10</w:t>
            </w:r>
            <w:r w:rsidRPr="00AC0030">
              <w:rPr>
                <w:vertAlign w:val="superscript"/>
                <w:lang w:val="fr-FR"/>
              </w:rPr>
              <w:t>-8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5.3x10</w:t>
            </w:r>
            <w:r w:rsidRPr="00AC0030">
              <w:rPr>
                <w:vertAlign w:val="superscript"/>
                <w:lang w:val="fr-FR"/>
              </w:rPr>
              <w:t>-8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5.17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4.6x10</w:t>
            </w:r>
            <w:r w:rsidRPr="00AC0030">
              <w:rPr>
                <w:vertAlign w:val="superscript"/>
                <w:lang w:val="fr-FR"/>
              </w:rPr>
              <w:t>-8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5.17</w:t>
            </w:r>
          </w:p>
        </w:tc>
      </w:tr>
    </w:tbl>
    <w:p w:rsidR="00EF43FE" w:rsidRDefault="00EF43FE" w:rsidP="00446898">
      <w:pPr>
        <w:pStyle w:val="BodyText"/>
        <w:rPr>
          <w:lang w:val="fr-FR"/>
        </w:rPr>
      </w:pPr>
    </w:p>
    <w:p w:rsidR="00EF43FE" w:rsidRDefault="00EF43FE" w:rsidP="00681E2F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159.7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1.1x10</w:t>
            </w:r>
            <w:r w:rsidRPr="00AC0030">
              <w:rPr>
                <w:vertAlign w:val="superscript"/>
                <w:lang w:val="fr-FR"/>
              </w:rPr>
              <w:t>-7</w:t>
            </w:r>
            <w:r w:rsidRPr="00AC0030">
              <w:rPr>
                <w:lang w:val="fr-FR"/>
              </w:rPr>
              <w:t xml:space="preserve"> – 3.4x10</w:t>
            </w:r>
            <w:r w:rsidRPr="00AC0030">
              <w:rPr>
                <w:vertAlign w:val="superscript"/>
                <w:lang w:val="fr-FR"/>
              </w:rPr>
              <w:t>-6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5.15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:30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159.8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2.9x10</w:t>
            </w:r>
            <w:r w:rsidRPr="00AC0030">
              <w:rPr>
                <w:vertAlign w:val="superscript"/>
                <w:lang w:val="fr-FR"/>
              </w:rPr>
              <w:t>-6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5.16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1.2x10</w:t>
            </w:r>
            <w:r w:rsidRPr="00AC0030">
              <w:rPr>
                <w:vertAlign w:val="superscript"/>
                <w:lang w:val="fr-FR"/>
              </w:rPr>
              <w:t>-6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5.04</w:t>
            </w:r>
          </w:p>
        </w:tc>
      </w:tr>
    </w:tbl>
    <w:p w:rsidR="00EF43FE" w:rsidRDefault="00EF43FE" w:rsidP="00681E2F">
      <w:pPr>
        <w:pStyle w:val="BodyText"/>
        <w:rPr>
          <w:lang w:val="fr-FR"/>
        </w:rPr>
      </w:pPr>
    </w:p>
    <w:p w:rsidR="00EF43FE" w:rsidRDefault="00EF43FE" w:rsidP="00AC757C">
      <w:pPr>
        <w:pStyle w:val="Heading2"/>
      </w:pPr>
      <w:r>
        <w:t>Annealing to 180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:00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5.02</w:t>
            </w:r>
          </w:p>
        </w:tc>
      </w:tr>
      <w:tr w:rsidR="00EF43FE" w:rsidTr="00AC0030">
        <w:tc>
          <w:tcPr>
            <w:tcW w:w="1350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20 :15</w:t>
            </w:r>
          </w:p>
        </w:tc>
        <w:tc>
          <w:tcPr>
            <w:tcW w:w="1287" w:type="dxa"/>
          </w:tcPr>
          <w:p w:rsidR="00EF43FE" w:rsidRPr="00AC0030" w:rsidRDefault="00EF43FE" w:rsidP="00A20E8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452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38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20E8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5.01</w:t>
            </w:r>
          </w:p>
        </w:tc>
      </w:tr>
    </w:tbl>
    <w:p w:rsidR="00EF43FE" w:rsidRDefault="00EF43FE" w:rsidP="00AF182C">
      <w:pPr>
        <w:pStyle w:val="BodyText"/>
      </w:pPr>
    </w:p>
    <w:p w:rsidR="00EF43FE" w:rsidRDefault="00EF43FE" w:rsidP="00AF182C">
      <w:pPr>
        <w:pStyle w:val="BodyText"/>
      </w:pPr>
      <w:r>
        <w:t>20:30</w:t>
      </w:r>
      <w:r>
        <w:tab/>
        <w:t>Gas cell valve open for pumping</w:t>
      </w:r>
    </w:p>
    <w:p w:rsidR="00EF43FE" w:rsidRDefault="00EF43FE" w:rsidP="00AF182C">
      <w:pPr>
        <w:pStyle w:val="BodyText"/>
      </w:pPr>
      <w:r>
        <w:t>20:30</w:t>
      </w:r>
      <w:r>
        <w:tab/>
        <w:t>Heater 0.0 V</w:t>
      </w:r>
    </w:p>
    <w:p w:rsidR="00EF43FE" w:rsidRPr="005944D6" w:rsidRDefault="00EF43FE" w:rsidP="00AF182C">
      <w:pPr>
        <w:pStyle w:val="BodyText"/>
      </w:pPr>
      <w:r>
        <w:t>20:30</w:t>
      </w:r>
      <w:r>
        <w:tab/>
        <w:t>Cryo off</w:t>
      </w:r>
    </w:p>
    <w:p w:rsidR="00EF43FE" w:rsidRDefault="00EF43FE" w:rsidP="00B830DD">
      <w:pPr>
        <w:pStyle w:val="Heading1"/>
      </w:pPr>
      <w:r>
        <w:t>Monday</w:t>
      </w:r>
      <w:r w:rsidRPr="00C83453">
        <w:t xml:space="preserve"> </w:t>
      </w:r>
      <w:r>
        <w:t>21</w:t>
      </w:r>
      <w:r w:rsidRPr="00E863B6">
        <w:rPr>
          <w:vertAlign w:val="superscript"/>
        </w:rPr>
        <w:t>th</w:t>
      </w:r>
      <w:r>
        <w:t xml:space="preserve"> Sep 2020</w:t>
      </w:r>
      <w:r w:rsidRPr="00C83453">
        <w:tab/>
      </w:r>
      <w:r>
        <w:t>(VD)</w:t>
      </w:r>
    </w:p>
    <w:p w:rsidR="00EF43FE" w:rsidRPr="00CF7A69" w:rsidRDefault="00EF43FE" w:rsidP="00B830DD">
      <w:pPr>
        <w:pStyle w:val="BodyText"/>
      </w:pPr>
      <w:r>
        <w:t>08:42</w:t>
      </w:r>
      <w:r>
        <w:tab/>
        <w:t xml:space="preserve">p= </w:t>
      </w:r>
      <w:r w:rsidRPr="00CF7A69">
        <w:t>x10</w:t>
      </w:r>
      <w:r w:rsidRPr="00CF7A69">
        <w:rPr>
          <w:vertAlign w:val="superscript"/>
        </w:rPr>
        <w:t>-8</w:t>
      </w:r>
      <w:r w:rsidRPr="00CF7A69">
        <w:t xml:space="preserve"> mbar; T=room temp</w:t>
      </w:r>
      <w:r>
        <w:t xml:space="preserve"> (278.5)</w:t>
      </w:r>
    </w:p>
    <w:p w:rsidR="00EF43FE" w:rsidRPr="00CF7A69" w:rsidRDefault="00EF43FE" w:rsidP="00B830DD">
      <w:pPr>
        <w:pStyle w:val="BodyText"/>
      </w:pPr>
      <w:r w:rsidRPr="00CF7A69">
        <w:t xml:space="preserve">Clean substrate: turned the heater on (16V) and watched pressure rise until </w:t>
      </w:r>
      <w:r>
        <w:t xml:space="preserve">it reached a turning point at ~ </w:t>
      </w:r>
      <w:r w:rsidRPr="00CF7A69">
        <w:t>10</w:t>
      </w:r>
      <w:r>
        <w:rPr>
          <w:vertAlign w:val="superscript"/>
        </w:rPr>
        <w:t>-7</w:t>
      </w:r>
      <w:r w:rsidRPr="00CF7A69">
        <w:t xml:space="preserve"> mbar; held for 2-3 min and turned the heater off.</w:t>
      </w:r>
    </w:p>
    <w:p w:rsidR="00EF43FE" w:rsidRDefault="00EF43FE" w:rsidP="00B830DD">
      <w:pPr>
        <w:pStyle w:val="BodyText"/>
      </w:pPr>
      <w:r>
        <w:t xml:space="preserve">8:51 </w:t>
      </w:r>
      <w:r>
        <w:tab/>
        <w:t>p = 2.1</w:t>
      </w:r>
      <w:r w:rsidRPr="00CF7A69">
        <w:t>*10-8 mbar</w:t>
      </w:r>
    </w:p>
    <w:p w:rsidR="00EF43FE" w:rsidRDefault="00EF43FE" w:rsidP="00B830DD">
      <w:pPr>
        <w:pStyle w:val="BodyText"/>
      </w:pPr>
      <w:r>
        <w:t>8:55</w:t>
      </w:r>
      <w:r>
        <w:tab/>
        <w:t xml:space="preserve">p = 1.7 </w:t>
      </w:r>
      <w:r w:rsidRPr="00CF7A69">
        <w:t>*10-8 mbar</w:t>
      </w:r>
    </w:p>
    <w:p w:rsidR="00EF43FE" w:rsidRDefault="00EF43FE" w:rsidP="00B830DD">
      <w:pPr>
        <w:pStyle w:val="BodyText"/>
      </w:pPr>
      <w:r>
        <w:t>8:55</w:t>
      </w:r>
      <w:r>
        <w:tab/>
        <w:t xml:space="preserve">Cryo-on, Laser on </w:t>
      </w:r>
    </w:p>
    <w:p w:rsidR="00EF43FE" w:rsidRDefault="00EF43FE" w:rsidP="00B830DD">
      <w:pPr>
        <w:pStyle w:val="BodyText"/>
      </w:pPr>
      <w:r>
        <w:t>9:34</w:t>
      </w:r>
      <w:r>
        <w:tab/>
        <w:t>MCT cooled</w:t>
      </w:r>
    </w:p>
    <w:p w:rsidR="00EF43FE" w:rsidRDefault="00EF43FE" w:rsidP="009D25BC">
      <w:pPr>
        <w:pStyle w:val="Heading2"/>
      </w:pPr>
      <w:r w:rsidRPr="00C83453">
        <w:t>Background scan</w:t>
      </w:r>
      <w:r>
        <w:t>(s) #1</w:t>
      </w:r>
    </w:p>
    <w:p w:rsidR="00EF43FE" w:rsidRPr="001B0215" w:rsidRDefault="00EF43FE" w:rsidP="009D25BC">
      <w:pPr>
        <w:pStyle w:val="BodyText"/>
        <w:spacing w:after="0"/>
        <w:rPr>
          <w:color w:val="339966"/>
          <w:lang w:val="fr-FR"/>
        </w:rPr>
      </w:pPr>
      <w:r w:rsidRPr="009D25BC">
        <w:t xml:space="preserve"> </w:t>
      </w:r>
      <w:r w:rsidRPr="001B0215">
        <w:rPr>
          <w:b/>
          <w:lang w:val="fr-FR"/>
        </w:rPr>
        <w:t>10:56</w:t>
      </w:r>
      <w:r w:rsidRPr="001B0215">
        <w:rPr>
          <w:b/>
          <w:color w:val="339966"/>
          <w:lang w:val="fr-FR"/>
        </w:rPr>
        <w:tab/>
        <w:t>BG20200921_01</w:t>
      </w:r>
      <w:r w:rsidRPr="001B0215">
        <w:rPr>
          <w:color w:val="339966"/>
          <w:lang w:val="fr-FR"/>
        </w:rPr>
        <w:tab/>
      </w:r>
    </w:p>
    <w:p w:rsidR="00EF43FE" w:rsidRPr="00801F9E" w:rsidRDefault="00EF43FE" w:rsidP="00801F9E">
      <w:pPr>
        <w:ind w:left="720" w:firstLine="720"/>
        <w:rPr>
          <w:lang w:val="fr-FR"/>
        </w:rPr>
      </w:pPr>
      <w:r w:rsidRPr="009D25BC">
        <w:rPr>
          <w:lang w:val="fr-FR"/>
        </w:rPr>
        <w:t>512 scans</w:t>
      </w:r>
      <w:r w:rsidRPr="009D25BC">
        <w:rPr>
          <w:lang w:val="fr-FR"/>
        </w:rPr>
        <w:tab/>
        <w:t>res = 1 cm</w:t>
      </w:r>
      <w:r w:rsidRPr="009D25BC">
        <w:rPr>
          <w:vertAlign w:val="superscript"/>
          <w:lang w:val="fr-FR"/>
        </w:rPr>
        <w:t>-1</w:t>
      </w:r>
      <w:r w:rsidRPr="009D25BC">
        <w:rPr>
          <w:lang w:val="fr-FR"/>
        </w:rPr>
        <w:tab/>
        <w:t>signal = 5.11</w:t>
      </w:r>
      <w:r w:rsidRPr="009D25BC">
        <w:rPr>
          <w:lang w:val="fr-FR"/>
        </w:rPr>
        <w:br/>
      </w:r>
      <w:r>
        <w:rPr>
          <w:lang w:val="fr-FR"/>
        </w:rPr>
        <w:t xml:space="preserve">               </w:t>
      </w:r>
      <w:r w:rsidRPr="009D25BC">
        <w:rPr>
          <w:lang w:val="fr-FR"/>
        </w:rPr>
        <w:t>p = 1.</w:t>
      </w:r>
      <w:r>
        <w:rPr>
          <w:lang w:val="fr-FR"/>
        </w:rPr>
        <w:t>3 *</w:t>
      </w:r>
      <w:r w:rsidRPr="009D25BC">
        <w:rPr>
          <w:lang w:val="fr-FR"/>
        </w:rPr>
        <w:t xml:space="preserve"> 10</w:t>
      </w:r>
      <w:r w:rsidRPr="009D25BC">
        <w:rPr>
          <w:vertAlign w:val="superscript"/>
          <w:lang w:val="fr-FR"/>
        </w:rPr>
        <w:t>-9</w:t>
      </w:r>
      <w:r>
        <w:rPr>
          <w:lang w:val="fr-FR"/>
        </w:rPr>
        <w:t xml:space="preserve"> mbar          T = 21.8</w:t>
      </w:r>
      <w:r w:rsidRPr="009D25BC">
        <w:rPr>
          <w:lang w:val="fr-FR"/>
        </w:rPr>
        <w:t>K</w:t>
      </w:r>
      <w:r>
        <w:rPr>
          <w:lang w:val="fr-FR"/>
        </w:rPr>
        <w:tab/>
      </w:r>
      <w:r w:rsidRPr="009A734B">
        <w:rPr>
          <w:b/>
          <w:bCs/>
        </w:rPr>
        <w:pict>
          <v:shape id="_x0000_i1045" type="#_x0000_t75" style="width:449.25pt;height:313.5pt">
            <v:imagedata r:id="rId25" o:title=""/>
          </v:shape>
        </w:pict>
      </w:r>
    </w:p>
    <w:p w:rsidR="00EF43FE" w:rsidRDefault="00EF43FE" w:rsidP="0009173C">
      <w:pPr>
        <w:pStyle w:val="BodyText"/>
        <w:rPr>
          <w:b/>
          <w:bCs/>
        </w:rPr>
      </w:pPr>
      <w:r w:rsidRPr="00F37ADC">
        <w:t>11 :20</w:t>
      </w:r>
      <w:r w:rsidRPr="00F37ADC">
        <w:tab/>
      </w:r>
      <w:r w:rsidRPr="00F37ADC">
        <w:rPr>
          <w:b/>
          <w:bCs/>
        </w:rPr>
        <w:t xml:space="preserve">Refill gas cell procedure </w:t>
      </w:r>
      <w:r>
        <w:rPr>
          <w:b/>
          <w:bCs/>
        </w:rPr>
        <w:t>(GAS CELL LEFT PUMPING OVER THE WEEK-END)</w:t>
      </w:r>
    </w:p>
    <w:p w:rsidR="00EF43FE" w:rsidRDefault="00EF43FE" w:rsidP="0009173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Gas cell valve open</w:t>
      </w:r>
    </w:p>
    <w:p w:rsidR="00EF43FE" w:rsidRDefault="00EF43FE" w:rsidP="0009173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Pump valve close</w:t>
      </w:r>
    </w:p>
    <w:p w:rsidR="00EF43FE" w:rsidRDefault="00EF43FE" w:rsidP="0009173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{...}</w:t>
      </w:r>
    </w:p>
    <w:p w:rsidR="00EF43FE" w:rsidRDefault="00EF43FE" w:rsidP="0009173C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Final Pressure : 0.73 Torr</w:t>
      </w:r>
    </w:p>
    <w:p w:rsidR="00EF43FE" w:rsidRDefault="00EF43FE" w:rsidP="0009173C">
      <w:pPr>
        <w:pStyle w:val="BodyText"/>
        <w:rPr>
          <w:b/>
          <w:bCs/>
        </w:rPr>
      </w:pPr>
      <w:r>
        <w:rPr>
          <w:b/>
          <w:bCs/>
        </w:rPr>
        <w:t>11:30 Head rotated laser signal = 325.3</w:t>
      </w:r>
    </w:p>
    <w:p w:rsidR="00EF43FE" w:rsidRPr="001B0215" w:rsidRDefault="00EF43FE" w:rsidP="0029739B">
      <w:pPr>
        <w:pStyle w:val="Heading2"/>
        <w:rPr>
          <w:lang w:val="it-IT"/>
        </w:rPr>
      </w:pPr>
      <w:r w:rsidRPr="001B0215">
        <w:rPr>
          <w:lang w:val="it-IT"/>
        </w:rPr>
        <w:t>Deposition #4: H2O @ 22 K</w:t>
      </w:r>
    </w:p>
    <w:p w:rsidR="00EF43FE" w:rsidRPr="001B0215" w:rsidRDefault="00EF43FE" w:rsidP="0029739B">
      <w:pPr>
        <w:rPr>
          <w:lang w:val="it-IT"/>
        </w:rPr>
      </w:pPr>
      <w:r w:rsidRPr="001B0215">
        <w:rPr>
          <w:lang w:val="it-IT"/>
        </w:rPr>
        <w:t xml:space="preserve">12:00 </w:t>
      </w:r>
      <w:r w:rsidRPr="001B0215">
        <w:rPr>
          <w:lang w:val="it-IT"/>
        </w:rPr>
        <w:tab/>
        <w:t>3h20 @ 1x10-8 mbar H</w:t>
      </w:r>
      <w:r w:rsidRPr="001B0215">
        <w:rPr>
          <w:vertAlign w:val="subscript"/>
          <w:lang w:val="it-IT"/>
        </w:rPr>
        <w:t>2</w:t>
      </w:r>
      <w:r w:rsidRPr="001B0215">
        <w:rPr>
          <w:lang w:val="it-IT"/>
        </w:rPr>
        <w:t>O</w:t>
      </w:r>
    </w:p>
    <w:p w:rsidR="00EF43FE" w:rsidRPr="0029739B" w:rsidRDefault="00EF43FE" w:rsidP="0029739B">
      <w:pPr>
        <w:pStyle w:val="BodyText"/>
        <w:ind w:firstLine="720"/>
      </w:pPr>
      <w:r w:rsidRPr="0029739B">
        <w:t>- Initial Temperature: 21.8  K</w:t>
      </w:r>
    </w:p>
    <w:p w:rsidR="00EF43FE" w:rsidRPr="00B830DD" w:rsidRDefault="00EF43FE" w:rsidP="0029739B">
      <w:pPr>
        <w:pStyle w:val="BodyText"/>
        <w:ind w:firstLine="720"/>
      </w:pPr>
      <w:r w:rsidRPr="00B830DD">
        <w:t xml:space="preserve">- Initial pressure: </w:t>
      </w:r>
      <w:r>
        <w:t>1.3</w:t>
      </w:r>
      <w:r w:rsidRPr="00B830DD">
        <w:t xml:space="preserve"> 10-9 mbar</w:t>
      </w:r>
    </w:p>
    <w:p w:rsidR="00EF43FE" w:rsidRDefault="00EF43FE" w:rsidP="0029739B">
      <w:pPr>
        <w:pStyle w:val="BodyText"/>
        <w:ind w:firstLine="720"/>
      </w:pPr>
      <w:r w:rsidRPr="00B830DD">
        <w:t xml:space="preserve">- Initial gas cell pressure: </w:t>
      </w:r>
      <w:r>
        <w:t>6.92</w:t>
      </w:r>
      <w:r w:rsidRPr="00B830DD">
        <w:t xml:space="preserve"> Torr</w:t>
      </w:r>
    </w:p>
    <w:p w:rsidR="00EF43FE" w:rsidRPr="00B830DD" w:rsidRDefault="00EF43FE" w:rsidP="007D735B">
      <w:pPr>
        <w:pStyle w:val="BodyText"/>
        <w:ind w:firstLine="720"/>
      </w:pPr>
      <w:r w:rsidRPr="00B830DD">
        <w:t xml:space="preserve">- Initial gas cell pressure: </w:t>
      </w:r>
      <w:r>
        <w:t>5.87</w:t>
      </w:r>
      <w:r w:rsidRPr="00B830DD">
        <w:t xml:space="preserve"> Torr</w:t>
      </w:r>
    </w:p>
    <w:p w:rsidR="00EF43FE" w:rsidRPr="007D735B" w:rsidRDefault="00EF43FE" w:rsidP="0029739B">
      <w:pPr>
        <w:pStyle w:val="BodyText"/>
        <w:ind w:firstLine="720"/>
      </w:pPr>
      <w:r w:rsidRPr="007D735B">
        <w:t>- Deposition pressure: 1 * 10-8 mbar</w:t>
      </w:r>
    </w:p>
    <w:p w:rsidR="00EF43FE" w:rsidRPr="007D735B" w:rsidRDefault="00EF43FE" w:rsidP="0029739B">
      <w:pPr>
        <w:pStyle w:val="BodyText"/>
        <w:ind w:firstLine="720"/>
      </w:pPr>
      <w:r w:rsidRPr="007D735B">
        <w:t>- Laser signal:  325.3 mV</w:t>
      </w:r>
    </w:p>
    <w:p w:rsidR="00EF43FE" w:rsidRPr="007D735B" w:rsidRDefault="00EF43FE" w:rsidP="00801F9E">
      <w:pPr>
        <w:pStyle w:val="BodyText"/>
        <w:ind w:firstLine="720"/>
      </w:pPr>
      <w:r w:rsidRPr="007D735B">
        <w:t>- Deposition time: 3h20 min</w:t>
      </w:r>
    </w:p>
    <w:p w:rsidR="00EF43FE" w:rsidRPr="009D25BC" w:rsidRDefault="00EF43FE" w:rsidP="00B830DD">
      <w:r>
        <w:pict>
          <v:shape id="_x0000_i1046" type="#_x0000_t75" style="width:451.5pt;height:351.75pt">
            <v:imagedata r:id="rId26" o:title=""/>
          </v:shape>
        </w:pict>
      </w:r>
    </w:p>
    <w:p w:rsidR="00EF43FE" w:rsidRDefault="00EF43FE" w:rsidP="00B830DD">
      <w:r>
        <w:t>15:20</w:t>
      </w:r>
      <w:r>
        <w:tab/>
        <w:t>Needle valve closed – laser turned off</w:t>
      </w:r>
    </w:p>
    <w:p w:rsidR="00EF43FE" w:rsidRPr="007D735B" w:rsidRDefault="00EF43FE" w:rsidP="00B830DD">
      <w:pPr>
        <w:rPr>
          <w:lang w:val="fr-FR"/>
        </w:rPr>
      </w:pPr>
      <w:r w:rsidRPr="007D735B">
        <w:rPr>
          <w:lang w:val="fr-FR"/>
        </w:rPr>
        <w:t>15:22</w:t>
      </w:r>
      <w:r w:rsidRPr="007D735B">
        <w:rPr>
          <w:lang w:val="fr-FR"/>
        </w:rPr>
        <w:tab/>
        <w:t xml:space="preserve">P = 2.1 * 10-9 mbar T = 21.8 </w:t>
      </w:r>
    </w:p>
    <w:p w:rsidR="00EF43FE" w:rsidRPr="007D735B" w:rsidRDefault="00EF43FE" w:rsidP="007D735B">
      <w:pPr>
        <w:spacing w:after="0"/>
        <w:rPr>
          <w:b/>
          <w:lang w:val="fr-FR"/>
        </w:rPr>
      </w:pPr>
      <w:r w:rsidRPr="007D735B">
        <w:rPr>
          <w:b/>
          <w:lang w:val="fr-FR"/>
        </w:rPr>
        <w:t>15:25</w:t>
      </w:r>
      <w:r w:rsidRPr="007D735B">
        <w:rPr>
          <w:b/>
          <w:lang w:val="fr-FR"/>
        </w:rPr>
        <w:tab/>
      </w:r>
      <w:r w:rsidRPr="007D735B">
        <w:rPr>
          <w:b/>
          <w:color w:val="339966"/>
          <w:lang w:val="fr-FR"/>
        </w:rPr>
        <w:t>ASW_2020_09_21_0001</w:t>
      </w:r>
    </w:p>
    <w:p w:rsidR="00EF43FE" w:rsidRPr="007D735B" w:rsidRDefault="00EF43FE" w:rsidP="007D735B">
      <w:pPr>
        <w:ind w:left="720"/>
        <w:rPr>
          <w:lang w:val="fr-FR"/>
        </w:rPr>
      </w:pPr>
      <w:r w:rsidRPr="007D735B">
        <w:rPr>
          <w:lang w:val="fr-FR"/>
        </w:rPr>
        <w:t>512 scans</w:t>
      </w:r>
      <w:r w:rsidRPr="007D735B">
        <w:rPr>
          <w:lang w:val="fr-FR"/>
        </w:rPr>
        <w:tab/>
        <w:t>1 cm</w:t>
      </w:r>
      <w:r w:rsidRPr="007D735B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5.10</w:t>
      </w:r>
      <w:r w:rsidRPr="007D735B">
        <w:rPr>
          <w:lang w:val="fr-FR"/>
        </w:rPr>
        <w:br/>
        <w:t xml:space="preserve">p = </w:t>
      </w:r>
      <w:r>
        <w:rPr>
          <w:lang w:val="fr-FR"/>
        </w:rPr>
        <w:t>1.9</w:t>
      </w:r>
      <w:r w:rsidRPr="007D735B">
        <w:rPr>
          <w:lang w:val="fr-FR"/>
        </w:rPr>
        <w:t xml:space="preserve"> x 10</w:t>
      </w:r>
      <w:r w:rsidRPr="007D735B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 xml:space="preserve">T = 21.8 </w:t>
      </w:r>
      <w:r w:rsidRPr="007D735B">
        <w:rPr>
          <w:lang w:val="fr-FR"/>
        </w:rPr>
        <w:t xml:space="preserve"> K</w:t>
      </w:r>
    </w:p>
    <w:p w:rsidR="00EF43FE" w:rsidRPr="001B0215" w:rsidRDefault="00EF43FE" w:rsidP="007D735B">
      <w:pPr>
        <w:spacing w:after="0"/>
        <w:rPr>
          <w:b/>
          <w:lang w:val="fr-FR"/>
        </w:rPr>
      </w:pPr>
      <w:r w:rsidRPr="001B0215">
        <w:rPr>
          <w:b/>
          <w:lang w:val="fr-FR"/>
        </w:rPr>
        <w:t>15:57</w:t>
      </w:r>
      <w:r w:rsidRPr="001B0215">
        <w:rPr>
          <w:b/>
          <w:lang w:val="fr-FR"/>
        </w:rPr>
        <w:tab/>
      </w:r>
      <w:r w:rsidRPr="001B0215">
        <w:rPr>
          <w:b/>
          <w:color w:val="339966"/>
          <w:lang w:val="fr-FR"/>
        </w:rPr>
        <w:t xml:space="preserve">ASW_2020_09_21_0002 </w:t>
      </w:r>
    </w:p>
    <w:p w:rsidR="00EF43FE" w:rsidRDefault="00EF43FE" w:rsidP="007D735B">
      <w:pPr>
        <w:ind w:left="720"/>
        <w:rPr>
          <w:lang w:val="fr-FR"/>
        </w:rPr>
      </w:pPr>
      <w:r w:rsidRPr="00417948">
        <w:rPr>
          <w:lang w:val="fr-FR"/>
        </w:rPr>
        <w:t>512 scans</w:t>
      </w:r>
      <w:r w:rsidRPr="00417948">
        <w:rPr>
          <w:lang w:val="fr-FR"/>
        </w:rPr>
        <w:tab/>
        <w:t>1 cm</w:t>
      </w:r>
      <w:r w:rsidRPr="00417948">
        <w:rPr>
          <w:vertAlign w:val="superscript"/>
          <w:lang w:val="fr-FR"/>
        </w:rPr>
        <w:t>-1</w:t>
      </w:r>
      <w:r w:rsidRPr="00417948">
        <w:rPr>
          <w:lang w:val="fr-FR"/>
        </w:rPr>
        <w:t xml:space="preserve"> res</w:t>
      </w:r>
      <w:r w:rsidRPr="00417948">
        <w:rPr>
          <w:lang w:val="fr-FR"/>
        </w:rPr>
        <w:tab/>
        <w:t>signal 5.08</w:t>
      </w:r>
      <w:r w:rsidRPr="00417948">
        <w:rPr>
          <w:lang w:val="fr-FR"/>
        </w:rPr>
        <w:br/>
        <w:t>p = 1.</w:t>
      </w:r>
      <w:r>
        <w:rPr>
          <w:lang w:val="fr-FR"/>
        </w:rPr>
        <w:t>3</w:t>
      </w:r>
      <w:r w:rsidRPr="00417948">
        <w:rPr>
          <w:lang w:val="fr-FR"/>
        </w:rPr>
        <w:t xml:space="preserve"> x 10</w:t>
      </w:r>
      <w:r w:rsidRPr="00417948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21.8</w:t>
      </w:r>
      <w:r w:rsidRPr="00417948">
        <w:rPr>
          <w:lang w:val="fr-FR"/>
        </w:rPr>
        <w:t xml:space="preserve"> K</w:t>
      </w:r>
    </w:p>
    <w:p w:rsidR="00EF43FE" w:rsidRDefault="00EF43FE" w:rsidP="007D735B">
      <w:pPr>
        <w:ind w:left="720"/>
        <w:rPr>
          <w:lang w:val="fr-FR"/>
        </w:rPr>
      </w:pPr>
    </w:p>
    <w:p w:rsidR="00EF43FE" w:rsidRDefault="00EF43FE" w:rsidP="007D735B">
      <w:pPr>
        <w:ind w:left="720"/>
        <w:rPr>
          <w:lang w:val="fr-FR"/>
        </w:rPr>
      </w:pPr>
    </w:p>
    <w:p w:rsidR="00EF43FE" w:rsidRPr="00417948" w:rsidRDefault="00EF43FE" w:rsidP="007D735B">
      <w:pPr>
        <w:ind w:left="720"/>
        <w:rPr>
          <w:lang w:val="fr-FR"/>
        </w:rPr>
      </w:pPr>
    </w:p>
    <w:p w:rsidR="00EF43FE" w:rsidRDefault="00EF43FE" w:rsidP="00121C7D">
      <w:pPr>
        <w:pStyle w:val="Heading2"/>
      </w:pPr>
      <w:r>
        <w:t>Annealing to 40 K</w:t>
      </w:r>
    </w:p>
    <w:p w:rsidR="00EF43FE" w:rsidRDefault="00EF43FE" w:rsidP="00121C7D">
      <w:pPr>
        <w:spacing w:after="0"/>
      </w:pPr>
      <w:r>
        <w:rPr>
          <w:b/>
        </w:rPr>
        <w:t xml:space="preserve">All files: </w:t>
      </w:r>
      <w:r>
        <w:rPr>
          <w:b/>
          <w:color w:val="339966"/>
        </w:rPr>
        <w:t>ASW_2020_09_21</w:t>
      </w:r>
      <w:r w:rsidRPr="007D7716">
        <w:rPr>
          <w:b/>
          <w:color w:val="339966"/>
        </w:rPr>
        <w:t>_000# (see table</w:t>
      </w:r>
      <w:r>
        <w:rPr>
          <w:b/>
          <w:color w:val="339966"/>
        </w:rPr>
        <w:t>s</w:t>
      </w:r>
      <w:r w:rsidRPr="007D7716">
        <w:rPr>
          <w:b/>
          <w:color w:val="339966"/>
        </w:rPr>
        <w:t>)</w:t>
      </w:r>
      <w:r>
        <w:rPr>
          <w:b/>
          <w:color w:val="339966"/>
        </w:rPr>
        <w:t xml:space="preserve"> </w:t>
      </w:r>
      <w:r w:rsidRPr="007D7716">
        <w:t>512 scans</w:t>
      </w:r>
      <w:r>
        <w:t xml:space="preserve">; </w:t>
      </w:r>
      <w:r w:rsidRPr="007D7716">
        <w:t>1 cm</w:t>
      </w:r>
      <w:r w:rsidRPr="007D7716">
        <w:rPr>
          <w:vertAlign w:val="superscript"/>
        </w:rPr>
        <w:t>-1</w:t>
      </w:r>
      <w:r w:rsidRPr="007D7716">
        <w:t xml:space="preserve"> res</w:t>
      </w:r>
    </w:p>
    <w:p w:rsidR="00EF43FE" w:rsidRPr="007D7716" w:rsidRDefault="00EF43FE" w:rsidP="00121C7D">
      <w:pPr>
        <w:spacing w:after="0"/>
      </w:pPr>
      <w:r>
        <w:t xml:space="preserve">Temperature recorder as a function of time – EXCEL file: </w:t>
      </w:r>
      <w:r w:rsidRPr="0003474D">
        <w:rPr>
          <w:color w:val="339966"/>
        </w:rPr>
        <w:t>Temperature-steps-</w:t>
      </w:r>
      <w:r>
        <w:rPr>
          <w:color w:val="339966"/>
        </w:rPr>
        <w:t>2020_09_21</w:t>
      </w:r>
      <w:r w:rsidRPr="0003474D">
        <w:rPr>
          <w:color w:val="339966"/>
        </w:rPr>
        <w:t>.xlsx</w:t>
      </w:r>
      <w:r w:rsidRPr="007D7716"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Start Temp/K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End Temp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p/mbar</w:t>
            </w: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21.7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39.9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1</w:t>
            </w:r>
            <w:r>
              <w:rPr>
                <w:b/>
                <w:bCs/>
                <w:lang w:val="fr-FR"/>
              </w:rPr>
              <w:t>6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39.9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40.1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5.06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:0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40.1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5.06</w:t>
            </w:r>
          </w:p>
        </w:tc>
      </w:tr>
    </w:tbl>
    <w:p w:rsidR="00EF43FE" w:rsidRDefault="00EF43FE" w:rsidP="00B830DD">
      <w:pPr>
        <w:rPr>
          <w:lang w:val="fr-FR"/>
        </w:rPr>
      </w:pPr>
    </w:p>
    <w:p w:rsidR="00EF43FE" w:rsidRDefault="00EF43FE" w:rsidP="00766631">
      <w:pPr>
        <w:pStyle w:val="Heading2"/>
      </w:pPr>
      <w:r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17:1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40.0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5.05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5.06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5.05</w:t>
            </w:r>
          </w:p>
        </w:tc>
      </w:tr>
    </w:tbl>
    <w:p w:rsidR="00EF43FE" w:rsidRDefault="00EF43FE" w:rsidP="00B830DD">
      <w:pPr>
        <w:rPr>
          <w:lang w:val="fr-FR"/>
        </w:rPr>
      </w:pPr>
    </w:p>
    <w:p w:rsidR="00EF43FE" w:rsidRDefault="00EF43FE" w:rsidP="00547417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5.04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:1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5.04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5.03</w:t>
            </w:r>
          </w:p>
        </w:tc>
      </w:tr>
    </w:tbl>
    <w:p w:rsidR="00EF43FE" w:rsidRDefault="00EF43FE" w:rsidP="00547417">
      <w:pPr>
        <w:pStyle w:val="BodyText"/>
        <w:rPr>
          <w:lang w:val="fr-FR"/>
        </w:rPr>
      </w:pPr>
    </w:p>
    <w:p w:rsidR="00EF43FE" w:rsidRDefault="00EF43FE" w:rsidP="00C43A38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99.8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5.03</w:t>
            </w:r>
          </w:p>
        </w:tc>
      </w:tr>
      <w:tr w:rsidR="00EF43FE" w:rsidRPr="005944D6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19:00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99.9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5944D6" w:rsidRDefault="00EF43FE" w:rsidP="005035AD">
            <w:pPr>
              <w:pStyle w:val="BodyText"/>
            </w:pPr>
          </w:p>
        </w:tc>
        <w:tc>
          <w:tcPr>
            <w:tcW w:w="1224" w:type="dxa"/>
          </w:tcPr>
          <w:p w:rsidR="00EF43FE" w:rsidRPr="005944D6" w:rsidRDefault="00EF43FE" w:rsidP="005035AD">
            <w:pPr>
              <w:pStyle w:val="BodyText"/>
            </w:pPr>
            <w:r>
              <w:t>5.03</w:t>
            </w:r>
          </w:p>
        </w:tc>
      </w:tr>
      <w:tr w:rsidR="00EF43FE" w:rsidRPr="005944D6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19 :1</w:t>
            </w:r>
            <w:r w:rsidRPr="00AC0030">
              <w:rPr>
                <w:b/>
                <w:bCs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</w:rPr>
            </w:pPr>
            <w:r w:rsidRPr="00AC0030">
              <w:rPr>
                <w:b/>
                <w:bCs/>
                <w:color w:val="339966"/>
              </w:rPr>
              <w:t>_0014</w:t>
            </w:r>
          </w:p>
        </w:tc>
        <w:tc>
          <w:tcPr>
            <w:tcW w:w="1452" w:type="dxa"/>
          </w:tcPr>
          <w:p w:rsidR="00EF43FE" w:rsidRPr="005944D6" w:rsidRDefault="00EF43FE" w:rsidP="005035AD">
            <w:pPr>
              <w:pStyle w:val="BodyText"/>
            </w:pPr>
            <w:r w:rsidRPr="005944D6">
              <w:t>100</w:t>
            </w:r>
          </w:p>
        </w:tc>
        <w:tc>
          <w:tcPr>
            <w:tcW w:w="1217" w:type="dxa"/>
          </w:tcPr>
          <w:p w:rsidR="00EF43FE" w:rsidRPr="005944D6" w:rsidRDefault="00EF43FE" w:rsidP="005035AD">
            <w:pPr>
              <w:pStyle w:val="BodyText"/>
            </w:pPr>
            <w:r w:rsidRPr="005944D6">
              <w:t>100</w:t>
            </w:r>
          </w:p>
        </w:tc>
        <w:tc>
          <w:tcPr>
            <w:tcW w:w="1381" w:type="dxa"/>
          </w:tcPr>
          <w:p w:rsidR="00EF43FE" w:rsidRPr="005944D6" w:rsidRDefault="00EF43FE" w:rsidP="005035AD">
            <w:pPr>
              <w:pStyle w:val="BodyText"/>
            </w:pPr>
            <w:r w:rsidRPr="005944D6">
              <w:t>isothermal</w:t>
            </w:r>
          </w:p>
        </w:tc>
        <w:tc>
          <w:tcPr>
            <w:tcW w:w="1331" w:type="dxa"/>
          </w:tcPr>
          <w:p w:rsidR="00EF43FE" w:rsidRPr="005944D6" w:rsidRDefault="00EF43FE" w:rsidP="005035AD">
            <w:pPr>
              <w:pStyle w:val="BodyText"/>
            </w:pPr>
          </w:p>
        </w:tc>
        <w:tc>
          <w:tcPr>
            <w:tcW w:w="1224" w:type="dxa"/>
          </w:tcPr>
          <w:p w:rsidR="00EF43FE" w:rsidRPr="005944D6" w:rsidRDefault="00EF43FE" w:rsidP="005035AD">
            <w:pPr>
              <w:pStyle w:val="BodyText"/>
            </w:pPr>
            <w:r>
              <w:t>5.01</w:t>
            </w:r>
          </w:p>
        </w:tc>
      </w:tr>
    </w:tbl>
    <w:p w:rsidR="00EF43FE" w:rsidRDefault="00EF43FE" w:rsidP="005035AD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:30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  <w:tr w:rsidR="00EF43FE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5035AD">
        <w:tc>
          <w:tcPr>
            <w:tcW w:w="1350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:0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5035AD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5035A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047CB5" w:rsidRDefault="00EF43FE" w:rsidP="005035A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5035AD">
            <w:pPr>
              <w:pStyle w:val="BodyText"/>
            </w:pPr>
            <w:r>
              <w:t>5.01</w:t>
            </w:r>
          </w:p>
        </w:tc>
      </w:tr>
    </w:tbl>
    <w:p w:rsidR="00EF43FE" w:rsidRDefault="00EF43FE" w:rsidP="0079167C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 :1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129.8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</w:tbl>
    <w:p w:rsidR="00EF43FE" w:rsidRDefault="00EF43FE" w:rsidP="00F6632B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21:0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:1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5.02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</w:tbl>
    <w:p w:rsidR="00EF43FE" w:rsidRDefault="00EF43FE" w:rsidP="007E2F83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:45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159.7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5.01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:00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159.8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4.96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:15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4.97</w:t>
            </w:r>
          </w:p>
        </w:tc>
      </w:tr>
    </w:tbl>
    <w:p w:rsidR="00EF43FE" w:rsidRDefault="00EF43FE" w:rsidP="003643D9">
      <w:pPr>
        <w:pStyle w:val="Heading2"/>
      </w:pPr>
      <w:r>
        <w:t>Annealing to 180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:3</w:t>
            </w:r>
            <w:r w:rsidRPr="00AC0030">
              <w:rPr>
                <w:b/>
                <w:bCs/>
                <w:lang w:val="fr-FR"/>
              </w:rPr>
              <w:t>0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160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4.98</w:t>
            </w:r>
          </w:p>
        </w:tc>
      </w:tr>
      <w:tr w:rsidR="00EF43FE" w:rsidTr="00890FFC">
        <w:tc>
          <w:tcPr>
            <w:tcW w:w="1350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890FFC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452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##</w:t>
            </w:r>
          </w:p>
        </w:tc>
        <w:tc>
          <w:tcPr>
            <w:tcW w:w="1217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180</w:t>
            </w:r>
          </w:p>
        </w:tc>
        <w:tc>
          <w:tcPr>
            <w:tcW w:w="138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890FFC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4.96</w:t>
            </w:r>
          </w:p>
        </w:tc>
      </w:tr>
    </w:tbl>
    <w:p w:rsidR="00EF43FE" w:rsidRDefault="00EF43FE" w:rsidP="007E2F83">
      <w:pPr>
        <w:pStyle w:val="BodyText"/>
        <w:rPr>
          <w:lang w:val="fr-FR"/>
        </w:rPr>
      </w:pPr>
    </w:p>
    <w:p w:rsidR="00EF43FE" w:rsidRPr="00411711" w:rsidRDefault="00EF43FE" w:rsidP="007E2F83">
      <w:pPr>
        <w:pStyle w:val="BodyText"/>
      </w:pPr>
      <w:r w:rsidRPr="00411711">
        <w:t>23 :00</w:t>
      </w:r>
      <w:r w:rsidRPr="00411711">
        <w:tab/>
        <w:t xml:space="preserve">Heater turned off </w:t>
      </w:r>
    </w:p>
    <w:p w:rsidR="00EF43FE" w:rsidRDefault="00EF43FE" w:rsidP="007E2F83">
      <w:pPr>
        <w:pStyle w:val="BodyText"/>
      </w:pPr>
      <w:r w:rsidRPr="00411711">
        <w:t>23 :05</w:t>
      </w:r>
      <w:r w:rsidRPr="00411711">
        <w:tab/>
      </w:r>
      <w:r>
        <w:t>Cryo turned of</w:t>
      </w:r>
    </w:p>
    <w:p w:rsidR="00EF43FE" w:rsidRDefault="00EF43FE" w:rsidP="007E2F83">
      <w:pPr>
        <w:pStyle w:val="BodyText"/>
      </w:pPr>
    </w:p>
    <w:p w:rsidR="00EF43FE" w:rsidRDefault="00EF43FE" w:rsidP="001B0215">
      <w:pPr>
        <w:pStyle w:val="Heading1"/>
      </w:pPr>
      <w:r>
        <w:t>Thursday</w:t>
      </w:r>
      <w:r w:rsidRPr="00C83453">
        <w:t xml:space="preserve"> </w:t>
      </w:r>
      <w:r>
        <w:t>24</w:t>
      </w:r>
      <w:r w:rsidRPr="00E863B6">
        <w:rPr>
          <w:vertAlign w:val="superscript"/>
        </w:rPr>
        <w:t>th</w:t>
      </w:r>
      <w:r>
        <w:t xml:space="preserve"> Sep 2020</w:t>
      </w:r>
      <w:r w:rsidRPr="00C83453">
        <w:tab/>
      </w:r>
      <w:r>
        <w:t>(VD)</w:t>
      </w:r>
    </w:p>
    <w:p w:rsidR="00EF43FE" w:rsidRDefault="00EF43FE" w:rsidP="007E2F83">
      <w:pPr>
        <w:pStyle w:val="BodyText"/>
      </w:pPr>
    </w:p>
    <w:p w:rsidR="00EF43FE" w:rsidRDefault="00EF43FE" w:rsidP="007E2F83">
      <w:pPr>
        <w:pStyle w:val="BodyText"/>
      </w:pPr>
      <w:r>
        <w:t>9:25</w:t>
      </w:r>
      <w:r>
        <w:tab/>
        <w:t>T = 278.5</w:t>
      </w:r>
      <w:r>
        <w:tab/>
        <w:t>P = 7.80 * 10-9</w:t>
      </w:r>
    </w:p>
    <w:p w:rsidR="00EF43FE" w:rsidRPr="00411711" w:rsidRDefault="00EF43FE" w:rsidP="007E2F83">
      <w:pPr>
        <w:pStyle w:val="BodyText"/>
      </w:pPr>
      <w:r>
        <w:t>9:30</w:t>
      </w:r>
      <w:r>
        <w:tab/>
        <w:t xml:space="preserve">Cryo turned on </w:t>
      </w:r>
    </w:p>
    <w:p w:rsidR="00EF43FE" w:rsidRDefault="00EF43FE" w:rsidP="00B830DD">
      <w:r>
        <w:t>10:21</w:t>
      </w:r>
      <w:r>
        <w:tab/>
        <w:t>T = 136.7</w:t>
      </w:r>
      <w:r>
        <w:tab/>
        <w:t>P = 1.9 * 10-9</w:t>
      </w:r>
    </w:p>
    <w:p w:rsidR="00EF43FE" w:rsidRDefault="00EF43FE" w:rsidP="00B830DD">
      <w:r>
        <w:t>11:43</w:t>
      </w:r>
      <w:r>
        <w:tab/>
        <w:t>T = 21.7 K</w:t>
      </w:r>
      <w:r>
        <w:tab/>
        <w:t>P = 9.8 10-10</w:t>
      </w:r>
    </w:p>
    <w:p w:rsidR="00EF43FE" w:rsidRDefault="00EF43FE" w:rsidP="00B830DD">
      <w:r>
        <w:t>12:04 T set up 100K</w:t>
      </w:r>
    </w:p>
    <w:p w:rsidR="00EF43FE" w:rsidRDefault="00EF43FE" w:rsidP="00B830DD">
      <w:r>
        <w:t>12:12 MCT detector cooled / Laser turned on</w:t>
      </w:r>
    </w:p>
    <w:p w:rsidR="00EF43FE" w:rsidRDefault="00EF43FE" w:rsidP="00B830DD">
      <w:r>
        <w:t>12:50</w:t>
      </w:r>
      <w:r>
        <w:tab/>
        <w:t>T= 100K</w:t>
      </w:r>
      <w:r>
        <w:tab/>
      </w:r>
      <w:r>
        <w:tab/>
        <w:t xml:space="preserve">P= 1.9 * 10 -9 </w:t>
      </w:r>
    </w:p>
    <w:p w:rsidR="00EF43FE" w:rsidRPr="00411711" w:rsidRDefault="00EF43FE" w:rsidP="00B830DD">
      <w:r>
        <w:pict>
          <v:shape id="_x0000_i1047" type="#_x0000_t75" style="width:449.25pt;height:313.5pt">
            <v:imagedata r:id="rId27" o:title=""/>
          </v:shape>
        </w:pict>
      </w:r>
    </w:p>
    <w:p w:rsidR="00EF43FE" w:rsidRPr="00604C28" w:rsidRDefault="00EF43FE" w:rsidP="00B8571C">
      <w:pPr>
        <w:pStyle w:val="Heading2"/>
      </w:pPr>
      <w:r w:rsidRPr="00C83453">
        <w:t>Background scan</w:t>
      </w:r>
      <w:r>
        <w:t>(s) #1</w:t>
      </w:r>
    </w:p>
    <w:p w:rsidR="00EF43FE" w:rsidRPr="004A2447" w:rsidRDefault="00EF43FE" w:rsidP="00B8571C">
      <w:pPr>
        <w:pStyle w:val="BodyText"/>
        <w:spacing w:after="0"/>
        <w:rPr>
          <w:color w:val="339966"/>
        </w:rPr>
      </w:pPr>
      <w:r>
        <w:rPr>
          <w:b/>
        </w:rPr>
        <w:t>13</w:t>
      </w:r>
      <w:r w:rsidRPr="004A2447">
        <w:rPr>
          <w:b/>
        </w:rPr>
        <w:t>:</w:t>
      </w:r>
      <w:r>
        <w:rPr>
          <w:b/>
        </w:rPr>
        <w:t>40</w:t>
      </w:r>
      <w:r>
        <w:rPr>
          <w:b/>
          <w:color w:val="339966"/>
        </w:rPr>
        <w:tab/>
        <w:t>BG20200924</w:t>
      </w:r>
      <w:r w:rsidRPr="004A2447">
        <w:rPr>
          <w:b/>
          <w:color w:val="339966"/>
        </w:rPr>
        <w:t>_01</w:t>
      </w:r>
      <w:r w:rsidRPr="004A2447">
        <w:rPr>
          <w:color w:val="339966"/>
        </w:rPr>
        <w:tab/>
      </w:r>
    </w:p>
    <w:p w:rsidR="00EF43FE" w:rsidRPr="006457C0" w:rsidRDefault="00EF43FE" w:rsidP="00B8571C">
      <w:pPr>
        <w:ind w:left="720"/>
      </w:pPr>
      <w:r w:rsidRPr="006457C0">
        <w:t>512 scans</w:t>
      </w:r>
      <w:r w:rsidRPr="006457C0">
        <w:tab/>
        <w:t>res = 1 cm</w:t>
      </w:r>
      <w:r w:rsidRPr="006457C0">
        <w:rPr>
          <w:vertAlign w:val="superscript"/>
        </w:rPr>
        <w:t>-1</w:t>
      </w:r>
      <w:r w:rsidRPr="006457C0">
        <w:tab/>
        <w:t>signal = 5.23</w:t>
      </w:r>
      <w:r w:rsidRPr="006457C0">
        <w:br/>
        <w:t>p = 1.5 10</w:t>
      </w:r>
      <w:r w:rsidRPr="006457C0">
        <w:rPr>
          <w:vertAlign w:val="superscript"/>
        </w:rPr>
        <w:t>-9</w:t>
      </w:r>
      <w:r w:rsidRPr="006457C0">
        <w:t xml:space="preserve"> mbar</w:t>
      </w:r>
      <w:r w:rsidRPr="006457C0">
        <w:tab/>
        <w:t>T = 100.0 K</w:t>
      </w:r>
    </w:p>
    <w:p w:rsidR="00EF43FE" w:rsidRPr="00B8571C" w:rsidRDefault="00EF43FE" w:rsidP="00B8571C">
      <w:pPr>
        <w:ind w:left="720"/>
        <w:rPr>
          <w:lang w:val="fr-FR"/>
        </w:rPr>
      </w:pPr>
      <w:r w:rsidRPr="009A734B">
        <w:rPr>
          <w:lang w:val="fr-FR"/>
        </w:rPr>
        <w:pict>
          <v:shape id="_x0000_i1048" type="#_x0000_t75" style="width:451.5pt;height:351.75pt">
            <v:imagedata r:id="rId28" o:title=""/>
          </v:shape>
        </w:pict>
      </w:r>
    </w:p>
    <w:p w:rsidR="00EF43FE" w:rsidRDefault="00EF43FE" w:rsidP="002B3FA7">
      <w:pPr>
        <w:pStyle w:val="BodyText"/>
        <w:rPr>
          <w:b/>
          <w:bCs/>
        </w:rPr>
      </w:pPr>
      <w:r w:rsidRPr="00F37ADC">
        <w:t>11 :20</w:t>
      </w:r>
      <w:r w:rsidRPr="00F37ADC">
        <w:tab/>
      </w:r>
      <w:r>
        <w:rPr>
          <w:b/>
          <w:bCs/>
        </w:rPr>
        <w:t>Refill gas cell procedure (0.578</w:t>
      </w:r>
      <w:r w:rsidRPr="00F37ADC">
        <w:rPr>
          <w:b/>
          <w:bCs/>
        </w:rPr>
        <w:t xml:space="preserve"> Torr initial pressure)</w:t>
      </w:r>
    </w:p>
    <w:p w:rsidR="00EF43FE" w:rsidRDefault="00EF43FE" w:rsidP="002B3FA7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EF43FE" w:rsidRDefault="00EF43FE" w:rsidP="002B3FA7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Pump valve close</w:t>
      </w:r>
    </w:p>
    <w:p w:rsidR="00EF43FE" w:rsidRDefault="00EF43FE" w:rsidP="002B3FA7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{...}</w:t>
      </w:r>
    </w:p>
    <w:p w:rsidR="00EF43FE" w:rsidRDefault="00EF43FE" w:rsidP="002B3FA7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Final Pressure : 0.753 Torr</w:t>
      </w:r>
    </w:p>
    <w:p w:rsidR="00EF43FE" w:rsidRPr="00687DF7" w:rsidRDefault="00EF43FE" w:rsidP="002B3FA7">
      <w:pPr>
        <w:pStyle w:val="BodyText"/>
      </w:pPr>
      <w:r w:rsidRPr="00417955">
        <w:t>11:33</w:t>
      </w:r>
      <w:r w:rsidRPr="00417955">
        <w:tab/>
        <w:t>Head rotated</w:t>
      </w:r>
      <w:r>
        <w:t xml:space="preserve"> Laser signal = 325.2 mV </w:t>
      </w:r>
    </w:p>
    <w:p w:rsidR="00EF43FE" w:rsidRPr="002B3FA7" w:rsidRDefault="00EF43FE" w:rsidP="002B3FA7">
      <w:pPr>
        <w:pStyle w:val="Heading2"/>
      </w:pPr>
      <w:r w:rsidRPr="002B3FA7">
        <w:t xml:space="preserve">Deposition #5: H2O @ 100K </w:t>
      </w:r>
    </w:p>
    <w:p w:rsidR="00EF43FE" w:rsidRPr="006457C0" w:rsidRDefault="00EF43FE" w:rsidP="002B3FA7">
      <w:pPr>
        <w:rPr>
          <w:lang w:val="it-IT"/>
        </w:rPr>
      </w:pPr>
      <w:r w:rsidRPr="006457C0">
        <w:rPr>
          <w:lang w:val="it-IT"/>
        </w:rPr>
        <w:t xml:space="preserve">11:40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6457C0" w:rsidRDefault="00EF43FE" w:rsidP="002B3FA7">
      <w:pPr>
        <w:pStyle w:val="BodyText"/>
        <w:ind w:firstLine="720"/>
        <w:rPr>
          <w:lang w:val="it-IT"/>
        </w:rPr>
      </w:pPr>
      <w:r w:rsidRPr="006457C0">
        <w:rPr>
          <w:lang w:val="it-IT"/>
        </w:rPr>
        <w:t>- Initial Temperature: 100K</w:t>
      </w:r>
    </w:p>
    <w:p w:rsidR="00EF43FE" w:rsidRPr="00B830DD" w:rsidRDefault="00EF43FE" w:rsidP="002B3FA7">
      <w:pPr>
        <w:pStyle w:val="BodyText"/>
        <w:ind w:firstLine="720"/>
      </w:pPr>
      <w:r>
        <w:t>- Initial pressure: 1.5</w:t>
      </w:r>
      <w:r w:rsidRPr="00B830DD">
        <w:t xml:space="preserve"> 10-9 mbar</w:t>
      </w:r>
    </w:p>
    <w:p w:rsidR="00EF43FE" w:rsidRPr="00B830DD" w:rsidRDefault="00EF43FE" w:rsidP="002B3FA7">
      <w:pPr>
        <w:pStyle w:val="BodyText"/>
        <w:ind w:firstLine="720"/>
      </w:pPr>
      <w:r w:rsidRPr="00B830DD">
        <w:t>-</w:t>
      </w:r>
      <w:r>
        <w:t xml:space="preserve"> Initial gas cell pressure: 7.53</w:t>
      </w:r>
      <w:r w:rsidRPr="00B830DD">
        <w:t xml:space="preserve"> Torr</w:t>
      </w:r>
    </w:p>
    <w:p w:rsidR="00EF43FE" w:rsidRPr="006457C0" w:rsidRDefault="00EF43FE" w:rsidP="002B3FA7">
      <w:pPr>
        <w:pStyle w:val="BodyText"/>
        <w:ind w:firstLine="720"/>
        <w:rPr>
          <w:lang w:val="fr-FR"/>
        </w:rPr>
      </w:pPr>
      <w:r w:rsidRPr="006457C0">
        <w:rPr>
          <w:lang w:val="fr-FR"/>
        </w:rPr>
        <w:t>- Deposition pressure: 1.05 10-7 – 1.1 10-7</w:t>
      </w:r>
    </w:p>
    <w:p w:rsidR="00EF43FE" w:rsidRPr="006457C0" w:rsidRDefault="00EF43FE" w:rsidP="002B3FA7">
      <w:pPr>
        <w:pStyle w:val="BodyText"/>
        <w:ind w:firstLine="720"/>
        <w:rPr>
          <w:lang w:val="fr-FR"/>
        </w:rPr>
      </w:pPr>
      <w:r w:rsidRPr="006457C0">
        <w:rPr>
          <w:lang w:val="fr-FR"/>
        </w:rPr>
        <w:t>- Laser signal:  325 mV</w:t>
      </w:r>
    </w:p>
    <w:p w:rsidR="00EF43FE" w:rsidRPr="006457C0" w:rsidRDefault="00EF43FE" w:rsidP="002B3FA7">
      <w:pPr>
        <w:pStyle w:val="BodyText"/>
        <w:ind w:firstLine="720"/>
        <w:rPr>
          <w:lang w:val="fr-FR"/>
        </w:rPr>
      </w:pPr>
      <w:r w:rsidRPr="006457C0">
        <w:rPr>
          <w:lang w:val="fr-FR"/>
        </w:rPr>
        <w:t>- Deposition time: 20 min</w:t>
      </w:r>
    </w:p>
    <w:p w:rsidR="00EF43FE" w:rsidRPr="00156FEF" w:rsidRDefault="00EF43FE" w:rsidP="002B3FA7">
      <w:pPr>
        <w:pStyle w:val="BodyText"/>
        <w:ind w:firstLine="720"/>
      </w:pPr>
      <w:r>
        <w:t>- pressure after deposition 6</w:t>
      </w:r>
      <w:r w:rsidRPr="00156FEF">
        <w:t>.</w:t>
      </w:r>
      <w:r>
        <w:t>7</w:t>
      </w:r>
      <w:r w:rsidRPr="00156FEF">
        <w:t>*10-9 mbar</w:t>
      </w:r>
    </w:p>
    <w:p w:rsidR="00EF43FE" w:rsidRPr="001F7DB7" w:rsidRDefault="00EF43FE" w:rsidP="00687DF7">
      <w:pPr>
        <w:pStyle w:val="BodyText"/>
        <w:ind w:firstLine="720"/>
      </w:pPr>
      <w:r w:rsidRPr="00156FEF">
        <w:t xml:space="preserve">- final gas </w:t>
      </w:r>
      <w:r>
        <w:t>cell pressure = 6.64</w:t>
      </w:r>
      <w:r w:rsidRPr="008902CE">
        <w:t xml:space="preserve"> T</w:t>
      </w:r>
      <w:r>
        <w:t>orr</w:t>
      </w:r>
      <w:r w:rsidRPr="001F7DB7">
        <w:t xml:space="preserve"> </w:t>
      </w:r>
      <w:r>
        <w:pict>
          <v:shape id="_x0000_i1049" type="#_x0000_t75" style="width:360.75pt;height:216.75pt">
            <v:imagedata r:id="rId29" o:title=""/>
          </v:shape>
        </w:pict>
      </w:r>
    </w:p>
    <w:p w:rsidR="00EF43FE" w:rsidRDefault="00EF43FE" w:rsidP="001F7DB7">
      <w:pPr>
        <w:rPr>
          <w:bCs/>
        </w:rPr>
      </w:pPr>
      <w:r>
        <w:rPr>
          <w:b/>
        </w:rPr>
        <w:t>14:32</w:t>
      </w:r>
      <w:r w:rsidRPr="008902CE">
        <w:rPr>
          <w:b/>
        </w:rPr>
        <w:tab/>
      </w:r>
      <w:r w:rsidRPr="008902CE">
        <w:rPr>
          <w:bCs/>
        </w:rPr>
        <w:t>laser Off</w:t>
      </w:r>
    </w:p>
    <w:p w:rsidR="00EF43FE" w:rsidRPr="008902CE" w:rsidRDefault="00EF43FE" w:rsidP="001F7DB7">
      <w:pPr>
        <w:rPr>
          <w:b/>
        </w:rPr>
      </w:pPr>
      <w:r>
        <w:rPr>
          <w:bCs/>
        </w:rPr>
        <w:t>14:32</w:t>
      </w:r>
      <w:r>
        <w:rPr>
          <w:bCs/>
        </w:rPr>
        <w:tab/>
        <w:t>Head rotated</w:t>
      </w:r>
    </w:p>
    <w:p w:rsidR="00EF43FE" w:rsidRPr="008902CE" w:rsidRDefault="00EF43FE" w:rsidP="001F7DB7">
      <w:pPr>
        <w:spacing w:after="0"/>
        <w:rPr>
          <w:b/>
        </w:rPr>
      </w:pPr>
      <w:r>
        <w:rPr>
          <w:b/>
        </w:rPr>
        <w:t>14</w:t>
      </w:r>
      <w:r w:rsidRPr="008902CE">
        <w:rPr>
          <w:b/>
        </w:rPr>
        <w:t>:</w:t>
      </w:r>
      <w:r>
        <w:rPr>
          <w:b/>
        </w:rPr>
        <w:t>49</w:t>
      </w:r>
      <w:r w:rsidRPr="008902CE">
        <w:rPr>
          <w:b/>
        </w:rPr>
        <w:tab/>
      </w:r>
      <w:r>
        <w:rPr>
          <w:b/>
          <w:color w:val="339966"/>
        </w:rPr>
        <w:t>ASW_2020_09_24</w:t>
      </w:r>
      <w:r w:rsidRPr="008902CE">
        <w:rPr>
          <w:b/>
          <w:color w:val="339966"/>
        </w:rPr>
        <w:t>_0001</w:t>
      </w:r>
    </w:p>
    <w:p w:rsidR="00EF43FE" w:rsidRPr="00156FEF" w:rsidRDefault="00EF43FE" w:rsidP="001F7DB7">
      <w:pPr>
        <w:ind w:left="720"/>
        <w:rPr>
          <w:lang w:val="fr-FR"/>
        </w:rPr>
      </w:pPr>
      <w:r w:rsidRPr="00156FEF">
        <w:rPr>
          <w:lang w:val="fr-FR"/>
        </w:rPr>
        <w:t>512 scans</w:t>
      </w:r>
      <w:r w:rsidRPr="00156FEF">
        <w:rPr>
          <w:lang w:val="fr-FR"/>
        </w:rPr>
        <w:tab/>
        <w:t>1 cm</w:t>
      </w:r>
      <w:r w:rsidRPr="00156FEF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5.34</w:t>
      </w:r>
      <w:r>
        <w:rPr>
          <w:lang w:val="fr-FR"/>
        </w:rPr>
        <w:br/>
        <w:t>p = 2</w:t>
      </w:r>
      <w:r w:rsidRPr="00156FEF">
        <w:rPr>
          <w:lang w:val="fr-FR"/>
        </w:rPr>
        <w:t>.7 x 10</w:t>
      </w:r>
      <w:r w:rsidRPr="00156FE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100.0</w:t>
      </w:r>
      <w:r w:rsidRPr="00156FEF">
        <w:rPr>
          <w:lang w:val="fr-FR"/>
        </w:rPr>
        <w:t xml:space="preserve"> K</w:t>
      </w:r>
    </w:p>
    <w:p w:rsidR="00EF43FE" w:rsidRPr="00B830DD" w:rsidRDefault="00EF43FE" w:rsidP="001F7DB7">
      <w:pPr>
        <w:spacing w:after="0"/>
        <w:rPr>
          <w:b/>
          <w:lang w:val="fr-FR"/>
        </w:rPr>
      </w:pPr>
      <w:r>
        <w:rPr>
          <w:b/>
          <w:lang w:val="fr-FR"/>
        </w:rPr>
        <w:t>15:05</w:t>
      </w:r>
      <w:r w:rsidRPr="00B830DD">
        <w:rPr>
          <w:b/>
          <w:lang w:val="fr-FR"/>
        </w:rPr>
        <w:tab/>
      </w:r>
      <w:r>
        <w:rPr>
          <w:b/>
          <w:color w:val="339966"/>
          <w:lang w:val="fr-FR"/>
        </w:rPr>
        <w:t>ASW_2020_09_24</w:t>
      </w:r>
      <w:r w:rsidRPr="00B830DD">
        <w:rPr>
          <w:b/>
          <w:color w:val="339966"/>
          <w:lang w:val="fr-FR"/>
        </w:rPr>
        <w:t>_0002</w:t>
      </w:r>
    </w:p>
    <w:p w:rsidR="00EF43FE" w:rsidRPr="0007237B" w:rsidRDefault="00EF43FE" w:rsidP="001F7DB7">
      <w:pPr>
        <w:ind w:left="720"/>
        <w:rPr>
          <w:lang w:val="fr-FR"/>
        </w:rPr>
      </w:pPr>
      <w:r w:rsidRPr="0007237B">
        <w:rPr>
          <w:lang w:val="fr-FR"/>
        </w:rPr>
        <w:t>512 scans</w:t>
      </w:r>
      <w:r w:rsidRPr="0007237B">
        <w:rPr>
          <w:lang w:val="fr-FR"/>
        </w:rPr>
        <w:tab/>
        <w:t>1 cm</w:t>
      </w:r>
      <w:r w:rsidRPr="0007237B">
        <w:rPr>
          <w:vertAlign w:val="superscript"/>
          <w:lang w:val="fr-FR"/>
        </w:rPr>
        <w:t>-1</w:t>
      </w:r>
      <w:r w:rsidRPr="0007237B">
        <w:rPr>
          <w:lang w:val="fr-FR"/>
        </w:rPr>
        <w:t xml:space="preserve"> res</w:t>
      </w:r>
      <w:r w:rsidRPr="0007237B">
        <w:rPr>
          <w:lang w:val="fr-FR"/>
        </w:rPr>
        <w:tab/>
        <w:t xml:space="preserve">signal </w:t>
      </w:r>
      <w:r>
        <w:rPr>
          <w:lang w:val="fr-FR"/>
        </w:rPr>
        <w:t>5.26</w:t>
      </w:r>
      <w:r w:rsidRPr="0007237B">
        <w:rPr>
          <w:lang w:val="fr-FR"/>
        </w:rPr>
        <w:br/>
        <w:t>p =</w:t>
      </w:r>
      <w:r w:rsidRPr="0007237B">
        <w:rPr>
          <w:lang w:val="fr-FR"/>
        </w:rPr>
        <w:tab/>
        <w:t xml:space="preserve">T = </w:t>
      </w:r>
      <w:r>
        <w:rPr>
          <w:lang w:val="fr-FR"/>
        </w:rPr>
        <w:t>100</w:t>
      </w:r>
      <w:r w:rsidRPr="0007237B">
        <w:rPr>
          <w:lang w:val="fr-FR"/>
        </w:rPr>
        <w:t xml:space="preserve"> K</w:t>
      </w:r>
    </w:p>
    <w:p w:rsidR="00EF43FE" w:rsidRDefault="00EF43FE" w:rsidP="008916EB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119.7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5.30</w:t>
            </w:r>
          </w:p>
        </w:tc>
      </w:tr>
      <w:tr w:rsidR="00EF43FE" w:rsidRPr="00047CB5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047CB5" w:rsidRDefault="00EF43FE" w:rsidP="00700AB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700AB4">
            <w:pPr>
              <w:pStyle w:val="BodyText"/>
            </w:pPr>
            <w:r>
              <w:t>5.30</w:t>
            </w:r>
          </w:p>
        </w:tc>
      </w:tr>
    </w:tbl>
    <w:p w:rsidR="00EF43FE" w:rsidRDefault="00EF43FE" w:rsidP="00392A37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:45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5.30</w:t>
            </w:r>
          </w:p>
        </w:tc>
      </w:tr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5.29</w:t>
            </w:r>
          </w:p>
        </w:tc>
      </w:tr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1214DF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:30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</w:t>
            </w:r>
            <w:r>
              <w:rPr>
                <w:b/>
                <w:bCs/>
                <w:color w:val="339966"/>
                <w:lang w:val="fr-FR"/>
              </w:rPr>
              <w:t>09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:45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139.8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  <w:tr w:rsidR="00EF43FE" w:rsidTr="00700AB4">
        <w:tc>
          <w:tcPr>
            <w:tcW w:w="1350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140</w:t>
            </w:r>
          </w:p>
        </w:tc>
        <w:tc>
          <w:tcPr>
            <w:tcW w:w="138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3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5.27</w:t>
            </w:r>
          </w:p>
        </w:tc>
      </w:tr>
    </w:tbl>
    <w:p w:rsidR="00EF43FE" w:rsidRDefault="00EF43FE" w:rsidP="00687DF7">
      <w:pPr>
        <w:pStyle w:val="Heading2"/>
      </w:pPr>
      <w:r>
        <w:t>Annealing to 150 K</w:t>
      </w:r>
    </w:p>
    <w:tbl>
      <w:tblPr>
        <w:tblW w:w="93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9"/>
        <w:gridCol w:w="1295"/>
        <w:gridCol w:w="1461"/>
        <w:gridCol w:w="1225"/>
        <w:gridCol w:w="1390"/>
        <w:gridCol w:w="1340"/>
        <w:gridCol w:w="1232"/>
      </w:tblGrid>
      <w:tr w:rsidR="00EF43FE" w:rsidTr="007A0960">
        <w:trPr>
          <w:trHeight w:val="459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18:15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</w:t>
            </w:r>
            <w:r>
              <w:rPr>
                <w:b/>
                <w:bCs/>
                <w:color w:val="339966"/>
                <w:lang w:val="fr-FR"/>
              </w:rPr>
              <w:t>12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  <w:tr w:rsidR="00EF43FE" w:rsidTr="007A0960">
        <w:trPr>
          <w:trHeight w:val="459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:30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</w:tr>
      <w:tr w:rsidR="00EF43FE" w:rsidTr="007A0960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</w:t>
            </w:r>
            <w:r w:rsidRPr="00AC0030">
              <w:rPr>
                <w:lang w:val="fr-FR"/>
              </w:rPr>
              <w:t>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5.26</w:t>
            </w:r>
          </w:p>
        </w:tc>
      </w:tr>
      <w:tr w:rsidR="00EF43FE" w:rsidRPr="00AC0030" w:rsidTr="007A0960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</w:t>
            </w:r>
            <w:r w:rsidRPr="00AC0030">
              <w:rPr>
                <w:lang w:val="fr-FR"/>
              </w:rPr>
              <w:t>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5.25</w:t>
            </w:r>
          </w:p>
        </w:tc>
      </w:tr>
      <w:tr w:rsidR="00EF43FE" w:rsidRPr="00AC0030" w:rsidTr="008379ED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:15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</w:t>
            </w:r>
            <w:r w:rsidRPr="00AC0030">
              <w:rPr>
                <w:lang w:val="fr-FR"/>
              </w:rPr>
              <w:t>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~3.4 * 10-7</w:t>
            </w: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5.24</w:t>
            </w:r>
          </w:p>
        </w:tc>
      </w:tr>
      <w:tr w:rsidR="00EF43FE" w:rsidRPr="00AC0030" w:rsidTr="008379ED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:30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</w:t>
            </w:r>
            <w:r>
              <w:rPr>
                <w:b/>
                <w:bCs/>
                <w:color w:val="339966"/>
                <w:lang w:val="fr-FR"/>
              </w:rPr>
              <w:t>17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~3.2 * 10-7</w:t>
            </w: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5.23</w:t>
            </w:r>
          </w:p>
        </w:tc>
      </w:tr>
      <w:tr w:rsidR="00EF43FE" w:rsidRPr="00AC0030" w:rsidTr="008379ED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19:45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</w:t>
            </w:r>
            <w:r>
              <w:rPr>
                <w:b/>
                <w:bCs/>
                <w:color w:val="339966"/>
                <w:lang w:val="fr-FR"/>
              </w:rPr>
              <w:t>18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~3.1 * 10-7</w:t>
            </w:r>
          </w:p>
        </w:tc>
        <w:tc>
          <w:tcPr>
            <w:tcW w:w="1232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5.23</w:t>
            </w:r>
          </w:p>
        </w:tc>
      </w:tr>
      <w:tr w:rsidR="00EF43FE" w:rsidRPr="003A5917" w:rsidTr="009B38DC">
        <w:trPr>
          <w:trHeight w:val="475"/>
        </w:trPr>
        <w:tc>
          <w:tcPr>
            <w:tcW w:w="1359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20:00</w:t>
            </w:r>
          </w:p>
        </w:tc>
        <w:tc>
          <w:tcPr>
            <w:tcW w:w="1295" w:type="dxa"/>
          </w:tcPr>
          <w:p w:rsidR="00EF43FE" w:rsidRPr="00AC0030" w:rsidRDefault="00EF43FE" w:rsidP="00700AB4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_00</w:t>
            </w:r>
            <w:r>
              <w:rPr>
                <w:b/>
                <w:bCs/>
                <w:color w:val="339966"/>
                <w:lang w:val="fr-FR"/>
              </w:rPr>
              <w:t>19</w:t>
            </w:r>
          </w:p>
        </w:tc>
        <w:tc>
          <w:tcPr>
            <w:tcW w:w="1461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225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150</w:t>
            </w:r>
          </w:p>
        </w:tc>
        <w:tc>
          <w:tcPr>
            <w:tcW w:w="1390" w:type="dxa"/>
          </w:tcPr>
          <w:p w:rsidR="00EF43FE" w:rsidRPr="00AC0030" w:rsidRDefault="00EF43FE" w:rsidP="00700AB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Isothermal</w:t>
            </w:r>
          </w:p>
        </w:tc>
        <w:tc>
          <w:tcPr>
            <w:tcW w:w="134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~3.</w:t>
            </w:r>
            <w:r>
              <w:t>1 *</w:t>
            </w:r>
            <w:r w:rsidRPr="003A5917">
              <w:t xml:space="preserve"> 10-7</w:t>
            </w:r>
          </w:p>
        </w:tc>
        <w:tc>
          <w:tcPr>
            <w:tcW w:w="1232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5.22</w:t>
            </w:r>
          </w:p>
        </w:tc>
      </w:tr>
      <w:tr w:rsidR="00EF43FE" w:rsidRPr="003A5917" w:rsidTr="009B38DC">
        <w:trPr>
          <w:trHeight w:val="475"/>
        </w:trPr>
        <w:tc>
          <w:tcPr>
            <w:tcW w:w="1359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 w:rsidRPr="003A5917">
              <w:rPr>
                <w:b/>
                <w:bCs/>
              </w:rPr>
              <w:t>20:15</w:t>
            </w:r>
          </w:p>
        </w:tc>
        <w:tc>
          <w:tcPr>
            <w:tcW w:w="1295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_0020</w:t>
            </w:r>
          </w:p>
        </w:tc>
        <w:tc>
          <w:tcPr>
            <w:tcW w:w="1461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225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39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Isothermal</w:t>
            </w:r>
          </w:p>
        </w:tc>
        <w:tc>
          <w:tcPr>
            <w:tcW w:w="134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~</w:t>
            </w:r>
            <w:r>
              <w:t>3.0 *</w:t>
            </w:r>
            <w:r w:rsidRPr="003A5917">
              <w:t xml:space="preserve"> 10-7</w:t>
            </w:r>
          </w:p>
        </w:tc>
        <w:tc>
          <w:tcPr>
            <w:tcW w:w="1232" w:type="dxa"/>
          </w:tcPr>
          <w:p w:rsidR="00EF43FE" w:rsidRPr="003A5917" w:rsidRDefault="00EF43FE" w:rsidP="00700AB4">
            <w:pPr>
              <w:pStyle w:val="BodyText"/>
            </w:pPr>
            <w:r>
              <w:t>5.20</w:t>
            </w:r>
          </w:p>
        </w:tc>
      </w:tr>
      <w:tr w:rsidR="00EF43FE" w:rsidRPr="003A5917" w:rsidTr="003A5917">
        <w:trPr>
          <w:trHeight w:val="475"/>
        </w:trPr>
        <w:tc>
          <w:tcPr>
            <w:tcW w:w="1359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 w:rsidRPr="003A5917">
              <w:rPr>
                <w:b/>
                <w:bCs/>
              </w:rPr>
              <w:t>20:</w:t>
            </w:r>
            <w:r>
              <w:rPr>
                <w:b/>
                <w:bCs/>
              </w:rPr>
              <w:t>30</w:t>
            </w:r>
          </w:p>
        </w:tc>
        <w:tc>
          <w:tcPr>
            <w:tcW w:w="1295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_002</w:t>
            </w:r>
            <w:r>
              <w:rPr>
                <w:b/>
                <w:bCs/>
                <w:color w:val="339966"/>
              </w:rPr>
              <w:t>1</w:t>
            </w:r>
          </w:p>
        </w:tc>
        <w:tc>
          <w:tcPr>
            <w:tcW w:w="1461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225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39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Isothermal</w:t>
            </w:r>
          </w:p>
        </w:tc>
        <w:tc>
          <w:tcPr>
            <w:tcW w:w="1340" w:type="dxa"/>
          </w:tcPr>
          <w:p w:rsidR="00EF43FE" w:rsidRPr="003A5917" w:rsidRDefault="00EF43FE" w:rsidP="00700AB4">
            <w:pPr>
              <w:pStyle w:val="BodyText"/>
            </w:pPr>
            <w:r>
              <w:t xml:space="preserve">~2.9 </w:t>
            </w:r>
            <w:r>
              <w:rPr>
                <w:lang w:val="fr-FR"/>
              </w:rPr>
              <w:t>* 10-7</w:t>
            </w:r>
          </w:p>
        </w:tc>
        <w:tc>
          <w:tcPr>
            <w:tcW w:w="1232" w:type="dxa"/>
          </w:tcPr>
          <w:p w:rsidR="00EF43FE" w:rsidRPr="003A5917" w:rsidRDefault="00EF43FE" w:rsidP="00700AB4">
            <w:pPr>
              <w:pStyle w:val="BodyText"/>
            </w:pPr>
            <w:r>
              <w:t>5.19</w:t>
            </w:r>
          </w:p>
        </w:tc>
      </w:tr>
      <w:tr w:rsidR="00EF43FE" w:rsidRPr="003A5917" w:rsidTr="003A5917">
        <w:trPr>
          <w:trHeight w:val="475"/>
        </w:trPr>
        <w:tc>
          <w:tcPr>
            <w:tcW w:w="1359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 w:rsidRPr="003A5917">
              <w:rPr>
                <w:b/>
                <w:bCs/>
              </w:rPr>
              <w:t>20:</w:t>
            </w:r>
            <w:r>
              <w:rPr>
                <w:b/>
                <w:bCs/>
              </w:rPr>
              <w:t>4</w:t>
            </w:r>
            <w:r w:rsidRPr="003A5917">
              <w:rPr>
                <w:b/>
                <w:bCs/>
              </w:rPr>
              <w:t>5</w:t>
            </w:r>
          </w:p>
        </w:tc>
        <w:tc>
          <w:tcPr>
            <w:tcW w:w="1295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</w:t>
            </w:r>
            <w:r>
              <w:rPr>
                <w:b/>
                <w:bCs/>
                <w:color w:val="339966"/>
              </w:rPr>
              <w:t>22</w:t>
            </w:r>
          </w:p>
        </w:tc>
        <w:tc>
          <w:tcPr>
            <w:tcW w:w="1461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225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39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Isothermal</w:t>
            </w:r>
          </w:p>
        </w:tc>
        <w:tc>
          <w:tcPr>
            <w:tcW w:w="1340" w:type="dxa"/>
          </w:tcPr>
          <w:p w:rsidR="00EF43FE" w:rsidRPr="003A5917" w:rsidRDefault="00EF43FE" w:rsidP="00700AB4">
            <w:pPr>
              <w:pStyle w:val="BodyText"/>
            </w:pPr>
            <w:r>
              <w:t>~2.7 * 10-7</w:t>
            </w:r>
          </w:p>
        </w:tc>
        <w:tc>
          <w:tcPr>
            <w:tcW w:w="1232" w:type="dxa"/>
          </w:tcPr>
          <w:p w:rsidR="00EF43FE" w:rsidRPr="003A5917" w:rsidRDefault="00EF43FE" w:rsidP="00700AB4">
            <w:pPr>
              <w:pStyle w:val="BodyText"/>
            </w:pPr>
            <w:r>
              <w:t>5.18</w:t>
            </w:r>
          </w:p>
        </w:tc>
      </w:tr>
      <w:tr w:rsidR="00EF43FE" w:rsidRPr="003A5917" w:rsidTr="003A5917">
        <w:trPr>
          <w:trHeight w:val="475"/>
        </w:trPr>
        <w:tc>
          <w:tcPr>
            <w:tcW w:w="1359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Pr="003A5917">
              <w:rPr>
                <w:b/>
                <w:bCs/>
              </w:rPr>
              <w:t>:</w:t>
            </w:r>
            <w:r>
              <w:rPr>
                <w:b/>
                <w:bCs/>
              </w:rPr>
              <w:t>00</w:t>
            </w:r>
          </w:p>
        </w:tc>
        <w:tc>
          <w:tcPr>
            <w:tcW w:w="1295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_002</w:t>
            </w:r>
            <w:r>
              <w:rPr>
                <w:b/>
                <w:bCs/>
                <w:color w:val="339966"/>
              </w:rPr>
              <w:t>3</w:t>
            </w:r>
          </w:p>
        </w:tc>
        <w:tc>
          <w:tcPr>
            <w:tcW w:w="1461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225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150</w:t>
            </w:r>
          </w:p>
        </w:tc>
        <w:tc>
          <w:tcPr>
            <w:tcW w:w="1390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Isothermal</w:t>
            </w:r>
          </w:p>
        </w:tc>
        <w:tc>
          <w:tcPr>
            <w:tcW w:w="1340" w:type="dxa"/>
          </w:tcPr>
          <w:p w:rsidR="00EF43FE" w:rsidRPr="003A5917" w:rsidRDefault="00EF43FE" w:rsidP="00700AB4">
            <w:pPr>
              <w:pStyle w:val="BodyText"/>
            </w:pPr>
            <w:r>
              <w:t>~2.4 * 10-7</w:t>
            </w:r>
          </w:p>
        </w:tc>
        <w:tc>
          <w:tcPr>
            <w:tcW w:w="1232" w:type="dxa"/>
          </w:tcPr>
          <w:p w:rsidR="00EF43FE" w:rsidRPr="003A5917" w:rsidRDefault="00EF43FE" w:rsidP="00700AB4">
            <w:pPr>
              <w:pStyle w:val="BodyText"/>
            </w:pPr>
            <w:r>
              <w:t>5.17</w:t>
            </w:r>
          </w:p>
        </w:tc>
      </w:tr>
    </w:tbl>
    <w:p w:rsidR="00EF43FE" w:rsidRDefault="00EF43FE" w:rsidP="008379ED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700AB4">
        <w:tc>
          <w:tcPr>
            <w:tcW w:w="1350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Pr="003A5917">
              <w:rPr>
                <w:b/>
                <w:bCs/>
              </w:rPr>
              <w:t> :</w:t>
            </w:r>
            <w:r>
              <w:rPr>
                <w:b/>
                <w:bCs/>
              </w:rPr>
              <w:t xml:space="preserve"> 1</w:t>
            </w:r>
            <w:r w:rsidRPr="003A5917">
              <w:rPr>
                <w:b/>
                <w:bCs/>
              </w:rPr>
              <w:t>5</w:t>
            </w:r>
          </w:p>
        </w:tc>
        <w:tc>
          <w:tcPr>
            <w:tcW w:w="1287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</w:t>
            </w:r>
            <w:r>
              <w:rPr>
                <w:b/>
                <w:bCs/>
                <w:color w:val="339966"/>
              </w:rPr>
              <w:t>24</w:t>
            </w:r>
          </w:p>
        </w:tc>
        <w:tc>
          <w:tcPr>
            <w:tcW w:w="1452" w:type="dxa"/>
          </w:tcPr>
          <w:p w:rsidR="00EF43FE" w:rsidRPr="003A5917" w:rsidRDefault="00EF43FE" w:rsidP="00700AB4">
            <w:pPr>
              <w:pStyle w:val="BodyText"/>
            </w:pPr>
          </w:p>
        </w:tc>
        <w:tc>
          <w:tcPr>
            <w:tcW w:w="1217" w:type="dxa"/>
          </w:tcPr>
          <w:p w:rsidR="00EF43FE" w:rsidRPr="003A5917" w:rsidRDefault="00EF43FE" w:rsidP="00700AB4">
            <w:pPr>
              <w:pStyle w:val="BodyText"/>
            </w:pPr>
          </w:p>
        </w:tc>
        <w:tc>
          <w:tcPr>
            <w:tcW w:w="1381" w:type="dxa"/>
          </w:tcPr>
          <w:p w:rsidR="00EF43FE" w:rsidRPr="003A5917" w:rsidRDefault="00EF43FE" w:rsidP="00700AB4">
            <w:pPr>
              <w:pStyle w:val="BodyText"/>
            </w:pPr>
            <w:r w:rsidRPr="00AF5955">
              <w:t>Warm-up</w:t>
            </w:r>
          </w:p>
        </w:tc>
        <w:tc>
          <w:tcPr>
            <w:tcW w:w="1331" w:type="dxa"/>
          </w:tcPr>
          <w:p w:rsidR="00EF43FE" w:rsidRPr="003A5917" w:rsidRDefault="00EF43FE" w:rsidP="00700AB4">
            <w:pPr>
              <w:pStyle w:val="BodyText"/>
            </w:pPr>
          </w:p>
        </w:tc>
        <w:tc>
          <w:tcPr>
            <w:tcW w:w="1224" w:type="dxa"/>
          </w:tcPr>
          <w:p w:rsidR="00EF43FE" w:rsidRPr="003A5917" w:rsidRDefault="00EF43FE" w:rsidP="00700AB4">
            <w:pPr>
              <w:pStyle w:val="BodyText"/>
            </w:pPr>
          </w:p>
        </w:tc>
      </w:tr>
      <w:tr w:rsidR="00EF43FE" w:rsidTr="00700AB4">
        <w:tc>
          <w:tcPr>
            <w:tcW w:w="1350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Pr="003A5917">
              <w:rPr>
                <w:b/>
                <w:bCs/>
              </w:rPr>
              <w:t> :</w:t>
            </w:r>
            <w:r>
              <w:rPr>
                <w:b/>
                <w:bCs/>
              </w:rPr>
              <w:t>3</w:t>
            </w:r>
            <w:r w:rsidRPr="003A5917">
              <w:rPr>
                <w:b/>
                <w:bCs/>
              </w:rPr>
              <w:t>0</w:t>
            </w:r>
          </w:p>
        </w:tc>
        <w:tc>
          <w:tcPr>
            <w:tcW w:w="1287" w:type="dxa"/>
          </w:tcPr>
          <w:p w:rsidR="00EF43FE" w:rsidRPr="003A5917" w:rsidRDefault="00EF43FE" w:rsidP="00700AB4">
            <w:pPr>
              <w:pStyle w:val="BodyText"/>
              <w:rPr>
                <w:b/>
                <w:bCs/>
                <w:color w:val="339966"/>
              </w:rPr>
            </w:pPr>
            <w:r w:rsidRPr="003A5917">
              <w:rPr>
                <w:b/>
                <w:bCs/>
                <w:color w:val="339966"/>
              </w:rPr>
              <w:t>_00</w:t>
            </w:r>
            <w:r>
              <w:rPr>
                <w:b/>
                <w:bCs/>
                <w:color w:val="339966"/>
              </w:rPr>
              <w:t>25</w:t>
            </w:r>
          </w:p>
        </w:tc>
        <w:tc>
          <w:tcPr>
            <w:tcW w:w="1452" w:type="dxa"/>
          </w:tcPr>
          <w:p w:rsidR="00EF43FE" w:rsidRPr="003A5917" w:rsidRDefault="00EF43FE" w:rsidP="00700AB4">
            <w:pPr>
              <w:pStyle w:val="BodyText"/>
            </w:pPr>
          </w:p>
        </w:tc>
        <w:tc>
          <w:tcPr>
            <w:tcW w:w="1217" w:type="dxa"/>
          </w:tcPr>
          <w:p w:rsidR="00EF43FE" w:rsidRPr="003A5917" w:rsidRDefault="00EF43FE" w:rsidP="00700AB4">
            <w:pPr>
              <w:pStyle w:val="BodyText"/>
            </w:pPr>
            <w:r>
              <w:t>16</w:t>
            </w:r>
            <w:r w:rsidRPr="003A5917">
              <w:t>0</w:t>
            </w:r>
          </w:p>
        </w:tc>
        <w:tc>
          <w:tcPr>
            <w:tcW w:w="1381" w:type="dxa"/>
          </w:tcPr>
          <w:p w:rsidR="00EF43FE" w:rsidRPr="003A5917" w:rsidRDefault="00EF43FE" w:rsidP="00700AB4">
            <w:pPr>
              <w:pStyle w:val="BodyText"/>
            </w:pPr>
            <w:r w:rsidRPr="003A5917">
              <w:t>Warm-up</w:t>
            </w:r>
          </w:p>
        </w:tc>
        <w:tc>
          <w:tcPr>
            <w:tcW w:w="1331" w:type="dxa"/>
          </w:tcPr>
          <w:p w:rsidR="00EF43FE" w:rsidRPr="003A5917" w:rsidRDefault="00EF43FE" w:rsidP="00700AB4">
            <w:pPr>
              <w:pStyle w:val="BodyText"/>
            </w:pPr>
          </w:p>
        </w:tc>
        <w:tc>
          <w:tcPr>
            <w:tcW w:w="1224" w:type="dxa"/>
          </w:tcPr>
          <w:p w:rsidR="00EF43FE" w:rsidRPr="003A5917" w:rsidRDefault="00EF43FE" w:rsidP="00700AB4">
            <w:pPr>
              <w:pStyle w:val="BodyText"/>
            </w:pPr>
            <w:r>
              <w:t>5.10</w:t>
            </w:r>
          </w:p>
        </w:tc>
      </w:tr>
    </w:tbl>
    <w:p w:rsidR="00EF43FE" w:rsidRPr="00AF5955" w:rsidRDefault="00EF43FE" w:rsidP="001214DF">
      <w:pPr>
        <w:pStyle w:val="BodyText"/>
      </w:pPr>
    </w:p>
    <w:p w:rsidR="00EF43FE" w:rsidRDefault="00EF43FE" w:rsidP="00392A37">
      <w:pPr>
        <w:rPr>
          <w:rFonts w:ascii="Cambria" w:hAnsi="Cambria"/>
          <w:b/>
          <w:bCs/>
          <w:color w:val="4F81BD"/>
          <w:sz w:val="26"/>
          <w:szCs w:val="26"/>
        </w:rPr>
      </w:pPr>
    </w:p>
    <w:p w:rsidR="00EF43FE" w:rsidRDefault="00EF43FE" w:rsidP="006457C0">
      <w:pPr>
        <w:pStyle w:val="Heading1"/>
      </w:pPr>
      <w:r>
        <w:t>Monday</w:t>
      </w:r>
      <w:r w:rsidRPr="00C83453">
        <w:t xml:space="preserve"> </w:t>
      </w:r>
      <w:r>
        <w:t>28</w:t>
      </w:r>
      <w:r w:rsidRPr="00E863B6">
        <w:rPr>
          <w:vertAlign w:val="superscript"/>
        </w:rPr>
        <w:t>th</w:t>
      </w:r>
      <w:r>
        <w:t xml:space="preserve"> Sep 2020</w:t>
      </w:r>
      <w:r w:rsidRPr="00C83453">
        <w:tab/>
      </w:r>
      <w:r>
        <w:t>(VD)</w:t>
      </w:r>
    </w:p>
    <w:p w:rsidR="00EF43FE" w:rsidRDefault="00EF43FE" w:rsidP="006457C0">
      <w:pPr>
        <w:pStyle w:val="BodyText"/>
      </w:pPr>
    </w:p>
    <w:p w:rsidR="00EF43FE" w:rsidRDefault="00EF43FE" w:rsidP="006457C0">
      <w:pPr>
        <w:pStyle w:val="BodyText"/>
      </w:pPr>
      <w:r>
        <w:t>9:18</w:t>
      </w:r>
      <w:r>
        <w:tab/>
        <w:t>T = 278.4</w:t>
      </w:r>
      <w:r>
        <w:tab/>
        <w:t>P = 5.10 * 10-9</w:t>
      </w:r>
    </w:p>
    <w:p w:rsidR="00EF43FE" w:rsidRDefault="00EF43FE" w:rsidP="006457C0">
      <w:pPr>
        <w:pStyle w:val="BodyText"/>
      </w:pPr>
      <w:r>
        <w:t>9:18</w:t>
      </w:r>
      <w:r>
        <w:tab/>
        <w:t>Cryo turned on</w:t>
      </w:r>
    </w:p>
    <w:p w:rsidR="00EF43FE" w:rsidRDefault="00EF43FE" w:rsidP="006457C0">
      <w:pPr>
        <w:pStyle w:val="BodyText"/>
      </w:pPr>
      <w:r>
        <w:t>9:25</w:t>
      </w:r>
      <w:r>
        <w:tab/>
        <w:t>Laser On</w:t>
      </w:r>
    </w:p>
    <w:p w:rsidR="00EF43FE" w:rsidRDefault="00EF43FE" w:rsidP="006457C0">
      <w:pPr>
        <w:pStyle w:val="BodyText"/>
      </w:pPr>
      <w:r>
        <w:t>9:44</w:t>
      </w:r>
      <w:r>
        <w:tab/>
        <w:t>MCT Detector cooled</w:t>
      </w:r>
    </w:p>
    <w:p w:rsidR="00EF43FE" w:rsidRDefault="00EF43FE" w:rsidP="006457C0">
      <w:pPr>
        <w:pStyle w:val="BodyText"/>
      </w:pPr>
      <w:r>
        <w:t>10:06</w:t>
      </w:r>
      <w:r>
        <w:tab/>
        <w:t>T = 133.2</w:t>
      </w:r>
      <w:r>
        <w:tab/>
        <w:t xml:space="preserve">P = 1.5 10e-9 </w:t>
      </w:r>
    </w:p>
    <w:p w:rsidR="00EF43FE" w:rsidRPr="00411711" w:rsidRDefault="00EF43FE" w:rsidP="006457C0">
      <w:pPr>
        <w:pStyle w:val="BodyText"/>
      </w:pPr>
      <w:r>
        <w:pict>
          <v:shape id="_x0000_i1050" type="#_x0000_t75" style="width:449.25pt;height:313.5pt">
            <v:imagedata r:id="rId30" o:title=""/>
          </v:shape>
        </w:pict>
      </w:r>
    </w:p>
    <w:p w:rsidR="00EF43FE" w:rsidRPr="00604C28" w:rsidRDefault="00EF43FE" w:rsidP="008E4255">
      <w:pPr>
        <w:pStyle w:val="Heading2"/>
      </w:pPr>
      <w:r w:rsidRPr="00C83453">
        <w:t>Background scan</w:t>
      </w:r>
      <w:r>
        <w:t>(s) #1</w:t>
      </w:r>
    </w:p>
    <w:p w:rsidR="00EF43FE" w:rsidRPr="008D0E2A" w:rsidRDefault="00EF43FE" w:rsidP="008E4255">
      <w:pPr>
        <w:pStyle w:val="BodyText"/>
        <w:spacing w:after="0"/>
        <w:rPr>
          <w:color w:val="339966"/>
        </w:rPr>
      </w:pPr>
      <w:r w:rsidRPr="008D0E2A">
        <w:rPr>
          <w:b/>
        </w:rPr>
        <w:t>11:02</w:t>
      </w:r>
      <w:r w:rsidRPr="008D0E2A">
        <w:rPr>
          <w:b/>
          <w:color w:val="339966"/>
        </w:rPr>
        <w:tab/>
        <w:t>BG20200928_01</w:t>
      </w:r>
      <w:r w:rsidRPr="008D0E2A">
        <w:rPr>
          <w:color w:val="339966"/>
        </w:rPr>
        <w:tab/>
      </w:r>
    </w:p>
    <w:p w:rsidR="00EF43FE" w:rsidRPr="008D0E2A" w:rsidRDefault="00EF43FE" w:rsidP="008E4255">
      <w:pPr>
        <w:ind w:left="720"/>
      </w:pPr>
      <w:r w:rsidRPr="008D0E2A">
        <w:t>512 scans</w:t>
      </w:r>
      <w:r w:rsidRPr="008D0E2A">
        <w:tab/>
        <w:t>res = 1 cm</w:t>
      </w:r>
      <w:r w:rsidRPr="008D0E2A">
        <w:rPr>
          <w:vertAlign w:val="superscript"/>
        </w:rPr>
        <w:t>-1</w:t>
      </w:r>
      <w:r w:rsidRPr="008D0E2A">
        <w:tab/>
        <w:t>signal = 5.13</w:t>
      </w:r>
      <w:r w:rsidRPr="008D0E2A">
        <w:br/>
        <w:t>p = 7 10</w:t>
      </w:r>
      <w:r w:rsidRPr="008D0E2A">
        <w:rPr>
          <w:vertAlign w:val="superscript"/>
        </w:rPr>
        <w:t>-10</w:t>
      </w:r>
      <w:r w:rsidRPr="008D0E2A">
        <w:t xml:space="preserve"> mbar</w:t>
      </w:r>
      <w:r w:rsidRPr="008D0E2A">
        <w:tab/>
        <w:t>T = 21.7 K</w:t>
      </w:r>
    </w:p>
    <w:p w:rsidR="00EF43FE" w:rsidRPr="008E4255" w:rsidRDefault="00EF43FE" w:rsidP="008E4255">
      <w:pPr>
        <w:ind w:left="720"/>
        <w:rPr>
          <w:lang w:val="fr-FR"/>
        </w:rPr>
      </w:pPr>
      <w:r w:rsidRPr="009A734B">
        <w:rPr>
          <w:lang w:val="fr-FR"/>
        </w:rPr>
        <w:pict>
          <v:shape id="_x0000_i1051" type="#_x0000_t75" style="width:451.5pt;height:351.75pt">
            <v:imagedata r:id="rId31" o:title=""/>
          </v:shape>
        </w:pict>
      </w:r>
    </w:p>
    <w:p w:rsidR="00EF43FE" w:rsidRDefault="00EF43FE" w:rsidP="00B0753E">
      <w:pPr>
        <w:pStyle w:val="BodyText"/>
        <w:rPr>
          <w:b/>
          <w:bCs/>
        </w:rPr>
      </w:pPr>
      <w:r>
        <w:t>11 :25</w:t>
      </w:r>
      <w:r w:rsidRPr="00F37ADC">
        <w:tab/>
      </w:r>
      <w:r>
        <w:rPr>
          <w:b/>
          <w:bCs/>
        </w:rPr>
        <w:t>Refill gas cell procedure (0.659</w:t>
      </w:r>
      <w:r w:rsidRPr="00F37ADC">
        <w:rPr>
          <w:b/>
          <w:bCs/>
        </w:rPr>
        <w:t xml:space="preserve"> Torr initial pressure)</w:t>
      </w:r>
    </w:p>
    <w:p w:rsidR="00EF43FE" w:rsidRDefault="00EF43FE" w:rsidP="00B0753E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EF43FE" w:rsidRDefault="00EF43FE" w:rsidP="00B0753E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Pump valve close</w:t>
      </w:r>
    </w:p>
    <w:p w:rsidR="00EF43FE" w:rsidRDefault="00EF43FE" w:rsidP="00B0753E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{...}</w:t>
      </w:r>
    </w:p>
    <w:p w:rsidR="00EF43FE" w:rsidRDefault="00EF43FE" w:rsidP="00B0753E">
      <w:pPr>
        <w:pStyle w:val="BodyTex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Final Pressure : 0.755 Torr</w:t>
      </w:r>
    </w:p>
    <w:p w:rsidR="00EF43FE" w:rsidRDefault="00EF43FE" w:rsidP="00B0753E">
      <w:pPr>
        <w:pStyle w:val="BodyText"/>
      </w:pPr>
      <w:r>
        <w:t>11:30</w:t>
      </w:r>
      <w:r w:rsidRPr="00417955">
        <w:tab/>
        <w:t>Head rotated</w:t>
      </w:r>
      <w:r>
        <w:t xml:space="preserve"> Laser signal = 325.9 mV </w:t>
      </w:r>
    </w:p>
    <w:p w:rsidR="00EF43FE" w:rsidRPr="008D0E2A" w:rsidRDefault="00EF43FE" w:rsidP="00B0753E">
      <w:pPr>
        <w:pStyle w:val="Heading2"/>
      </w:pPr>
      <w:r w:rsidRPr="008D0E2A">
        <w:t xml:space="preserve">Deposition #6: H2O @ 22K </w:t>
      </w:r>
    </w:p>
    <w:p w:rsidR="00EF43FE" w:rsidRPr="006457C0" w:rsidRDefault="00EF43FE" w:rsidP="00B0753E">
      <w:pPr>
        <w:rPr>
          <w:lang w:val="it-IT"/>
        </w:rPr>
      </w:pPr>
      <w:r w:rsidRPr="006457C0">
        <w:rPr>
          <w:lang w:val="it-IT"/>
        </w:rPr>
        <w:t xml:space="preserve">11:40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8D0E2A" w:rsidRDefault="00EF43FE" w:rsidP="00B0753E">
      <w:pPr>
        <w:pStyle w:val="BodyText"/>
        <w:ind w:firstLine="720"/>
        <w:rPr>
          <w:lang w:val="it-IT"/>
        </w:rPr>
      </w:pPr>
      <w:r w:rsidRPr="008D0E2A">
        <w:rPr>
          <w:lang w:val="it-IT"/>
        </w:rPr>
        <w:t>- Initial Temperature: 21.6K</w:t>
      </w:r>
    </w:p>
    <w:p w:rsidR="00EF43FE" w:rsidRPr="00B830DD" w:rsidRDefault="00EF43FE" w:rsidP="00B0753E">
      <w:pPr>
        <w:pStyle w:val="BodyText"/>
        <w:ind w:firstLine="720"/>
      </w:pPr>
      <w:r>
        <w:t>- Initial pressure: 7 * 10-10</w:t>
      </w:r>
      <w:r w:rsidRPr="00B830DD">
        <w:t xml:space="preserve"> mbar</w:t>
      </w:r>
    </w:p>
    <w:p w:rsidR="00EF43FE" w:rsidRPr="00B830DD" w:rsidRDefault="00EF43FE" w:rsidP="00B0753E">
      <w:pPr>
        <w:pStyle w:val="BodyText"/>
        <w:ind w:firstLine="720"/>
      </w:pPr>
      <w:r w:rsidRPr="00B830DD">
        <w:t>-</w:t>
      </w:r>
      <w:r>
        <w:t xml:space="preserve"> Initial gas cell pressure: 7.54</w:t>
      </w:r>
      <w:r w:rsidRPr="00B830DD">
        <w:t xml:space="preserve"> Torr</w:t>
      </w:r>
    </w:p>
    <w:p w:rsidR="00EF43FE" w:rsidRPr="008D0E2A" w:rsidRDefault="00EF43FE" w:rsidP="00B0753E">
      <w:pPr>
        <w:pStyle w:val="BodyText"/>
        <w:ind w:firstLine="720"/>
        <w:rPr>
          <w:lang w:val="fr-FR"/>
        </w:rPr>
      </w:pPr>
      <w:r w:rsidRPr="008D0E2A">
        <w:rPr>
          <w:lang w:val="fr-FR"/>
        </w:rPr>
        <w:t>- Deposition pressure: 1.01-1.11 * 10-7 mbar</w:t>
      </w:r>
    </w:p>
    <w:p w:rsidR="00EF43FE" w:rsidRPr="008D0E2A" w:rsidRDefault="00EF43FE" w:rsidP="00B0753E">
      <w:pPr>
        <w:pStyle w:val="BodyText"/>
        <w:ind w:firstLine="720"/>
        <w:rPr>
          <w:lang w:val="fr-FR"/>
        </w:rPr>
      </w:pPr>
      <w:r w:rsidRPr="008D0E2A">
        <w:rPr>
          <w:lang w:val="fr-FR"/>
        </w:rPr>
        <w:t>- Laser signal:  326.2 mV</w:t>
      </w:r>
    </w:p>
    <w:p w:rsidR="00EF43FE" w:rsidRPr="005C70AA" w:rsidRDefault="00EF43FE" w:rsidP="00B0753E">
      <w:pPr>
        <w:pStyle w:val="BodyText"/>
        <w:ind w:firstLine="720"/>
      </w:pPr>
      <w:r w:rsidRPr="005C70AA">
        <w:t>- Deposition time: 20 min</w:t>
      </w:r>
    </w:p>
    <w:p w:rsidR="00EF43FE" w:rsidRPr="00156FEF" w:rsidRDefault="00EF43FE" w:rsidP="00B0753E">
      <w:pPr>
        <w:pStyle w:val="BodyText"/>
        <w:ind w:firstLine="720"/>
      </w:pPr>
      <w:r>
        <w:t xml:space="preserve">- pressure after deposition: 9.0 * 10-9 </w:t>
      </w:r>
      <w:r w:rsidRPr="00156FEF">
        <w:t>mbar</w:t>
      </w:r>
    </w:p>
    <w:p w:rsidR="00EF43FE" w:rsidRDefault="00EF43FE" w:rsidP="00B0753E">
      <w:pPr>
        <w:pStyle w:val="BodyText"/>
      </w:pPr>
      <w:r w:rsidRPr="00156FEF">
        <w:t xml:space="preserve">- final gas </w:t>
      </w:r>
      <w:r>
        <w:t xml:space="preserve">cell pressure = 0.636 </w:t>
      </w:r>
      <w:r w:rsidRPr="008902CE">
        <w:t>T</w:t>
      </w:r>
      <w:r>
        <w:t>orr</w:t>
      </w:r>
    </w:p>
    <w:p w:rsidR="00EF43FE" w:rsidRDefault="00EF43FE" w:rsidP="00B0753E">
      <w:pPr>
        <w:pStyle w:val="BodyText"/>
      </w:pPr>
      <w:r>
        <w:t>11:55</w:t>
      </w:r>
      <w:r>
        <w:tab/>
        <w:t>Laser turned off</w:t>
      </w:r>
    </w:p>
    <w:p w:rsidR="00EF43FE" w:rsidRDefault="00EF43FE" w:rsidP="00B0753E">
      <w:pPr>
        <w:pStyle w:val="BodyText"/>
      </w:pPr>
      <w:r>
        <w:t>12:00</w:t>
      </w:r>
      <w:r>
        <w:tab/>
        <w:t>Head rotated</w:t>
      </w:r>
    </w:p>
    <w:p w:rsidR="00EF43FE" w:rsidRPr="008D0E2A" w:rsidRDefault="00EF43FE" w:rsidP="00B0753E">
      <w:pPr>
        <w:pStyle w:val="BodyText"/>
      </w:pPr>
      <w:r w:rsidRPr="008D0E2A">
        <w:t>12:00</w:t>
      </w:r>
      <w:r w:rsidRPr="008D0E2A">
        <w:tab/>
        <w:t>T = 21.7</w:t>
      </w:r>
      <w:r w:rsidRPr="008D0E2A">
        <w:tab/>
      </w:r>
      <w:r w:rsidRPr="008D0E2A">
        <w:tab/>
        <w:t>P = 6.1 * 10-9 mbar</w:t>
      </w:r>
    </w:p>
    <w:p w:rsidR="00EF43FE" w:rsidRPr="00A612E1" w:rsidRDefault="00EF43FE" w:rsidP="00A612E1">
      <w:pPr>
        <w:spacing w:after="0"/>
        <w:rPr>
          <w:b/>
          <w:lang w:val="fr-FR"/>
        </w:rPr>
      </w:pPr>
      <w:r>
        <w:rPr>
          <w:b/>
          <w:lang w:val="fr-FR"/>
        </w:rPr>
        <w:t>12</w:t>
      </w:r>
      <w:r w:rsidRPr="00A612E1">
        <w:rPr>
          <w:b/>
          <w:lang w:val="fr-FR"/>
        </w:rPr>
        <w:t>:</w:t>
      </w:r>
      <w:r>
        <w:rPr>
          <w:b/>
          <w:lang w:val="fr-FR"/>
        </w:rPr>
        <w:t>00</w:t>
      </w:r>
      <w:r w:rsidRPr="00A612E1">
        <w:rPr>
          <w:b/>
          <w:lang w:val="fr-FR"/>
        </w:rPr>
        <w:tab/>
      </w:r>
      <w:r>
        <w:rPr>
          <w:b/>
          <w:color w:val="339966"/>
          <w:lang w:val="fr-FR"/>
        </w:rPr>
        <w:t>ASW_2020_09_28</w:t>
      </w:r>
      <w:r w:rsidRPr="00A612E1">
        <w:rPr>
          <w:b/>
          <w:color w:val="339966"/>
          <w:lang w:val="fr-FR"/>
        </w:rPr>
        <w:t>_0001</w:t>
      </w:r>
    </w:p>
    <w:p w:rsidR="00EF43FE" w:rsidRPr="00156FEF" w:rsidRDefault="00EF43FE" w:rsidP="00A612E1">
      <w:pPr>
        <w:ind w:left="720"/>
        <w:rPr>
          <w:lang w:val="fr-FR"/>
        </w:rPr>
      </w:pPr>
      <w:r w:rsidRPr="00156FEF">
        <w:rPr>
          <w:lang w:val="fr-FR"/>
        </w:rPr>
        <w:t>512 scans</w:t>
      </w:r>
      <w:r w:rsidRPr="00156FEF">
        <w:rPr>
          <w:lang w:val="fr-FR"/>
        </w:rPr>
        <w:tab/>
        <w:t>1 cm</w:t>
      </w:r>
      <w:r w:rsidRPr="00156FEF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5.19</w:t>
      </w:r>
      <w:r>
        <w:rPr>
          <w:lang w:val="fr-FR"/>
        </w:rPr>
        <w:br/>
        <w:t>p = 4.5</w:t>
      </w:r>
      <w:r w:rsidRPr="00156FEF">
        <w:rPr>
          <w:lang w:val="fr-FR"/>
        </w:rPr>
        <w:t xml:space="preserve"> x 10</w:t>
      </w:r>
      <w:r w:rsidRPr="00156FE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21.6</w:t>
      </w:r>
      <w:r w:rsidRPr="00156FEF">
        <w:rPr>
          <w:lang w:val="fr-FR"/>
        </w:rPr>
        <w:t xml:space="preserve"> K</w:t>
      </w:r>
    </w:p>
    <w:p w:rsidR="00EF43FE" w:rsidRPr="00B830DD" w:rsidRDefault="00EF43FE" w:rsidP="00A612E1">
      <w:pPr>
        <w:spacing w:after="0"/>
        <w:rPr>
          <w:b/>
          <w:lang w:val="fr-FR"/>
        </w:rPr>
      </w:pPr>
      <w:r>
        <w:rPr>
          <w:b/>
          <w:lang w:val="fr-FR"/>
        </w:rPr>
        <w:t>12:24</w:t>
      </w:r>
      <w:r w:rsidRPr="00B830DD">
        <w:rPr>
          <w:b/>
          <w:lang w:val="fr-FR"/>
        </w:rPr>
        <w:tab/>
      </w:r>
      <w:r>
        <w:rPr>
          <w:b/>
          <w:color w:val="339966"/>
          <w:lang w:val="fr-FR"/>
        </w:rPr>
        <w:t>ASW_2020_09_28</w:t>
      </w:r>
      <w:r w:rsidRPr="00B830DD">
        <w:rPr>
          <w:b/>
          <w:color w:val="339966"/>
          <w:lang w:val="fr-FR"/>
        </w:rPr>
        <w:t>_0002</w:t>
      </w:r>
    </w:p>
    <w:p w:rsidR="00EF43FE" w:rsidRDefault="00EF43FE" w:rsidP="00A612E1">
      <w:pPr>
        <w:ind w:left="720"/>
        <w:rPr>
          <w:lang w:val="fr-FR"/>
        </w:rPr>
      </w:pPr>
      <w:r w:rsidRPr="0007237B">
        <w:rPr>
          <w:lang w:val="fr-FR"/>
        </w:rPr>
        <w:t>512 scans</w:t>
      </w:r>
      <w:r w:rsidRPr="0007237B">
        <w:rPr>
          <w:lang w:val="fr-FR"/>
        </w:rPr>
        <w:tab/>
        <w:t>1 cm</w:t>
      </w:r>
      <w:r w:rsidRPr="0007237B">
        <w:rPr>
          <w:vertAlign w:val="superscript"/>
          <w:lang w:val="fr-FR"/>
        </w:rPr>
        <w:t>-1</w:t>
      </w:r>
      <w:r w:rsidRPr="0007237B">
        <w:rPr>
          <w:lang w:val="fr-FR"/>
        </w:rPr>
        <w:t xml:space="preserve"> res</w:t>
      </w:r>
      <w:r w:rsidRPr="0007237B">
        <w:rPr>
          <w:lang w:val="fr-FR"/>
        </w:rPr>
        <w:tab/>
        <w:t xml:space="preserve">signal </w:t>
      </w:r>
      <w:r>
        <w:rPr>
          <w:lang w:val="fr-FR"/>
        </w:rPr>
        <w:t xml:space="preserve"> 5.18</w:t>
      </w:r>
      <w:r w:rsidRPr="0007237B">
        <w:rPr>
          <w:lang w:val="fr-FR"/>
        </w:rPr>
        <w:br/>
        <w:t>p =</w:t>
      </w:r>
      <w:r>
        <w:rPr>
          <w:lang w:val="fr-FR"/>
        </w:rPr>
        <w:t xml:space="preserve"> 1.6 * 10-9</w:t>
      </w:r>
      <w:r w:rsidRPr="0007237B">
        <w:rPr>
          <w:lang w:val="fr-FR"/>
        </w:rPr>
        <w:tab/>
        <w:t xml:space="preserve">T = </w:t>
      </w:r>
      <w:r>
        <w:rPr>
          <w:lang w:val="fr-FR"/>
        </w:rPr>
        <w:t xml:space="preserve"> 21.6 K</w:t>
      </w:r>
    </w:p>
    <w:p w:rsidR="00EF43FE" w:rsidRDefault="00EF43FE" w:rsidP="000D3E63">
      <w:pPr>
        <w:pStyle w:val="Heading2"/>
      </w:pPr>
      <w:r>
        <w:t>Annealing to 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21.6</w:t>
            </w: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5.14</w:t>
            </w:r>
          </w:p>
        </w:tc>
      </w:tr>
      <w:tr w:rsidR="00EF43FE" w:rsidRPr="00047CB5" w:rsidTr="000D3E63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30</w:t>
            </w: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5.14</w:t>
            </w:r>
          </w:p>
        </w:tc>
      </w:tr>
    </w:tbl>
    <w:p w:rsidR="00EF43FE" w:rsidRDefault="00EF43FE" w:rsidP="000D3E63">
      <w:pPr>
        <w:rPr>
          <w:lang w:val="fr-FR"/>
        </w:rPr>
      </w:pPr>
    </w:p>
    <w:p w:rsidR="00EF43FE" w:rsidRDefault="00EF43FE" w:rsidP="000D3E63">
      <w:pPr>
        <w:pStyle w:val="Heading2"/>
      </w:pPr>
      <w:r>
        <w:t>Annealing to 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5.14</w:t>
            </w: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5.13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5.12</w:t>
            </w:r>
          </w:p>
        </w:tc>
      </w:tr>
    </w:tbl>
    <w:p w:rsidR="00EF43FE" w:rsidRDefault="00EF43FE" w:rsidP="000D3E63">
      <w:pPr>
        <w:pStyle w:val="Heading2"/>
      </w:pPr>
      <w:r>
        <w:t>Annealing to 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5.12</w:t>
            </w: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5.11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5.10</w:t>
            </w:r>
          </w:p>
        </w:tc>
      </w:tr>
    </w:tbl>
    <w:p w:rsidR="00EF43FE" w:rsidRDefault="00EF43FE" w:rsidP="000D3E63">
      <w:pPr>
        <w:pStyle w:val="Heading2"/>
      </w:pPr>
      <w:r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60</w:t>
            </w: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60</w:t>
            </w: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  <w:r>
              <w:t>1.3 * 10-9</w:t>
            </w: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5.07</w:t>
            </w:r>
          </w:p>
        </w:tc>
      </w:tr>
    </w:tbl>
    <w:p w:rsidR="00EF43FE" w:rsidRDefault="00EF43FE" w:rsidP="000D3E63">
      <w:pPr>
        <w:pStyle w:val="Heading2"/>
      </w:pPr>
      <w:r>
        <w:t>Annealing to 70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</w:tbl>
    <w:p w:rsidR="00EF43FE" w:rsidRDefault="00EF43FE" w:rsidP="000D3E63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5.06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5.05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</w:tbl>
    <w:p w:rsidR="00EF43FE" w:rsidRPr="0007237B" w:rsidRDefault="00EF43FE" w:rsidP="000D3E63">
      <w:pPr>
        <w:rPr>
          <w:lang w:val="fr-FR"/>
        </w:rPr>
      </w:pPr>
    </w:p>
    <w:p w:rsidR="00EF43FE" w:rsidRDefault="00EF43FE" w:rsidP="000D3E63">
      <w:pPr>
        <w:pStyle w:val="Heading2"/>
      </w:pPr>
      <w:r>
        <w:t>Annealing to 90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5.04</w:t>
            </w: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5.04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_0029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5.03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_0030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  <w:r>
              <w:t>1.3 * 10-9</w:t>
            </w: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5.03</w:t>
            </w:r>
          </w:p>
        </w:tc>
      </w:tr>
    </w:tbl>
    <w:p w:rsidR="00EF43FE" w:rsidRPr="0007237B" w:rsidRDefault="00EF43FE" w:rsidP="000D3E63">
      <w:pPr>
        <w:rPr>
          <w:lang w:val="fr-FR"/>
        </w:rPr>
      </w:pPr>
    </w:p>
    <w:p w:rsidR="00EF43FE" w:rsidRDefault="00EF43FE" w:rsidP="000D3E63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_0031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5.02</w:t>
            </w: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_0032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5.02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_0033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5.02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_0034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</w:p>
        </w:tc>
      </w:tr>
    </w:tbl>
    <w:p w:rsidR="00EF43FE" w:rsidRDefault="00EF43FE" w:rsidP="000D3E63">
      <w:pPr>
        <w:pStyle w:val="Heading2"/>
      </w:pPr>
      <w:r>
        <w:t>Annealing to 110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_0035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5.02</w:t>
            </w: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_0036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5.02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_0037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5.01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:45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_0038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5.01</w:t>
            </w:r>
          </w:p>
        </w:tc>
      </w:tr>
    </w:tbl>
    <w:p w:rsidR="00EF43FE" w:rsidRDefault="00EF43FE" w:rsidP="000D3E63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_0039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_0040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1273FF">
        <w:tc>
          <w:tcPr>
            <w:tcW w:w="1350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1273FF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_0041</w:t>
            </w:r>
          </w:p>
        </w:tc>
        <w:tc>
          <w:tcPr>
            <w:tcW w:w="1452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1273FF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5.0</w:t>
            </w:r>
          </w:p>
        </w:tc>
      </w:tr>
    </w:tbl>
    <w:p w:rsidR="00EF43FE" w:rsidRPr="00E52802" w:rsidRDefault="00EF43FE" w:rsidP="00406516">
      <w:r w:rsidRPr="00E52802">
        <w:t>22 :45</w:t>
      </w:r>
      <w:r w:rsidRPr="00E52802">
        <w:tab/>
        <w:t>T = 120K</w:t>
      </w:r>
      <w:r w:rsidRPr="00E52802">
        <w:tab/>
        <w:t>P = 1.7 * 10-9 mbar</w:t>
      </w:r>
    </w:p>
    <w:p w:rsidR="00EF43FE" w:rsidRDefault="00EF43FE" w:rsidP="00E52802"/>
    <w:p w:rsidR="00EF43FE" w:rsidRDefault="00EF43FE" w:rsidP="00E52802">
      <w:r>
        <w:t>Tuesday 29</w:t>
      </w:r>
      <w:r w:rsidRPr="00F8674F">
        <w:rPr>
          <w:vertAlign w:val="superscript"/>
        </w:rPr>
        <w:t>th</w:t>
      </w:r>
      <w:r>
        <w:t xml:space="preserve"> of September</w:t>
      </w:r>
    </w:p>
    <w:p w:rsidR="00EF43FE" w:rsidRDefault="00EF43FE" w:rsidP="00E52802">
      <w:r>
        <w:t xml:space="preserve">10:00 </w:t>
      </w:r>
      <w:r>
        <w:tab/>
        <w:t>MCT Detector cooled</w:t>
      </w:r>
    </w:p>
    <w:p w:rsidR="00EF43FE" w:rsidRDefault="00EF43FE" w:rsidP="00E52802">
      <w:r>
        <w:pict>
          <v:shape id="_x0000_i1052" type="#_x0000_t75" style="width:449.25pt;height:313.5pt">
            <v:imagedata r:id="rId32" o:title=""/>
          </v:shape>
        </w:pict>
      </w:r>
    </w:p>
    <w:p w:rsidR="00EF43FE" w:rsidRDefault="00EF43FE" w:rsidP="00E52802">
      <w:r>
        <w:t>10 :26</w:t>
      </w:r>
      <w:r>
        <w:tab/>
        <w:t>T = 120K</w:t>
      </w:r>
      <w:r>
        <w:tab/>
        <w:t>P = 1.10 * 10-9 mbar</w:t>
      </w:r>
      <w:r>
        <w:tab/>
      </w:r>
    </w:p>
    <w:p w:rsidR="00EF43FE" w:rsidRDefault="00EF43FE" w:rsidP="00E528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RPr="00047CB5" w:rsidTr="001273FF">
        <w:tc>
          <w:tcPr>
            <w:tcW w:w="1350" w:type="dxa"/>
          </w:tcPr>
          <w:p w:rsidR="00EF43FE" w:rsidRPr="00F8674F" w:rsidRDefault="00EF43FE" w:rsidP="001273FF">
            <w:pPr>
              <w:pStyle w:val="BodyText"/>
              <w:rPr>
                <w:b/>
                <w:bCs/>
              </w:rPr>
            </w:pPr>
            <w:r w:rsidRPr="00F8674F">
              <w:rPr>
                <w:b/>
                <w:bCs/>
              </w:rPr>
              <w:t>10 :</w:t>
            </w:r>
            <w:r>
              <w:rPr>
                <w:b/>
                <w:bCs/>
              </w:rPr>
              <w:t>30</w:t>
            </w:r>
          </w:p>
        </w:tc>
        <w:tc>
          <w:tcPr>
            <w:tcW w:w="1287" w:type="dxa"/>
          </w:tcPr>
          <w:p w:rsidR="00EF43FE" w:rsidRPr="00F8674F" w:rsidRDefault="00EF43FE" w:rsidP="001273FF">
            <w:pPr>
              <w:pStyle w:val="BodyText"/>
              <w:rPr>
                <w:b/>
                <w:bCs/>
                <w:color w:val="339966"/>
              </w:rPr>
            </w:pPr>
            <w:r w:rsidRPr="00F8674F">
              <w:rPr>
                <w:b/>
                <w:bCs/>
                <w:color w:val="339966"/>
              </w:rPr>
              <w:t>_0042</w:t>
            </w:r>
          </w:p>
        </w:tc>
        <w:tc>
          <w:tcPr>
            <w:tcW w:w="1452" w:type="dxa"/>
          </w:tcPr>
          <w:p w:rsidR="00EF43FE" w:rsidRPr="00F8674F" w:rsidRDefault="00EF43FE" w:rsidP="001273FF">
            <w:pPr>
              <w:pStyle w:val="BodyText"/>
            </w:pPr>
            <w:r>
              <w:t>120</w:t>
            </w:r>
          </w:p>
        </w:tc>
        <w:tc>
          <w:tcPr>
            <w:tcW w:w="1217" w:type="dxa"/>
          </w:tcPr>
          <w:p w:rsidR="00EF43FE" w:rsidRPr="00F8674F" w:rsidRDefault="00EF43FE" w:rsidP="001273FF">
            <w:pPr>
              <w:pStyle w:val="BodyText"/>
            </w:pPr>
            <w:r>
              <w:t>120</w:t>
            </w:r>
          </w:p>
        </w:tc>
        <w:tc>
          <w:tcPr>
            <w:tcW w:w="1381" w:type="dxa"/>
          </w:tcPr>
          <w:p w:rsidR="00EF43FE" w:rsidRPr="00F8674F" w:rsidRDefault="00EF43FE" w:rsidP="001273FF">
            <w:pPr>
              <w:pStyle w:val="BodyText"/>
            </w:pPr>
            <w:r w:rsidRPr="00F8674F">
              <w:t>Isothermal 2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  <w:r>
              <w:t>1.1 * 10 -9</w:t>
            </w: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4.62</w:t>
            </w:r>
          </w:p>
        </w:tc>
      </w:tr>
      <w:tr w:rsidR="00EF43FE" w:rsidRPr="00047CB5" w:rsidTr="001273FF">
        <w:tc>
          <w:tcPr>
            <w:tcW w:w="1350" w:type="dxa"/>
          </w:tcPr>
          <w:p w:rsidR="00EF43FE" w:rsidRPr="00F8674F" w:rsidRDefault="00EF43FE" w:rsidP="001273FF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00F8674F">
              <w:rPr>
                <w:b/>
                <w:bCs/>
              </w:rPr>
              <w:t> :</w:t>
            </w:r>
            <w:r>
              <w:rPr>
                <w:b/>
                <w:bCs/>
              </w:rPr>
              <w:t>00</w:t>
            </w:r>
          </w:p>
        </w:tc>
        <w:tc>
          <w:tcPr>
            <w:tcW w:w="1287" w:type="dxa"/>
          </w:tcPr>
          <w:p w:rsidR="00EF43FE" w:rsidRPr="00F8674F" w:rsidRDefault="00EF43FE" w:rsidP="001273FF">
            <w:pPr>
              <w:pStyle w:val="BodyText"/>
              <w:rPr>
                <w:b/>
                <w:bCs/>
                <w:color w:val="339966"/>
              </w:rPr>
            </w:pPr>
            <w:r w:rsidRPr="00F8674F">
              <w:rPr>
                <w:b/>
                <w:bCs/>
                <w:color w:val="339966"/>
              </w:rPr>
              <w:t>_004</w:t>
            </w:r>
            <w:r>
              <w:rPr>
                <w:b/>
                <w:bCs/>
                <w:color w:val="339966"/>
              </w:rPr>
              <w:t>3</w:t>
            </w:r>
          </w:p>
        </w:tc>
        <w:tc>
          <w:tcPr>
            <w:tcW w:w="1452" w:type="dxa"/>
          </w:tcPr>
          <w:p w:rsidR="00EF43FE" w:rsidRPr="00F8674F" w:rsidRDefault="00EF43FE" w:rsidP="001273FF">
            <w:pPr>
              <w:pStyle w:val="BodyText"/>
            </w:pPr>
            <w:r>
              <w:t>120</w:t>
            </w:r>
          </w:p>
        </w:tc>
        <w:tc>
          <w:tcPr>
            <w:tcW w:w="1217" w:type="dxa"/>
          </w:tcPr>
          <w:p w:rsidR="00EF43FE" w:rsidRPr="00F8674F" w:rsidRDefault="00EF43FE" w:rsidP="001273FF">
            <w:pPr>
              <w:pStyle w:val="BodyText"/>
            </w:pPr>
            <w:r>
              <w:t>120</w:t>
            </w:r>
          </w:p>
        </w:tc>
        <w:tc>
          <w:tcPr>
            <w:tcW w:w="1381" w:type="dxa"/>
          </w:tcPr>
          <w:p w:rsidR="00EF43FE" w:rsidRPr="00F8674F" w:rsidRDefault="00EF43FE" w:rsidP="001273FF">
            <w:pPr>
              <w:pStyle w:val="BodyText"/>
            </w:pPr>
            <w:r w:rsidRPr="00F8674F">
              <w:t xml:space="preserve">Isothermal </w:t>
            </w:r>
            <w:r>
              <w:t>3</w:t>
            </w:r>
          </w:p>
        </w:tc>
        <w:tc>
          <w:tcPr>
            <w:tcW w:w="1331" w:type="dxa"/>
          </w:tcPr>
          <w:p w:rsidR="00EF43FE" w:rsidRPr="00047CB5" w:rsidRDefault="00EF43FE" w:rsidP="001273FF">
            <w:pPr>
              <w:pStyle w:val="BodyText"/>
            </w:pPr>
            <w:r>
              <w:t>1.1 * 10 -9</w:t>
            </w:r>
          </w:p>
        </w:tc>
        <w:tc>
          <w:tcPr>
            <w:tcW w:w="1224" w:type="dxa"/>
          </w:tcPr>
          <w:p w:rsidR="00EF43FE" w:rsidRPr="00047CB5" w:rsidRDefault="00EF43FE" w:rsidP="001273FF">
            <w:pPr>
              <w:pStyle w:val="BodyText"/>
            </w:pPr>
            <w:r>
              <w:t>4.67</w:t>
            </w:r>
          </w:p>
        </w:tc>
      </w:tr>
      <w:tr w:rsidR="00EF43FE" w:rsidRPr="00047CB5" w:rsidTr="00051794">
        <w:tc>
          <w:tcPr>
            <w:tcW w:w="1350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00F8674F">
              <w:rPr>
                <w:b/>
                <w:bCs/>
              </w:rPr>
              <w:t> :</w:t>
            </w:r>
            <w:r>
              <w:rPr>
                <w:b/>
                <w:bCs/>
              </w:rPr>
              <w:t>15</w:t>
            </w:r>
          </w:p>
        </w:tc>
        <w:tc>
          <w:tcPr>
            <w:tcW w:w="1287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  <w:color w:val="339966"/>
              </w:rPr>
            </w:pPr>
            <w:r w:rsidRPr="00F8674F">
              <w:rPr>
                <w:b/>
                <w:bCs/>
                <w:color w:val="339966"/>
              </w:rPr>
              <w:t>_004</w:t>
            </w:r>
            <w:r>
              <w:rPr>
                <w:b/>
                <w:bCs/>
                <w:color w:val="339966"/>
              </w:rPr>
              <w:t>4</w:t>
            </w:r>
          </w:p>
        </w:tc>
        <w:tc>
          <w:tcPr>
            <w:tcW w:w="1452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217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381" w:type="dxa"/>
          </w:tcPr>
          <w:p w:rsidR="00EF43FE" w:rsidRPr="00F8674F" w:rsidRDefault="00EF43FE" w:rsidP="00C9183B">
            <w:pPr>
              <w:pStyle w:val="BodyText"/>
            </w:pPr>
            <w:r w:rsidRPr="00F8674F">
              <w:t xml:space="preserve">Isothermal </w:t>
            </w:r>
            <w:r>
              <w:t>4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1.1 * 10 -9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4.67</w:t>
            </w:r>
          </w:p>
        </w:tc>
      </w:tr>
      <w:tr w:rsidR="00EF43FE" w:rsidRPr="00047CB5" w:rsidTr="00051794">
        <w:tc>
          <w:tcPr>
            <w:tcW w:w="1350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00F8674F">
              <w:rPr>
                <w:b/>
                <w:bCs/>
              </w:rPr>
              <w:t> :</w:t>
            </w:r>
            <w:r>
              <w:rPr>
                <w:b/>
                <w:bCs/>
              </w:rPr>
              <w:t>30</w:t>
            </w:r>
          </w:p>
        </w:tc>
        <w:tc>
          <w:tcPr>
            <w:tcW w:w="1287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  <w:color w:val="339966"/>
              </w:rPr>
            </w:pPr>
            <w:r w:rsidRPr="00F8674F">
              <w:rPr>
                <w:b/>
                <w:bCs/>
                <w:color w:val="339966"/>
              </w:rPr>
              <w:t>_004</w:t>
            </w:r>
            <w:r>
              <w:rPr>
                <w:b/>
                <w:bCs/>
                <w:color w:val="339966"/>
              </w:rPr>
              <w:t>5</w:t>
            </w:r>
          </w:p>
        </w:tc>
        <w:tc>
          <w:tcPr>
            <w:tcW w:w="1452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217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381" w:type="dxa"/>
          </w:tcPr>
          <w:p w:rsidR="00EF43FE" w:rsidRPr="00F8674F" w:rsidRDefault="00EF43FE" w:rsidP="00C9183B">
            <w:pPr>
              <w:pStyle w:val="BodyText"/>
            </w:pPr>
            <w:r w:rsidRPr="00F8674F">
              <w:t xml:space="preserve">Isothermal </w:t>
            </w:r>
            <w:r>
              <w:t>4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1.1 * 10 -9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4.67</w:t>
            </w:r>
          </w:p>
        </w:tc>
      </w:tr>
      <w:tr w:rsidR="00EF43FE" w:rsidRPr="00047CB5" w:rsidTr="00237B7D">
        <w:tc>
          <w:tcPr>
            <w:tcW w:w="1350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00F8674F">
              <w:rPr>
                <w:b/>
                <w:bCs/>
              </w:rPr>
              <w:t> :</w:t>
            </w:r>
            <w:r>
              <w:rPr>
                <w:b/>
                <w:bCs/>
              </w:rPr>
              <w:t>45</w:t>
            </w:r>
          </w:p>
        </w:tc>
        <w:tc>
          <w:tcPr>
            <w:tcW w:w="1287" w:type="dxa"/>
          </w:tcPr>
          <w:p w:rsidR="00EF43FE" w:rsidRPr="00F8674F" w:rsidRDefault="00EF43FE" w:rsidP="00C9183B">
            <w:pPr>
              <w:pStyle w:val="BodyText"/>
              <w:rPr>
                <w:b/>
                <w:bCs/>
                <w:color w:val="339966"/>
              </w:rPr>
            </w:pPr>
            <w:r w:rsidRPr="00F8674F">
              <w:rPr>
                <w:b/>
                <w:bCs/>
                <w:color w:val="339966"/>
              </w:rPr>
              <w:t>_004</w:t>
            </w:r>
            <w:r>
              <w:rPr>
                <w:b/>
                <w:bCs/>
                <w:color w:val="339966"/>
              </w:rPr>
              <w:t>6</w:t>
            </w:r>
          </w:p>
        </w:tc>
        <w:tc>
          <w:tcPr>
            <w:tcW w:w="1452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217" w:type="dxa"/>
          </w:tcPr>
          <w:p w:rsidR="00EF43FE" w:rsidRPr="00F8674F" w:rsidRDefault="00EF43FE" w:rsidP="00C9183B">
            <w:pPr>
              <w:pStyle w:val="BodyText"/>
            </w:pPr>
            <w:r>
              <w:t>120</w:t>
            </w:r>
          </w:p>
        </w:tc>
        <w:tc>
          <w:tcPr>
            <w:tcW w:w="1381" w:type="dxa"/>
          </w:tcPr>
          <w:p w:rsidR="00EF43FE" w:rsidRPr="00F8674F" w:rsidRDefault="00EF43FE" w:rsidP="00C9183B">
            <w:pPr>
              <w:pStyle w:val="BodyText"/>
            </w:pPr>
            <w:r w:rsidRPr="00F8674F">
              <w:t xml:space="preserve">Isothermal </w:t>
            </w:r>
            <w:r>
              <w:t>4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1.1 * 10 -9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4.67</w:t>
            </w:r>
          </w:p>
        </w:tc>
      </w:tr>
    </w:tbl>
    <w:p w:rsidR="00EF43FE" w:rsidRDefault="00EF43FE" w:rsidP="00E52802"/>
    <w:p w:rsidR="00EF43FE" w:rsidRDefault="00EF43FE" w:rsidP="00237B7D">
      <w:pPr>
        <w:pStyle w:val="Heading2"/>
      </w:pPr>
      <w:r>
        <w:t>Annealing to 125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_0047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_0048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125.0</w:t>
            </w: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4.66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_0049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_0050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4.66</w:t>
            </w:r>
          </w:p>
        </w:tc>
      </w:tr>
    </w:tbl>
    <w:p w:rsidR="00EF43FE" w:rsidRDefault="00EF43FE" w:rsidP="00E52802"/>
    <w:p w:rsidR="00EF43FE" w:rsidRDefault="00EF43FE" w:rsidP="00237B7D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_0051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4.66</w:t>
            </w: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_0052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_0053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_0054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</w:tbl>
    <w:p w:rsidR="00EF43FE" w:rsidRDefault="00EF43FE" w:rsidP="003B3AAC">
      <w:pPr>
        <w:pStyle w:val="Heading2"/>
      </w:pPr>
      <w:r>
        <w:t>Annealing to 135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"/>
        <w:gridCol w:w="1349"/>
        <w:gridCol w:w="1287"/>
        <w:gridCol w:w="1451"/>
        <w:gridCol w:w="1216"/>
        <w:gridCol w:w="1381"/>
        <w:gridCol w:w="1330"/>
        <w:gridCol w:w="1223"/>
      </w:tblGrid>
      <w:tr w:rsidR="00EF43FE" w:rsidTr="00C9183B">
        <w:tc>
          <w:tcPr>
            <w:tcW w:w="1350" w:type="dxa"/>
            <w:gridSpan w:val="2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_0055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Tr="00C9183B">
        <w:tc>
          <w:tcPr>
            <w:tcW w:w="1350" w:type="dxa"/>
            <w:gridSpan w:val="2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_0056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4.65</w:t>
            </w:r>
          </w:p>
        </w:tc>
      </w:tr>
      <w:tr w:rsidR="00EF43FE" w:rsidRPr="00047CB5" w:rsidTr="00C9183B">
        <w:trPr>
          <w:gridBefore w:val="1"/>
        </w:trPr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_0057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</w:p>
        </w:tc>
      </w:tr>
      <w:tr w:rsidR="00EF43FE" w:rsidRPr="00047CB5" w:rsidTr="00C9183B">
        <w:trPr>
          <w:gridBefore w:val="1"/>
        </w:trPr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_0058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</w:tbl>
    <w:p w:rsidR="00EF43FE" w:rsidRDefault="00EF43FE" w:rsidP="00AD5583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_0059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_0060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4.66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_0061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_0062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</w:tbl>
    <w:p w:rsidR="00EF43FE" w:rsidRDefault="00EF43FE" w:rsidP="00EA0251">
      <w:pPr>
        <w:pStyle w:val="Heading2"/>
      </w:pPr>
      <w:r>
        <w:t>Annealing to 145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_0063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4.64</w:t>
            </w: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_0064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_0065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_0066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</w:tbl>
    <w:p w:rsidR="00EF43FE" w:rsidRDefault="00EF43FE" w:rsidP="00BA403C">
      <w:pPr>
        <w:pStyle w:val="Heading2"/>
      </w:pPr>
      <w:r>
        <w:t>Annealing to 150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_0067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_0068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4.65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_0069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_0070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3.7 * 10-7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4.66</w:t>
            </w:r>
          </w:p>
        </w:tc>
      </w:tr>
    </w:tbl>
    <w:p w:rsidR="00EF43FE" w:rsidRDefault="00EF43FE" w:rsidP="00B60C4D">
      <w:pPr>
        <w:pStyle w:val="Heading2"/>
      </w:pPr>
      <w:r>
        <w:t>Isotherm 150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_0071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 xml:space="preserve">Isotherm 3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4.66</w:t>
            </w: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_0072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 xml:space="preserve">Isotherm 4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3.5 * 10-7</w:t>
            </w: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4.66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_0073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 xml:space="preserve">Isotherm 5 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3.4 * 10-7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4.65</w:t>
            </w:r>
          </w:p>
        </w:tc>
      </w:tr>
      <w:tr w:rsidR="00EF43FE" w:rsidRPr="00047CB5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_0074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Isotherm 6</w:t>
            </w:r>
          </w:p>
        </w:tc>
        <w:tc>
          <w:tcPr>
            <w:tcW w:w="1331" w:type="dxa"/>
          </w:tcPr>
          <w:p w:rsidR="00EF43FE" w:rsidRPr="00047CB5" w:rsidRDefault="00EF43FE" w:rsidP="00C9183B">
            <w:pPr>
              <w:pStyle w:val="BodyText"/>
            </w:pPr>
            <w:r>
              <w:t>3.3 * 10-7</w:t>
            </w:r>
          </w:p>
        </w:tc>
        <w:tc>
          <w:tcPr>
            <w:tcW w:w="1224" w:type="dxa"/>
          </w:tcPr>
          <w:p w:rsidR="00EF43FE" w:rsidRPr="00047CB5" w:rsidRDefault="00EF43FE" w:rsidP="00C9183B">
            <w:pPr>
              <w:pStyle w:val="BodyText"/>
            </w:pPr>
            <w:r>
              <w:t>4.66</w:t>
            </w:r>
          </w:p>
        </w:tc>
      </w:tr>
    </w:tbl>
    <w:p w:rsidR="00EF43FE" w:rsidRDefault="00EF43FE" w:rsidP="002640DE">
      <w:pPr>
        <w:pStyle w:val="Heading2"/>
      </w:pPr>
      <w:r>
        <w:t>Annealing to 155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_0075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</w:tr>
      <w:tr w:rsidR="00EF43FE" w:rsidTr="00C9183B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_0076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4.63</w:t>
            </w:r>
          </w:p>
        </w:tc>
      </w:tr>
      <w:tr w:rsidR="00EF43FE" w:rsidRPr="00AC0030" w:rsidTr="006D418A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:30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_0077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7.5 * 10-7</w:t>
            </w:r>
          </w:p>
        </w:tc>
        <w:tc>
          <w:tcPr>
            <w:tcW w:w="1224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4.61</w:t>
            </w:r>
          </w:p>
        </w:tc>
      </w:tr>
      <w:tr w:rsidR="00EF43FE" w:rsidRPr="00B62EF6" w:rsidTr="006D418A">
        <w:tc>
          <w:tcPr>
            <w:tcW w:w="1350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:40</w:t>
            </w:r>
          </w:p>
        </w:tc>
        <w:tc>
          <w:tcPr>
            <w:tcW w:w="1287" w:type="dxa"/>
          </w:tcPr>
          <w:p w:rsidR="00EF43FE" w:rsidRPr="00AC0030" w:rsidRDefault="00EF43FE" w:rsidP="00C9183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_0078</w:t>
            </w:r>
          </w:p>
        </w:tc>
        <w:tc>
          <w:tcPr>
            <w:tcW w:w="1452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C9183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B62EF6" w:rsidRDefault="00EF43FE" w:rsidP="00C9183B">
            <w:pPr>
              <w:pStyle w:val="BodyText"/>
            </w:pPr>
            <w:r w:rsidRPr="00B62EF6">
              <w:t>6.</w:t>
            </w:r>
            <w:r>
              <w:t xml:space="preserve">8 – 4.3 </w:t>
            </w:r>
            <w:r w:rsidRPr="00B62EF6">
              <w:t>* 10-7</w:t>
            </w:r>
          </w:p>
        </w:tc>
        <w:tc>
          <w:tcPr>
            <w:tcW w:w="1224" w:type="dxa"/>
          </w:tcPr>
          <w:p w:rsidR="00EF43FE" w:rsidRPr="00B62EF6" w:rsidRDefault="00EF43FE" w:rsidP="00C9183B">
            <w:pPr>
              <w:pStyle w:val="BodyText"/>
            </w:pPr>
            <w:r>
              <w:t>4.58</w:t>
            </w:r>
          </w:p>
        </w:tc>
      </w:tr>
    </w:tbl>
    <w:p w:rsidR="00EF43FE" w:rsidRDefault="00EF43FE" w:rsidP="00E52802"/>
    <w:p w:rsidR="00EF43FE" w:rsidRDefault="00EF43FE" w:rsidP="00B62EF6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C9183B">
        <w:tc>
          <w:tcPr>
            <w:tcW w:w="1350" w:type="dxa"/>
          </w:tcPr>
          <w:p w:rsidR="00EF43FE" w:rsidRPr="00B62EF6" w:rsidRDefault="00EF43FE" w:rsidP="00C9183B">
            <w:pPr>
              <w:pStyle w:val="BodyText"/>
              <w:rPr>
                <w:b/>
                <w:bCs/>
              </w:rPr>
            </w:pPr>
            <w:r w:rsidRPr="00B62EF6">
              <w:rPr>
                <w:b/>
                <w:bCs/>
              </w:rPr>
              <w:t>20 :00</w:t>
            </w:r>
          </w:p>
        </w:tc>
        <w:tc>
          <w:tcPr>
            <w:tcW w:w="1287" w:type="dxa"/>
          </w:tcPr>
          <w:p w:rsidR="00EF43FE" w:rsidRPr="00B62EF6" w:rsidRDefault="00EF43FE" w:rsidP="00C9183B">
            <w:pPr>
              <w:pStyle w:val="BodyText"/>
              <w:rPr>
                <w:b/>
                <w:bCs/>
                <w:color w:val="339966"/>
              </w:rPr>
            </w:pPr>
            <w:r w:rsidRPr="00B62EF6">
              <w:rPr>
                <w:b/>
                <w:bCs/>
                <w:color w:val="339966"/>
              </w:rPr>
              <w:t>_0079</w:t>
            </w:r>
          </w:p>
        </w:tc>
        <w:tc>
          <w:tcPr>
            <w:tcW w:w="1452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217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381" w:type="dxa"/>
          </w:tcPr>
          <w:p w:rsidR="00EF43FE" w:rsidRPr="00B62EF6" w:rsidRDefault="00EF43FE" w:rsidP="00C9183B">
            <w:pPr>
              <w:pStyle w:val="BodyText"/>
            </w:pPr>
            <w:r w:rsidRPr="00B62EF6">
              <w:t xml:space="preserve">Warm-up 1 </w:t>
            </w:r>
          </w:p>
        </w:tc>
        <w:tc>
          <w:tcPr>
            <w:tcW w:w="1331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B62EF6" w:rsidRDefault="00EF43FE" w:rsidP="00C9183B">
            <w:pPr>
              <w:pStyle w:val="BodyText"/>
            </w:pPr>
            <w:r>
              <w:t>4.59</w:t>
            </w:r>
          </w:p>
        </w:tc>
      </w:tr>
      <w:tr w:rsidR="00EF43FE" w:rsidTr="00C9183B">
        <w:tc>
          <w:tcPr>
            <w:tcW w:w="1350" w:type="dxa"/>
          </w:tcPr>
          <w:p w:rsidR="00EF43FE" w:rsidRPr="00B62EF6" w:rsidRDefault="00EF43FE" w:rsidP="00C9183B">
            <w:pPr>
              <w:pStyle w:val="BodyText"/>
              <w:rPr>
                <w:b/>
                <w:bCs/>
              </w:rPr>
            </w:pPr>
            <w:r w:rsidRPr="00B62EF6">
              <w:rPr>
                <w:b/>
                <w:bCs/>
              </w:rPr>
              <w:t>20 :15</w:t>
            </w:r>
          </w:p>
        </w:tc>
        <w:tc>
          <w:tcPr>
            <w:tcW w:w="1287" w:type="dxa"/>
          </w:tcPr>
          <w:p w:rsidR="00EF43FE" w:rsidRPr="00B62EF6" w:rsidRDefault="00EF43FE" w:rsidP="00C9183B">
            <w:pPr>
              <w:pStyle w:val="BodyText"/>
              <w:rPr>
                <w:b/>
                <w:bCs/>
                <w:color w:val="339966"/>
              </w:rPr>
            </w:pPr>
            <w:r w:rsidRPr="00B62EF6">
              <w:rPr>
                <w:b/>
                <w:bCs/>
                <w:color w:val="339966"/>
              </w:rPr>
              <w:t>_0080</w:t>
            </w:r>
          </w:p>
        </w:tc>
        <w:tc>
          <w:tcPr>
            <w:tcW w:w="1452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217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381" w:type="dxa"/>
          </w:tcPr>
          <w:p w:rsidR="00EF43FE" w:rsidRPr="00B62EF6" w:rsidRDefault="00EF43FE" w:rsidP="00C9183B">
            <w:pPr>
              <w:pStyle w:val="BodyText"/>
            </w:pPr>
            <w:r w:rsidRPr="00B62EF6">
              <w:t>Warm-up 2</w:t>
            </w:r>
          </w:p>
        </w:tc>
        <w:tc>
          <w:tcPr>
            <w:tcW w:w="1331" w:type="dxa"/>
          </w:tcPr>
          <w:p w:rsidR="00EF43FE" w:rsidRPr="00B62EF6" w:rsidRDefault="00EF43FE" w:rsidP="00C9183B">
            <w:pPr>
              <w:pStyle w:val="BodyText"/>
            </w:pPr>
          </w:p>
        </w:tc>
        <w:tc>
          <w:tcPr>
            <w:tcW w:w="1224" w:type="dxa"/>
          </w:tcPr>
          <w:p w:rsidR="00EF43FE" w:rsidRPr="00B62EF6" w:rsidRDefault="00EF43FE" w:rsidP="00C9183B">
            <w:pPr>
              <w:pStyle w:val="BodyText"/>
            </w:pPr>
            <w:r>
              <w:t>4.58</w:t>
            </w:r>
          </w:p>
        </w:tc>
      </w:tr>
    </w:tbl>
    <w:p w:rsidR="00EF43FE" w:rsidRDefault="00EF43FE" w:rsidP="00B62EF6"/>
    <w:p w:rsidR="00EF43FE" w:rsidRDefault="00EF43FE" w:rsidP="008D0E2A">
      <w:pPr>
        <w:pStyle w:val="Heading1"/>
      </w:pPr>
      <w:r>
        <w:t>Monday</w:t>
      </w:r>
      <w:r w:rsidRPr="00C83453">
        <w:t xml:space="preserve"> </w:t>
      </w:r>
      <w:r>
        <w:t>12</w:t>
      </w:r>
      <w:r w:rsidRPr="00E863B6">
        <w:rPr>
          <w:vertAlign w:val="superscript"/>
        </w:rPr>
        <w:t>th</w:t>
      </w:r>
      <w:r>
        <w:t xml:space="preserve"> Oct 2020</w:t>
      </w:r>
      <w:r w:rsidRPr="00C83453">
        <w:tab/>
      </w:r>
      <w:r>
        <w:t>(VD)</w:t>
      </w:r>
    </w:p>
    <w:p w:rsidR="00EF43FE" w:rsidRDefault="00EF43FE" w:rsidP="008D0E2A">
      <w:pPr>
        <w:pStyle w:val="BodyText"/>
      </w:pPr>
    </w:p>
    <w:p w:rsidR="00EF43FE" w:rsidRDefault="00EF43FE" w:rsidP="008D0E2A">
      <w:pPr>
        <w:pStyle w:val="BodyText"/>
      </w:pPr>
      <w:r>
        <w:t>9:10</w:t>
      </w:r>
      <w:r>
        <w:tab/>
        <w:t>T = 278.4</w:t>
      </w:r>
      <w:r>
        <w:tab/>
        <w:t>P = 2.7 * 10-9</w:t>
      </w:r>
    </w:p>
    <w:p w:rsidR="00EF43FE" w:rsidRDefault="00EF43FE" w:rsidP="008D0E2A">
      <w:pPr>
        <w:pStyle w:val="BodyText"/>
      </w:pPr>
      <w:r>
        <w:t>9:18</w:t>
      </w:r>
      <w:r>
        <w:tab/>
        <w:t>Cryo turned on</w:t>
      </w:r>
    </w:p>
    <w:p w:rsidR="00EF43FE" w:rsidRDefault="00EF43FE" w:rsidP="008D0E2A">
      <w:pPr>
        <w:pStyle w:val="BodyText"/>
      </w:pPr>
      <w:r>
        <w:t>11:05</w:t>
      </w:r>
      <w:r>
        <w:tab/>
        <w:t>Laser On</w:t>
      </w:r>
    </w:p>
    <w:p w:rsidR="00EF43FE" w:rsidRDefault="00EF43FE" w:rsidP="008D0E2A">
      <w:pPr>
        <w:pStyle w:val="BodyText"/>
      </w:pPr>
      <w:r>
        <w:t>11:27</w:t>
      </w:r>
      <w:r>
        <w:tab/>
        <w:t>MCT Detector cooled</w:t>
      </w:r>
    </w:p>
    <w:p w:rsidR="00EF43FE" w:rsidRDefault="00EF43FE" w:rsidP="00E52802">
      <w:r>
        <w:t>11:52</w:t>
      </w:r>
      <w:r>
        <w:tab/>
        <w:t>T= 21.5</w:t>
      </w:r>
      <w:r>
        <w:tab/>
        <w:t>P = 5 * 10-10 mbar</w:t>
      </w:r>
    </w:p>
    <w:p w:rsidR="00EF43FE" w:rsidRDefault="00EF43FE" w:rsidP="00E52802">
      <w:pPr>
        <w:rPr>
          <w:color w:val="FF0000"/>
        </w:rPr>
      </w:pPr>
      <w:r>
        <w:rPr>
          <w:color w:val="FF0000"/>
        </w:rPr>
        <w:t>Wrong manipulation while aligning MCT detector … Had to be realigned (box opened …)</w:t>
      </w:r>
    </w:p>
    <w:p w:rsidR="00EF43FE" w:rsidRPr="00414684" w:rsidRDefault="00EF43FE" w:rsidP="00E52802">
      <w:pPr>
        <w:rPr>
          <w:color w:val="FF0000"/>
        </w:rPr>
      </w:pPr>
      <w:r w:rsidRPr="00414684">
        <w:rPr>
          <w:color w:val="FF0000"/>
        </w:rPr>
        <w:sym w:font="Wingdings" w:char="F0E0"/>
      </w:r>
      <w:r>
        <w:rPr>
          <w:color w:val="FF0000"/>
        </w:rPr>
        <w:t xml:space="preserve"> No sample produced</w:t>
      </w:r>
    </w:p>
    <w:p w:rsidR="00EF43FE" w:rsidRDefault="00EF43FE" w:rsidP="00617B2E">
      <w:pPr>
        <w:pStyle w:val="Heading1"/>
      </w:pPr>
      <w:r>
        <w:t>Wednesday</w:t>
      </w:r>
      <w:r w:rsidRPr="00C83453">
        <w:t xml:space="preserve"> </w:t>
      </w:r>
      <w:r>
        <w:t>14</w:t>
      </w:r>
      <w:r w:rsidRPr="00E863B6">
        <w:rPr>
          <w:vertAlign w:val="superscript"/>
        </w:rPr>
        <w:t>th</w:t>
      </w:r>
      <w:r>
        <w:t xml:space="preserve"> Oct 2020</w:t>
      </w:r>
      <w:r w:rsidRPr="00C83453">
        <w:tab/>
      </w:r>
      <w:r>
        <w:t>(VD)</w:t>
      </w:r>
    </w:p>
    <w:p w:rsidR="00EF43FE" w:rsidRDefault="00EF43FE" w:rsidP="00617B2E">
      <w:pPr>
        <w:pStyle w:val="BodyText"/>
      </w:pPr>
    </w:p>
    <w:p w:rsidR="00EF43FE" w:rsidRDefault="00EF43FE" w:rsidP="00617B2E">
      <w:pPr>
        <w:pStyle w:val="BodyText"/>
      </w:pPr>
      <w:r>
        <w:t>10:02</w:t>
      </w:r>
      <w:r>
        <w:tab/>
        <w:t>T = 278.6</w:t>
      </w:r>
      <w:r>
        <w:tab/>
        <w:t>P = 2.6 * 10-9</w:t>
      </w:r>
    </w:p>
    <w:p w:rsidR="00EF43FE" w:rsidRDefault="00EF43FE" w:rsidP="00617B2E">
      <w:pPr>
        <w:pStyle w:val="BodyText"/>
      </w:pPr>
      <w:r>
        <w:t>10:02</w:t>
      </w:r>
      <w:r>
        <w:tab/>
        <w:t>Cryo turned on</w:t>
      </w:r>
    </w:p>
    <w:p w:rsidR="00EF43FE" w:rsidRDefault="00EF43FE" w:rsidP="00617B2E">
      <w:pPr>
        <w:pStyle w:val="BodyText"/>
      </w:pPr>
      <w:r>
        <w:t>10:02</w:t>
      </w:r>
      <w:r>
        <w:tab/>
        <w:t>Laser On</w:t>
      </w:r>
    </w:p>
    <w:p w:rsidR="00EF43FE" w:rsidRDefault="00EF43FE" w:rsidP="00617B2E">
      <w:pPr>
        <w:pStyle w:val="BodyText"/>
      </w:pPr>
      <w:r>
        <w:t>10:16</w:t>
      </w:r>
      <w:r>
        <w:tab/>
        <w:t>MCT Detector cooled</w:t>
      </w:r>
    </w:p>
    <w:p w:rsidR="00EF43FE" w:rsidRDefault="00EF43FE" w:rsidP="00617B2E">
      <w:r>
        <w:t>11:21</w:t>
      </w:r>
      <w:r>
        <w:tab/>
        <w:t>T= 21.7 K</w:t>
      </w:r>
      <w:r>
        <w:tab/>
        <w:t>P = 5 * 10-10 mbar</w:t>
      </w:r>
    </w:p>
    <w:p w:rsidR="00EF43FE" w:rsidRDefault="00EF43FE" w:rsidP="00617B2E">
      <w:r>
        <w:pict>
          <v:shape id="_x0000_i1053" type="#_x0000_t75" style="width:449.25pt;height:313.5pt">
            <v:imagedata r:id="rId33" o:title=""/>
          </v:shape>
        </w:pict>
      </w:r>
    </w:p>
    <w:p w:rsidR="00EF43FE" w:rsidRPr="00604C28" w:rsidRDefault="00EF43FE" w:rsidP="00213EF4">
      <w:pPr>
        <w:pStyle w:val="Heading2"/>
      </w:pPr>
      <w:r w:rsidRPr="00C83453">
        <w:t>Background scan</w:t>
      </w:r>
      <w:r>
        <w:t>(s) #1</w:t>
      </w:r>
    </w:p>
    <w:p w:rsidR="00EF43FE" w:rsidRPr="007E5154" w:rsidRDefault="00EF43FE" w:rsidP="00213EF4">
      <w:pPr>
        <w:pStyle w:val="BodyText"/>
        <w:spacing w:after="0"/>
        <w:rPr>
          <w:color w:val="339966"/>
        </w:rPr>
      </w:pPr>
      <w:r w:rsidRPr="007E5154">
        <w:rPr>
          <w:b/>
        </w:rPr>
        <w:t>11:35</w:t>
      </w:r>
      <w:r w:rsidRPr="007E5154">
        <w:rPr>
          <w:b/>
          <w:color w:val="339966"/>
        </w:rPr>
        <w:tab/>
        <w:t>BG20201014_01</w:t>
      </w:r>
      <w:r w:rsidRPr="007E5154">
        <w:rPr>
          <w:color w:val="339966"/>
        </w:rPr>
        <w:tab/>
      </w:r>
    </w:p>
    <w:p w:rsidR="00EF43FE" w:rsidRPr="007E5154" w:rsidRDefault="00EF43FE" w:rsidP="00213EF4">
      <w:pPr>
        <w:ind w:left="720"/>
      </w:pPr>
      <w:r w:rsidRPr="007E5154">
        <w:t>512 scans</w:t>
      </w:r>
      <w:r w:rsidRPr="007E5154">
        <w:tab/>
        <w:t>res = 1 cm</w:t>
      </w:r>
      <w:r w:rsidRPr="007E5154">
        <w:rPr>
          <w:vertAlign w:val="superscript"/>
        </w:rPr>
        <w:t>-1</w:t>
      </w:r>
      <w:r w:rsidRPr="007E5154">
        <w:tab/>
        <w:t>signal = 3.69</w:t>
      </w:r>
      <w:r w:rsidRPr="007E5154">
        <w:br/>
        <w:t>p = 5 10</w:t>
      </w:r>
      <w:r w:rsidRPr="007E5154">
        <w:rPr>
          <w:vertAlign w:val="superscript"/>
        </w:rPr>
        <w:t>-10</w:t>
      </w:r>
      <w:r w:rsidRPr="007E5154">
        <w:t xml:space="preserve"> mbar </w:t>
      </w:r>
      <w:r w:rsidRPr="007E5154">
        <w:tab/>
        <w:t>T = 21.5 K</w:t>
      </w:r>
    </w:p>
    <w:p w:rsidR="00EF43FE" w:rsidRPr="007E5154" w:rsidRDefault="00EF43FE" w:rsidP="00213EF4">
      <w:pPr>
        <w:ind w:left="720"/>
      </w:pPr>
    </w:p>
    <w:p w:rsidR="00EF43FE" w:rsidRPr="00213EF4" w:rsidRDefault="00EF43FE" w:rsidP="00213EF4">
      <w:pPr>
        <w:ind w:left="720"/>
        <w:rPr>
          <w:lang w:val="fr-FR"/>
        </w:rPr>
      </w:pPr>
      <w:r w:rsidRPr="009A734B">
        <w:rPr>
          <w:lang w:val="fr-FR"/>
        </w:rPr>
        <w:pict>
          <v:shape id="_x0000_i1054" type="#_x0000_t75" style="width:451.5pt;height:351.75pt">
            <v:imagedata r:id="rId34" o:title=""/>
          </v:shape>
        </w:pict>
      </w:r>
    </w:p>
    <w:p w:rsidR="00EF43FE" w:rsidRPr="008D0E2A" w:rsidRDefault="00EF43FE" w:rsidP="00213EF4">
      <w:r>
        <w:t>11:51</w:t>
      </w:r>
      <w:r>
        <w:tab/>
        <w:t>Heater setup to 120K</w:t>
      </w:r>
    </w:p>
    <w:p w:rsidR="00EF43FE" w:rsidRPr="007E5154" w:rsidRDefault="00EF43FE" w:rsidP="00213EF4">
      <w:pPr>
        <w:pStyle w:val="BodyText"/>
        <w:spacing w:after="0"/>
        <w:rPr>
          <w:color w:val="339966"/>
        </w:rPr>
      </w:pPr>
      <w:r w:rsidRPr="007E5154">
        <w:rPr>
          <w:b/>
        </w:rPr>
        <w:t>11:35</w:t>
      </w:r>
      <w:r w:rsidRPr="007E5154">
        <w:rPr>
          <w:b/>
          <w:color w:val="339966"/>
        </w:rPr>
        <w:tab/>
        <w:t>BG20201014_02</w:t>
      </w:r>
      <w:r w:rsidRPr="007E5154">
        <w:rPr>
          <w:color w:val="339966"/>
        </w:rPr>
        <w:tab/>
      </w:r>
    </w:p>
    <w:p w:rsidR="00EF43FE" w:rsidRDefault="00EF43FE" w:rsidP="00213EF4">
      <w:pPr>
        <w:ind w:left="720"/>
        <w:rPr>
          <w:lang w:val="fr-FR"/>
        </w:rPr>
      </w:pPr>
      <w:r w:rsidRPr="00213EF4">
        <w:rPr>
          <w:lang w:val="fr-FR"/>
        </w:rPr>
        <w:t>512 scans</w:t>
      </w:r>
      <w:r w:rsidRPr="00213EF4">
        <w:rPr>
          <w:lang w:val="fr-FR"/>
        </w:rPr>
        <w:tab/>
        <w:t>res = 1 cm</w:t>
      </w:r>
      <w:r w:rsidRPr="00213EF4">
        <w:rPr>
          <w:vertAlign w:val="superscript"/>
          <w:lang w:val="fr-FR"/>
        </w:rPr>
        <w:t>-1</w:t>
      </w:r>
      <w:r w:rsidRPr="00213EF4">
        <w:rPr>
          <w:lang w:val="fr-FR"/>
        </w:rPr>
        <w:tab/>
        <w:t xml:space="preserve">signal = </w:t>
      </w:r>
      <w:r>
        <w:rPr>
          <w:lang w:val="fr-FR"/>
        </w:rPr>
        <w:t xml:space="preserve"> 3.72</w:t>
      </w:r>
      <w:r>
        <w:rPr>
          <w:lang w:val="fr-FR"/>
        </w:rPr>
        <w:br/>
        <w:t>p = 7</w:t>
      </w:r>
      <w:r w:rsidRPr="00213EF4">
        <w:rPr>
          <w:lang w:val="fr-FR"/>
        </w:rPr>
        <w:t xml:space="preserve"> 10</w:t>
      </w:r>
      <w:r>
        <w:rPr>
          <w:vertAlign w:val="superscript"/>
          <w:lang w:val="fr-FR"/>
        </w:rPr>
        <w:t>-9</w:t>
      </w:r>
      <w:r w:rsidRPr="00213EF4">
        <w:rPr>
          <w:lang w:val="fr-FR"/>
        </w:rPr>
        <w:t xml:space="preserve"> mbar</w:t>
      </w:r>
      <w:r w:rsidRPr="00213EF4">
        <w:rPr>
          <w:lang w:val="fr-FR"/>
        </w:rPr>
        <w:tab/>
      </w:r>
      <w:r>
        <w:rPr>
          <w:lang w:val="fr-FR"/>
        </w:rPr>
        <w:t xml:space="preserve"> T = 119.7</w:t>
      </w:r>
      <w:r w:rsidRPr="00213EF4">
        <w:rPr>
          <w:lang w:val="fr-FR"/>
        </w:rPr>
        <w:t xml:space="preserve"> K</w:t>
      </w:r>
    </w:p>
    <w:p w:rsidR="00EF43FE" w:rsidRPr="00213EF4" w:rsidRDefault="00EF43FE" w:rsidP="00213EF4">
      <w:pPr>
        <w:ind w:left="720"/>
        <w:rPr>
          <w:lang w:val="fr-FR"/>
        </w:rPr>
      </w:pPr>
    </w:p>
    <w:p w:rsidR="00EF43FE" w:rsidRPr="007E5154" w:rsidRDefault="00EF43FE" w:rsidP="00475D54">
      <w:pPr>
        <w:pStyle w:val="Heading2"/>
        <w:rPr>
          <w:lang w:val="it-IT"/>
        </w:rPr>
      </w:pPr>
      <w:r w:rsidRPr="007E5154">
        <w:rPr>
          <w:lang w:val="it-IT"/>
        </w:rPr>
        <w:t xml:space="preserve">Deposition #7: H2O @ 120K </w:t>
      </w:r>
    </w:p>
    <w:p w:rsidR="00EF43FE" w:rsidRPr="006457C0" w:rsidRDefault="00EF43FE" w:rsidP="00475D54">
      <w:pPr>
        <w:rPr>
          <w:lang w:val="it-IT"/>
        </w:rPr>
      </w:pPr>
      <w:r w:rsidRPr="006457C0">
        <w:rPr>
          <w:lang w:val="it-IT"/>
        </w:rPr>
        <w:t xml:space="preserve">11:40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475D54" w:rsidRDefault="00EF43FE" w:rsidP="00475D54">
      <w:pPr>
        <w:pStyle w:val="BodyText"/>
        <w:ind w:firstLine="720"/>
      </w:pPr>
      <w:r w:rsidRPr="00475D54">
        <w:t>- Initial Temperature: 120 K</w:t>
      </w:r>
    </w:p>
    <w:p w:rsidR="00EF43FE" w:rsidRPr="00B830DD" w:rsidRDefault="00EF43FE" w:rsidP="00475D54">
      <w:pPr>
        <w:pStyle w:val="BodyText"/>
        <w:ind w:firstLine="720"/>
      </w:pPr>
      <w:r>
        <w:t>- Initial pressure:  * 2.9-9</w:t>
      </w:r>
      <w:r w:rsidRPr="00B830DD">
        <w:t xml:space="preserve"> mbar</w:t>
      </w:r>
    </w:p>
    <w:p w:rsidR="00EF43FE" w:rsidRPr="00B830DD" w:rsidRDefault="00EF43FE" w:rsidP="00475D54">
      <w:pPr>
        <w:pStyle w:val="BodyText"/>
        <w:ind w:firstLine="720"/>
      </w:pPr>
      <w:r w:rsidRPr="00B830DD">
        <w:t>-</w:t>
      </w:r>
      <w:r>
        <w:t xml:space="preserve"> Initial gas cell pressure: 7.51</w:t>
      </w:r>
      <w:r w:rsidRPr="00B830DD">
        <w:t xml:space="preserve"> Torr</w:t>
      </w:r>
    </w:p>
    <w:p w:rsidR="00EF43FE" w:rsidRPr="007E5154" w:rsidRDefault="00EF43FE" w:rsidP="00475D54">
      <w:pPr>
        <w:pStyle w:val="BodyText"/>
        <w:ind w:firstLine="720"/>
        <w:rPr>
          <w:lang w:val="fr-FR"/>
        </w:rPr>
      </w:pPr>
      <w:r w:rsidRPr="007E5154">
        <w:rPr>
          <w:lang w:val="fr-FR"/>
        </w:rPr>
        <w:t>- Deposition pressure: 1.01-1.09 * 10-7 mbar</w:t>
      </w:r>
    </w:p>
    <w:p w:rsidR="00EF43FE" w:rsidRPr="007E5154" w:rsidRDefault="00EF43FE" w:rsidP="00475D54">
      <w:pPr>
        <w:pStyle w:val="BodyText"/>
        <w:ind w:firstLine="720"/>
        <w:rPr>
          <w:lang w:val="fr-FR"/>
        </w:rPr>
      </w:pPr>
      <w:r w:rsidRPr="007E5154">
        <w:rPr>
          <w:lang w:val="fr-FR"/>
        </w:rPr>
        <w:t>- Laser signal:  78 mV</w:t>
      </w:r>
    </w:p>
    <w:p w:rsidR="00EF43FE" w:rsidRPr="005C70AA" w:rsidRDefault="00EF43FE" w:rsidP="00475D54">
      <w:pPr>
        <w:pStyle w:val="BodyText"/>
        <w:ind w:firstLine="720"/>
      </w:pPr>
      <w:r w:rsidRPr="005C70AA">
        <w:t>- Deposition time: 20 min</w:t>
      </w:r>
    </w:p>
    <w:p w:rsidR="00EF43FE" w:rsidRPr="00156FEF" w:rsidRDefault="00EF43FE" w:rsidP="00475D54">
      <w:pPr>
        <w:pStyle w:val="BodyText"/>
        <w:ind w:firstLine="720"/>
      </w:pPr>
      <w:r>
        <w:t xml:space="preserve">- pressure after deposition: 8 * 10-9 </w:t>
      </w:r>
      <w:r w:rsidRPr="00156FEF">
        <w:t>mbar</w:t>
      </w:r>
    </w:p>
    <w:p w:rsidR="00EF43FE" w:rsidRDefault="00EF43FE" w:rsidP="00475D54">
      <w:pPr>
        <w:pStyle w:val="BodyText"/>
      </w:pPr>
      <w:r w:rsidRPr="00156FEF">
        <w:t xml:space="preserve">- final gas </w:t>
      </w:r>
      <w:r>
        <w:t xml:space="preserve">cell pressure = 0.684 </w:t>
      </w:r>
      <w:r w:rsidRPr="008902CE">
        <w:t>T</w:t>
      </w:r>
      <w:r>
        <w:t>orr</w:t>
      </w:r>
    </w:p>
    <w:p w:rsidR="00EF43FE" w:rsidRDefault="00EF43FE" w:rsidP="00475D54">
      <w:pPr>
        <w:pStyle w:val="BodyText"/>
      </w:pPr>
      <w:r>
        <w:t>12:56</w:t>
      </w:r>
      <w:r>
        <w:tab/>
        <w:t>Laser turned off</w:t>
      </w:r>
    </w:p>
    <w:p w:rsidR="00EF43FE" w:rsidRDefault="00EF43FE" w:rsidP="005E25F6">
      <w:pPr>
        <w:pStyle w:val="BodyText"/>
      </w:pPr>
      <w:r>
        <w:t>12:58</w:t>
      </w:r>
      <w:r>
        <w:tab/>
        <w:t>Head rotated</w:t>
      </w:r>
    </w:p>
    <w:p w:rsidR="00EF43FE" w:rsidRPr="007E5154" w:rsidRDefault="00EF43FE" w:rsidP="005E25F6">
      <w:pPr>
        <w:pStyle w:val="BodyText"/>
      </w:pPr>
      <w:r w:rsidRPr="007E5154">
        <w:t>12:58</w:t>
      </w:r>
      <w:r w:rsidRPr="007E5154">
        <w:tab/>
        <w:t>T = 120K</w:t>
      </w:r>
      <w:r w:rsidRPr="007E5154">
        <w:tab/>
      </w:r>
      <w:r w:rsidRPr="007E5154">
        <w:tab/>
        <w:t>P = 5.15 * 10-9 mbar</w:t>
      </w:r>
    </w:p>
    <w:p w:rsidR="00EF43FE" w:rsidRPr="007E5154" w:rsidRDefault="00EF43FE" w:rsidP="005E25F6">
      <w:pPr>
        <w:spacing w:after="0"/>
        <w:rPr>
          <w:b/>
          <w:lang w:val="fr-FR"/>
        </w:rPr>
      </w:pPr>
      <w:r w:rsidRPr="007E5154">
        <w:rPr>
          <w:b/>
          <w:lang w:val="fr-FR"/>
        </w:rPr>
        <w:t>12:58</w:t>
      </w:r>
      <w:r w:rsidRPr="007E5154">
        <w:rPr>
          <w:b/>
          <w:lang w:val="fr-FR"/>
        </w:rPr>
        <w:tab/>
      </w:r>
      <w:r w:rsidRPr="007E5154">
        <w:rPr>
          <w:b/>
          <w:color w:val="339966"/>
          <w:lang w:val="fr-FR"/>
        </w:rPr>
        <w:t>ASW_2020_09_28_0001</w:t>
      </w:r>
    </w:p>
    <w:p w:rsidR="00EF43FE" w:rsidRPr="00727E1E" w:rsidRDefault="00EF43FE" w:rsidP="005E25F6">
      <w:pPr>
        <w:ind w:left="720"/>
        <w:rPr>
          <w:lang w:val="fr-FR"/>
        </w:rPr>
      </w:pPr>
      <w:r w:rsidRPr="00727E1E">
        <w:rPr>
          <w:lang w:val="fr-FR"/>
        </w:rPr>
        <w:t>512 scans</w:t>
      </w:r>
      <w:r w:rsidRPr="00727E1E">
        <w:rPr>
          <w:lang w:val="fr-FR"/>
        </w:rPr>
        <w:tab/>
        <w:t>1 cm</w:t>
      </w:r>
      <w:r w:rsidRPr="00727E1E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</w:t>
      </w:r>
      <w:r w:rsidRPr="00727E1E">
        <w:rPr>
          <w:lang w:val="fr-FR"/>
        </w:rPr>
        <w:t>.82</w:t>
      </w:r>
      <w:r>
        <w:rPr>
          <w:lang w:val="fr-FR"/>
        </w:rPr>
        <w:br/>
        <w:t>p = 4.9</w:t>
      </w:r>
      <w:r w:rsidRPr="00727E1E">
        <w:rPr>
          <w:lang w:val="fr-FR"/>
        </w:rPr>
        <w:t xml:space="preserve"> x 10</w:t>
      </w:r>
      <w:r w:rsidRPr="00727E1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120</w:t>
      </w:r>
      <w:r w:rsidRPr="00727E1E">
        <w:rPr>
          <w:lang w:val="fr-FR"/>
        </w:rPr>
        <w:t xml:space="preserve"> K</w:t>
      </w:r>
    </w:p>
    <w:p w:rsidR="00EF43FE" w:rsidRPr="007E5154" w:rsidRDefault="00EF43FE" w:rsidP="004C5B9B">
      <w:pPr>
        <w:spacing w:after="0"/>
        <w:rPr>
          <w:b/>
          <w:lang w:val="fr-FR"/>
        </w:rPr>
      </w:pPr>
      <w:r w:rsidRPr="007E5154">
        <w:rPr>
          <w:b/>
          <w:lang w:val="fr-FR"/>
        </w:rPr>
        <w:t>13:27</w:t>
      </w:r>
      <w:r w:rsidRPr="007E5154">
        <w:rPr>
          <w:b/>
          <w:lang w:val="fr-FR"/>
        </w:rPr>
        <w:tab/>
      </w:r>
      <w:r w:rsidRPr="007E5154">
        <w:rPr>
          <w:b/>
          <w:color w:val="339966"/>
          <w:lang w:val="fr-FR"/>
        </w:rPr>
        <w:t>ASW_2020_09_28_0002</w:t>
      </w:r>
    </w:p>
    <w:p w:rsidR="00EF43FE" w:rsidRPr="004C5B9B" w:rsidRDefault="00EF43FE" w:rsidP="004C5B9B">
      <w:pPr>
        <w:ind w:left="720"/>
        <w:rPr>
          <w:lang w:val="fr-FR"/>
        </w:rPr>
      </w:pPr>
      <w:r w:rsidRPr="004C5B9B">
        <w:rPr>
          <w:lang w:val="fr-FR"/>
        </w:rPr>
        <w:t>512 scans</w:t>
      </w:r>
      <w:r w:rsidRPr="004C5B9B">
        <w:rPr>
          <w:lang w:val="fr-FR"/>
        </w:rPr>
        <w:tab/>
        <w:t>1 cm</w:t>
      </w:r>
      <w:r w:rsidRPr="004C5B9B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3.80</w:t>
      </w:r>
      <w:r w:rsidRPr="004C5B9B">
        <w:rPr>
          <w:lang w:val="fr-FR"/>
        </w:rPr>
        <w:br/>
        <w:t>p = 2.</w:t>
      </w:r>
      <w:r>
        <w:rPr>
          <w:lang w:val="fr-FR"/>
        </w:rPr>
        <w:t>2</w:t>
      </w:r>
      <w:r w:rsidRPr="004C5B9B">
        <w:rPr>
          <w:lang w:val="fr-FR"/>
        </w:rPr>
        <w:t xml:space="preserve"> x 10</w:t>
      </w:r>
      <w:r w:rsidRPr="004C5B9B">
        <w:rPr>
          <w:vertAlign w:val="superscript"/>
          <w:lang w:val="fr-FR"/>
        </w:rPr>
        <w:t>-9</w:t>
      </w:r>
      <w:r w:rsidRPr="004C5B9B">
        <w:rPr>
          <w:lang w:val="fr-FR"/>
        </w:rPr>
        <w:t xml:space="preserve"> mbar</w:t>
      </w:r>
      <w:r w:rsidRPr="004C5B9B">
        <w:rPr>
          <w:lang w:val="fr-FR"/>
        </w:rPr>
        <w:tab/>
        <w:t>T = 120 K</w:t>
      </w:r>
    </w:p>
    <w:p w:rsidR="00EF43FE" w:rsidRDefault="00EF43FE" w:rsidP="00D65325">
      <w:pPr>
        <w:pStyle w:val="Heading2"/>
      </w:pPr>
      <w:r>
        <w:t>Annealing to 125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3.79</w:t>
            </w:r>
          </w:p>
        </w:tc>
      </w:tr>
    </w:tbl>
    <w:p w:rsidR="00EF43FE" w:rsidRDefault="00EF43FE" w:rsidP="00D65325">
      <w:pPr>
        <w:rPr>
          <w:lang w:val="fr-FR"/>
        </w:rPr>
      </w:pPr>
    </w:p>
    <w:p w:rsidR="00EF43FE" w:rsidRDefault="00EF43FE" w:rsidP="00173842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125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3.79</w:t>
            </w: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3.78</w:t>
            </w:r>
          </w:p>
        </w:tc>
      </w:tr>
    </w:tbl>
    <w:p w:rsidR="00EF43FE" w:rsidRDefault="00EF43FE" w:rsidP="00F00966">
      <w:pPr>
        <w:pStyle w:val="Heading2"/>
      </w:pPr>
      <w:r>
        <w:t>Annealing to 135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:4</w:t>
            </w:r>
            <w:r w:rsidRPr="00AC0030">
              <w:rPr>
                <w:b/>
                <w:bCs/>
                <w:lang w:val="fr-FR"/>
              </w:rPr>
              <w:t>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3.78</w:t>
            </w: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 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3.77</w:t>
            </w:r>
          </w:p>
        </w:tc>
      </w:tr>
    </w:tbl>
    <w:p w:rsidR="00EF43FE" w:rsidRDefault="00EF43FE" w:rsidP="004043E4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135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 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3.76</w:t>
            </w:r>
          </w:p>
        </w:tc>
      </w:tr>
    </w:tbl>
    <w:p w:rsidR="00EF43FE" w:rsidRDefault="00EF43FE" w:rsidP="004A20A0">
      <w:pPr>
        <w:pStyle w:val="Heading2"/>
      </w:pPr>
      <w:r>
        <w:t>Annealing to 145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3.77</w:t>
            </w: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3.76</w:t>
            </w: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 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</w:p>
        </w:tc>
      </w:tr>
    </w:tbl>
    <w:p w:rsidR="00EF43FE" w:rsidRDefault="00EF43FE" w:rsidP="0085774C">
      <w:pPr>
        <w:pStyle w:val="Heading2"/>
      </w:pPr>
      <w:r>
        <w:t>Annealing to 150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145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3.76</w:t>
            </w: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 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3.73</w:t>
            </w:r>
          </w:p>
        </w:tc>
      </w:tr>
      <w:tr w:rsidR="00EF43FE" w:rsidRPr="00047CB5" w:rsidTr="0085774C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 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3.74</w:t>
            </w:r>
          </w:p>
        </w:tc>
      </w:tr>
    </w:tbl>
    <w:p w:rsidR="00EF43FE" w:rsidRDefault="00EF43FE" w:rsidP="004B7B54">
      <w:pPr>
        <w:pStyle w:val="Heading2"/>
      </w:pPr>
      <w:r>
        <w:t>Annealing to 160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 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145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3.72</w:t>
            </w: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</w:tbl>
    <w:p w:rsidR="00EF43FE" w:rsidRDefault="00EF43FE" w:rsidP="00213EF4">
      <w:pPr>
        <w:rPr>
          <w:lang w:val="fr-FR"/>
        </w:rPr>
      </w:pPr>
    </w:p>
    <w:p w:rsidR="00EF43FE" w:rsidRDefault="00EF43FE" w:rsidP="00835A02">
      <w:pPr>
        <w:pStyle w:val="Heading1"/>
      </w:pPr>
      <w:r>
        <w:t>Thursday</w:t>
      </w:r>
      <w:r w:rsidRPr="00C83453">
        <w:t xml:space="preserve"> </w:t>
      </w:r>
      <w:r>
        <w:t>15</w:t>
      </w:r>
      <w:r w:rsidRPr="00E863B6">
        <w:rPr>
          <w:vertAlign w:val="superscript"/>
        </w:rPr>
        <w:t>th</w:t>
      </w:r>
      <w:r>
        <w:t xml:space="preserve"> Oct 2020</w:t>
      </w:r>
      <w:r w:rsidRPr="00C83453">
        <w:tab/>
      </w:r>
      <w:r>
        <w:t>(VD)</w:t>
      </w:r>
    </w:p>
    <w:p w:rsidR="00EF43FE" w:rsidRDefault="00EF43FE" w:rsidP="00835A02">
      <w:pPr>
        <w:pStyle w:val="BodyText"/>
      </w:pPr>
    </w:p>
    <w:p w:rsidR="00EF43FE" w:rsidRDefault="00EF43FE" w:rsidP="00835A02">
      <w:pPr>
        <w:pStyle w:val="BodyText"/>
      </w:pPr>
      <w:r>
        <w:t>09:30</w:t>
      </w:r>
      <w:r>
        <w:tab/>
        <w:t>T = 277</w:t>
      </w:r>
      <w:r>
        <w:tab/>
        <w:t>P = 4.2 * 10-9</w:t>
      </w:r>
    </w:p>
    <w:p w:rsidR="00EF43FE" w:rsidRDefault="00EF43FE" w:rsidP="00835A02">
      <w:pPr>
        <w:pStyle w:val="BodyText"/>
      </w:pPr>
      <w:r>
        <w:t>09:30</w:t>
      </w:r>
      <w:r>
        <w:tab/>
        <w:t>Cryo turned on</w:t>
      </w:r>
    </w:p>
    <w:p w:rsidR="00EF43FE" w:rsidRDefault="00EF43FE" w:rsidP="00835A02">
      <w:pPr>
        <w:pStyle w:val="BodyText"/>
      </w:pPr>
      <w:r>
        <w:t>09:31</w:t>
      </w:r>
      <w:r>
        <w:tab/>
        <w:t>Laser On</w:t>
      </w:r>
    </w:p>
    <w:p w:rsidR="00EF43FE" w:rsidRDefault="00EF43FE" w:rsidP="005E51DD">
      <w:r>
        <w:t>10:02</w:t>
      </w:r>
      <w:r>
        <w:tab/>
        <w:t>T= 186.7 K</w:t>
      </w:r>
      <w:r>
        <w:tab/>
        <w:t>P = 2.3 * 10-9 mbar</w:t>
      </w:r>
    </w:p>
    <w:p w:rsidR="00EF43FE" w:rsidRDefault="00EF43FE" w:rsidP="00835A02">
      <w:pPr>
        <w:pStyle w:val="BodyText"/>
      </w:pPr>
      <w:r>
        <w:t>10:18</w:t>
      </w:r>
      <w:r>
        <w:tab/>
        <w:t>MCT Detector cooled</w:t>
      </w:r>
    </w:p>
    <w:p w:rsidR="00EF43FE" w:rsidRDefault="00EF43FE" w:rsidP="00835A02">
      <w:r>
        <w:t>11:21</w:t>
      </w:r>
      <w:r>
        <w:tab/>
        <w:t>T= 21.7 K</w:t>
      </w:r>
      <w:r>
        <w:tab/>
        <w:t>P = 5 * 10-10 mbar</w:t>
      </w:r>
    </w:p>
    <w:p w:rsidR="00EF43FE" w:rsidRPr="00835A02" w:rsidRDefault="00EF43FE" w:rsidP="00213EF4">
      <w:r>
        <w:pict>
          <v:shape id="_x0000_i1055" type="#_x0000_t75" style="width:449.25pt;height:313.5pt">
            <v:imagedata r:id="rId35" o:title=""/>
          </v:shape>
        </w:pict>
      </w:r>
    </w:p>
    <w:p w:rsidR="00EF43FE" w:rsidRPr="00604C28" w:rsidRDefault="00EF43FE" w:rsidP="00CE1AD6">
      <w:pPr>
        <w:pStyle w:val="Heading2"/>
      </w:pPr>
      <w:r w:rsidRPr="00C83453">
        <w:t>Background scan</w:t>
      </w:r>
      <w:r>
        <w:t>(s) #1</w:t>
      </w:r>
    </w:p>
    <w:p w:rsidR="00EF43FE" w:rsidRPr="00CE1AD6" w:rsidRDefault="00EF43FE" w:rsidP="00CE1AD6">
      <w:pPr>
        <w:pStyle w:val="BodyText"/>
        <w:spacing w:after="0"/>
        <w:rPr>
          <w:color w:val="339966"/>
        </w:rPr>
      </w:pPr>
      <w:r w:rsidRPr="00CE1AD6">
        <w:rPr>
          <w:b/>
        </w:rPr>
        <w:t>11:35</w:t>
      </w:r>
      <w:r>
        <w:rPr>
          <w:b/>
          <w:color w:val="339966"/>
        </w:rPr>
        <w:tab/>
        <w:t>BG20201015</w:t>
      </w:r>
      <w:r w:rsidRPr="00CE1AD6">
        <w:rPr>
          <w:b/>
          <w:color w:val="339966"/>
        </w:rPr>
        <w:t>_01</w:t>
      </w:r>
      <w:r w:rsidRPr="00CE1AD6">
        <w:rPr>
          <w:color w:val="339966"/>
        </w:rPr>
        <w:tab/>
      </w:r>
    </w:p>
    <w:p w:rsidR="00EF43FE" w:rsidRDefault="00EF43FE" w:rsidP="00CE1AD6">
      <w:pPr>
        <w:ind w:left="720"/>
      </w:pPr>
      <w:r w:rsidRPr="007E5154">
        <w:t>512 scans</w:t>
      </w:r>
      <w:r w:rsidRPr="007E5154">
        <w:tab/>
        <w:t>res = 1 cm</w:t>
      </w:r>
      <w:r w:rsidRPr="007E5154">
        <w:rPr>
          <w:vertAlign w:val="superscript"/>
        </w:rPr>
        <w:t>-1</w:t>
      </w:r>
      <w:r w:rsidRPr="007E5154">
        <w:tab/>
        <w:t>signal = 3.68</w:t>
      </w:r>
      <w:r w:rsidRPr="007E5154">
        <w:br/>
        <w:t>p = 8.3 10</w:t>
      </w:r>
      <w:r w:rsidRPr="007E5154">
        <w:rPr>
          <w:vertAlign w:val="superscript"/>
        </w:rPr>
        <w:t>-10</w:t>
      </w:r>
      <w:r w:rsidRPr="007E5154">
        <w:t xml:space="preserve"> mbar </w:t>
      </w:r>
      <w:r w:rsidRPr="007E5154">
        <w:tab/>
        <w:t xml:space="preserve">T = 21.2 </w:t>
      </w:r>
      <w:r w:rsidRPr="00CE1AD6">
        <w:t>K</w:t>
      </w:r>
    </w:p>
    <w:p w:rsidR="00EF43FE" w:rsidRDefault="00EF43FE" w:rsidP="00CE1AD6">
      <w:pPr>
        <w:ind w:left="720"/>
      </w:pPr>
    </w:p>
    <w:p w:rsidR="00EF43FE" w:rsidRPr="007E5154" w:rsidRDefault="00EF43FE" w:rsidP="00883E6B">
      <w:pPr>
        <w:rPr>
          <w:lang w:val="de-DE"/>
        </w:rPr>
      </w:pPr>
      <w:r w:rsidRPr="007E5154">
        <w:rPr>
          <w:lang w:val="de-DE"/>
        </w:rPr>
        <w:t>11:46</w:t>
      </w:r>
      <w:r w:rsidRPr="007E5154">
        <w:rPr>
          <w:lang w:val="de-DE"/>
        </w:rPr>
        <w:tab/>
        <w:t>T setup at 80K</w:t>
      </w:r>
    </w:p>
    <w:p w:rsidR="00EF43FE" w:rsidRPr="007E5154" w:rsidRDefault="00EF43FE" w:rsidP="00883E6B">
      <w:pPr>
        <w:rPr>
          <w:lang w:val="de-DE"/>
        </w:rPr>
      </w:pPr>
      <w:r w:rsidRPr="007E5154">
        <w:rPr>
          <w:lang w:val="de-DE"/>
        </w:rPr>
        <w:t xml:space="preserve">12:11 T = 80K </w:t>
      </w:r>
      <w:r w:rsidRPr="007E5154">
        <w:rPr>
          <w:lang w:val="de-DE"/>
        </w:rPr>
        <w:tab/>
        <w:t>P = 1.9 10-9</w:t>
      </w:r>
    </w:p>
    <w:p w:rsidR="00EF43FE" w:rsidRPr="007E5154" w:rsidRDefault="00EF43FE" w:rsidP="00726E3E">
      <w:pPr>
        <w:pStyle w:val="BodyText"/>
        <w:spacing w:after="0"/>
        <w:rPr>
          <w:color w:val="339966"/>
          <w:lang w:val="fr-FR"/>
        </w:rPr>
      </w:pPr>
      <w:r w:rsidRPr="007E5154">
        <w:rPr>
          <w:b/>
          <w:lang w:val="fr-FR"/>
        </w:rPr>
        <w:t>11:35</w:t>
      </w:r>
      <w:r w:rsidRPr="007E5154">
        <w:rPr>
          <w:b/>
          <w:color w:val="339966"/>
          <w:lang w:val="fr-FR"/>
        </w:rPr>
        <w:tab/>
        <w:t>BG20201015_02</w:t>
      </w:r>
      <w:r w:rsidRPr="007E5154">
        <w:rPr>
          <w:color w:val="339966"/>
          <w:lang w:val="fr-FR"/>
        </w:rPr>
        <w:tab/>
      </w:r>
    </w:p>
    <w:p w:rsidR="00EF43FE" w:rsidRDefault="00EF43FE" w:rsidP="00726E3E">
      <w:pPr>
        <w:ind w:left="720"/>
        <w:rPr>
          <w:lang w:val="fr-FR"/>
        </w:rPr>
      </w:pPr>
      <w:r w:rsidRPr="00726E3E">
        <w:rPr>
          <w:lang w:val="fr-FR"/>
        </w:rPr>
        <w:t>512 scans</w:t>
      </w:r>
      <w:r w:rsidRPr="00726E3E">
        <w:rPr>
          <w:lang w:val="fr-FR"/>
        </w:rPr>
        <w:tab/>
        <w:t>res = 1 cm</w:t>
      </w:r>
      <w:r w:rsidRPr="00726E3E">
        <w:rPr>
          <w:vertAlign w:val="superscript"/>
          <w:lang w:val="fr-FR"/>
        </w:rPr>
        <w:t>-1</w:t>
      </w:r>
      <w:r w:rsidRPr="00726E3E">
        <w:rPr>
          <w:lang w:val="fr-FR"/>
        </w:rPr>
        <w:tab/>
        <w:t>signal = 3.68</w:t>
      </w:r>
      <w:r>
        <w:rPr>
          <w:lang w:val="fr-FR"/>
        </w:rPr>
        <w:br/>
        <w:t>p = 1.8</w:t>
      </w:r>
      <w:r w:rsidRPr="00726E3E">
        <w:rPr>
          <w:lang w:val="fr-FR"/>
        </w:rPr>
        <w:t xml:space="preserve"> 10</w:t>
      </w:r>
      <w:r>
        <w:rPr>
          <w:vertAlign w:val="superscript"/>
          <w:lang w:val="fr-FR"/>
        </w:rPr>
        <w:t>-9</w:t>
      </w:r>
      <w:r w:rsidRPr="00726E3E">
        <w:rPr>
          <w:lang w:val="fr-FR"/>
        </w:rPr>
        <w:t xml:space="preserve"> mbar </w:t>
      </w:r>
      <w:r w:rsidRPr="00726E3E">
        <w:rPr>
          <w:lang w:val="fr-FR"/>
        </w:rPr>
        <w:tab/>
        <w:t>T = 80.</w:t>
      </w:r>
      <w:r>
        <w:rPr>
          <w:lang w:val="fr-FR"/>
        </w:rPr>
        <w:t>0</w:t>
      </w:r>
      <w:r w:rsidRPr="00726E3E">
        <w:rPr>
          <w:lang w:val="fr-FR"/>
        </w:rPr>
        <w:t xml:space="preserve"> K</w:t>
      </w:r>
    </w:p>
    <w:p w:rsidR="00EF43FE" w:rsidRPr="00726E3E" w:rsidRDefault="00EF43FE" w:rsidP="00726E3E">
      <w:pPr>
        <w:ind w:left="720"/>
        <w:rPr>
          <w:lang w:val="fr-FR"/>
        </w:rPr>
      </w:pPr>
    </w:p>
    <w:p w:rsidR="00EF43FE" w:rsidRPr="00273C85" w:rsidRDefault="00EF43FE" w:rsidP="00273C85">
      <w:pPr>
        <w:pStyle w:val="Heading2"/>
        <w:rPr>
          <w:lang w:val="it-IT"/>
        </w:rPr>
      </w:pPr>
      <w:r>
        <w:rPr>
          <w:lang w:val="it-IT"/>
        </w:rPr>
        <w:t>Deposition #8: H2O @ 80</w:t>
      </w:r>
      <w:r w:rsidRPr="00273C85">
        <w:rPr>
          <w:lang w:val="it-IT"/>
        </w:rPr>
        <w:t xml:space="preserve">K </w:t>
      </w:r>
    </w:p>
    <w:p w:rsidR="00EF43FE" w:rsidRPr="006457C0" w:rsidRDefault="00EF43FE" w:rsidP="00273C85">
      <w:pPr>
        <w:rPr>
          <w:lang w:val="it-IT"/>
        </w:rPr>
      </w:pPr>
      <w:r w:rsidRPr="006457C0">
        <w:rPr>
          <w:lang w:val="it-IT"/>
        </w:rPr>
        <w:t xml:space="preserve">11:40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475D54" w:rsidRDefault="00EF43FE" w:rsidP="00273C85">
      <w:pPr>
        <w:pStyle w:val="BodyText"/>
        <w:ind w:firstLine="720"/>
      </w:pPr>
      <w:r>
        <w:t>- Initial Temperature: 80</w:t>
      </w:r>
      <w:r w:rsidRPr="00475D54">
        <w:t xml:space="preserve"> K</w:t>
      </w:r>
    </w:p>
    <w:p w:rsidR="00EF43FE" w:rsidRPr="00B830DD" w:rsidRDefault="00EF43FE" w:rsidP="00273C85">
      <w:pPr>
        <w:pStyle w:val="BodyText"/>
        <w:ind w:firstLine="720"/>
      </w:pPr>
      <w:r>
        <w:t>- Initial pressure:  1.4 * 10-9</w:t>
      </w:r>
      <w:r w:rsidRPr="00B830DD">
        <w:t xml:space="preserve"> mbar</w:t>
      </w:r>
    </w:p>
    <w:p w:rsidR="00EF43FE" w:rsidRPr="00B830DD" w:rsidRDefault="00EF43FE" w:rsidP="00273C85">
      <w:pPr>
        <w:pStyle w:val="BodyText"/>
        <w:ind w:firstLine="720"/>
      </w:pPr>
      <w:r w:rsidRPr="00B830DD">
        <w:t>-</w:t>
      </w:r>
      <w:r>
        <w:t xml:space="preserve"> Initial gas cell pressure: 7.666</w:t>
      </w:r>
      <w:r w:rsidRPr="00B830DD">
        <w:t xml:space="preserve"> Torr</w:t>
      </w:r>
    </w:p>
    <w:p w:rsidR="00EF43FE" w:rsidRPr="007E5154" w:rsidRDefault="00EF43FE" w:rsidP="00273C85">
      <w:pPr>
        <w:pStyle w:val="BodyText"/>
        <w:ind w:firstLine="720"/>
        <w:rPr>
          <w:lang w:val="fr-FR"/>
        </w:rPr>
      </w:pPr>
      <w:r w:rsidRPr="007E5154">
        <w:rPr>
          <w:lang w:val="fr-FR"/>
        </w:rPr>
        <w:t>- Deposition pressure:  * 10-7 mbar</w:t>
      </w:r>
    </w:p>
    <w:p w:rsidR="00EF43FE" w:rsidRPr="007E5154" w:rsidRDefault="00EF43FE" w:rsidP="00273C85">
      <w:pPr>
        <w:pStyle w:val="BodyText"/>
        <w:ind w:firstLine="720"/>
        <w:rPr>
          <w:lang w:val="fr-FR"/>
        </w:rPr>
      </w:pPr>
      <w:r w:rsidRPr="007E5154">
        <w:rPr>
          <w:lang w:val="fr-FR"/>
        </w:rPr>
        <w:t>- Laser signal:  75 mV</w:t>
      </w:r>
    </w:p>
    <w:p w:rsidR="00EF43FE" w:rsidRPr="005C70AA" w:rsidRDefault="00EF43FE" w:rsidP="00273C85">
      <w:pPr>
        <w:pStyle w:val="BodyText"/>
        <w:ind w:firstLine="720"/>
      </w:pPr>
      <w:r w:rsidRPr="005C70AA">
        <w:t>- Deposition time: 20 min</w:t>
      </w:r>
    </w:p>
    <w:p w:rsidR="00EF43FE" w:rsidRPr="00156FEF" w:rsidRDefault="00EF43FE" w:rsidP="00273C85">
      <w:pPr>
        <w:pStyle w:val="BodyText"/>
        <w:ind w:firstLine="720"/>
      </w:pPr>
      <w:r>
        <w:t xml:space="preserve">- pressure after deposition: 1.1* 10-8 </w:t>
      </w:r>
      <w:r w:rsidRPr="00156FEF">
        <w:t>mbar</w:t>
      </w:r>
    </w:p>
    <w:p w:rsidR="00EF43FE" w:rsidRDefault="00EF43FE" w:rsidP="00273C85">
      <w:pPr>
        <w:pStyle w:val="BodyText"/>
      </w:pPr>
      <w:r w:rsidRPr="00156FEF">
        <w:t xml:space="preserve">- final gas </w:t>
      </w:r>
      <w:r>
        <w:t xml:space="preserve">cell pressure = 0.657 </w:t>
      </w:r>
      <w:r w:rsidRPr="008902CE">
        <w:t>T</w:t>
      </w:r>
      <w:r>
        <w:t>orr</w:t>
      </w:r>
    </w:p>
    <w:p w:rsidR="00EF43FE" w:rsidRDefault="00EF43FE" w:rsidP="00273C85">
      <w:pPr>
        <w:pStyle w:val="BodyText"/>
      </w:pPr>
      <w:r>
        <w:t>13:27</w:t>
      </w:r>
      <w:r>
        <w:tab/>
        <w:t>Laser turned off</w:t>
      </w:r>
    </w:p>
    <w:p w:rsidR="00EF43FE" w:rsidRDefault="00EF43FE" w:rsidP="00827972">
      <w:pPr>
        <w:pStyle w:val="BodyText"/>
      </w:pPr>
      <w:r>
        <w:t>13:29</w:t>
      </w:r>
      <w:r>
        <w:tab/>
        <w:t>Head rotated</w:t>
      </w:r>
    </w:p>
    <w:p w:rsidR="00EF43FE" w:rsidRPr="00827972" w:rsidRDefault="00EF43FE" w:rsidP="00827972">
      <w:pPr>
        <w:pStyle w:val="BodyText"/>
      </w:pPr>
      <w:r>
        <w:t>13:29</w:t>
      </w:r>
      <w:r>
        <w:tab/>
        <w:t>T = 80.1K</w:t>
      </w:r>
      <w:r>
        <w:tab/>
      </w:r>
      <w:r>
        <w:tab/>
        <w:t>P = 7</w:t>
      </w:r>
      <w:r w:rsidRPr="00827972">
        <w:t xml:space="preserve"> * 10-9 mbar</w:t>
      </w:r>
    </w:p>
    <w:p w:rsidR="00EF43FE" w:rsidRPr="007E5154" w:rsidRDefault="00EF43FE" w:rsidP="00827972">
      <w:pPr>
        <w:spacing w:after="0"/>
        <w:rPr>
          <w:b/>
          <w:lang w:val="fr-FR"/>
        </w:rPr>
      </w:pPr>
      <w:r w:rsidRPr="007E5154">
        <w:rPr>
          <w:b/>
          <w:lang w:val="fr-FR"/>
        </w:rPr>
        <w:t>13:29</w:t>
      </w:r>
      <w:r w:rsidRPr="007E5154">
        <w:rPr>
          <w:b/>
          <w:lang w:val="fr-FR"/>
        </w:rPr>
        <w:tab/>
      </w:r>
      <w:r w:rsidRPr="007E5154">
        <w:rPr>
          <w:b/>
          <w:color w:val="339966"/>
          <w:lang w:val="fr-FR"/>
        </w:rPr>
        <w:t>ASW_2020_10_15_0001</w:t>
      </w:r>
    </w:p>
    <w:p w:rsidR="00EF43FE" w:rsidRPr="00827972" w:rsidRDefault="00EF43FE" w:rsidP="00827972">
      <w:pPr>
        <w:ind w:left="720"/>
        <w:rPr>
          <w:lang w:val="fr-FR"/>
        </w:rPr>
      </w:pPr>
      <w:r w:rsidRPr="00827972">
        <w:rPr>
          <w:lang w:val="fr-FR"/>
        </w:rPr>
        <w:t>512 scans</w:t>
      </w:r>
      <w:r w:rsidRPr="00827972">
        <w:rPr>
          <w:lang w:val="fr-FR"/>
        </w:rPr>
        <w:tab/>
        <w:t>1 cm</w:t>
      </w:r>
      <w:r w:rsidRPr="00827972">
        <w:rPr>
          <w:vertAlign w:val="superscript"/>
          <w:lang w:val="fr-FR"/>
        </w:rPr>
        <w:t>-1</w:t>
      </w:r>
      <w:r w:rsidRPr="00827972">
        <w:rPr>
          <w:lang w:val="fr-FR"/>
        </w:rPr>
        <w:t xml:space="preserve"> res</w:t>
      </w:r>
      <w:r w:rsidRPr="00827972">
        <w:rPr>
          <w:lang w:val="fr-FR"/>
        </w:rPr>
        <w:tab/>
        <w:t>signal 3.75</w:t>
      </w:r>
      <w:r w:rsidRPr="00827972">
        <w:rPr>
          <w:lang w:val="fr-FR"/>
        </w:rPr>
        <w:br/>
        <w:t>p = 7 x 10</w:t>
      </w:r>
      <w:r w:rsidRPr="0082797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80.1</w:t>
      </w:r>
      <w:r w:rsidRPr="00827972">
        <w:rPr>
          <w:lang w:val="fr-FR"/>
        </w:rPr>
        <w:t xml:space="preserve"> K</w:t>
      </w:r>
    </w:p>
    <w:p w:rsidR="00EF43FE" w:rsidRPr="004C7F90" w:rsidRDefault="00EF43FE" w:rsidP="004C7F90">
      <w:pPr>
        <w:spacing w:after="0"/>
        <w:rPr>
          <w:b/>
          <w:lang w:val="fr-FR"/>
        </w:rPr>
      </w:pPr>
      <w:r>
        <w:rPr>
          <w:b/>
          <w:lang w:val="fr-FR"/>
        </w:rPr>
        <w:t>14</w:t>
      </w:r>
      <w:r w:rsidRPr="004C7F90">
        <w:rPr>
          <w:b/>
          <w:lang w:val="fr-FR"/>
        </w:rPr>
        <w:t>:</w:t>
      </w:r>
      <w:r>
        <w:rPr>
          <w:b/>
          <w:lang w:val="fr-FR"/>
        </w:rPr>
        <w:t>1</w:t>
      </w:r>
      <w:r w:rsidRPr="004C7F90">
        <w:rPr>
          <w:b/>
          <w:lang w:val="fr-FR"/>
        </w:rPr>
        <w:t>9</w:t>
      </w:r>
      <w:r w:rsidRPr="004C7F90">
        <w:rPr>
          <w:b/>
          <w:lang w:val="fr-FR"/>
        </w:rPr>
        <w:tab/>
      </w:r>
      <w:r w:rsidRPr="004C7F90">
        <w:rPr>
          <w:b/>
          <w:color w:val="339966"/>
          <w:lang w:val="fr-FR"/>
        </w:rPr>
        <w:t>ASW_2020_10_15_000</w:t>
      </w:r>
      <w:r>
        <w:rPr>
          <w:b/>
          <w:color w:val="339966"/>
          <w:lang w:val="fr-FR"/>
        </w:rPr>
        <w:t>2</w:t>
      </w:r>
    </w:p>
    <w:p w:rsidR="00EF43FE" w:rsidRPr="00827972" w:rsidRDefault="00EF43FE" w:rsidP="004C7F90">
      <w:pPr>
        <w:ind w:left="720"/>
        <w:rPr>
          <w:lang w:val="fr-FR"/>
        </w:rPr>
      </w:pPr>
      <w:r w:rsidRPr="00827972">
        <w:rPr>
          <w:lang w:val="fr-FR"/>
        </w:rPr>
        <w:t>512 scans</w:t>
      </w:r>
      <w:r w:rsidRPr="00827972">
        <w:rPr>
          <w:lang w:val="fr-FR"/>
        </w:rPr>
        <w:tab/>
        <w:t>1 cm</w:t>
      </w:r>
      <w:r w:rsidRPr="00827972">
        <w:rPr>
          <w:vertAlign w:val="superscript"/>
          <w:lang w:val="fr-FR"/>
        </w:rPr>
        <w:t>-1</w:t>
      </w:r>
      <w:r w:rsidRPr="00827972">
        <w:rPr>
          <w:lang w:val="fr-FR"/>
        </w:rPr>
        <w:t xml:space="preserve"> res</w:t>
      </w:r>
      <w:r w:rsidRPr="00827972">
        <w:rPr>
          <w:lang w:val="fr-FR"/>
        </w:rPr>
        <w:tab/>
        <w:t>signal 3</w:t>
      </w:r>
      <w:r>
        <w:rPr>
          <w:lang w:val="fr-FR"/>
        </w:rPr>
        <w:t>.74</w:t>
      </w:r>
      <w:r>
        <w:rPr>
          <w:lang w:val="fr-FR"/>
        </w:rPr>
        <w:br/>
        <w:t>p = 2.1</w:t>
      </w:r>
      <w:r w:rsidRPr="00827972">
        <w:rPr>
          <w:lang w:val="fr-FR"/>
        </w:rPr>
        <w:t xml:space="preserve"> x 10</w:t>
      </w:r>
      <w:r w:rsidRPr="0082797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80.0</w:t>
      </w:r>
      <w:r w:rsidRPr="00827972">
        <w:rPr>
          <w:lang w:val="fr-FR"/>
        </w:rPr>
        <w:t xml:space="preserve"> K</w:t>
      </w:r>
    </w:p>
    <w:p w:rsidR="00EF43FE" w:rsidRDefault="00EF43FE" w:rsidP="00FB3E1F">
      <w:pPr>
        <w:pStyle w:val="Heading2"/>
      </w:pPr>
      <w:r>
        <w:t>Annealing to 90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80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3.73</w:t>
            </w: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3.73</w:t>
            </w:r>
          </w:p>
        </w:tc>
      </w:tr>
    </w:tbl>
    <w:p w:rsidR="00EF43FE" w:rsidRPr="00827972" w:rsidRDefault="00EF43FE" w:rsidP="00273C85">
      <w:pPr>
        <w:pStyle w:val="BodyText"/>
        <w:rPr>
          <w:lang w:val="fr-FR"/>
        </w:rPr>
      </w:pPr>
    </w:p>
    <w:p w:rsidR="00EF43FE" w:rsidRDefault="00EF43FE" w:rsidP="00E26182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90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3.72</w:t>
            </w:r>
          </w:p>
        </w:tc>
      </w:tr>
    </w:tbl>
    <w:p w:rsidR="00EF43FE" w:rsidRDefault="00EF43FE" w:rsidP="006E1A9A">
      <w:pPr>
        <w:pStyle w:val="Heading2"/>
      </w:pPr>
      <w:r>
        <w:t>Annealing to 110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100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3.72</w:t>
            </w: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:00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  <w:r>
              <w:t>3.73</w:t>
            </w:r>
          </w:p>
        </w:tc>
      </w:tr>
    </w:tbl>
    <w:p w:rsidR="00EF43FE" w:rsidRDefault="00EF43FE" w:rsidP="006D23F7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:15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110</w:t>
            </w: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</w:tr>
      <w:tr w:rsidR="00EF43FE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:30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3.73</w:t>
            </w:r>
          </w:p>
        </w:tc>
      </w:tr>
      <w:tr w:rsidR="00EF43FE" w:rsidRPr="00047CB5" w:rsidTr="006D23F7">
        <w:tc>
          <w:tcPr>
            <w:tcW w:w="1350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6D23F7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452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6D23F7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6D23F7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6D23F7">
            <w:pPr>
              <w:pStyle w:val="BodyText"/>
            </w:pPr>
          </w:p>
        </w:tc>
      </w:tr>
    </w:tbl>
    <w:p w:rsidR="00EF43FE" w:rsidRDefault="00EF43FE" w:rsidP="00B24AEA">
      <w:pPr>
        <w:pStyle w:val="Heading2"/>
      </w:pPr>
      <w:r>
        <w:t>Annealing to 125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3.71</w:t>
            </w: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:15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:30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3.71</w:t>
            </w:r>
          </w:p>
        </w:tc>
      </w:tr>
    </w:tbl>
    <w:p w:rsidR="00EF43FE" w:rsidRPr="00827972" w:rsidRDefault="00EF43FE" w:rsidP="00273C85">
      <w:pPr>
        <w:pStyle w:val="BodyText"/>
        <w:rPr>
          <w:lang w:val="fr-FR"/>
        </w:rPr>
      </w:pPr>
    </w:p>
    <w:p w:rsidR="00EF43FE" w:rsidRDefault="00EF43FE" w:rsidP="00FC7420">
      <w:pPr>
        <w:pStyle w:val="Heading2"/>
      </w:pPr>
      <w:r>
        <w:t>Annealing to 130K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 :45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125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3.71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:15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3.71</w:t>
            </w:r>
          </w:p>
        </w:tc>
      </w:tr>
    </w:tbl>
    <w:p w:rsidR="00EF43FE" w:rsidRDefault="00EF43FE" w:rsidP="004A136F">
      <w:pPr>
        <w:pStyle w:val="Heading2"/>
      </w:pPr>
      <w:r>
        <w:t>Annealing to 135K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:30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3.71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3.70</w:t>
            </w:r>
          </w:p>
        </w:tc>
      </w:tr>
    </w:tbl>
    <w:p w:rsidR="00EF43FE" w:rsidRDefault="00EF43FE" w:rsidP="0060028A">
      <w:pPr>
        <w:pStyle w:val="Heading2"/>
      </w:pPr>
      <w:r>
        <w:t>Annealing to 140K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:15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135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3.70</w:t>
            </w: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:30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3.69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20:45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3.69</w:t>
            </w:r>
          </w:p>
        </w:tc>
      </w:tr>
    </w:tbl>
    <w:p w:rsidR="00EF43FE" w:rsidRDefault="00EF43FE" w:rsidP="0060028A">
      <w:pPr>
        <w:pStyle w:val="Heading2"/>
      </w:pPr>
      <w:r>
        <w:t>Annealing to 145K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:15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3.70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21:30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_0029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3.70</w:t>
            </w:r>
          </w:p>
        </w:tc>
      </w:tr>
    </w:tbl>
    <w:p w:rsidR="00EF43FE" w:rsidRDefault="00EF43FE" w:rsidP="00E91879">
      <w:pPr>
        <w:pStyle w:val="Heading2"/>
      </w:pPr>
      <w:r>
        <w:t>Annealing to 150K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 :45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_0030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145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3.69</w:t>
            </w: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 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_0031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3.69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22:15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_0032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  <w:r>
              <w:t>4.1 * 10-7</w:t>
            </w: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3.68</w:t>
            </w:r>
          </w:p>
        </w:tc>
      </w:tr>
      <w:tr w:rsidR="00EF43FE" w:rsidRPr="00047CB5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22:30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_0033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047CB5" w:rsidRDefault="00EF43FE" w:rsidP="00AF3F54">
            <w:pPr>
              <w:pStyle w:val="BodyText"/>
            </w:pPr>
            <w:r>
              <w:t xml:space="preserve">4 * 10-7 </w:t>
            </w:r>
          </w:p>
        </w:tc>
        <w:tc>
          <w:tcPr>
            <w:tcW w:w="1224" w:type="dxa"/>
          </w:tcPr>
          <w:p w:rsidR="00EF43FE" w:rsidRPr="00047CB5" w:rsidRDefault="00EF43FE" w:rsidP="00AF3F54">
            <w:pPr>
              <w:pStyle w:val="BodyText"/>
            </w:pPr>
            <w:r>
              <w:t>3.68</w:t>
            </w:r>
          </w:p>
        </w:tc>
      </w:tr>
    </w:tbl>
    <w:p w:rsidR="00EF43FE" w:rsidRDefault="00EF43FE" w:rsidP="001D52F2">
      <w:pPr>
        <w:pStyle w:val="Heading2"/>
      </w:pPr>
      <w:r>
        <w:t>Annealing to 160K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22 :45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_0034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140</w:t>
            </w: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</w:tr>
      <w:tr w:rsidR="00EF43FE" w:rsidTr="00AF3F54">
        <w:tc>
          <w:tcPr>
            <w:tcW w:w="1350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23 :00</w:t>
            </w:r>
          </w:p>
        </w:tc>
        <w:tc>
          <w:tcPr>
            <w:tcW w:w="1287" w:type="dxa"/>
          </w:tcPr>
          <w:p w:rsidR="00EF43FE" w:rsidRPr="00AC0030" w:rsidRDefault="00EF43FE" w:rsidP="00AF3F54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_0035</w:t>
            </w:r>
          </w:p>
        </w:tc>
        <w:tc>
          <w:tcPr>
            <w:tcW w:w="1452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AF3F54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</w:tbl>
    <w:p w:rsidR="00EF43FE" w:rsidRDefault="00EF43FE" w:rsidP="00AE6269">
      <w:pPr>
        <w:pStyle w:val="Heading1"/>
      </w:pPr>
      <w:r>
        <w:t>Thursday</w:t>
      </w:r>
      <w:r w:rsidRPr="00C83453">
        <w:t xml:space="preserve"> </w:t>
      </w:r>
      <w:r>
        <w:t>22</w:t>
      </w:r>
      <w:r w:rsidRPr="00E863B6">
        <w:rPr>
          <w:vertAlign w:val="superscript"/>
        </w:rPr>
        <w:t>th</w:t>
      </w:r>
      <w:r>
        <w:t xml:space="preserve"> Oct 2020</w:t>
      </w:r>
      <w:r w:rsidRPr="00C83453">
        <w:tab/>
      </w:r>
      <w:r>
        <w:t>(VD)</w:t>
      </w:r>
    </w:p>
    <w:p w:rsidR="00EF43FE" w:rsidRDefault="00EF43FE" w:rsidP="007E5154">
      <w:pPr>
        <w:pStyle w:val="BodyText"/>
      </w:pPr>
      <w:r>
        <w:t>10:50</w:t>
      </w:r>
      <w:r>
        <w:tab/>
        <w:t>T = 278.4</w:t>
      </w:r>
      <w:r>
        <w:tab/>
        <w:t>P = 2.2 * 10-9</w:t>
      </w:r>
    </w:p>
    <w:p w:rsidR="00EF43FE" w:rsidRDefault="00EF43FE" w:rsidP="007E5154">
      <w:pPr>
        <w:pStyle w:val="BodyText"/>
      </w:pPr>
      <w:r>
        <w:t>10:51</w:t>
      </w:r>
      <w:r>
        <w:tab/>
        <w:t>Cryo turned on</w:t>
      </w:r>
    </w:p>
    <w:p w:rsidR="00EF43FE" w:rsidRDefault="00EF43FE" w:rsidP="007E5154">
      <w:pPr>
        <w:pStyle w:val="BodyText"/>
      </w:pPr>
      <w:r>
        <w:t>10:51</w:t>
      </w:r>
      <w:r>
        <w:tab/>
        <w:t>Laser On</w:t>
      </w:r>
    </w:p>
    <w:p w:rsidR="00EF43FE" w:rsidRDefault="00EF43FE" w:rsidP="007E5154">
      <w:r>
        <w:t>11:04</w:t>
      </w:r>
      <w:r>
        <w:tab/>
        <w:t>T= 241.6 K</w:t>
      </w:r>
      <w:r>
        <w:tab/>
        <w:t>P = 1.7 * 10-9 mbar</w:t>
      </w:r>
    </w:p>
    <w:p w:rsidR="00EF43FE" w:rsidRDefault="00EF43FE" w:rsidP="006B42BF">
      <w:pPr>
        <w:pStyle w:val="BodyText"/>
      </w:pPr>
      <w:r>
        <w:t>11:59</w:t>
      </w:r>
      <w:r>
        <w:tab/>
        <w:t>MCT Detector cooled</w:t>
      </w:r>
    </w:p>
    <w:p w:rsidR="00EF43FE" w:rsidRDefault="00EF43FE" w:rsidP="006B42BF">
      <w:r>
        <w:t>12:00</w:t>
      </w:r>
      <w:r>
        <w:tab/>
        <w:t>T= 67.5 K</w:t>
      </w:r>
      <w:r>
        <w:tab/>
        <w:t>P = 8 * 10-10 mbar</w:t>
      </w:r>
    </w:p>
    <w:p w:rsidR="00EF43FE" w:rsidRDefault="00EF43FE" w:rsidP="006B42BF">
      <w:r>
        <w:t>16;16</w:t>
      </w:r>
      <w:r>
        <w:tab/>
        <w:t>T = 21.2 K</w:t>
      </w:r>
      <w:r>
        <w:tab/>
        <w:t>P = 5 * 10-10 mbar</w:t>
      </w:r>
    </w:p>
    <w:p w:rsidR="00EF43FE" w:rsidRPr="00604C28" w:rsidRDefault="00EF43FE" w:rsidP="00AE6269">
      <w:pPr>
        <w:pStyle w:val="Heading1"/>
      </w:pPr>
      <w:r>
        <w:pict>
          <v:shape id="_x0000_i1056" type="#_x0000_t75" style="width:449.25pt;height:313.5pt">
            <v:imagedata r:id="rId36" o:title=""/>
          </v:shape>
        </w:pict>
      </w:r>
      <w:r w:rsidRPr="00C83453">
        <w:t>Background scan</w:t>
      </w:r>
      <w:r>
        <w:t>(s) #1</w:t>
      </w:r>
    </w:p>
    <w:p w:rsidR="00EF43FE" w:rsidRPr="002317D5" w:rsidRDefault="00EF43FE" w:rsidP="008F2BB1">
      <w:pPr>
        <w:pStyle w:val="BodyText"/>
        <w:spacing w:after="0"/>
        <w:rPr>
          <w:color w:val="339966"/>
          <w:lang w:val="fr-FR"/>
        </w:rPr>
      </w:pPr>
      <w:r w:rsidRPr="002317D5">
        <w:rPr>
          <w:b/>
          <w:lang w:val="fr-FR"/>
        </w:rPr>
        <w:t>16:25</w:t>
      </w:r>
      <w:r w:rsidRPr="002317D5">
        <w:rPr>
          <w:b/>
          <w:color w:val="339966"/>
          <w:lang w:val="fr-FR"/>
        </w:rPr>
        <w:tab/>
        <w:t>BG20201022_01</w:t>
      </w:r>
      <w:r w:rsidRPr="002317D5">
        <w:rPr>
          <w:color w:val="339966"/>
          <w:lang w:val="fr-FR"/>
        </w:rPr>
        <w:tab/>
      </w:r>
    </w:p>
    <w:p w:rsidR="00EF43FE" w:rsidRDefault="00EF43FE" w:rsidP="008F2BB1">
      <w:pPr>
        <w:ind w:left="720"/>
        <w:rPr>
          <w:lang w:val="fr-FR"/>
        </w:rPr>
      </w:pPr>
      <w:r w:rsidRPr="002317D5">
        <w:rPr>
          <w:lang w:val="fr-FR"/>
        </w:rPr>
        <w:t>512 scans</w:t>
      </w:r>
      <w:r w:rsidRPr="002317D5">
        <w:rPr>
          <w:lang w:val="fr-FR"/>
        </w:rPr>
        <w:tab/>
        <w:t>res = 1 cm</w:t>
      </w:r>
      <w:r w:rsidRPr="002317D5">
        <w:rPr>
          <w:vertAlign w:val="superscript"/>
          <w:lang w:val="fr-FR"/>
        </w:rPr>
        <w:t>-1</w:t>
      </w:r>
      <w:r w:rsidRPr="002317D5">
        <w:rPr>
          <w:lang w:val="fr-FR"/>
        </w:rPr>
        <w:tab/>
        <w:t xml:space="preserve">signal = </w:t>
      </w:r>
      <w:r>
        <w:rPr>
          <w:lang w:val="fr-FR"/>
        </w:rPr>
        <w:t>3.60</w:t>
      </w:r>
      <w:r>
        <w:rPr>
          <w:lang w:val="fr-FR"/>
        </w:rPr>
        <w:br/>
        <w:t>p = 5</w:t>
      </w:r>
      <w:r w:rsidRPr="002317D5">
        <w:rPr>
          <w:lang w:val="fr-FR"/>
        </w:rPr>
        <w:t xml:space="preserve"> 10</w:t>
      </w:r>
      <w:r w:rsidRPr="002317D5">
        <w:rPr>
          <w:vertAlign w:val="superscript"/>
          <w:lang w:val="fr-FR"/>
        </w:rPr>
        <w:t>-10</w:t>
      </w:r>
      <w:r w:rsidRPr="002317D5">
        <w:rPr>
          <w:lang w:val="fr-FR"/>
        </w:rPr>
        <w:t xml:space="preserve"> mbar </w:t>
      </w:r>
      <w:r w:rsidRPr="002317D5">
        <w:rPr>
          <w:lang w:val="fr-FR"/>
        </w:rPr>
        <w:tab/>
        <w:t>T = 21.2 K</w:t>
      </w:r>
    </w:p>
    <w:p w:rsidR="00EF43FE" w:rsidRPr="00273C85" w:rsidRDefault="00EF43FE" w:rsidP="00974F08">
      <w:pPr>
        <w:pStyle w:val="Heading2"/>
        <w:rPr>
          <w:lang w:val="it-IT"/>
        </w:rPr>
      </w:pPr>
      <w:r>
        <w:rPr>
          <w:lang w:val="it-IT"/>
        </w:rPr>
        <w:t>Deposition #9: H2O @ 20</w:t>
      </w:r>
      <w:r w:rsidRPr="00273C85">
        <w:rPr>
          <w:lang w:val="it-IT"/>
        </w:rPr>
        <w:t xml:space="preserve">K </w:t>
      </w:r>
    </w:p>
    <w:p w:rsidR="00EF43FE" w:rsidRPr="006457C0" w:rsidRDefault="00EF43FE" w:rsidP="00974F08">
      <w:pPr>
        <w:rPr>
          <w:lang w:val="it-IT"/>
        </w:rPr>
      </w:pPr>
      <w:r>
        <w:rPr>
          <w:lang w:val="it-IT"/>
        </w:rPr>
        <w:t>17</w:t>
      </w:r>
      <w:r w:rsidRPr="006457C0">
        <w:rPr>
          <w:lang w:val="it-IT"/>
        </w:rPr>
        <w:t xml:space="preserve">:40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ED1DCB" w:rsidRDefault="00EF43FE" w:rsidP="00974F08">
      <w:pPr>
        <w:pStyle w:val="BodyText"/>
        <w:ind w:firstLine="720"/>
      </w:pPr>
      <w:r w:rsidRPr="00ED1DCB">
        <w:t>- Initial Temperature: 21.3 K</w:t>
      </w:r>
    </w:p>
    <w:p w:rsidR="00EF43FE" w:rsidRPr="00ED1DCB" w:rsidRDefault="00EF43FE" w:rsidP="00974F08">
      <w:pPr>
        <w:pStyle w:val="BodyText"/>
        <w:ind w:firstLine="720"/>
      </w:pPr>
      <w:r w:rsidRPr="00ED1DCB">
        <w:t>- Initial pressure:  5 * 10-10 mbar</w:t>
      </w:r>
    </w:p>
    <w:p w:rsidR="00EF43FE" w:rsidRPr="00974F08" w:rsidRDefault="00EF43FE" w:rsidP="00974F08">
      <w:pPr>
        <w:pStyle w:val="BodyText"/>
        <w:ind w:firstLine="720"/>
      </w:pPr>
      <w:r w:rsidRPr="00974F08">
        <w:t xml:space="preserve">- </w:t>
      </w:r>
      <w:r>
        <w:t xml:space="preserve">Initial gas cell pressure: </w:t>
      </w:r>
      <w:r w:rsidRPr="00974F08">
        <w:t>7.</w:t>
      </w:r>
      <w:r>
        <w:t>49</w:t>
      </w:r>
      <w:r w:rsidRPr="00974F08">
        <w:t xml:space="preserve"> Torr</w:t>
      </w:r>
    </w:p>
    <w:p w:rsidR="00EF43FE" w:rsidRPr="00ED1DCB" w:rsidRDefault="00EF43FE" w:rsidP="00974F08">
      <w:pPr>
        <w:pStyle w:val="BodyText"/>
        <w:ind w:firstLine="720"/>
        <w:rPr>
          <w:lang w:val="fr-FR"/>
        </w:rPr>
      </w:pPr>
      <w:r w:rsidRPr="00ED1DCB">
        <w:rPr>
          <w:lang w:val="fr-FR"/>
        </w:rPr>
        <w:t>- Deposition pressure:  * 10-7 mbar</w:t>
      </w:r>
    </w:p>
    <w:p w:rsidR="00EF43FE" w:rsidRPr="00ED1DCB" w:rsidRDefault="00EF43FE" w:rsidP="00974F08">
      <w:pPr>
        <w:pStyle w:val="BodyText"/>
        <w:ind w:firstLine="720"/>
        <w:rPr>
          <w:lang w:val="fr-FR"/>
        </w:rPr>
      </w:pPr>
      <w:r w:rsidRPr="00ED1DCB">
        <w:rPr>
          <w:lang w:val="fr-FR"/>
        </w:rPr>
        <w:t>- Laser signal:  59.3 mV</w:t>
      </w:r>
    </w:p>
    <w:p w:rsidR="00EF43FE" w:rsidRPr="00974F08" w:rsidRDefault="00EF43FE" w:rsidP="00974F08">
      <w:pPr>
        <w:pStyle w:val="BodyText"/>
        <w:ind w:firstLine="720"/>
      </w:pPr>
      <w:r w:rsidRPr="00974F08">
        <w:t>- Deposition time: 20 min</w:t>
      </w:r>
    </w:p>
    <w:p w:rsidR="00EF43FE" w:rsidRPr="00156FEF" w:rsidRDefault="00EF43FE" w:rsidP="00974F08">
      <w:pPr>
        <w:pStyle w:val="BodyText"/>
        <w:ind w:firstLine="720"/>
      </w:pPr>
      <w:r w:rsidRPr="00974F08">
        <w:t>- pressur</w:t>
      </w:r>
      <w:r>
        <w:t xml:space="preserve">e after deposition: 6.9 * 10-9 </w:t>
      </w:r>
      <w:r w:rsidRPr="00156FEF">
        <w:t>mbar</w:t>
      </w:r>
    </w:p>
    <w:p w:rsidR="00EF43FE" w:rsidRDefault="00EF43FE" w:rsidP="00974F08">
      <w:pPr>
        <w:pStyle w:val="BodyText"/>
      </w:pPr>
      <w:r w:rsidRPr="00156FEF">
        <w:t xml:space="preserve">- final gas </w:t>
      </w:r>
      <w:r>
        <w:t xml:space="preserve">cell pressure = 6.28 </w:t>
      </w:r>
      <w:r w:rsidRPr="008902CE">
        <w:t>T</w:t>
      </w:r>
      <w:r>
        <w:t>orr</w:t>
      </w:r>
    </w:p>
    <w:p w:rsidR="00EF43FE" w:rsidRDefault="00EF43FE" w:rsidP="00974F08">
      <w:pPr>
        <w:pStyle w:val="BodyText"/>
      </w:pPr>
      <w:r>
        <w:t>18:04</w:t>
      </w:r>
      <w:r>
        <w:tab/>
        <w:t>Laser turned off</w:t>
      </w:r>
    </w:p>
    <w:p w:rsidR="00EF43FE" w:rsidRDefault="00EF43FE" w:rsidP="00974F08">
      <w:pPr>
        <w:pStyle w:val="BodyText"/>
      </w:pPr>
      <w:r>
        <w:t>18:06</w:t>
      </w:r>
      <w:r>
        <w:tab/>
        <w:t>Head rotated</w:t>
      </w:r>
    </w:p>
    <w:p w:rsidR="00EF43FE" w:rsidRPr="00ED1DCB" w:rsidRDefault="00EF43FE" w:rsidP="00974F08">
      <w:pPr>
        <w:pStyle w:val="BodyText"/>
      </w:pPr>
      <w:r w:rsidRPr="00ED1DCB">
        <w:t>18:06</w:t>
      </w:r>
      <w:r w:rsidRPr="00ED1DCB">
        <w:tab/>
        <w:t>T = 21.3K</w:t>
      </w:r>
      <w:r w:rsidRPr="00ED1DCB">
        <w:tab/>
      </w:r>
      <w:r w:rsidRPr="00ED1DCB">
        <w:tab/>
        <w:t>P = 5.6 * 10-9 mbar</w:t>
      </w:r>
    </w:p>
    <w:p w:rsidR="00EF43FE" w:rsidRPr="00ED1DCB" w:rsidRDefault="00EF43FE" w:rsidP="00974F08">
      <w:pPr>
        <w:pStyle w:val="BodyText"/>
      </w:pPr>
    </w:p>
    <w:p w:rsidR="00EF43FE" w:rsidRPr="00186C48" w:rsidRDefault="00EF43FE" w:rsidP="00186C48">
      <w:pPr>
        <w:spacing w:after="0"/>
        <w:rPr>
          <w:b/>
          <w:lang w:val="fr-FR"/>
        </w:rPr>
      </w:pPr>
      <w:r w:rsidRPr="00186C48">
        <w:rPr>
          <w:b/>
          <w:lang w:val="fr-FR"/>
        </w:rPr>
        <w:t>18</w:t>
      </w:r>
      <w:r>
        <w:rPr>
          <w:b/>
          <w:lang w:val="fr-FR"/>
        </w:rPr>
        <w:t>:08</w:t>
      </w:r>
      <w:r w:rsidRPr="00186C48">
        <w:rPr>
          <w:b/>
          <w:lang w:val="fr-FR"/>
        </w:rPr>
        <w:tab/>
      </w:r>
      <w:r w:rsidRPr="00186C48">
        <w:rPr>
          <w:b/>
          <w:color w:val="339966"/>
          <w:lang w:val="fr-FR"/>
        </w:rPr>
        <w:t>ASW_2020_10_15_0001</w:t>
      </w:r>
    </w:p>
    <w:p w:rsidR="00EF43FE" w:rsidRPr="00827972" w:rsidRDefault="00EF43FE" w:rsidP="00186C48">
      <w:pPr>
        <w:ind w:left="720"/>
        <w:rPr>
          <w:lang w:val="fr-FR"/>
        </w:rPr>
      </w:pPr>
      <w:r w:rsidRPr="00827972">
        <w:rPr>
          <w:lang w:val="fr-FR"/>
        </w:rPr>
        <w:t>512 scans</w:t>
      </w:r>
      <w:r w:rsidRPr="00827972">
        <w:rPr>
          <w:lang w:val="fr-FR"/>
        </w:rPr>
        <w:tab/>
        <w:t>1 cm</w:t>
      </w:r>
      <w:r w:rsidRPr="0082797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3.28</w:t>
      </w:r>
      <w:r>
        <w:rPr>
          <w:lang w:val="fr-FR"/>
        </w:rPr>
        <w:br/>
        <w:t>p = 5</w:t>
      </w:r>
      <w:r w:rsidRPr="00827972">
        <w:rPr>
          <w:lang w:val="fr-FR"/>
        </w:rPr>
        <w:t xml:space="preserve"> x 10</w:t>
      </w:r>
      <w:r w:rsidRPr="0082797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21.3</w:t>
      </w:r>
      <w:r w:rsidRPr="00827972">
        <w:rPr>
          <w:lang w:val="fr-FR"/>
        </w:rPr>
        <w:t xml:space="preserve"> K</w:t>
      </w:r>
    </w:p>
    <w:p w:rsidR="00EF43FE" w:rsidRPr="00ED1DCB" w:rsidRDefault="00EF43FE" w:rsidP="00186C48">
      <w:pPr>
        <w:spacing w:after="0"/>
        <w:rPr>
          <w:b/>
          <w:lang w:val="fr-FR"/>
        </w:rPr>
      </w:pPr>
      <w:r w:rsidRPr="00ED1DCB">
        <w:rPr>
          <w:b/>
          <w:lang w:val="fr-FR"/>
        </w:rPr>
        <w:t>18:30</w:t>
      </w:r>
      <w:r w:rsidRPr="00ED1DCB">
        <w:rPr>
          <w:b/>
          <w:lang w:val="fr-FR"/>
        </w:rPr>
        <w:tab/>
      </w:r>
      <w:r w:rsidRPr="00ED1DCB">
        <w:rPr>
          <w:b/>
          <w:color w:val="339966"/>
          <w:lang w:val="fr-FR"/>
        </w:rPr>
        <w:t>ASW_2020_10_15_0002</w:t>
      </w:r>
    </w:p>
    <w:p w:rsidR="00EF43FE" w:rsidRPr="00D43289" w:rsidRDefault="00EF43FE" w:rsidP="00186C48">
      <w:pPr>
        <w:ind w:left="720"/>
        <w:rPr>
          <w:lang w:val="fr-FR"/>
        </w:rPr>
      </w:pPr>
      <w:r w:rsidRPr="00D43289">
        <w:rPr>
          <w:lang w:val="fr-FR"/>
        </w:rPr>
        <w:t>512 scans</w:t>
      </w:r>
      <w:r w:rsidRPr="00D43289">
        <w:rPr>
          <w:lang w:val="fr-FR"/>
        </w:rPr>
        <w:tab/>
        <w:t>1 cm</w:t>
      </w:r>
      <w:r w:rsidRPr="00D43289">
        <w:rPr>
          <w:vertAlign w:val="superscript"/>
          <w:lang w:val="fr-FR"/>
        </w:rPr>
        <w:t>-1</w:t>
      </w:r>
      <w:r w:rsidRPr="00D43289">
        <w:rPr>
          <w:lang w:val="fr-FR"/>
        </w:rPr>
        <w:t xml:space="preserve"> res</w:t>
      </w:r>
      <w:r w:rsidRPr="00D43289">
        <w:rPr>
          <w:lang w:val="fr-FR"/>
        </w:rPr>
        <w:tab/>
        <w:t>signal 3</w:t>
      </w:r>
      <w:r>
        <w:rPr>
          <w:lang w:val="fr-FR"/>
        </w:rPr>
        <w:t>.61</w:t>
      </w:r>
      <w:r>
        <w:rPr>
          <w:lang w:val="fr-FR"/>
        </w:rPr>
        <w:br/>
        <w:t>p = 1.6</w:t>
      </w:r>
      <w:r w:rsidRPr="00D43289">
        <w:rPr>
          <w:lang w:val="fr-FR"/>
        </w:rPr>
        <w:t xml:space="preserve"> x 10</w:t>
      </w:r>
      <w:r w:rsidRPr="00D43289">
        <w:rPr>
          <w:vertAlign w:val="superscript"/>
          <w:lang w:val="fr-FR"/>
        </w:rPr>
        <w:t>-9</w:t>
      </w:r>
      <w:r w:rsidRPr="00D43289">
        <w:rPr>
          <w:lang w:val="fr-FR"/>
        </w:rPr>
        <w:t xml:space="preserve"> mbar</w:t>
      </w:r>
      <w:r w:rsidRPr="00D43289">
        <w:rPr>
          <w:lang w:val="fr-FR"/>
        </w:rPr>
        <w:tab/>
        <w:t>T = 21.</w:t>
      </w:r>
      <w:r>
        <w:rPr>
          <w:lang w:val="fr-FR"/>
        </w:rPr>
        <w:t>3</w:t>
      </w:r>
      <w:r w:rsidRPr="00D43289">
        <w:rPr>
          <w:lang w:val="fr-FR"/>
        </w:rPr>
        <w:t xml:space="preserve"> K</w:t>
      </w:r>
    </w:p>
    <w:p w:rsidR="00EF43FE" w:rsidRDefault="00EF43FE" w:rsidP="003C5F09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21.2</w:t>
            </w: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3.62</w:t>
            </w: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3.62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</w:t>
            </w:r>
            <w:r w:rsidRPr="00AC0030">
              <w:rPr>
                <w:b/>
                <w:bCs/>
                <w:lang w:val="fr-FR"/>
              </w:rPr>
              <w:t> 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3.61</w:t>
            </w:r>
          </w:p>
        </w:tc>
      </w:tr>
    </w:tbl>
    <w:p w:rsidR="00EF43FE" w:rsidRPr="00D43289" w:rsidRDefault="00EF43FE" w:rsidP="008F2BB1">
      <w:pPr>
        <w:ind w:left="720"/>
        <w:rPr>
          <w:lang w:val="fr-FR"/>
        </w:rPr>
      </w:pPr>
    </w:p>
    <w:p w:rsidR="00EF43FE" w:rsidRDefault="00EF43FE" w:rsidP="003C5F09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 :45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120</w:t>
            </w: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 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3.61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3.60</w:t>
            </w:r>
          </w:p>
        </w:tc>
      </w:tr>
    </w:tbl>
    <w:p w:rsidR="00EF43FE" w:rsidRDefault="00EF43FE" w:rsidP="00AE6269">
      <w:pPr>
        <w:pStyle w:val="Heading2"/>
      </w:pPr>
      <w:r w:rsidRPr="007369A1">
        <w:t>Scan 9 –</w:t>
      </w:r>
      <w:r>
        <w:t xml:space="preserve"> 28</w:t>
      </w:r>
      <w:r w:rsidRPr="007369A1">
        <w:t xml:space="preserve"> = Isothermal at 130K (MACRO)</w:t>
      </w:r>
    </w:p>
    <w:p w:rsidR="00EF43FE" w:rsidRDefault="00EF43FE" w:rsidP="00C656C1">
      <w:r>
        <w:t xml:space="preserve">Scan 29 </w:t>
      </w:r>
      <w:r>
        <w:sym w:font="Wingdings" w:char="F0E0"/>
      </w:r>
      <w:r>
        <w:t xml:space="preserve"> 09:19 (23-10) : Dummy scan to see </w:t>
      </w:r>
      <w:r>
        <w:sym w:font="Wingdings" w:char="F0E0"/>
      </w:r>
      <w:r>
        <w:t xml:space="preserve"> Nothing</w:t>
      </w:r>
    </w:p>
    <w:p w:rsidR="00EF43FE" w:rsidRDefault="00EF43FE" w:rsidP="00C656C1">
      <w:r>
        <w:t>09:53</w:t>
      </w:r>
      <w:r>
        <w:tab/>
        <w:t>MCT Detector cooled</w:t>
      </w:r>
    </w:p>
    <w:p w:rsidR="00EF43FE" w:rsidRPr="007811E6" w:rsidRDefault="00EF43FE" w:rsidP="007811E6">
      <w:pPr>
        <w:spacing w:after="0"/>
        <w:rPr>
          <w:b/>
        </w:rPr>
      </w:pPr>
      <w:r>
        <w:rPr>
          <w:b/>
        </w:rPr>
        <w:t>10:00</w:t>
      </w:r>
      <w:r w:rsidRPr="007811E6">
        <w:rPr>
          <w:b/>
        </w:rPr>
        <w:tab/>
      </w:r>
      <w:r w:rsidRPr="007811E6">
        <w:rPr>
          <w:b/>
          <w:color w:val="339966"/>
        </w:rPr>
        <w:t>ASW_2020_10_15_00</w:t>
      </w:r>
      <w:r>
        <w:rPr>
          <w:b/>
          <w:color w:val="339966"/>
        </w:rPr>
        <w:t>30</w:t>
      </w:r>
    </w:p>
    <w:p w:rsidR="00EF43FE" w:rsidRPr="007811E6" w:rsidRDefault="00EF43FE" w:rsidP="007811E6">
      <w:pPr>
        <w:ind w:left="720"/>
      </w:pPr>
      <w:r w:rsidRPr="007811E6">
        <w:t>512 scans</w:t>
      </w:r>
      <w:r w:rsidRPr="007811E6">
        <w:tab/>
        <w:t>1 cm</w:t>
      </w:r>
      <w:r w:rsidRPr="007811E6">
        <w:rPr>
          <w:vertAlign w:val="superscript"/>
        </w:rPr>
        <w:t>-1</w:t>
      </w:r>
      <w:r>
        <w:t xml:space="preserve"> res</w:t>
      </w:r>
      <w:r>
        <w:tab/>
        <w:t>signal 3.63</w:t>
      </w:r>
      <w:r w:rsidRPr="007811E6">
        <w:br/>
        <w:t>p = 3.7 x 10</w:t>
      </w:r>
      <w:r w:rsidRPr="007811E6">
        <w:rPr>
          <w:vertAlign w:val="superscript"/>
        </w:rPr>
        <w:t>-9</w:t>
      </w:r>
      <w:r w:rsidRPr="007811E6">
        <w:t xml:space="preserve"> mbar</w:t>
      </w:r>
      <w:r w:rsidRPr="007811E6">
        <w:tab/>
        <w:t>T = 129.9 K</w:t>
      </w:r>
      <w:r w:rsidRPr="007811E6">
        <w:tab/>
        <w:t xml:space="preserve"> (Background 01)</w:t>
      </w:r>
    </w:p>
    <w:p w:rsidR="00EF43FE" w:rsidRDefault="00EF43FE" w:rsidP="00C656C1"/>
    <w:p w:rsidR="00EF43FE" w:rsidRDefault="00EF43FE" w:rsidP="00AE6269">
      <w:pPr>
        <w:pStyle w:val="Heading2"/>
      </w:pPr>
      <w:r>
        <w:t>Scan 31</w:t>
      </w:r>
      <w:r w:rsidRPr="007369A1">
        <w:t xml:space="preserve"> –</w:t>
      </w:r>
      <w:r>
        <w:t xml:space="preserve"> 34</w:t>
      </w:r>
      <w:r w:rsidRPr="007369A1">
        <w:t xml:space="preserve"> = Isothermal at 130K (MACRO)</w:t>
      </w:r>
    </w:p>
    <w:p w:rsidR="00EF43FE" w:rsidRDefault="00EF43FE" w:rsidP="00C656C1"/>
    <w:p w:rsidR="00EF43FE" w:rsidRPr="007811E6" w:rsidRDefault="00EF43FE" w:rsidP="00C656C1">
      <w:r>
        <w:pict>
          <v:shape id="_x0000_i1057" type="#_x0000_t75" style="width:451.5pt;height:351.75pt">
            <v:imagedata r:id="rId37" o:title=""/>
          </v:shape>
        </w:pict>
      </w:r>
    </w:p>
    <w:p w:rsidR="00EF43FE" w:rsidRPr="007811E6" w:rsidRDefault="00EF43FE" w:rsidP="00C1440E">
      <w:pPr>
        <w:spacing w:after="0"/>
        <w:rPr>
          <w:b/>
        </w:rPr>
      </w:pPr>
      <w:r>
        <w:rPr>
          <w:b/>
        </w:rPr>
        <w:t>12:45</w:t>
      </w:r>
      <w:r w:rsidRPr="007811E6">
        <w:rPr>
          <w:b/>
        </w:rPr>
        <w:tab/>
      </w:r>
      <w:r w:rsidRPr="007811E6">
        <w:rPr>
          <w:b/>
          <w:color w:val="339966"/>
        </w:rPr>
        <w:t>ASW_2020_10_15_00</w:t>
      </w:r>
      <w:r>
        <w:rPr>
          <w:b/>
          <w:color w:val="339966"/>
        </w:rPr>
        <w:t>35</w:t>
      </w:r>
    </w:p>
    <w:p w:rsidR="00EF43FE" w:rsidRPr="007811E6" w:rsidRDefault="00EF43FE" w:rsidP="00C1440E">
      <w:pPr>
        <w:ind w:left="720"/>
      </w:pPr>
      <w:r w:rsidRPr="00C1440E">
        <w:t>512 scans</w:t>
      </w:r>
      <w:r w:rsidRPr="00C1440E">
        <w:tab/>
        <w:t>1 cm</w:t>
      </w:r>
      <w:r w:rsidRPr="00C1440E">
        <w:rPr>
          <w:vertAlign w:val="superscript"/>
        </w:rPr>
        <w:t>-1</w:t>
      </w:r>
      <w:r w:rsidRPr="00C1440E">
        <w:t xml:space="preserve"> res</w:t>
      </w:r>
      <w:r w:rsidRPr="00C1440E">
        <w:tab/>
        <w:t>signal 3.58</w:t>
      </w:r>
      <w:r w:rsidRPr="00C1440E">
        <w:br/>
        <w:t>p = 3.6 x 10</w:t>
      </w:r>
      <w:r w:rsidRPr="00C1440E">
        <w:rPr>
          <w:vertAlign w:val="superscript"/>
        </w:rPr>
        <w:t>-9</w:t>
      </w:r>
      <w:r w:rsidRPr="00C1440E">
        <w:t xml:space="preserve"> mbar</w:t>
      </w:r>
      <w:r w:rsidRPr="00C1440E">
        <w:tab/>
        <w:t xml:space="preserve">T = 130 </w:t>
      </w:r>
      <w:r w:rsidRPr="007811E6">
        <w:t>K</w:t>
      </w:r>
      <w:r w:rsidRPr="007811E6">
        <w:tab/>
        <w:t xml:space="preserve"> (Background 01)</w:t>
      </w:r>
    </w:p>
    <w:p w:rsidR="00EF43FE" w:rsidRDefault="00EF43FE" w:rsidP="00C1440E">
      <w:pPr>
        <w:pStyle w:val="Heading2"/>
      </w:pPr>
      <w:r>
        <w:t>Annealing to 132K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_0036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130</w:t>
            </w: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3.70</w:t>
            </w: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 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_0037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_0038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3.69</w:t>
            </w:r>
          </w:p>
        </w:tc>
      </w:tr>
    </w:tbl>
    <w:p w:rsidR="00EF43FE" w:rsidRDefault="00EF43FE" w:rsidP="001228B8">
      <w:pPr>
        <w:pStyle w:val="Heading2"/>
      </w:pPr>
      <w:r>
        <w:t>Annealing to 134K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 :45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_0039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132</w:t>
            </w: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 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_0040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3.69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_0041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</w:p>
        </w:tc>
      </w:tr>
    </w:tbl>
    <w:p w:rsidR="00EF43FE" w:rsidRDefault="00EF43FE" w:rsidP="006E2ACA">
      <w:pPr>
        <w:pStyle w:val="Heading2"/>
      </w:pPr>
      <w:r>
        <w:t>Annealing to 136K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_0042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 : 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_0043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_0044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</w:p>
        </w:tc>
      </w:tr>
    </w:tbl>
    <w:p w:rsidR="00EF43FE" w:rsidRDefault="00EF43FE" w:rsidP="00F138FD">
      <w:pPr>
        <w:pStyle w:val="Heading2"/>
      </w:pPr>
      <w:r>
        <w:t>Annealing to 138K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_0045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 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_0046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_0047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3.67</w:t>
            </w:r>
          </w:p>
        </w:tc>
      </w:tr>
    </w:tbl>
    <w:p w:rsidR="00EF43FE" w:rsidRDefault="00EF43FE" w:rsidP="0024221B">
      <w:pPr>
        <w:pStyle w:val="Heading2"/>
      </w:pPr>
      <w:r>
        <w:t>Annealing to 140K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_0048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_0049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_0050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3.67</w:t>
            </w:r>
          </w:p>
        </w:tc>
      </w:tr>
    </w:tbl>
    <w:p w:rsidR="00EF43FE" w:rsidRDefault="00EF43FE" w:rsidP="00100A32">
      <w:pPr>
        <w:pStyle w:val="Heading2"/>
      </w:pPr>
      <w:r>
        <w:t>Annealing to 142K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 :45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_0051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_0052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17:15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_0053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  <w:r>
              <w:t>3.66</w:t>
            </w:r>
          </w:p>
        </w:tc>
      </w:tr>
    </w:tbl>
    <w:p w:rsidR="00EF43FE" w:rsidRDefault="00EF43FE" w:rsidP="009B2EB3">
      <w:pPr>
        <w:pStyle w:val="Heading2"/>
      </w:pPr>
      <w:r>
        <w:t>Annealing to 145K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452"/>
        <w:gridCol w:w="1217"/>
        <w:gridCol w:w="1381"/>
        <w:gridCol w:w="1331"/>
        <w:gridCol w:w="1224"/>
      </w:tblGrid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:30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_0054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1 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</w:tr>
      <w:tr w:rsidR="00EF43FE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 :45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_0055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  <w:r>
              <w:rPr>
                <w:lang w:val="fr-FR"/>
              </w:rPr>
              <w:t xml:space="preserve"> 2</w:t>
            </w:r>
          </w:p>
        </w:tc>
        <w:tc>
          <w:tcPr>
            <w:tcW w:w="133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047CB5" w:rsidTr="0042025D">
        <w:tc>
          <w:tcPr>
            <w:tcW w:w="1350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18:00</w:t>
            </w:r>
          </w:p>
        </w:tc>
        <w:tc>
          <w:tcPr>
            <w:tcW w:w="1287" w:type="dxa"/>
          </w:tcPr>
          <w:p w:rsidR="00EF43FE" w:rsidRPr="00AC0030" w:rsidRDefault="00EF43FE" w:rsidP="0042025D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_0056</w:t>
            </w:r>
          </w:p>
        </w:tc>
        <w:tc>
          <w:tcPr>
            <w:tcW w:w="1452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217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</w:p>
        </w:tc>
        <w:tc>
          <w:tcPr>
            <w:tcW w:w="1381" w:type="dxa"/>
          </w:tcPr>
          <w:p w:rsidR="00EF43FE" w:rsidRPr="00AC0030" w:rsidRDefault="00EF43FE" w:rsidP="0042025D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Isothermal</w:t>
            </w:r>
            <w:r>
              <w:rPr>
                <w:lang w:val="fr-FR"/>
              </w:rPr>
              <w:t xml:space="preserve"> 1</w:t>
            </w:r>
          </w:p>
        </w:tc>
        <w:tc>
          <w:tcPr>
            <w:tcW w:w="1331" w:type="dxa"/>
          </w:tcPr>
          <w:p w:rsidR="00EF43FE" w:rsidRPr="00047CB5" w:rsidRDefault="00EF43FE" w:rsidP="0042025D">
            <w:pPr>
              <w:pStyle w:val="BodyText"/>
            </w:pPr>
          </w:p>
        </w:tc>
        <w:tc>
          <w:tcPr>
            <w:tcW w:w="1224" w:type="dxa"/>
          </w:tcPr>
          <w:p w:rsidR="00EF43FE" w:rsidRPr="00047CB5" w:rsidRDefault="00EF43FE" w:rsidP="0042025D">
            <w:pPr>
              <w:pStyle w:val="BodyText"/>
            </w:pPr>
          </w:p>
        </w:tc>
      </w:tr>
    </w:tbl>
    <w:p w:rsidR="00EF43FE" w:rsidRDefault="00EF43FE" w:rsidP="00616598">
      <w:pPr>
        <w:spacing w:after="0"/>
        <w:rPr>
          <w:b/>
          <w:lang w:val="fr-FR"/>
        </w:rPr>
      </w:pPr>
    </w:p>
    <w:p w:rsidR="00EF43FE" w:rsidRDefault="00EF43FE" w:rsidP="00616598">
      <w:pPr>
        <w:spacing w:after="0"/>
        <w:rPr>
          <w:b/>
          <w:lang w:val="fr-FR"/>
        </w:rPr>
      </w:pPr>
    </w:p>
    <w:p w:rsidR="00EF43FE" w:rsidRPr="00616598" w:rsidRDefault="00EF43FE" w:rsidP="00616598">
      <w:pPr>
        <w:spacing w:after="0"/>
        <w:rPr>
          <w:b/>
          <w:lang w:val="fr-FR"/>
        </w:rPr>
      </w:pPr>
      <w:r>
        <w:rPr>
          <w:lang w:val="fr-FR"/>
        </w:rPr>
        <w:t>21:00</w:t>
      </w:r>
      <w:r w:rsidRPr="00616598">
        <w:rPr>
          <w:lang w:val="fr-FR"/>
        </w:rPr>
        <w:tab/>
      </w:r>
      <w:r w:rsidRPr="00616598">
        <w:rPr>
          <w:color w:val="339966"/>
          <w:lang w:val="fr-FR"/>
        </w:rPr>
        <w:t>ASW_2020_10_15_00</w:t>
      </w:r>
      <w:r>
        <w:rPr>
          <w:color w:val="339966"/>
          <w:lang w:val="fr-FR"/>
        </w:rPr>
        <w:t xml:space="preserve">57  </w:t>
      </w:r>
      <w:r w:rsidRPr="00616598">
        <w:rPr>
          <w:color w:val="339966"/>
          <w:lang w:val="fr-FR"/>
        </w:rPr>
        <w:sym w:font="Wingdings" w:char="F0E0"/>
      </w:r>
      <w:r>
        <w:rPr>
          <w:color w:val="339966"/>
          <w:lang w:val="fr-FR"/>
        </w:rPr>
        <w:t xml:space="preserve"> 150K </w:t>
      </w:r>
      <w:r w:rsidRPr="00616598">
        <w:rPr>
          <w:lang w:val="fr-FR"/>
        </w:rPr>
        <w:t>512 scans</w:t>
      </w:r>
      <w:r w:rsidRPr="00616598">
        <w:rPr>
          <w:lang w:val="fr-FR"/>
        </w:rPr>
        <w:tab/>
        <w:t>1 cm-1 res</w:t>
      </w:r>
      <w:r w:rsidRPr="00616598">
        <w:rPr>
          <w:lang w:val="fr-FR"/>
        </w:rPr>
        <w:tab/>
      </w:r>
    </w:p>
    <w:p w:rsidR="00EF43FE" w:rsidRDefault="00EF43FE" w:rsidP="00AE6269">
      <w:pPr>
        <w:pStyle w:val="Heading2"/>
      </w:pPr>
      <w:r>
        <w:t>Scan 58</w:t>
      </w:r>
      <w:r w:rsidRPr="007369A1">
        <w:t xml:space="preserve"> –</w:t>
      </w:r>
      <w:r>
        <w:t xml:space="preserve"> 67</w:t>
      </w:r>
      <w:r w:rsidRPr="007369A1">
        <w:t xml:space="preserve"> </w:t>
      </w:r>
      <w:r>
        <w:t>= Isothermal at 15</w:t>
      </w:r>
      <w:r w:rsidRPr="007369A1">
        <w:t>0K (MACRO)</w:t>
      </w:r>
    </w:p>
    <w:p w:rsidR="00EF43FE" w:rsidRPr="00ED1DCB" w:rsidRDefault="00EF43FE" w:rsidP="00616598">
      <w:pPr>
        <w:spacing w:after="0"/>
        <w:rPr>
          <w:b/>
        </w:rPr>
      </w:pPr>
      <w:r w:rsidRPr="00ED1DCB">
        <w:rPr>
          <w:b/>
        </w:rPr>
        <w:t>21:00</w:t>
      </w:r>
      <w:r w:rsidRPr="00ED1DCB">
        <w:rPr>
          <w:b/>
        </w:rPr>
        <w:tab/>
      </w:r>
      <w:r w:rsidRPr="00ED1DCB">
        <w:rPr>
          <w:b/>
          <w:color w:val="339966"/>
        </w:rPr>
        <w:t xml:space="preserve">ASW_2020_10_15_0068  </w:t>
      </w:r>
      <w:r w:rsidRPr="00616598">
        <w:rPr>
          <w:b/>
          <w:color w:val="339966"/>
          <w:lang w:val="fr-FR"/>
        </w:rPr>
        <w:sym w:font="Wingdings" w:char="F0E0"/>
      </w:r>
      <w:r w:rsidRPr="00ED1DCB">
        <w:rPr>
          <w:b/>
          <w:color w:val="339966"/>
        </w:rPr>
        <w:t xml:space="preserve"> 160K</w:t>
      </w:r>
    </w:p>
    <w:p w:rsidR="00EF43FE" w:rsidRPr="00ED1DCB" w:rsidRDefault="00EF43FE" w:rsidP="00616598">
      <w:r w:rsidRPr="00ED1DCB">
        <w:t>512 scans</w:t>
      </w:r>
      <w:r w:rsidRPr="00ED1DCB">
        <w:tab/>
        <w:t>1 cm-1 res</w:t>
      </w:r>
      <w:r w:rsidRPr="00ED1DCB">
        <w:tab/>
        <w:t>signal 3.64</w:t>
      </w:r>
      <w:r w:rsidRPr="00ED1DCB">
        <w:br/>
      </w:r>
    </w:p>
    <w:p w:rsidR="00EF43FE" w:rsidRPr="00ED1DCB" w:rsidRDefault="00EF43FE" w:rsidP="00616598"/>
    <w:p w:rsidR="00EF43FE" w:rsidRPr="00ED1DCB" w:rsidRDefault="00EF43FE" w:rsidP="00616598"/>
    <w:p w:rsidR="00EF43FE" w:rsidRPr="00ED1DCB" w:rsidRDefault="00EF43FE" w:rsidP="00616598"/>
    <w:p w:rsidR="00EF43FE" w:rsidRDefault="00EF43FE" w:rsidP="00AE6269">
      <w:pPr>
        <w:pStyle w:val="Heading1"/>
      </w:pPr>
      <w:r>
        <w:t>Friday</w:t>
      </w:r>
      <w:r w:rsidRPr="00C83453">
        <w:t xml:space="preserve"> </w:t>
      </w:r>
      <w:r>
        <w:t>30</w:t>
      </w:r>
      <w:r w:rsidRPr="00E863B6">
        <w:rPr>
          <w:vertAlign w:val="superscript"/>
        </w:rPr>
        <w:t>th</w:t>
      </w:r>
      <w:r>
        <w:t xml:space="preserve"> Oct 2020</w:t>
      </w:r>
      <w:r w:rsidRPr="00C83453">
        <w:tab/>
      </w:r>
      <w:r>
        <w:t>(VD)</w:t>
      </w:r>
    </w:p>
    <w:p w:rsidR="00EF43FE" w:rsidRDefault="00EF43FE" w:rsidP="00AE6269">
      <w:pPr>
        <w:pStyle w:val="BodyText"/>
      </w:pPr>
      <w:r>
        <w:t>11:00</w:t>
      </w:r>
      <w:r>
        <w:tab/>
        <w:t>T = 278.4</w:t>
      </w:r>
      <w:r>
        <w:tab/>
        <w:t>P = 1.9 * 10-9</w:t>
      </w:r>
    </w:p>
    <w:p w:rsidR="00EF43FE" w:rsidRDefault="00EF43FE" w:rsidP="00AE6269">
      <w:pPr>
        <w:pStyle w:val="BodyText"/>
      </w:pPr>
      <w:r>
        <w:t>11:01</w:t>
      </w:r>
      <w:r>
        <w:tab/>
        <w:t>Cryo turned on</w:t>
      </w:r>
    </w:p>
    <w:p w:rsidR="00EF43FE" w:rsidRDefault="00EF43FE" w:rsidP="00AE6269">
      <w:pPr>
        <w:pStyle w:val="BodyText"/>
      </w:pPr>
      <w:r>
        <w:t>11:01</w:t>
      </w:r>
      <w:r>
        <w:tab/>
        <w:t>Laser On</w:t>
      </w:r>
    </w:p>
    <w:p w:rsidR="00EF43FE" w:rsidRDefault="00EF43FE" w:rsidP="00433D31">
      <w:r>
        <w:t>11:09</w:t>
      </w:r>
      <w:r>
        <w:tab/>
        <w:t>T= 253.7 K</w:t>
      </w:r>
      <w:r>
        <w:tab/>
        <w:t>P = 1.7 * 10-9 mbar</w:t>
      </w:r>
    </w:p>
    <w:p w:rsidR="00EF43FE" w:rsidRDefault="00EF43FE" w:rsidP="00433D31">
      <w:r>
        <w:t>11:20</w:t>
      </w:r>
      <w:r>
        <w:tab/>
        <w:t>MCT Detector cooled</w:t>
      </w:r>
    </w:p>
    <w:p w:rsidR="00EF43FE" w:rsidRDefault="00EF43FE" w:rsidP="00433D31">
      <w:r>
        <w:t>12:07</w:t>
      </w:r>
      <w:r>
        <w:tab/>
        <w:t>T = 74.5</w:t>
      </w:r>
      <w:r>
        <w:tab/>
      </w:r>
      <w:r>
        <w:tab/>
        <w:t>P = 8.2* 10 -10</w:t>
      </w:r>
    </w:p>
    <w:p w:rsidR="00EF43FE" w:rsidRDefault="00EF43FE" w:rsidP="00433D31">
      <w:r>
        <w:t>12:37</w:t>
      </w:r>
      <w:r>
        <w:tab/>
        <w:t>T = 21.3</w:t>
      </w:r>
      <w:r>
        <w:tab/>
      </w:r>
      <w:r>
        <w:tab/>
        <w:t>P = 5 * 10-10</w:t>
      </w:r>
    </w:p>
    <w:p w:rsidR="00EF43FE" w:rsidRDefault="00EF43FE" w:rsidP="00433D31">
      <w:r>
        <w:t>12:38</w:t>
      </w:r>
      <w:r>
        <w:tab/>
        <w:t>T set up at 130K</w:t>
      </w:r>
    </w:p>
    <w:p w:rsidR="00EF43FE" w:rsidRDefault="00EF43FE" w:rsidP="00616598">
      <w:r>
        <w:t>13:02</w:t>
      </w:r>
      <w:r>
        <w:tab/>
        <w:t>T = 129.8</w:t>
      </w:r>
      <w:r>
        <w:tab/>
        <w:t>P = 8.9 10e-9</w:t>
      </w:r>
    </w:p>
    <w:p w:rsidR="00EF43FE" w:rsidRDefault="00EF43FE" w:rsidP="00616598"/>
    <w:p w:rsidR="00EF43FE" w:rsidRPr="00625DA6" w:rsidRDefault="00EF43FE" w:rsidP="00616598">
      <w:r>
        <w:pict>
          <v:shape id="_x0000_i1058" type="#_x0000_t75" style="width:449.25pt;height:313.5pt">
            <v:imagedata r:id="rId38" o:title=""/>
          </v:shape>
        </w:pict>
      </w:r>
    </w:p>
    <w:p w:rsidR="00EF43FE" w:rsidRPr="00604C28" w:rsidRDefault="00EF43FE" w:rsidP="00E51547">
      <w:pPr>
        <w:pStyle w:val="Heading1"/>
      </w:pPr>
      <w:r w:rsidRPr="00C83453">
        <w:t>Background scan</w:t>
      </w:r>
      <w:r>
        <w:t>(s) #1</w:t>
      </w:r>
    </w:p>
    <w:p w:rsidR="00EF43FE" w:rsidRPr="00ED1DCB" w:rsidRDefault="00EF43FE" w:rsidP="00E51547">
      <w:pPr>
        <w:pStyle w:val="BodyText"/>
        <w:spacing w:after="0"/>
        <w:rPr>
          <w:color w:val="339966"/>
        </w:rPr>
      </w:pPr>
      <w:r w:rsidRPr="00ED1DCB">
        <w:rPr>
          <w:b/>
        </w:rPr>
        <w:t>16:25</w:t>
      </w:r>
      <w:r w:rsidRPr="00ED1DCB">
        <w:rPr>
          <w:b/>
          <w:color w:val="339966"/>
        </w:rPr>
        <w:tab/>
        <w:t>BG20201030_01</w:t>
      </w:r>
      <w:r w:rsidRPr="00ED1DCB">
        <w:rPr>
          <w:color w:val="339966"/>
        </w:rPr>
        <w:tab/>
      </w:r>
    </w:p>
    <w:p w:rsidR="00EF43FE" w:rsidRPr="00ED1DCB" w:rsidRDefault="00EF43FE" w:rsidP="00E51547">
      <w:pPr>
        <w:ind w:left="720"/>
      </w:pPr>
      <w:r w:rsidRPr="00ED1DCB">
        <w:t>512 scans</w:t>
      </w:r>
      <w:r w:rsidRPr="00ED1DCB">
        <w:tab/>
        <w:t>res = 1 cm</w:t>
      </w:r>
      <w:r w:rsidRPr="00ED1DCB">
        <w:rPr>
          <w:vertAlign w:val="superscript"/>
        </w:rPr>
        <w:t>-1</w:t>
      </w:r>
      <w:r w:rsidRPr="00ED1DCB">
        <w:tab/>
        <w:t>signal = 3.43</w:t>
      </w:r>
      <w:r w:rsidRPr="00ED1DCB">
        <w:br/>
        <w:t>p = 6.7 10</w:t>
      </w:r>
      <w:r w:rsidRPr="00ED1DCB">
        <w:rPr>
          <w:vertAlign w:val="superscript"/>
        </w:rPr>
        <w:t>-10</w:t>
      </w:r>
      <w:r w:rsidRPr="00ED1DCB">
        <w:t xml:space="preserve"> mbar </w:t>
      </w:r>
      <w:r w:rsidRPr="00ED1DCB">
        <w:tab/>
        <w:t>T = 130 K</w:t>
      </w:r>
    </w:p>
    <w:p w:rsidR="00EF43FE" w:rsidRPr="00273C85" w:rsidRDefault="00EF43FE" w:rsidP="007472B1">
      <w:pPr>
        <w:pStyle w:val="Heading2"/>
        <w:rPr>
          <w:lang w:val="it-IT"/>
        </w:rPr>
      </w:pPr>
      <w:r>
        <w:rPr>
          <w:lang w:val="it-IT"/>
        </w:rPr>
        <w:t>Deposition #10: H2O @ 130</w:t>
      </w:r>
      <w:r w:rsidRPr="00273C85">
        <w:rPr>
          <w:lang w:val="it-IT"/>
        </w:rPr>
        <w:t xml:space="preserve">K </w:t>
      </w:r>
    </w:p>
    <w:p w:rsidR="00EF43FE" w:rsidRPr="006457C0" w:rsidRDefault="00EF43FE" w:rsidP="007472B1">
      <w:pPr>
        <w:rPr>
          <w:lang w:val="it-IT"/>
        </w:rPr>
      </w:pPr>
      <w:r>
        <w:rPr>
          <w:lang w:val="it-IT"/>
        </w:rPr>
        <w:t>13:47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ED1DCB" w:rsidRDefault="00EF43FE" w:rsidP="007472B1">
      <w:pPr>
        <w:pStyle w:val="BodyText"/>
        <w:ind w:firstLine="720"/>
      </w:pPr>
      <w:r w:rsidRPr="00ED1DCB">
        <w:t>- Initial Temperature: 130 K</w:t>
      </w:r>
    </w:p>
    <w:p w:rsidR="00EF43FE" w:rsidRPr="00ED1DCB" w:rsidRDefault="00EF43FE" w:rsidP="007472B1">
      <w:pPr>
        <w:pStyle w:val="BodyText"/>
        <w:ind w:firstLine="720"/>
      </w:pPr>
      <w:r w:rsidRPr="00ED1DCB">
        <w:t>- Initial pressure:   3.1 * 10-9 mbar</w:t>
      </w:r>
    </w:p>
    <w:p w:rsidR="00EF43FE" w:rsidRPr="00ED1DCB" w:rsidRDefault="00EF43FE" w:rsidP="007472B1">
      <w:pPr>
        <w:pStyle w:val="BodyText"/>
        <w:ind w:firstLine="720"/>
      </w:pPr>
      <w:r w:rsidRPr="00ED1DCB">
        <w:t>- Initial gas cell pressure: 7.52 Torr</w:t>
      </w:r>
    </w:p>
    <w:p w:rsidR="00EF43FE" w:rsidRPr="00ED1DCB" w:rsidRDefault="00EF43FE" w:rsidP="007472B1">
      <w:pPr>
        <w:pStyle w:val="BodyText"/>
        <w:ind w:firstLine="720"/>
        <w:rPr>
          <w:lang w:val="fr-FR"/>
        </w:rPr>
      </w:pPr>
      <w:r w:rsidRPr="00ED1DCB">
        <w:rPr>
          <w:lang w:val="fr-FR"/>
        </w:rPr>
        <w:t>- Deposition pressure:  * 10-7 mbar</w:t>
      </w:r>
    </w:p>
    <w:p w:rsidR="00EF43FE" w:rsidRPr="00ED1DCB" w:rsidRDefault="00EF43FE" w:rsidP="007472B1">
      <w:pPr>
        <w:pStyle w:val="BodyText"/>
        <w:ind w:firstLine="720"/>
        <w:rPr>
          <w:lang w:val="fr-FR"/>
        </w:rPr>
      </w:pPr>
      <w:r w:rsidRPr="00ED1DCB">
        <w:rPr>
          <w:lang w:val="fr-FR"/>
        </w:rPr>
        <w:t>- Laser signal:  57.8 mV</w:t>
      </w:r>
    </w:p>
    <w:p w:rsidR="00EF43FE" w:rsidRPr="00ED1DCB" w:rsidRDefault="00EF43FE" w:rsidP="007472B1">
      <w:pPr>
        <w:pStyle w:val="BodyText"/>
        <w:ind w:firstLine="720"/>
      </w:pPr>
      <w:r w:rsidRPr="00ED1DCB">
        <w:t>- Deposition time: 20 min</w:t>
      </w:r>
    </w:p>
    <w:p w:rsidR="00EF43FE" w:rsidRPr="00156FEF" w:rsidRDefault="00EF43FE" w:rsidP="007472B1">
      <w:pPr>
        <w:pStyle w:val="BodyText"/>
        <w:ind w:firstLine="720"/>
      </w:pPr>
      <w:r w:rsidRPr="00E66F5B">
        <w:t>- pressur</w:t>
      </w:r>
      <w:r>
        <w:t>e after deposition: 2.7</w:t>
      </w:r>
      <w:r w:rsidRPr="00E66F5B">
        <w:t xml:space="preserve"> * 1</w:t>
      </w:r>
      <w:r>
        <w:t xml:space="preserve">0-8 </w:t>
      </w:r>
      <w:r w:rsidRPr="00156FEF">
        <w:t>mbar</w:t>
      </w:r>
    </w:p>
    <w:p w:rsidR="00EF43FE" w:rsidRDefault="00EF43FE" w:rsidP="007472B1">
      <w:pPr>
        <w:pStyle w:val="BodyText"/>
      </w:pPr>
      <w:r w:rsidRPr="00156FEF">
        <w:t xml:space="preserve">- final gas </w:t>
      </w:r>
      <w:r>
        <w:t xml:space="preserve">cell pressure = 6.65 </w:t>
      </w:r>
      <w:r w:rsidRPr="008902CE">
        <w:t>T</w:t>
      </w:r>
      <w:r>
        <w:t>orr</w:t>
      </w:r>
    </w:p>
    <w:p w:rsidR="00EF43FE" w:rsidRDefault="00EF43FE" w:rsidP="007472B1">
      <w:pPr>
        <w:pStyle w:val="BodyText"/>
      </w:pPr>
      <w:r>
        <w:t>14:09</w:t>
      </w:r>
      <w:r>
        <w:tab/>
        <w:t>Laser turned off</w:t>
      </w:r>
    </w:p>
    <w:p w:rsidR="00EF43FE" w:rsidRDefault="00EF43FE" w:rsidP="007472B1">
      <w:pPr>
        <w:pStyle w:val="BodyText"/>
      </w:pPr>
      <w:r>
        <w:t>14:10</w:t>
      </w:r>
      <w:r>
        <w:tab/>
        <w:t>Head rotated</w:t>
      </w:r>
    </w:p>
    <w:p w:rsidR="00EF43FE" w:rsidRPr="00ED1DCB" w:rsidRDefault="00EF43FE" w:rsidP="007472B1">
      <w:pPr>
        <w:pStyle w:val="BodyText"/>
      </w:pPr>
      <w:r w:rsidRPr="00ED1DCB">
        <w:t>14:10</w:t>
      </w:r>
      <w:r w:rsidRPr="00ED1DCB">
        <w:tab/>
        <w:t>T = 130K</w:t>
      </w:r>
      <w:r w:rsidRPr="00ED1DCB">
        <w:tab/>
      </w:r>
      <w:r w:rsidRPr="00ED1DCB">
        <w:tab/>
        <w:t>P = 3.2 * 10-8 mbar</w:t>
      </w:r>
    </w:p>
    <w:p w:rsidR="00EF43FE" w:rsidRPr="00ED1DCB" w:rsidRDefault="00EF43FE" w:rsidP="00E66F5B">
      <w:pPr>
        <w:spacing w:after="0"/>
        <w:rPr>
          <w:b/>
          <w:lang w:val="fr-FR"/>
        </w:rPr>
      </w:pPr>
      <w:r w:rsidRPr="00ED1DCB">
        <w:rPr>
          <w:b/>
          <w:lang w:val="fr-FR"/>
        </w:rPr>
        <w:t>14:25</w:t>
      </w:r>
      <w:r w:rsidRPr="00ED1DCB">
        <w:rPr>
          <w:b/>
          <w:lang w:val="fr-FR"/>
        </w:rPr>
        <w:tab/>
      </w:r>
      <w:r w:rsidRPr="00ED1DCB">
        <w:rPr>
          <w:b/>
          <w:color w:val="339966"/>
          <w:lang w:val="fr-FR"/>
        </w:rPr>
        <w:t>ASW_2020_10_30_0001</w:t>
      </w:r>
    </w:p>
    <w:p w:rsidR="00EF43FE" w:rsidRDefault="00EF43FE" w:rsidP="00E66F5B">
      <w:pPr>
        <w:ind w:left="720"/>
        <w:rPr>
          <w:lang w:val="fr-FR"/>
        </w:rPr>
      </w:pPr>
      <w:r w:rsidRPr="00E66F5B">
        <w:rPr>
          <w:lang w:val="fr-FR"/>
        </w:rPr>
        <w:t>512 scans</w:t>
      </w:r>
      <w:r w:rsidRPr="00E66F5B">
        <w:rPr>
          <w:lang w:val="fr-FR"/>
        </w:rPr>
        <w:tab/>
        <w:t>1 cm</w:t>
      </w:r>
      <w:r w:rsidRPr="00E66F5B">
        <w:rPr>
          <w:vertAlign w:val="superscript"/>
          <w:lang w:val="fr-FR"/>
        </w:rPr>
        <w:t>-1</w:t>
      </w:r>
      <w:r w:rsidRPr="00E66F5B">
        <w:rPr>
          <w:lang w:val="fr-FR"/>
        </w:rPr>
        <w:t xml:space="preserve"> res</w:t>
      </w:r>
      <w:r w:rsidRPr="00E66F5B">
        <w:rPr>
          <w:lang w:val="fr-FR"/>
        </w:rPr>
        <w:tab/>
        <w:t>signal 3.66</w:t>
      </w:r>
      <w:r w:rsidRPr="00E66F5B">
        <w:rPr>
          <w:lang w:val="fr-FR"/>
        </w:rPr>
        <w:br/>
        <w:t>p = 2.</w:t>
      </w:r>
      <w:r>
        <w:rPr>
          <w:lang w:val="fr-FR"/>
        </w:rPr>
        <w:t>9</w:t>
      </w:r>
      <w:r w:rsidRPr="00E66F5B">
        <w:rPr>
          <w:lang w:val="fr-FR"/>
        </w:rPr>
        <w:t xml:space="preserve"> x 10</w:t>
      </w:r>
      <w:r w:rsidRPr="00E66F5B">
        <w:rPr>
          <w:vertAlign w:val="superscript"/>
          <w:lang w:val="fr-FR"/>
        </w:rPr>
        <w:t>-8</w:t>
      </w:r>
      <w:r w:rsidRPr="00E66F5B">
        <w:rPr>
          <w:lang w:val="fr-FR"/>
        </w:rPr>
        <w:t xml:space="preserve"> mbar</w:t>
      </w:r>
      <w:r w:rsidRPr="00E66F5B">
        <w:rPr>
          <w:lang w:val="fr-FR"/>
        </w:rPr>
        <w:tab/>
        <w:t xml:space="preserve">T = 130K </w:t>
      </w:r>
    </w:p>
    <w:p w:rsidR="00EF43FE" w:rsidRPr="00ED1DCB" w:rsidRDefault="00EF43FE" w:rsidP="00E66F5B">
      <w:pPr>
        <w:ind w:left="720"/>
      </w:pPr>
      <w:r w:rsidRPr="00ED1DCB">
        <w:t xml:space="preserve">Scan 2 – 11 Macro </w:t>
      </w:r>
    </w:p>
    <w:p w:rsidR="00EF43FE" w:rsidRPr="00ED1DCB" w:rsidRDefault="00EF43FE" w:rsidP="00E66F5B">
      <w:pPr>
        <w:ind w:left="720"/>
      </w:pPr>
      <w:r w:rsidRPr="00ED1DCB">
        <w:t xml:space="preserve">17 : 20 </w:t>
      </w:r>
      <w:r w:rsidRPr="009B59BE">
        <w:rPr>
          <w:lang w:val="fr-FR"/>
        </w:rPr>
        <w:sym w:font="Wingdings" w:char="F0E0"/>
      </w:r>
      <w:r w:rsidRPr="00ED1DCB">
        <w:t xml:space="preserve"> Scan 12 – 31 Macro</w:t>
      </w:r>
    </w:p>
    <w:p w:rsidR="00EF43FE" w:rsidRPr="00ED1DCB" w:rsidRDefault="00EF43FE" w:rsidP="00E607FB">
      <w:pPr>
        <w:pStyle w:val="Heading2"/>
      </w:pPr>
      <w:r w:rsidRPr="00ED1DCB">
        <w:t>Saturday 31/10</w:t>
      </w:r>
    </w:p>
    <w:p w:rsidR="00EF43FE" w:rsidRPr="00E607FB" w:rsidRDefault="00EF43FE" w:rsidP="008F5D23">
      <w:r w:rsidRPr="00E607FB">
        <w:t>15 : 13 T = 130</w:t>
      </w:r>
      <w:r w:rsidRPr="00E607FB">
        <w:tab/>
        <w:t>P = 1 * 10-8</w:t>
      </w:r>
    </w:p>
    <w:p w:rsidR="00EF43FE" w:rsidRPr="00E607FB" w:rsidRDefault="00EF43FE" w:rsidP="00E51547">
      <w:pPr>
        <w:ind w:left="720"/>
      </w:pPr>
      <w:r w:rsidRPr="00E607FB">
        <w:t>15 :37 MCT Detector cooled</w:t>
      </w:r>
    </w:p>
    <w:p w:rsidR="00EF43FE" w:rsidRPr="00E66F5B" w:rsidRDefault="00EF43FE" w:rsidP="00E607FB">
      <w:pPr>
        <w:spacing w:after="0"/>
        <w:rPr>
          <w:b/>
        </w:rPr>
      </w:pPr>
      <w:r>
        <w:rPr>
          <w:b/>
        </w:rPr>
        <w:t>16:00</w:t>
      </w:r>
      <w:r w:rsidRPr="00E66F5B">
        <w:rPr>
          <w:b/>
        </w:rPr>
        <w:tab/>
      </w:r>
      <w:r w:rsidRPr="00E66F5B">
        <w:rPr>
          <w:b/>
          <w:color w:val="339966"/>
        </w:rPr>
        <w:t>ASW_2020_10_30_00</w:t>
      </w:r>
      <w:r>
        <w:rPr>
          <w:b/>
          <w:color w:val="339966"/>
        </w:rPr>
        <w:t>32</w:t>
      </w:r>
    </w:p>
    <w:p w:rsidR="00EF43FE" w:rsidRDefault="00EF43FE" w:rsidP="00E607FB">
      <w:pPr>
        <w:ind w:left="720"/>
        <w:rPr>
          <w:lang w:val="fr-FR"/>
        </w:rPr>
      </w:pPr>
      <w:r w:rsidRPr="00E607FB">
        <w:rPr>
          <w:lang w:val="fr-FR"/>
        </w:rPr>
        <w:t>512 scans</w:t>
      </w:r>
      <w:r w:rsidRPr="00E607FB">
        <w:rPr>
          <w:lang w:val="fr-FR"/>
        </w:rPr>
        <w:tab/>
        <w:t>1 cm</w:t>
      </w:r>
      <w:r w:rsidRPr="00E607FB">
        <w:rPr>
          <w:vertAlign w:val="superscript"/>
          <w:lang w:val="fr-FR"/>
        </w:rPr>
        <w:t>-1</w:t>
      </w:r>
      <w:r w:rsidRPr="00E607FB">
        <w:rPr>
          <w:lang w:val="fr-FR"/>
        </w:rPr>
        <w:t xml:space="preserve"> res</w:t>
      </w:r>
      <w:r w:rsidRPr="00E607FB">
        <w:rPr>
          <w:lang w:val="fr-FR"/>
        </w:rPr>
        <w:tab/>
        <w:t>signal 3.</w:t>
      </w:r>
      <w:r>
        <w:rPr>
          <w:lang w:val="fr-FR"/>
        </w:rPr>
        <w:t>48</w:t>
      </w:r>
      <w:r w:rsidRPr="00E607FB">
        <w:rPr>
          <w:lang w:val="fr-FR"/>
        </w:rPr>
        <w:br/>
        <w:t>p = 9.</w:t>
      </w:r>
      <w:r>
        <w:rPr>
          <w:lang w:val="fr-FR"/>
        </w:rPr>
        <w:t>9</w:t>
      </w:r>
      <w:r w:rsidRPr="00E607F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E607FB">
        <w:rPr>
          <w:lang w:val="fr-FR"/>
        </w:rPr>
        <w:t xml:space="preserve"> mbar</w:t>
      </w:r>
      <w:r w:rsidRPr="00E607FB">
        <w:rPr>
          <w:lang w:val="fr-FR"/>
        </w:rPr>
        <w:tab/>
        <w:t xml:space="preserve">T = 130K </w:t>
      </w:r>
    </w:p>
    <w:p w:rsidR="00EF43FE" w:rsidRPr="006E1089" w:rsidRDefault="00EF43FE" w:rsidP="00062488">
      <w:r w:rsidRPr="006E1089">
        <w:t>16 : 15</w:t>
      </w:r>
      <w:r w:rsidRPr="006E1089">
        <w:tab/>
      </w:r>
      <w:r w:rsidRPr="009B59BE">
        <w:rPr>
          <w:lang w:val="fr-FR"/>
        </w:rPr>
        <w:sym w:font="Wingdings" w:char="F0E0"/>
      </w:r>
      <w:r w:rsidRPr="006E1089">
        <w:t xml:space="preserve"> Scan 33 – 52 Macro</w:t>
      </w:r>
    </w:p>
    <w:p w:rsidR="00EF43FE" w:rsidRPr="006E1089" w:rsidRDefault="00EF43FE" w:rsidP="00AA44BC">
      <w:r w:rsidRPr="006E1089">
        <w:t>21 : 10</w:t>
      </w:r>
      <w:r w:rsidRPr="006E1089">
        <w:tab/>
      </w:r>
      <w:r w:rsidRPr="009B59BE">
        <w:rPr>
          <w:lang w:val="fr-FR"/>
        </w:rPr>
        <w:sym w:font="Wingdings" w:char="F0E0"/>
      </w:r>
      <w:r w:rsidRPr="006E1089">
        <w:t xml:space="preserve"> Scan 53 – 72 Macro</w:t>
      </w:r>
    </w:p>
    <w:p w:rsidR="00EF43FE" w:rsidRPr="006E1089" w:rsidRDefault="00EF43FE" w:rsidP="006E1089">
      <w:pPr>
        <w:pStyle w:val="Heading2"/>
      </w:pPr>
      <w:r>
        <w:t>Monday</w:t>
      </w:r>
      <w:r w:rsidRPr="006E1089">
        <w:t xml:space="preserve"> </w:t>
      </w:r>
      <w:r>
        <w:t>02/1</w:t>
      </w:r>
    </w:p>
    <w:p w:rsidR="00EF43FE" w:rsidRPr="00E607FB" w:rsidRDefault="00EF43FE" w:rsidP="006E1089">
      <w:r>
        <w:t>11</w:t>
      </w:r>
      <w:r w:rsidRPr="00E607FB">
        <w:t> :</w:t>
      </w:r>
      <w:r>
        <w:t xml:space="preserve"> 05 T = 130</w:t>
      </w:r>
      <w:r>
        <w:tab/>
        <w:t>P = 4.9 * 10-9</w:t>
      </w:r>
    </w:p>
    <w:p w:rsidR="00EF43FE" w:rsidRPr="00E607FB" w:rsidRDefault="00EF43FE" w:rsidP="006E1089">
      <w:r>
        <w:t>11</w:t>
      </w:r>
      <w:r w:rsidRPr="00E607FB">
        <w:t> :</w:t>
      </w:r>
      <w:r>
        <w:t>06</w:t>
      </w:r>
      <w:r w:rsidRPr="00E607FB">
        <w:t xml:space="preserve"> MCT Detector cooled</w:t>
      </w:r>
    </w:p>
    <w:p w:rsidR="00EF43FE" w:rsidRPr="00A148CF" w:rsidRDefault="00EF43FE" w:rsidP="00A148CF">
      <w:pPr>
        <w:spacing w:after="0"/>
        <w:rPr>
          <w:b/>
          <w:lang w:val="fr-FR"/>
        </w:rPr>
      </w:pPr>
      <w:r w:rsidRPr="00A148CF">
        <w:rPr>
          <w:b/>
          <w:lang w:val="fr-FR"/>
        </w:rPr>
        <w:t>11:36</w:t>
      </w:r>
      <w:r w:rsidRPr="00A148CF">
        <w:rPr>
          <w:b/>
          <w:lang w:val="fr-FR"/>
        </w:rPr>
        <w:tab/>
      </w:r>
      <w:r w:rsidRPr="00A148CF">
        <w:rPr>
          <w:b/>
          <w:color w:val="339966"/>
          <w:lang w:val="fr-FR"/>
        </w:rPr>
        <w:t>ASW_2020_10_30_0073</w:t>
      </w:r>
    </w:p>
    <w:p w:rsidR="00EF43FE" w:rsidRDefault="00EF43FE" w:rsidP="00834677">
      <w:pPr>
        <w:ind w:left="720"/>
        <w:rPr>
          <w:lang w:val="fr-FR"/>
        </w:rPr>
      </w:pPr>
      <w:r w:rsidRPr="00E607FB">
        <w:rPr>
          <w:lang w:val="fr-FR"/>
        </w:rPr>
        <w:t>512 scans</w:t>
      </w:r>
      <w:r w:rsidRPr="00E607FB">
        <w:rPr>
          <w:lang w:val="fr-FR"/>
        </w:rPr>
        <w:tab/>
        <w:t>1 cm</w:t>
      </w:r>
      <w:r w:rsidRPr="00E607FB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2.84</w:t>
      </w:r>
      <w:r>
        <w:rPr>
          <w:lang w:val="fr-FR"/>
        </w:rPr>
        <w:br/>
        <w:t>p = 4.9</w:t>
      </w:r>
      <w:r w:rsidRPr="00E607FB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 w:rsidRPr="00E607FB">
        <w:rPr>
          <w:lang w:val="fr-FR"/>
        </w:rPr>
        <w:t xml:space="preserve"> mbar</w:t>
      </w:r>
      <w:r w:rsidRPr="00E607FB">
        <w:rPr>
          <w:lang w:val="fr-FR"/>
        </w:rPr>
        <w:tab/>
        <w:t xml:space="preserve">T = 130K </w:t>
      </w:r>
    </w:p>
    <w:p w:rsidR="00EF43FE" w:rsidRDefault="00EF43FE" w:rsidP="00834677">
      <w:r w:rsidRPr="00ED1DCB">
        <w:rPr>
          <w:lang w:val="fr-FR"/>
        </w:rPr>
        <w:tab/>
      </w:r>
      <w:r w:rsidRPr="009B59BE">
        <w:rPr>
          <w:lang w:val="fr-FR"/>
        </w:rPr>
        <w:sym w:font="Wingdings" w:char="F0E0"/>
      </w:r>
      <w:r w:rsidRPr="006E1089">
        <w:t xml:space="preserve"> </w:t>
      </w:r>
      <w:r>
        <w:t>Scan 74</w:t>
      </w:r>
      <w:r w:rsidRPr="006E1089">
        <w:t xml:space="preserve"> –</w:t>
      </w:r>
      <w:r>
        <w:t xml:space="preserve"> 93</w:t>
      </w:r>
      <w:r w:rsidRPr="006E1089">
        <w:t xml:space="preserve"> Macro</w:t>
      </w:r>
      <w:r>
        <w:t xml:space="preserve"> 130 K (end at 16:47)</w:t>
      </w:r>
    </w:p>
    <w:p w:rsidR="00EF43FE" w:rsidRPr="00834677" w:rsidRDefault="00EF43FE" w:rsidP="00834677">
      <w:pPr>
        <w:pStyle w:val="Heading2"/>
      </w:pPr>
      <w:r>
        <w:t>Ramp to 135 K</w:t>
      </w:r>
    </w:p>
    <w:p w:rsidR="00EF43FE" w:rsidRPr="00834677" w:rsidRDefault="00EF43FE" w:rsidP="00834677">
      <w:pPr>
        <w:spacing w:after="0"/>
        <w:rPr>
          <w:b/>
        </w:rPr>
      </w:pPr>
      <w:r w:rsidRPr="00834677">
        <w:rPr>
          <w:b/>
        </w:rPr>
        <w:t>17:00</w:t>
      </w:r>
      <w:r w:rsidRPr="00834677">
        <w:rPr>
          <w:b/>
        </w:rPr>
        <w:tab/>
      </w:r>
      <w:r w:rsidRPr="00834677">
        <w:rPr>
          <w:b/>
          <w:color w:val="339966"/>
        </w:rPr>
        <w:t>ASW_2020_10_30_0094</w:t>
      </w:r>
    </w:p>
    <w:p w:rsidR="00EF43FE" w:rsidRPr="00ED1DCB" w:rsidRDefault="00EF43FE" w:rsidP="00834677">
      <w:pPr>
        <w:ind w:left="720"/>
      </w:pPr>
      <w:r w:rsidRPr="00ED1DCB">
        <w:t>512 scans</w:t>
      </w:r>
      <w:r w:rsidRPr="00ED1DCB">
        <w:tab/>
        <w:t>1 cm</w:t>
      </w:r>
      <w:r w:rsidRPr="00ED1DCB">
        <w:rPr>
          <w:vertAlign w:val="superscript"/>
        </w:rPr>
        <w:t>-1</w:t>
      </w:r>
      <w:r w:rsidRPr="00ED1DCB">
        <w:t xml:space="preserve"> res</w:t>
      </w:r>
      <w:r w:rsidRPr="00ED1DCB">
        <w:tab/>
        <w:t>signal 2.94</w:t>
      </w:r>
      <w:r w:rsidRPr="00ED1DCB">
        <w:br/>
        <w:t>p = 4.8 x 10</w:t>
      </w:r>
      <w:r w:rsidRPr="00ED1DCB">
        <w:rPr>
          <w:vertAlign w:val="superscript"/>
        </w:rPr>
        <w:t>-9</w:t>
      </w:r>
      <w:r w:rsidRPr="00ED1DCB">
        <w:t xml:space="preserve"> mbar</w:t>
      </w:r>
      <w:r w:rsidRPr="00ED1DCB">
        <w:tab/>
        <w:t xml:space="preserve">T = 130K </w:t>
      </w:r>
    </w:p>
    <w:p w:rsidR="00EF43FE" w:rsidRDefault="00EF43FE" w:rsidP="00834677">
      <w:r w:rsidRPr="00834677">
        <w:t xml:space="preserve">17 :15  </w:t>
      </w:r>
      <w:r w:rsidRPr="009B59BE">
        <w:rPr>
          <w:lang w:val="fr-FR"/>
        </w:rPr>
        <w:sym w:font="Wingdings" w:char="F0E0"/>
      </w:r>
      <w:r w:rsidRPr="006E1089">
        <w:t xml:space="preserve"> </w:t>
      </w:r>
      <w:r>
        <w:t>Scan 95 – 114 Macro 135 K</w:t>
      </w:r>
    </w:p>
    <w:p w:rsidR="00EF43FE" w:rsidRPr="00834677" w:rsidRDefault="00EF43FE" w:rsidP="00834677"/>
    <w:p w:rsidR="00EF43FE" w:rsidRPr="00834677" w:rsidRDefault="00EF43FE" w:rsidP="00834677">
      <w:r>
        <w:t xml:space="preserve">03/11 </w:t>
      </w:r>
      <w:r>
        <w:sym w:font="Wingdings" w:char="F0E0"/>
      </w:r>
      <w:r>
        <w:t xml:space="preserve"> 10:49 MCT Detector cooled</w:t>
      </w:r>
    </w:p>
    <w:p w:rsidR="00EF43FE" w:rsidRPr="005C64F1" w:rsidRDefault="00EF43FE" w:rsidP="005C64F1">
      <w:pPr>
        <w:spacing w:after="0"/>
        <w:rPr>
          <w:b/>
          <w:lang w:val="fr-FR"/>
        </w:rPr>
      </w:pPr>
      <w:r>
        <w:rPr>
          <w:b/>
          <w:lang w:val="fr-FR"/>
        </w:rPr>
        <w:t>11:42</w:t>
      </w:r>
      <w:r w:rsidRPr="005C64F1">
        <w:rPr>
          <w:b/>
          <w:lang w:val="fr-FR"/>
        </w:rPr>
        <w:tab/>
      </w:r>
      <w:r w:rsidRPr="005C64F1">
        <w:rPr>
          <w:b/>
          <w:color w:val="339966"/>
          <w:lang w:val="fr-FR"/>
        </w:rPr>
        <w:t>ASW_2020_10_30_0115</w:t>
      </w:r>
    </w:p>
    <w:p w:rsidR="00EF43FE" w:rsidRPr="005C64F1" w:rsidRDefault="00EF43FE" w:rsidP="005C64F1">
      <w:pPr>
        <w:ind w:left="720"/>
        <w:rPr>
          <w:lang w:val="fr-FR"/>
        </w:rPr>
      </w:pPr>
      <w:r w:rsidRPr="005C64F1">
        <w:rPr>
          <w:lang w:val="fr-FR"/>
        </w:rPr>
        <w:t>512 scans</w:t>
      </w:r>
      <w:r w:rsidRPr="005C64F1">
        <w:rPr>
          <w:lang w:val="fr-FR"/>
        </w:rPr>
        <w:tab/>
        <w:t>1 cm</w:t>
      </w:r>
      <w:r w:rsidRPr="005C64F1">
        <w:rPr>
          <w:vertAlign w:val="superscript"/>
          <w:lang w:val="fr-FR"/>
        </w:rPr>
        <w:t>-1</w:t>
      </w:r>
      <w:r w:rsidRPr="005C64F1">
        <w:rPr>
          <w:lang w:val="fr-FR"/>
        </w:rPr>
        <w:t xml:space="preserve"> res</w:t>
      </w:r>
      <w:r w:rsidRPr="005C64F1">
        <w:rPr>
          <w:lang w:val="fr-FR"/>
        </w:rPr>
        <w:tab/>
        <w:t>signal 2.85</w:t>
      </w:r>
      <w:r>
        <w:rPr>
          <w:lang w:val="fr-FR"/>
        </w:rPr>
        <w:br/>
        <w:t>p = 1.1</w:t>
      </w:r>
      <w:r w:rsidRPr="005C64F1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5C64F1">
        <w:rPr>
          <w:lang w:val="fr-FR"/>
        </w:rPr>
        <w:t xml:space="preserve"> mbar</w:t>
      </w:r>
      <w:r w:rsidRPr="005C64F1">
        <w:rPr>
          <w:lang w:val="fr-FR"/>
        </w:rPr>
        <w:tab/>
        <w:t xml:space="preserve">T = 130K </w:t>
      </w:r>
    </w:p>
    <w:p w:rsidR="00EF43FE" w:rsidRPr="00834677" w:rsidRDefault="00EF43FE" w:rsidP="00EF1733">
      <w:pPr>
        <w:pStyle w:val="Heading2"/>
      </w:pPr>
      <w:r>
        <w:t>Ramp to 140 K</w:t>
      </w:r>
    </w:p>
    <w:p w:rsidR="00EF43FE" w:rsidRPr="00536C9A" w:rsidRDefault="00EF43FE" w:rsidP="00EF1733">
      <w:pPr>
        <w:spacing w:after="0"/>
        <w:rPr>
          <w:b/>
        </w:rPr>
      </w:pPr>
      <w:r w:rsidRPr="00536C9A">
        <w:rPr>
          <w:b/>
        </w:rPr>
        <w:t>13:00</w:t>
      </w:r>
      <w:r w:rsidRPr="00536C9A">
        <w:rPr>
          <w:b/>
        </w:rPr>
        <w:tab/>
      </w:r>
      <w:r w:rsidRPr="00536C9A">
        <w:rPr>
          <w:b/>
          <w:color w:val="339966"/>
        </w:rPr>
        <w:t>ASW_2020_10_30_0116</w:t>
      </w:r>
    </w:p>
    <w:p w:rsidR="00EF43FE" w:rsidRPr="00536C9A" w:rsidRDefault="00EF43FE" w:rsidP="00EF1733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2.99</w:t>
      </w:r>
      <w:r w:rsidRPr="00536C9A">
        <w:br/>
        <w:t>p = 1.1 x 10</w:t>
      </w:r>
      <w:r w:rsidRPr="00536C9A">
        <w:rPr>
          <w:vertAlign w:val="superscript"/>
        </w:rPr>
        <w:t>-8</w:t>
      </w:r>
      <w:r w:rsidRPr="00536C9A">
        <w:t xml:space="preserve"> mbar</w:t>
      </w:r>
      <w:r w:rsidRPr="00536C9A">
        <w:tab/>
        <w:t xml:space="preserve">T = 135K </w:t>
      </w:r>
    </w:p>
    <w:p w:rsidR="00EF43FE" w:rsidRPr="00536C9A" w:rsidRDefault="00EF43FE" w:rsidP="00593995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13:15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ASW_2020_10_30_0117</w:t>
      </w:r>
    </w:p>
    <w:p w:rsidR="00EF43FE" w:rsidRPr="00593995" w:rsidRDefault="00EF43FE" w:rsidP="00593995">
      <w:pPr>
        <w:ind w:left="720"/>
        <w:rPr>
          <w:lang w:val="fr-FR"/>
        </w:rPr>
      </w:pPr>
      <w:r w:rsidRPr="00593995">
        <w:rPr>
          <w:lang w:val="fr-FR"/>
        </w:rPr>
        <w:t>512 scans</w:t>
      </w:r>
      <w:r w:rsidRPr="00593995">
        <w:rPr>
          <w:lang w:val="fr-FR"/>
        </w:rPr>
        <w:tab/>
        <w:t>1 cm</w:t>
      </w:r>
      <w:r w:rsidRPr="00593995">
        <w:rPr>
          <w:vertAlign w:val="superscript"/>
          <w:lang w:val="fr-FR"/>
        </w:rPr>
        <w:t>-1</w:t>
      </w:r>
      <w:r w:rsidRPr="00593995">
        <w:rPr>
          <w:lang w:val="fr-FR"/>
        </w:rPr>
        <w:t xml:space="preserve"> res</w:t>
      </w:r>
      <w:r w:rsidRPr="00593995">
        <w:rPr>
          <w:lang w:val="fr-FR"/>
        </w:rPr>
        <w:tab/>
        <w:t>signal 2.99</w:t>
      </w:r>
      <w:r w:rsidRPr="00593995">
        <w:rPr>
          <w:lang w:val="fr-FR"/>
        </w:rPr>
        <w:br/>
        <w:t>p = 3.4 x 10</w:t>
      </w:r>
      <w:r w:rsidRPr="00593995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593995">
        <w:rPr>
          <w:lang w:val="fr-FR"/>
        </w:rPr>
        <w:t xml:space="preserve">K </w:t>
      </w:r>
    </w:p>
    <w:p w:rsidR="00EF43FE" w:rsidRPr="00536C9A" w:rsidRDefault="00EF43FE" w:rsidP="00234899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13:30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ASW_2020_10_30_0118</w:t>
      </w:r>
    </w:p>
    <w:p w:rsidR="00EF43FE" w:rsidRPr="00234899" w:rsidRDefault="00EF43FE" w:rsidP="00234899">
      <w:pPr>
        <w:ind w:left="720"/>
        <w:rPr>
          <w:lang w:val="fr-FR"/>
        </w:rPr>
      </w:pPr>
      <w:r w:rsidRPr="00234899">
        <w:rPr>
          <w:lang w:val="fr-FR"/>
        </w:rPr>
        <w:t>512 scans</w:t>
      </w:r>
      <w:r w:rsidRPr="00234899">
        <w:rPr>
          <w:lang w:val="fr-FR"/>
        </w:rPr>
        <w:tab/>
        <w:t>1 cm</w:t>
      </w:r>
      <w:r w:rsidRPr="00234899">
        <w:rPr>
          <w:vertAlign w:val="superscript"/>
          <w:lang w:val="fr-FR"/>
        </w:rPr>
        <w:t>-1</w:t>
      </w:r>
      <w:r w:rsidRPr="00234899">
        <w:rPr>
          <w:lang w:val="fr-FR"/>
        </w:rPr>
        <w:t xml:space="preserve"> res</w:t>
      </w:r>
      <w:r w:rsidRPr="00234899">
        <w:rPr>
          <w:lang w:val="fr-FR"/>
        </w:rPr>
        <w:tab/>
        <w:t>signal 2.99</w:t>
      </w:r>
      <w:r w:rsidRPr="00234899">
        <w:rPr>
          <w:lang w:val="fr-FR"/>
        </w:rPr>
        <w:br/>
        <w:t>p = 3.5 x 10</w:t>
      </w:r>
      <w:r w:rsidRPr="00234899">
        <w:rPr>
          <w:vertAlign w:val="superscript"/>
          <w:lang w:val="fr-FR"/>
        </w:rPr>
        <w:t>-8</w:t>
      </w:r>
      <w:r w:rsidRPr="00234899">
        <w:rPr>
          <w:lang w:val="fr-FR"/>
        </w:rPr>
        <w:t xml:space="preserve"> mbar</w:t>
      </w:r>
      <w:r w:rsidRPr="00234899">
        <w:rPr>
          <w:lang w:val="fr-FR"/>
        </w:rPr>
        <w:tab/>
        <w:t xml:space="preserve">T = 140K </w:t>
      </w:r>
    </w:p>
    <w:p w:rsidR="00EF43FE" w:rsidRPr="00834677" w:rsidRDefault="00EF43FE" w:rsidP="00234899">
      <w:pPr>
        <w:pStyle w:val="Heading2"/>
      </w:pPr>
      <w:r>
        <w:t>Ramp to 145 K</w:t>
      </w:r>
    </w:p>
    <w:p w:rsidR="00EF43FE" w:rsidRPr="00234899" w:rsidRDefault="00EF43FE" w:rsidP="009E65B6">
      <w:pPr>
        <w:spacing w:after="0"/>
        <w:rPr>
          <w:b/>
        </w:rPr>
      </w:pPr>
      <w:r w:rsidRPr="00234899">
        <w:rPr>
          <w:b/>
        </w:rPr>
        <w:t>13</w:t>
      </w:r>
      <w:r>
        <w:rPr>
          <w:b/>
        </w:rPr>
        <w:t>:45</w:t>
      </w:r>
      <w:r w:rsidRPr="00234899">
        <w:rPr>
          <w:b/>
        </w:rPr>
        <w:tab/>
      </w:r>
      <w:r w:rsidRPr="00234899">
        <w:rPr>
          <w:b/>
          <w:color w:val="339966"/>
        </w:rPr>
        <w:t>ASW_2020_10_30_011</w:t>
      </w:r>
      <w:r>
        <w:rPr>
          <w:b/>
          <w:color w:val="339966"/>
        </w:rPr>
        <w:t>9</w:t>
      </w:r>
    </w:p>
    <w:p w:rsidR="00EF43FE" w:rsidRPr="009E65B6" w:rsidRDefault="00EF43FE" w:rsidP="009E65B6">
      <w:pPr>
        <w:ind w:left="720"/>
      </w:pPr>
      <w:r w:rsidRPr="009E65B6">
        <w:t>512 scans</w:t>
      </w:r>
      <w:r w:rsidRPr="009E65B6">
        <w:tab/>
        <w:t>1 cm</w:t>
      </w:r>
      <w:r w:rsidRPr="009E65B6">
        <w:rPr>
          <w:vertAlign w:val="superscript"/>
        </w:rPr>
        <w:t>-1</w:t>
      </w:r>
      <w:r w:rsidRPr="009E65B6">
        <w:t xml:space="preserve"> res</w:t>
      </w:r>
      <w:r w:rsidRPr="009E65B6">
        <w:tab/>
        <w:t>signal 2.99</w:t>
      </w:r>
      <w:r w:rsidRPr="009E65B6">
        <w:br/>
        <w:t>p = 3.5 x 10</w:t>
      </w:r>
      <w:r w:rsidRPr="009E65B6">
        <w:rPr>
          <w:vertAlign w:val="superscript"/>
        </w:rPr>
        <w:t>-8</w:t>
      </w:r>
      <w:r w:rsidRPr="009E65B6">
        <w:t xml:space="preserve"> mbar</w:t>
      </w:r>
      <w:r w:rsidRPr="009E65B6">
        <w:tab/>
        <w:t xml:space="preserve">T = 140K </w:t>
      </w:r>
    </w:p>
    <w:p w:rsidR="00EF43FE" w:rsidRPr="005B1720" w:rsidRDefault="00EF43FE" w:rsidP="005B1720">
      <w:pPr>
        <w:spacing w:after="0"/>
        <w:rPr>
          <w:b/>
          <w:lang w:val="fr-FR"/>
        </w:rPr>
      </w:pPr>
      <w:r>
        <w:rPr>
          <w:b/>
          <w:lang w:val="fr-FR"/>
        </w:rPr>
        <w:t>14:00</w:t>
      </w:r>
      <w:r w:rsidRPr="005B1720">
        <w:rPr>
          <w:b/>
          <w:lang w:val="fr-FR"/>
        </w:rPr>
        <w:tab/>
      </w:r>
      <w:r w:rsidRPr="005B1720">
        <w:rPr>
          <w:b/>
          <w:color w:val="339966"/>
          <w:lang w:val="fr-FR"/>
        </w:rPr>
        <w:t>ASW_2020_10_30_01</w:t>
      </w:r>
      <w:r>
        <w:rPr>
          <w:b/>
          <w:color w:val="339966"/>
          <w:lang w:val="fr-FR"/>
        </w:rPr>
        <w:t>20</w:t>
      </w:r>
    </w:p>
    <w:p w:rsidR="00EF43FE" w:rsidRPr="005B1720" w:rsidRDefault="00EF43FE" w:rsidP="005B1720">
      <w:pPr>
        <w:ind w:left="720"/>
        <w:rPr>
          <w:lang w:val="fr-FR"/>
        </w:rPr>
      </w:pPr>
      <w:r w:rsidRPr="005B1720">
        <w:rPr>
          <w:lang w:val="fr-FR"/>
        </w:rPr>
        <w:t>512 scans</w:t>
      </w:r>
      <w:r w:rsidRPr="005B1720">
        <w:rPr>
          <w:lang w:val="fr-FR"/>
        </w:rPr>
        <w:tab/>
        <w:t>1 cm</w:t>
      </w:r>
      <w:r w:rsidRPr="005B1720">
        <w:rPr>
          <w:vertAlign w:val="superscript"/>
          <w:lang w:val="fr-FR"/>
        </w:rPr>
        <w:t>-1</w:t>
      </w:r>
      <w:r w:rsidRPr="005B1720">
        <w:rPr>
          <w:lang w:val="fr-FR"/>
        </w:rPr>
        <w:t xml:space="preserve"> res</w:t>
      </w:r>
      <w:r w:rsidRPr="005B1720">
        <w:rPr>
          <w:lang w:val="fr-FR"/>
        </w:rPr>
        <w:tab/>
        <w:t xml:space="preserve">signal </w:t>
      </w:r>
      <w:r>
        <w:rPr>
          <w:lang w:val="fr-FR"/>
        </w:rPr>
        <w:t>2.98</w:t>
      </w:r>
      <w:r>
        <w:rPr>
          <w:lang w:val="fr-FR"/>
        </w:rPr>
        <w:tab/>
        <w:t>T = 145</w:t>
      </w:r>
      <w:r w:rsidRPr="005B1720">
        <w:rPr>
          <w:lang w:val="fr-FR"/>
        </w:rPr>
        <w:t xml:space="preserve">K </w:t>
      </w:r>
    </w:p>
    <w:p w:rsidR="00EF43FE" w:rsidRPr="00536C9A" w:rsidRDefault="00EF43FE" w:rsidP="005B1720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14:15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ASW_2020_10_30_0121</w:t>
      </w:r>
    </w:p>
    <w:p w:rsidR="00EF43FE" w:rsidRPr="005B1720" w:rsidRDefault="00EF43FE" w:rsidP="005B1720">
      <w:pPr>
        <w:ind w:left="720"/>
        <w:rPr>
          <w:lang w:val="fr-FR"/>
        </w:rPr>
      </w:pPr>
      <w:r w:rsidRPr="005B1720">
        <w:rPr>
          <w:lang w:val="fr-FR"/>
        </w:rPr>
        <w:t>512 scans</w:t>
      </w:r>
      <w:r w:rsidRPr="005B1720">
        <w:rPr>
          <w:lang w:val="fr-FR"/>
        </w:rPr>
        <w:tab/>
        <w:t>1 cm</w:t>
      </w:r>
      <w:r w:rsidRPr="005B1720">
        <w:rPr>
          <w:vertAlign w:val="superscript"/>
          <w:lang w:val="fr-FR"/>
        </w:rPr>
        <w:t>-1</w:t>
      </w:r>
      <w:r w:rsidRPr="005B1720">
        <w:rPr>
          <w:lang w:val="fr-FR"/>
        </w:rPr>
        <w:t xml:space="preserve"> res</w:t>
      </w:r>
      <w:r w:rsidRPr="005B1720">
        <w:rPr>
          <w:lang w:val="fr-FR"/>
        </w:rPr>
        <w:tab/>
        <w:t xml:space="preserve">signal </w:t>
      </w:r>
      <w:r>
        <w:rPr>
          <w:lang w:val="fr-FR"/>
        </w:rPr>
        <w:t>2.96</w:t>
      </w:r>
      <w:r>
        <w:rPr>
          <w:lang w:val="fr-FR"/>
        </w:rPr>
        <w:br/>
        <w:t>p = 1</w:t>
      </w:r>
      <w:r w:rsidRPr="005B1720">
        <w:rPr>
          <w:lang w:val="fr-FR"/>
        </w:rPr>
        <w:t>.</w:t>
      </w:r>
      <w:r>
        <w:rPr>
          <w:lang w:val="fr-FR"/>
        </w:rPr>
        <w:t xml:space="preserve">2 </w:t>
      </w:r>
      <w:r w:rsidRPr="005B1720">
        <w:rPr>
          <w:lang w:val="fr-FR"/>
        </w:rPr>
        <w:t xml:space="preserve"> x 10</w:t>
      </w:r>
      <w:r w:rsidRPr="005B1720">
        <w:rPr>
          <w:vertAlign w:val="superscript"/>
          <w:lang w:val="fr-FR"/>
        </w:rPr>
        <w:t>-7</w:t>
      </w:r>
      <w:r w:rsidRPr="005B1720">
        <w:rPr>
          <w:lang w:val="fr-FR"/>
        </w:rPr>
        <w:t xml:space="preserve"> mbar</w:t>
      </w:r>
      <w:r w:rsidRPr="005B1720">
        <w:rPr>
          <w:lang w:val="fr-FR"/>
        </w:rPr>
        <w:tab/>
        <w:t xml:space="preserve">T = 145K </w:t>
      </w:r>
    </w:p>
    <w:p w:rsidR="00EF43FE" w:rsidRPr="00834677" w:rsidRDefault="00EF43FE" w:rsidP="005B1720">
      <w:pPr>
        <w:pStyle w:val="Heading2"/>
      </w:pPr>
      <w:r>
        <w:t>Ramp to 150 K</w:t>
      </w:r>
    </w:p>
    <w:p w:rsidR="00EF43FE" w:rsidRPr="00234899" w:rsidRDefault="00EF43FE" w:rsidP="005B1720">
      <w:pPr>
        <w:spacing w:after="0"/>
        <w:rPr>
          <w:b/>
        </w:rPr>
      </w:pPr>
      <w:r>
        <w:rPr>
          <w:b/>
        </w:rPr>
        <w:t>14:30</w:t>
      </w:r>
      <w:r w:rsidRPr="00234899">
        <w:rPr>
          <w:b/>
        </w:rPr>
        <w:tab/>
      </w:r>
      <w:r w:rsidRPr="00234899">
        <w:rPr>
          <w:b/>
          <w:color w:val="339966"/>
        </w:rPr>
        <w:t>ASW_2020_10_30_011</w:t>
      </w:r>
      <w:r>
        <w:rPr>
          <w:b/>
          <w:color w:val="339966"/>
        </w:rPr>
        <w:t>9</w:t>
      </w:r>
    </w:p>
    <w:p w:rsidR="00EF43FE" w:rsidRPr="009E65B6" w:rsidRDefault="00EF43FE" w:rsidP="005B1720">
      <w:pPr>
        <w:ind w:left="720"/>
      </w:pPr>
      <w:r w:rsidRPr="009E65B6">
        <w:t>512 scans</w:t>
      </w:r>
      <w:r w:rsidRPr="009E65B6">
        <w:tab/>
        <w:t>1 cm</w:t>
      </w:r>
      <w:r w:rsidRPr="009E65B6">
        <w:rPr>
          <w:vertAlign w:val="superscript"/>
        </w:rPr>
        <w:t>-1</w:t>
      </w:r>
      <w:r w:rsidRPr="009E65B6">
        <w:t xml:space="preserve"> res</w:t>
      </w:r>
      <w:r w:rsidRPr="009E65B6">
        <w:tab/>
        <w:t>signal 2.99</w:t>
      </w:r>
      <w:r w:rsidRPr="009E65B6">
        <w:br/>
        <w:t>p = 3.5 x 10</w:t>
      </w:r>
      <w:r w:rsidRPr="009E65B6">
        <w:rPr>
          <w:vertAlign w:val="superscript"/>
        </w:rPr>
        <w:t>-8</w:t>
      </w:r>
      <w:r w:rsidRPr="009E65B6">
        <w:t xml:space="preserve"> mbar</w:t>
      </w:r>
      <w:r w:rsidRPr="009E65B6">
        <w:tab/>
        <w:t xml:space="preserve">T = 140K </w:t>
      </w:r>
    </w:p>
    <w:p w:rsidR="00EF43FE" w:rsidRPr="00536C9A" w:rsidRDefault="00EF43FE" w:rsidP="00593995"/>
    <w:p w:rsidR="00EF43FE" w:rsidRPr="00536C9A" w:rsidRDefault="00EF43FE" w:rsidP="00AA44BC"/>
    <w:p w:rsidR="00EF43FE" w:rsidRPr="00536C9A" w:rsidRDefault="00EF43FE" w:rsidP="00CF7A69">
      <w:pPr>
        <w:pStyle w:val="Heading1"/>
      </w:pPr>
      <w:r w:rsidRPr="00536C9A">
        <w:t xml:space="preserve">04/11 – </w:t>
      </w:r>
    </w:p>
    <w:p w:rsidR="00EF43FE" w:rsidRPr="008F664A" w:rsidRDefault="00EF43FE" w:rsidP="008F664A">
      <w:r w:rsidRPr="008F664A">
        <w:t>10 :47 MCT detector cooled</w:t>
      </w:r>
    </w:p>
    <w:p w:rsidR="00EF43FE" w:rsidRPr="00536C9A" w:rsidRDefault="00EF43FE" w:rsidP="008F664A">
      <w:pPr>
        <w:spacing w:after="0"/>
        <w:rPr>
          <w:b/>
        </w:rPr>
      </w:pPr>
      <w:r w:rsidRPr="00536C9A">
        <w:rPr>
          <w:b/>
        </w:rPr>
        <w:t>11:20</w:t>
      </w:r>
      <w:r w:rsidRPr="00536C9A">
        <w:rPr>
          <w:b/>
        </w:rPr>
        <w:tab/>
      </w:r>
      <w:r w:rsidRPr="00536C9A">
        <w:rPr>
          <w:b/>
          <w:color w:val="339966"/>
        </w:rPr>
        <w:t>ASW_2020_10_30_0143</w:t>
      </w:r>
    </w:p>
    <w:p w:rsidR="00EF43FE" w:rsidRPr="00536C9A" w:rsidRDefault="00EF43FE" w:rsidP="008F664A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2.30</w:t>
      </w:r>
      <w:r w:rsidRPr="00536C9A">
        <w:br/>
        <w:t>p = 6.5 x 10</w:t>
      </w:r>
      <w:r w:rsidRPr="00536C9A">
        <w:rPr>
          <w:vertAlign w:val="superscript"/>
        </w:rPr>
        <w:t>-8</w:t>
      </w:r>
      <w:r w:rsidRPr="00536C9A">
        <w:t xml:space="preserve"> mbar</w:t>
      </w:r>
      <w:r w:rsidRPr="00536C9A">
        <w:tab/>
        <w:t xml:space="preserve">T = 150K </w:t>
      </w:r>
    </w:p>
    <w:p w:rsidR="00EF43FE" w:rsidRPr="00536C9A" w:rsidRDefault="00EF43FE" w:rsidP="008F664A">
      <w:pPr>
        <w:ind w:left="720"/>
      </w:pPr>
    </w:p>
    <w:p w:rsidR="00EF43FE" w:rsidRDefault="00EF43FE" w:rsidP="005D3297">
      <w:pPr>
        <w:pStyle w:val="Heading1"/>
      </w:pPr>
      <w:r>
        <w:t>Monday</w:t>
      </w:r>
      <w:r w:rsidRPr="00C83453">
        <w:t xml:space="preserve"> </w:t>
      </w:r>
      <w:r>
        <w:t>16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Default="00EF43FE" w:rsidP="005D3297">
      <w:pPr>
        <w:pStyle w:val="BodyText"/>
      </w:pPr>
      <w:r>
        <w:t>10:20</w:t>
      </w:r>
      <w:r>
        <w:tab/>
        <w:t>T = 278.4</w:t>
      </w:r>
      <w:r>
        <w:tab/>
        <w:t>P = 1.9 * 10-9</w:t>
      </w:r>
    </w:p>
    <w:p w:rsidR="00EF43FE" w:rsidRDefault="00EF43FE" w:rsidP="005D3297">
      <w:pPr>
        <w:pStyle w:val="BodyText"/>
      </w:pPr>
      <w:r>
        <w:t>10:21</w:t>
      </w:r>
      <w:r>
        <w:tab/>
        <w:t>Cryo turned on</w:t>
      </w:r>
    </w:p>
    <w:p w:rsidR="00EF43FE" w:rsidRDefault="00EF43FE" w:rsidP="005D3297">
      <w:pPr>
        <w:pStyle w:val="BodyText"/>
      </w:pPr>
      <w:r>
        <w:t>11:41</w:t>
      </w:r>
      <w:r>
        <w:tab/>
        <w:t>Laser On</w:t>
      </w:r>
    </w:p>
    <w:p w:rsidR="00EF43FE" w:rsidRDefault="00EF43FE" w:rsidP="005D3297">
      <w:r>
        <w:t>11:59</w:t>
      </w:r>
      <w:r>
        <w:tab/>
        <w:t>MCT Detector cooled</w:t>
      </w:r>
    </w:p>
    <w:p w:rsidR="00EF43FE" w:rsidRDefault="00EF43FE" w:rsidP="005D3297">
      <w:r>
        <w:t>11:59</w:t>
      </w:r>
      <w:r>
        <w:tab/>
        <w:t>T = 21.2</w:t>
      </w:r>
      <w:r>
        <w:tab/>
      </w:r>
      <w:r>
        <w:tab/>
        <w:t>P = 5.2* 10 -10</w:t>
      </w:r>
    </w:p>
    <w:p w:rsidR="00EF43FE" w:rsidRDefault="00EF43FE" w:rsidP="005D3297">
      <w:r>
        <w:t>12:19</w:t>
      </w:r>
      <w:r>
        <w:tab/>
        <w:t>T= 21.1</w:t>
      </w:r>
      <w:r>
        <w:tab/>
      </w:r>
      <w:r>
        <w:tab/>
        <w:t>P= 5.2 10-10</w:t>
      </w:r>
    </w:p>
    <w:p w:rsidR="00EF43FE" w:rsidRPr="005D3297" w:rsidRDefault="00EF43FE" w:rsidP="005D3297">
      <w:r>
        <w:pict>
          <v:shape id="_x0000_i1059" type="#_x0000_t75" style="width:449.25pt;height:313.5pt">
            <v:imagedata r:id="rId39" o:title=""/>
          </v:shape>
        </w:pict>
      </w:r>
    </w:p>
    <w:p w:rsidR="00EF43FE" w:rsidRPr="00604C28" w:rsidRDefault="00EF43FE" w:rsidP="005C0D3F">
      <w:pPr>
        <w:pStyle w:val="Heading1"/>
      </w:pPr>
      <w:r w:rsidRPr="00C83453">
        <w:t>Background scan</w:t>
      </w:r>
      <w:r>
        <w:t>(s) #1</w:t>
      </w:r>
    </w:p>
    <w:p w:rsidR="00EF43FE" w:rsidRPr="00536C9A" w:rsidRDefault="00EF43FE" w:rsidP="005C0D3F">
      <w:pPr>
        <w:pStyle w:val="BodyText"/>
        <w:spacing w:after="0"/>
        <w:rPr>
          <w:color w:val="339966"/>
        </w:rPr>
      </w:pPr>
      <w:r w:rsidRPr="00536C9A">
        <w:rPr>
          <w:b/>
        </w:rPr>
        <w:t>12:25</w:t>
      </w:r>
      <w:r w:rsidRPr="00536C9A">
        <w:rPr>
          <w:b/>
          <w:color w:val="339966"/>
        </w:rPr>
        <w:tab/>
        <w:t>BG20201116_01</w:t>
      </w:r>
      <w:r w:rsidRPr="00536C9A">
        <w:rPr>
          <w:color w:val="339966"/>
        </w:rPr>
        <w:tab/>
      </w:r>
    </w:p>
    <w:p w:rsidR="00EF43FE" w:rsidRPr="00536C9A" w:rsidRDefault="00EF43FE" w:rsidP="005C0D3F">
      <w:pPr>
        <w:ind w:left="720"/>
      </w:pPr>
      <w:r w:rsidRPr="00536C9A">
        <w:t>512 scans</w:t>
      </w:r>
      <w:r w:rsidRPr="00536C9A">
        <w:tab/>
        <w:t>res = 1 cm</w:t>
      </w:r>
      <w:r w:rsidRPr="00536C9A">
        <w:rPr>
          <w:vertAlign w:val="superscript"/>
        </w:rPr>
        <w:t>-1</w:t>
      </w:r>
      <w:r w:rsidRPr="00536C9A">
        <w:tab/>
        <w:t>signal = 3.42</w:t>
      </w:r>
      <w:r w:rsidRPr="00536C9A">
        <w:br/>
        <w:t>p = 5.3 10</w:t>
      </w:r>
      <w:r w:rsidRPr="00536C9A">
        <w:rPr>
          <w:vertAlign w:val="superscript"/>
        </w:rPr>
        <w:t>-10</w:t>
      </w:r>
      <w:r w:rsidRPr="00536C9A">
        <w:t xml:space="preserve"> mbar </w:t>
      </w:r>
      <w:r w:rsidRPr="00536C9A">
        <w:tab/>
        <w:t>T = 21.1 K</w:t>
      </w:r>
    </w:p>
    <w:p w:rsidR="00EF43FE" w:rsidRPr="00536C9A" w:rsidRDefault="00EF43FE" w:rsidP="005C0D3F">
      <w:pPr>
        <w:ind w:left="720"/>
      </w:pPr>
    </w:p>
    <w:p w:rsidR="00EF43FE" w:rsidRPr="005C0D3F" w:rsidRDefault="00EF43FE" w:rsidP="005C0D3F">
      <w:pPr>
        <w:ind w:left="720"/>
        <w:rPr>
          <w:lang w:val="fr-FR"/>
        </w:rPr>
      </w:pPr>
      <w:r w:rsidRPr="009A734B">
        <w:rPr>
          <w:lang w:val="fr-FR"/>
        </w:rPr>
        <w:pict>
          <v:shape id="_x0000_i1060" type="#_x0000_t75" style="width:451.5pt;height:351.75pt">
            <v:imagedata r:id="rId40" o:title=""/>
          </v:shape>
        </w:pict>
      </w:r>
    </w:p>
    <w:p w:rsidR="00EF43FE" w:rsidRPr="00273C85" w:rsidRDefault="00EF43FE" w:rsidP="005C0D3F">
      <w:pPr>
        <w:pStyle w:val="Heading2"/>
        <w:rPr>
          <w:lang w:val="it-IT"/>
        </w:rPr>
      </w:pPr>
      <w:r>
        <w:rPr>
          <w:lang w:val="it-IT"/>
        </w:rPr>
        <w:t>Deposition #11: H2O @ 20</w:t>
      </w:r>
      <w:r w:rsidRPr="00273C85">
        <w:rPr>
          <w:lang w:val="it-IT"/>
        </w:rPr>
        <w:t xml:space="preserve">K </w:t>
      </w:r>
    </w:p>
    <w:p w:rsidR="00EF43FE" w:rsidRPr="006457C0" w:rsidRDefault="00EF43FE" w:rsidP="005C0D3F">
      <w:pPr>
        <w:rPr>
          <w:lang w:val="it-IT"/>
        </w:rPr>
      </w:pPr>
      <w:r>
        <w:rPr>
          <w:lang w:val="it-IT"/>
        </w:rPr>
        <w:t>13:47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536C9A" w:rsidRDefault="00EF43FE" w:rsidP="005C0D3F">
      <w:pPr>
        <w:pStyle w:val="BodyText"/>
        <w:ind w:firstLine="720"/>
      </w:pPr>
      <w:r w:rsidRPr="00536C9A">
        <w:t>- Initial Temperature: 21.1 K</w:t>
      </w:r>
    </w:p>
    <w:p w:rsidR="00EF43FE" w:rsidRPr="00536C9A" w:rsidRDefault="00EF43FE" w:rsidP="005C0D3F">
      <w:pPr>
        <w:pStyle w:val="BodyText"/>
        <w:ind w:firstLine="720"/>
      </w:pPr>
      <w:r w:rsidRPr="00536C9A">
        <w:t>- Initial pressure:   5.7 * 10-10 mbar</w:t>
      </w:r>
    </w:p>
    <w:p w:rsidR="00EF43FE" w:rsidRPr="005C0D3F" w:rsidRDefault="00EF43FE" w:rsidP="005C0D3F">
      <w:pPr>
        <w:pStyle w:val="BodyText"/>
        <w:ind w:firstLine="720"/>
      </w:pPr>
      <w:r w:rsidRPr="005C0D3F">
        <w:t>- Initial gas cell pressure: 7.72 Torr</w:t>
      </w:r>
    </w:p>
    <w:p w:rsidR="00EF43FE" w:rsidRPr="00536C9A" w:rsidRDefault="00EF43FE" w:rsidP="005C0D3F">
      <w:pPr>
        <w:pStyle w:val="BodyText"/>
        <w:ind w:firstLine="720"/>
        <w:rPr>
          <w:lang w:val="fr-FR"/>
        </w:rPr>
      </w:pPr>
      <w:r w:rsidRPr="00536C9A">
        <w:rPr>
          <w:lang w:val="fr-FR"/>
        </w:rPr>
        <w:t>- Deposition pressure:  * 10-7 mbar</w:t>
      </w:r>
    </w:p>
    <w:p w:rsidR="00EF43FE" w:rsidRPr="00536C9A" w:rsidRDefault="00EF43FE" w:rsidP="005C0D3F">
      <w:pPr>
        <w:pStyle w:val="BodyText"/>
        <w:ind w:firstLine="720"/>
        <w:rPr>
          <w:lang w:val="fr-FR"/>
        </w:rPr>
      </w:pPr>
      <w:r w:rsidRPr="00536C9A">
        <w:rPr>
          <w:lang w:val="fr-FR"/>
        </w:rPr>
        <w:t>- Laser signal:  227.6 mV</w:t>
      </w:r>
    </w:p>
    <w:p w:rsidR="00EF43FE" w:rsidRPr="005C0D3F" w:rsidRDefault="00EF43FE" w:rsidP="005C0D3F">
      <w:pPr>
        <w:pStyle w:val="BodyText"/>
        <w:ind w:firstLine="720"/>
      </w:pPr>
      <w:r w:rsidRPr="005C0D3F">
        <w:t>- Deposition time: 20 min</w:t>
      </w:r>
    </w:p>
    <w:p w:rsidR="00EF43FE" w:rsidRPr="00156FEF" w:rsidRDefault="00EF43FE" w:rsidP="005C0D3F">
      <w:pPr>
        <w:pStyle w:val="BodyText"/>
        <w:ind w:firstLine="720"/>
      </w:pPr>
      <w:r w:rsidRPr="005C0D3F">
        <w:t>- pressur</w:t>
      </w:r>
      <w:r>
        <w:t>e after deposition: 1.4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5C0D3F">
      <w:pPr>
        <w:pStyle w:val="BodyText"/>
      </w:pPr>
      <w:r w:rsidRPr="00156FEF">
        <w:t xml:space="preserve">- final gas </w:t>
      </w:r>
      <w:r>
        <w:t xml:space="preserve">cell pressure = 6.46 </w:t>
      </w:r>
      <w:r w:rsidRPr="008902CE">
        <w:t>T</w:t>
      </w:r>
      <w:r>
        <w:t>orr</w:t>
      </w:r>
    </w:p>
    <w:p w:rsidR="00EF43FE" w:rsidRDefault="00EF43FE" w:rsidP="005C0D3F">
      <w:pPr>
        <w:pStyle w:val="BodyText"/>
      </w:pPr>
      <w:r>
        <w:t>14:40</w:t>
      </w:r>
      <w:r>
        <w:tab/>
        <w:t>Laser turned off</w:t>
      </w:r>
    </w:p>
    <w:p w:rsidR="00EF43FE" w:rsidRDefault="00EF43FE" w:rsidP="005C0D3F">
      <w:pPr>
        <w:pStyle w:val="BodyText"/>
      </w:pPr>
      <w:r>
        <w:t>14:42</w:t>
      </w:r>
      <w:r>
        <w:tab/>
        <w:t>Head rotated</w:t>
      </w:r>
    </w:p>
    <w:p w:rsidR="00EF43FE" w:rsidRPr="00536C9A" w:rsidRDefault="00EF43FE" w:rsidP="005C0D3F">
      <w:pPr>
        <w:pStyle w:val="BodyText"/>
      </w:pPr>
      <w:r w:rsidRPr="00536C9A">
        <w:t>14:42</w:t>
      </w:r>
      <w:r w:rsidRPr="00536C9A">
        <w:tab/>
        <w:t>T= 21.1K</w:t>
      </w:r>
      <w:r w:rsidRPr="00536C9A">
        <w:tab/>
        <w:t>P= 8.4 10-9</w:t>
      </w:r>
    </w:p>
    <w:p w:rsidR="00EF43FE" w:rsidRPr="00536C9A" w:rsidRDefault="00EF43FE" w:rsidP="005C0D3F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14:43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ASW_2020_11_16_0001</w:t>
      </w:r>
    </w:p>
    <w:p w:rsidR="00EF43FE" w:rsidRPr="005C0D3F" w:rsidRDefault="00EF43FE" w:rsidP="005C0D3F">
      <w:pPr>
        <w:ind w:left="720"/>
        <w:rPr>
          <w:lang w:val="fr-FR"/>
        </w:rPr>
      </w:pPr>
      <w:r w:rsidRPr="005C0D3F">
        <w:rPr>
          <w:lang w:val="fr-FR"/>
        </w:rPr>
        <w:t>512 scans</w:t>
      </w:r>
      <w:r w:rsidRPr="005C0D3F">
        <w:rPr>
          <w:lang w:val="fr-FR"/>
        </w:rPr>
        <w:tab/>
        <w:t>1 cm</w:t>
      </w:r>
      <w:r w:rsidRPr="005C0D3F">
        <w:rPr>
          <w:vertAlign w:val="superscript"/>
          <w:lang w:val="fr-FR"/>
        </w:rPr>
        <w:t>-1</w:t>
      </w:r>
      <w:r w:rsidRPr="005C0D3F">
        <w:rPr>
          <w:lang w:val="fr-FR"/>
        </w:rPr>
        <w:t xml:space="preserve"> res</w:t>
      </w:r>
      <w:r w:rsidRPr="005C0D3F">
        <w:rPr>
          <w:lang w:val="fr-FR"/>
        </w:rPr>
        <w:tab/>
        <w:t>signal 3.04</w:t>
      </w:r>
      <w:r w:rsidRPr="005C0D3F">
        <w:rPr>
          <w:lang w:val="fr-FR"/>
        </w:rPr>
        <w:br/>
        <w:t>p = 6.7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21.1</w:t>
      </w:r>
      <w:r w:rsidRPr="005C0D3F">
        <w:rPr>
          <w:lang w:val="fr-FR"/>
        </w:rPr>
        <w:t xml:space="preserve">K </w:t>
      </w:r>
    </w:p>
    <w:p w:rsidR="00EF43FE" w:rsidRPr="005C0D3F" w:rsidRDefault="00EF43FE" w:rsidP="005C0D3F">
      <w:pPr>
        <w:spacing w:after="0"/>
        <w:rPr>
          <w:b/>
          <w:lang w:val="fr-FR"/>
        </w:rPr>
      </w:pPr>
      <w:r>
        <w:rPr>
          <w:b/>
          <w:lang w:val="fr-FR"/>
        </w:rPr>
        <w:t>15:01</w:t>
      </w:r>
      <w:r w:rsidRPr="005C0D3F">
        <w:rPr>
          <w:b/>
          <w:lang w:val="fr-FR"/>
        </w:rPr>
        <w:tab/>
      </w:r>
      <w:r w:rsidRPr="005C0D3F">
        <w:rPr>
          <w:b/>
          <w:color w:val="339966"/>
          <w:lang w:val="fr-FR"/>
        </w:rPr>
        <w:t>ASW_2020_11_16_000</w:t>
      </w:r>
      <w:r>
        <w:rPr>
          <w:b/>
          <w:color w:val="339966"/>
          <w:lang w:val="fr-FR"/>
        </w:rPr>
        <w:t>2</w:t>
      </w:r>
    </w:p>
    <w:p w:rsidR="00EF43FE" w:rsidRPr="005C0D3F" w:rsidRDefault="00EF43FE" w:rsidP="005C0D3F">
      <w:pPr>
        <w:ind w:left="720"/>
        <w:rPr>
          <w:lang w:val="fr-FR"/>
        </w:rPr>
      </w:pPr>
      <w:r w:rsidRPr="005C0D3F">
        <w:rPr>
          <w:lang w:val="fr-FR"/>
        </w:rPr>
        <w:t>512 scans</w:t>
      </w:r>
      <w:r w:rsidRPr="005C0D3F">
        <w:rPr>
          <w:lang w:val="fr-FR"/>
        </w:rPr>
        <w:tab/>
        <w:t>1 cm</w:t>
      </w:r>
      <w:r w:rsidRPr="005C0D3F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3.43</w:t>
      </w:r>
      <w:r>
        <w:rPr>
          <w:lang w:val="fr-FR"/>
        </w:rPr>
        <w:br/>
        <w:t>p = 2</w:t>
      </w:r>
      <w:r w:rsidRPr="005C0D3F">
        <w:rPr>
          <w:lang w:val="fr-FR"/>
        </w:rPr>
        <w:t>.</w:t>
      </w:r>
      <w:r>
        <w:rPr>
          <w:lang w:val="fr-FR"/>
        </w:rPr>
        <w:t>6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21.1</w:t>
      </w:r>
      <w:r w:rsidRPr="005C0D3F">
        <w:rPr>
          <w:lang w:val="fr-FR"/>
        </w:rPr>
        <w:t xml:space="preserve">K </w:t>
      </w:r>
    </w:p>
    <w:p w:rsidR="00EF43FE" w:rsidRDefault="00EF43FE" w:rsidP="005C0D3F">
      <w:pPr>
        <w:pStyle w:val="Heading2"/>
      </w:pPr>
      <w:r>
        <w:t>Annealing to 60K</w:t>
      </w:r>
    </w:p>
    <w:p w:rsidR="00EF43FE" w:rsidRPr="005C0D3F" w:rsidRDefault="00EF43FE" w:rsidP="005C0D3F">
      <w:pPr>
        <w:spacing w:after="0"/>
        <w:rPr>
          <w:b/>
        </w:rPr>
      </w:pPr>
      <w:r w:rsidRPr="005C0D3F">
        <w:rPr>
          <w:b/>
        </w:rPr>
        <w:t>15</w:t>
      </w:r>
      <w:r>
        <w:rPr>
          <w:b/>
        </w:rPr>
        <w:t>:25</w:t>
      </w:r>
      <w:r w:rsidRPr="005C0D3F">
        <w:rPr>
          <w:b/>
        </w:rPr>
        <w:tab/>
      </w:r>
      <w:r w:rsidRPr="005C0D3F">
        <w:rPr>
          <w:b/>
          <w:color w:val="339966"/>
        </w:rPr>
        <w:t>ASW_2020_11_16_000</w:t>
      </w:r>
      <w:r>
        <w:rPr>
          <w:b/>
          <w:color w:val="339966"/>
        </w:rPr>
        <w:t>3</w:t>
      </w:r>
    </w:p>
    <w:p w:rsidR="00EF43FE" w:rsidRPr="00536C9A" w:rsidRDefault="00EF43FE" w:rsidP="005C0D3F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3.43</w:t>
      </w:r>
      <w:r w:rsidRPr="00536C9A">
        <w:br/>
        <w:t>p = 1.8 x 10</w:t>
      </w:r>
      <w:r w:rsidRPr="00536C9A">
        <w:rPr>
          <w:vertAlign w:val="superscript"/>
        </w:rPr>
        <w:t>-9</w:t>
      </w:r>
      <w:r w:rsidRPr="00536C9A">
        <w:t xml:space="preserve"> mbar</w:t>
      </w:r>
      <w:r w:rsidRPr="00536C9A">
        <w:tab/>
        <w:t xml:space="preserve">T = 21.1K </w:t>
      </w:r>
    </w:p>
    <w:p w:rsidR="00EF43FE" w:rsidRDefault="00EF43FE" w:rsidP="005C0D3F">
      <w:pPr>
        <w:rPr>
          <w:color w:val="FF0000"/>
        </w:rPr>
      </w:pPr>
      <w:r w:rsidRPr="005C0D3F">
        <w:t xml:space="preserve">15 :40 Scan 4 – 12 = MACRO isotherm at 60 – </w:t>
      </w:r>
      <w:r w:rsidRPr="005C0D3F">
        <w:rPr>
          <w:color w:val="FF0000"/>
        </w:rPr>
        <w:t>MACRO FAILED !!!!</w:t>
      </w:r>
    </w:p>
    <w:p w:rsidR="00EF43FE" w:rsidRPr="00536C9A" w:rsidRDefault="00EF43FE" w:rsidP="005C0D3F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16:21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ASW_2020_11_16_0004</w:t>
      </w:r>
    </w:p>
    <w:p w:rsidR="00EF43FE" w:rsidRDefault="00EF43FE" w:rsidP="005C0D3F">
      <w:pPr>
        <w:ind w:left="720"/>
        <w:rPr>
          <w:lang w:val="fr-FR"/>
        </w:rPr>
      </w:pPr>
      <w:r w:rsidRPr="005C0D3F">
        <w:rPr>
          <w:lang w:val="fr-FR"/>
        </w:rPr>
        <w:t>512 scans</w:t>
      </w:r>
      <w:r w:rsidRPr="005C0D3F">
        <w:rPr>
          <w:lang w:val="fr-FR"/>
        </w:rPr>
        <w:tab/>
        <w:t>1 cm</w:t>
      </w:r>
      <w:r w:rsidRPr="005C0D3F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3.41</w:t>
      </w:r>
      <w:r w:rsidRPr="005C0D3F">
        <w:rPr>
          <w:lang w:val="fr-FR"/>
        </w:rPr>
        <w:br/>
        <w:t>p = 2.</w:t>
      </w:r>
      <w:r>
        <w:rPr>
          <w:lang w:val="fr-FR"/>
        </w:rPr>
        <w:t>3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60.0</w:t>
      </w:r>
      <w:r w:rsidRPr="005C0D3F">
        <w:rPr>
          <w:lang w:val="fr-FR"/>
        </w:rPr>
        <w:t xml:space="preserve">K </w:t>
      </w:r>
    </w:p>
    <w:p w:rsidR="00EF43FE" w:rsidRPr="00536C9A" w:rsidRDefault="00EF43FE" w:rsidP="005C0D3F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16:35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ASW_2020_11_16_0005</w:t>
      </w:r>
    </w:p>
    <w:p w:rsidR="00EF43FE" w:rsidRPr="003A7F16" w:rsidRDefault="00EF43FE" w:rsidP="005C0D3F">
      <w:pPr>
        <w:ind w:left="720"/>
        <w:rPr>
          <w:lang w:val="fr-FR"/>
        </w:rPr>
      </w:pPr>
      <w:r w:rsidRPr="003A7F16">
        <w:rPr>
          <w:lang w:val="fr-FR"/>
        </w:rPr>
        <w:t>512 scans</w:t>
      </w:r>
      <w:r w:rsidRPr="003A7F16">
        <w:rPr>
          <w:lang w:val="fr-FR"/>
        </w:rPr>
        <w:tab/>
        <w:t>1 cm</w:t>
      </w:r>
      <w:r w:rsidRPr="003A7F16">
        <w:rPr>
          <w:vertAlign w:val="superscript"/>
          <w:lang w:val="fr-FR"/>
        </w:rPr>
        <w:t>-1</w:t>
      </w:r>
      <w:r w:rsidRPr="003A7F16">
        <w:rPr>
          <w:lang w:val="fr-FR"/>
        </w:rPr>
        <w:t xml:space="preserve"> res</w:t>
      </w:r>
      <w:r w:rsidRPr="003A7F16">
        <w:rPr>
          <w:lang w:val="fr-FR"/>
        </w:rPr>
        <w:tab/>
        <w:t>signal 3.41</w:t>
      </w:r>
      <w:r w:rsidRPr="003A7F16">
        <w:rPr>
          <w:lang w:val="fr-FR"/>
        </w:rPr>
        <w:br/>
        <w:t>p = 2.1 x 10</w:t>
      </w:r>
      <w:r w:rsidRPr="003A7F16">
        <w:rPr>
          <w:vertAlign w:val="superscript"/>
          <w:lang w:val="fr-FR"/>
        </w:rPr>
        <w:t>-9</w:t>
      </w:r>
      <w:r w:rsidRPr="003A7F16">
        <w:rPr>
          <w:lang w:val="fr-FR"/>
        </w:rPr>
        <w:t xml:space="preserve"> mbar</w:t>
      </w:r>
      <w:r w:rsidRPr="003A7F16">
        <w:rPr>
          <w:lang w:val="fr-FR"/>
        </w:rPr>
        <w:tab/>
        <w:t xml:space="preserve">T = 60.0K </w:t>
      </w:r>
    </w:p>
    <w:p w:rsidR="00EF43FE" w:rsidRDefault="00EF43FE" w:rsidP="003A7F16">
      <w:pPr>
        <w:pStyle w:val="Heading2"/>
      </w:pPr>
      <w:r>
        <w:t>Annealing to 70K</w:t>
      </w:r>
    </w:p>
    <w:p w:rsidR="00EF43FE" w:rsidRPr="00536C9A" w:rsidRDefault="00EF43FE" w:rsidP="003A7F16">
      <w:pPr>
        <w:spacing w:after="0"/>
        <w:rPr>
          <w:b/>
        </w:rPr>
      </w:pPr>
      <w:r w:rsidRPr="00536C9A">
        <w:rPr>
          <w:b/>
        </w:rPr>
        <w:t>17:00</w:t>
      </w:r>
      <w:r w:rsidRPr="00536C9A">
        <w:rPr>
          <w:b/>
        </w:rPr>
        <w:tab/>
      </w:r>
      <w:r w:rsidRPr="00536C9A">
        <w:rPr>
          <w:b/>
          <w:color w:val="339966"/>
        </w:rPr>
        <w:t>ASW_2020_11_16_0006</w:t>
      </w:r>
    </w:p>
    <w:p w:rsidR="00EF43FE" w:rsidRPr="00536C9A" w:rsidRDefault="00EF43FE" w:rsidP="003A7F16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3.40</w:t>
      </w:r>
      <w:r w:rsidRPr="00536C9A">
        <w:br/>
        <w:t>p = 1.9 x 10</w:t>
      </w:r>
      <w:r w:rsidRPr="00536C9A">
        <w:rPr>
          <w:vertAlign w:val="superscript"/>
        </w:rPr>
        <w:t>-9</w:t>
      </w:r>
      <w:r w:rsidRPr="00536C9A">
        <w:t xml:space="preserve"> mbar</w:t>
      </w:r>
      <w:r w:rsidRPr="00536C9A">
        <w:tab/>
        <w:t xml:space="preserve">T = 60k </w:t>
      </w:r>
    </w:p>
    <w:p w:rsidR="00EF43FE" w:rsidRPr="00536C9A" w:rsidRDefault="00EF43FE" w:rsidP="009A3425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17:15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ASW_2020_11_16_0007</w:t>
      </w:r>
    </w:p>
    <w:p w:rsidR="00EF43FE" w:rsidRDefault="00EF43FE" w:rsidP="009A3425">
      <w:pPr>
        <w:ind w:left="720"/>
        <w:rPr>
          <w:lang w:val="fr-FR"/>
        </w:rPr>
      </w:pPr>
      <w:r w:rsidRPr="009A3425">
        <w:rPr>
          <w:lang w:val="fr-FR"/>
        </w:rPr>
        <w:t>512 scans</w:t>
      </w:r>
      <w:r w:rsidRPr="009A3425">
        <w:rPr>
          <w:lang w:val="fr-FR"/>
        </w:rPr>
        <w:tab/>
        <w:t>1 cm</w:t>
      </w:r>
      <w:r w:rsidRPr="009A3425">
        <w:rPr>
          <w:vertAlign w:val="superscript"/>
          <w:lang w:val="fr-FR"/>
        </w:rPr>
        <w:t>-1</w:t>
      </w:r>
      <w:r w:rsidRPr="009A3425">
        <w:rPr>
          <w:lang w:val="fr-FR"/>
        </w:rPr>
        <w:t xml:space="preserve"> res</w:t>
      </w:r>
      <w:r w:rsidRPr="009A3425">
        <w:rPr>
          <w:lang w:val="fr-FR"/>
        </w:rPr>
        <w:tab/>
        <w:t>signal 3.40</w:t>
      </w:r>
      <w:r w:rsidRPr="009A3425">
        <w:rPr>
          <w:lang w:val="fr-FR"/>
        </w:rPr>
        <w:br/>
        <w:t>p = 4.5 x 10</w:t>
      </w:r>
      <w:r w:rsidRPr="009A3425">
        <w:rPr>
          <w:vertAlign w:val="superscript"/>
          <w:lang w:val="fr-FR"/>
        </w:rPr>
        <w:t>-9</w:t>
      </w:r>
      <w:r w:rsidRPr="009A3425">
        <w:rPr>
          <w:lang w:val="fr-FR"/>
        </w:rPr>
        <w:t xml:space="preserve"> mbar</w:t>
      </w:r>
      <w:r w:rsidRPr="009A3425">
        <w:rPr>
          <w:lang w:val="fr-FR"/>
        </w:rPr>
        <w:tab/>
        <w:t xml:space="preserve">T = </w:t>
      </w:r>
      <w:r>
        <w:rPr>
          <w:lang w:val="fr-FR"/>
        </w:rPr>
        <w:t>70</w:t>
      </w:r>
      <w:r w:rsidRPr="009A3425">
        <w:rPr>
          <w:lang w:val="fr-FR"/>
        </w:rPr>
        <w:t xml:space="preserve">k </w:t>
      </w:r>
    </w:p>
    <w:p w:rsidR="00EF43FE" w:rsidRDefault="00EF43FE" w:rsidP="009A3425">
      <w:r>
        <w:t>17</w:t>
      </w:r>
      <w:r w:rsidRPr="005C0D3F">
        <w:t> :</w:t>
      </w:r>
      <w:r>
        <w:t>30 Scan 8</w:t>
      </w:r>
      <w:r w:rsidRPr="005C0D3F">
        <w:t xml:space="preserve"> –</w:t>
      </w:r>
      <w:r>
        <w:t xml:space="preserve"> 18</w:t>
      </w:r>
      <w:r w:rsidRPr="005C0D3F">
        <w:t xml:space="preserve"> </w:t>
      </w:r>
      <w:r>
        <w:t>= MACRO isotherm at 7</w:t>
      </w:r>
      <w:r w:rsidRPr="005C0D3F">
        <w:t xml:space="preserve">0 </w:t>
      </w:r>
    </w:p>
    <w:p w:rsidR="00EF43FE" w:rsidRDefault="00EF43FE" w:rsidP="009A3425">
      <w:pPr>
        <w:rPr>
          <w:color w:val="FF0000"/>
        </w:rPr>
      </w:pPr>
      <w:r>
        <w:t>20:04 Macro finished</w:t>
      </w:r>
    </w:p>
    <w:p w:rsidR="00EF43FE" w:rsidRDefault="00EF43FE" w:rsidP="00F27597">
      <w:pPr>
        <w:pStyle w:val="Heading2"/>
      </w:pPr>
      <w:r>
        <w:t>Annealing to 130K</w:t>
      </w:r>
    </w:p>
    <w:p w:rsidR="00EF43FE" w:rsidRPr="00F27597" w:rsidRDefault="00EF43FE" w:rsidP="00F27597">
      <w:pPr>
        <w:spacing w:after="0"/>
        <w:rPr>
          <w:b/>
        </w:rPr>
      </w:pPr>
      <w:r>
        <w:rPr>
          <w:b/>
        </w:rPr>
        <w:t>20:1</w:t>
      </w:r>
      <w:r w:rsidRPr="00F27597">
        <w:rPr>
          <w:b/>
        </w:rPr>
        <w:t>0</w:t>
      </w:r>
      <w:r w:rsidRPr="00F27597">
        <w:rPr>
          <w:b/>
        </w:rPr>
        <w:tab/>
      </w:r>
      <w:r w:rsidRPr="00F27597">
        <w:rPr>
          <w:b/>
          <w:color w:val="339966"/>
        </w:rPr>
        <w:t>ASW_2020_11_16_000</w:t>
      </w:r>
      <w:r>
        <w:rPr>
          <w:b/>
          <w:color w:val="339966"/>
        </w:rPr>
        <w:t>19</w:t>
      </w:r>
    </w:p>
    <w:p w:rsidR="00EF43FE" w:rsidRPr="00536C9A" w:rsidRDefault="00EF43FE" w:rsidP="00F27597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3.40</w:t>
      </w:r>
      <w:r w:rsidRPr="00536C9A">
        <w:br/>
        <w:t>p = 1.3 x 10</w:t>
      </w:r>
      <w:r w:rsidRPr="00536C9A">
        <w:rPr>
          <w:vertAlign w:val="superscript"/>
        </w:rPr>
        <w:t>-9</w:t>
      </w:r>
      <w:r w:rsidRPr="00536C9A">
        <w:t xml:space="preserve"> mbar</w:t>
      </w:r>
      <w:r w:rsidRPr="00536C9A">
        <w:tab/>
        <w:t xml:space="preserve">T = 70k </w:t>
      </w:r>
    </w:p>
    <w:p w:rsidR="00EF43FE" w:rsidRDefault="00EF43FE" w:rsidP="00F27597">
      <w:r>
        <w:t>20</w:t>
      </w:r>
      <w:r w:rsidRPr="005C0D3F">
        <w:t> :</w:t>
      </w:r>
      <w:r>
        <w:t>25 Scan 20</w:t>
      </w:r>
      <w:r w:rsidRPr="005C0D3F">
        <w:t xml:space="preserve"> –</w:t>
      </w:r>
      <w:r>
        <w:t xml:space="preserve"> 40</w:t>
      </w:r>
      <w:r w:rsidRPr="005C0D3F">
        <w:t xml:space="preserve"> </w:t>
      </w:r>
      <w:r>
        <w:t>= MACRO isotherm at 130</w:t>
      </w:r>
    </w:p>
    <w:p w:rsidR="00EF43FE" w:rsidRDefault="00EF43FE" w:rsidP="0075006A">
      <w:pPr>
        <w:pStyle w:val="Heading2"/>
      </w:pPr>
      <w:r>
        <w:t>17/11</w:t>
      </w:r>
    </w:p>
    <w:p w:rsidR="00EF43FE" w:rsidRDefault="00EF43FE" w:rsidP="00F27597"/>
    <w:p w:rsidR="00EF43FE" w:rsidRDefault="00EF43FE" w:rsidP="00F27597">
      <w:r>
        <w:t>11:25 MCT Detector  cooled</w:t>
      </w:r>
      <w:r w:rsidRPr="005C0D3F">
        <w:t xml:space="preserve"> </w:t>
      </w:r>
    </w:p>
    <w:p w:rsidR="00EF43FE" w:rsidRPr="0075006A" w:rsidRDefault="00EF43FE" w:rsidP="0075006A">
      <w:pPr>
        <w:spacing w:after="0"/>
        <w:rPr>
          <w:b/>
          <w:lang w:val="fr-FR"/>
        </w:rPr>
      </w:pPr>
      <w:r w:rsidRPr="0075006A">
        <w:rPr>
          <w:b/>
          <w:lang w:val="fr-FR"/>
        </w:rPr>
        <w:t>12:05</w:t>
      </w:r>
      <w:r w:rsidRPr="0075006A">
        <w:rPr>
          <w:b/>
          <w:lang w:val="fr-FR"/>
        </w:rPr>
        <w:tab/>
      </w:r>
      <w:r w:rsidRPr="0075006A">
        <w:rPr>
          <w:b/>
          <w:color w:val="339966"/>
          <w:lang w:val="fr-FR"/>
        </w:rPr>
        <w:t>ASW_2020_11_16_00040</w:t>
      </w:r>
    </w:p>
    <w:p w:rsidR="00EF43FE" w:rsidRPr="0075006A" w:rsidRDefault="00EF43FE" w:rsidP="0075006A">
      <w:pPr>
        <w:ind w:left="720"/>
        <w:rPr>
          <w:lang w:val="fr-FR"/>
        </w:rPr>
      </w:pPr>
      <w:r w:rsidRPr="0075006A">
        <w:rPr>
          <w:lang w:val="fr-FR"/>
        </w:rPr>
        <w:t>512 scans</w:t>
      </w:r>
      <w:r w:rsidRPr="0075006A">
        <w:rPr>
          <w:lang w:val="fr-FR"/>
        </w:rPr>
        <w:tab/>
        <w:t>1 cm</w:t>
      </w:r>
      <w:r w:rsidRPr="0075006A">
        <w:rPr>
          <w:vertAlign w:val="superscript"/>
          <w:lang w:val="fr-FR"/>
        </w:rPr>
        <w:t>-1</w:t>
      </w:r>
      <w:r w:rsidRPr="0075006A">
        <w:rPr>
          <w:lang w:val="fr-FR"/>
        </w:rPr>
        <w:t xml:space="preserve"> res</w:t>
      </w:r>
      <w:r w:rsidRPr="0075006A">
        <w:rPr>
          <w:lang w:val="fr-FR"/>
        </w:rPr>
        <w:tab/>
        <w:t>signal 3.29</w:t>
      </w:r>
      <w:r>
        <w:rPr>
          <w:lang w:val="fr-FR"/>
        </w:rPr>
        <w:br/>
        <w:t>p = 4.8</w:t>
      </w:r>
      <w:r w:rsidRPr="0075006A">
        <w:rPr>
          <w:lang w:val="fr-FR"/>
        </w:rPr>
        <w:t xml:space="preserve"> x 10</w:t>
      </w:r>
      <w:r w:rsidRPr="0075006A">
        <w:rPr>
          <w:vertAlign w:val="superscript"/>
          <w:lang w:val="fr-FR"/>
        </w:rPr>
        <w:t>-9</w:t>
      </w:r>
      <w:r w:rsidRPr="0075006A">
        <w:rPr>
          <w:lang w:val="fr-FR"/>
        </w:rPr>
        <w:t xml:space="preserve"> mbar</w:t>
      </w:r>
      <w:r w:rsidRPr="0075006A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75006A">
        <w:rPr>
          <w:lang w:val="fr-FR"/>
        </w:rPr>
        <w:t xml:space="preserve">k </w:t>
      </w:r>
    </w:p>
    <w:p w:rsidR="00EF43FE" w:rsidRPr="0075006A" w:rsidRDefault="00EF43FE" w:rsidP="0073444A">
      <w:pPr>
        <w:spacing w:after="0"/>
        <w:rPr>
          <w:b/>
          <w:lang w:val="fr-FR"/>
        </w:rPr>
      </w:pPr>
      <w:r>
        <w:rPr>
          <w:b/>
          <w:lang w:val="fr-FR"/>
        </w:rPr>
        <w:t>12:52</w:t>
      </w:r>
      <w:r w:rsidRPr="0075006A">
        <w:rPr>
          <w:b/>
          <w:lang w:val="fr-FR"/>
        </w:rPr>
        <w:tab/>
      </w:r>
      <w:r w:rsidRPr="0075006A">
        <w:rPr>
          <w:b/>
          <w:color w:val="339966"/>
          <w:lang w:val="fr-FR"/>
        </w:rPr>
        <w:t>ASW_2020_11_16_0004</w:t>
      </w:r>
      <w:r>
        <w:rPr>
          <w:b/>
          <w:color w:val="339966"/>
          <w:lang w:val="fr-FR"/>
        </w:rPr>
        <w:t>1</w:t>
      </w:r>
    </w:p>
    <w:p w:rsidR="00EF43FE" w:rsidRDefault="00EF43FE" w:rsidP="0073444A">
      <w:pPr>
        <w:ind w:left="720"/>
        <w:rPr>
          <w:lang w:val="fr-FR"/>
        </w:rPr>
      </w:pPr>
      <w:r w:rsidRPr="0075006A">
        <w:rPr>
          <w:lang w:val="fr-FR"/>
        </w:rPr>
        <w:t>512 scans</w:t>
      </w:r>
      <w:r w:rsidRPr="0075006A">
        <w:rPr>
          <w:lang w:val="fr-FR"/>
        </w:rPr>
        <w:tab/>
        <w:t>1 cm</w:t>
      </w:r>
      <w:r w:rsidRPr="0075006A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3.51</w:t>
      </w:r>
      <w:r>
        <w:rPr>
          <w:lang w:val="fr-FR"/>
        </w:rPr>
        <w:br/>
        <w:t>p = 4.8</w:t>
      </w:r>
      <w:r w:rsidRPr="0075006A">
        <w:rPr>
          <w:lang w:val="fr-FR"/>
        </w:rPr>
        <w:t xml:space="preserve"> x 10</w:t>
      </w:r>
      <w:r w:rsidRPr="0075006A">
        <w:rPr>
          <w:vertAlign w:val="superscript"/>
          <w:lang w:val="fr-FR"/>
        </w:rPr>
        <w:t>-9</w:t>
      </w:r>
      <w:r w:rsidRPr="0075006A">
        <w:rPr>
          <w:lang w:val="fr-FR"/>
        </w:rPr>
        <w:t xml:space="preserve"> mbar</w:t>
      </w:r>
      <w:r w:rsidRPr="0075006A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75006A">
        <w:rPr>
          <w:lang w:val="fr-FR"/>
        </w:rPr>
        <w:t xml:space="preserve">k </w:t>
      </w:r>
    </w:p>
    <w:p w:rsidR="00EF43FE" w:rsidRPr="0075006A" w:rsidRDefault="00EF43FE" w:rsidP="009E56C2">
      <w:pPr>
        <w:spacing w:after="0"/>
        <w:rPr>
          <w:b/>
          <w:lang w:val="fr-FR"/>
        </w:rPr>
      </w:pPr>
      <w:r>
        <w:rPr>
          <w:b/>
          <w:lang w:val="fr-FR"/>
        </w:rPr>
        <w:t>13:22</w:t>
      </w:r>
      <w:r w:rsidRPr="0075006A">
        <w:rPr>
          <w:b/>
          <w:lang w:val="fr-FR"/>
        </w:rPr>
        <w:tab/>
      </w:r>
      <w:r w:rsidRPr="0075006A">
        <w:rPr>
          <w:b/>
          <w:color w:val="339966"/>
          <w:lang w:val="fr-FR"/>
        </w:rPr>
        <w:t>ASW_2020_11_16_0004</w:t>
      </w:r>
      <w:r>
        <w:rPr>
          <w:b/>
          <w:color w:val="339966"/>
          <w:lang w:val="fr-FR"/>
        </w:rPr>
        <w:t>2</w:t>
      </w:r>
    </w:p>
    <w:p w:rsidR="00EF43FE" w:rsidRDefault="00EF43FE" w:rsidP="009E56C2">
      <w:pPr>
        <w:ind w:left="720"/>
        <w:rPr>
          <w:lang w:val="fr-FR"/>
        </w:rPr>
      </w:pPr>
      <w:r w:rsidRPr="0075006A">
        <w:rPr>
          <w:lang w:val="fr-FR"/>
        </w:rPr>
        <w:t>512 scans</w:t>
      </w:r>
      <w:r w:rsidRPr="0075006A">
        <w:rPr>
          <w:lang w:val="fr-FR"/>
        </w:rPr>
        <w:tab/>
        <w:t>1 cm</w:t>
      </w:r>
      <w:r w:rsidRPr="0075006A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3.51</w:t>
      </w:r>
      <w:r>
        <w:rPr>
          <w:lang w:val="fr-FR"/>
        </w:rPr>
        <w:br/>
        <w:t>p = 4.8</w:t>
      </w:r>
      <w:r w:rsidRPr="0075006A">
        <w:rPr>
          <w:lang w:val="fr-FR"/>
        </w:rPr>
        <w:t xml:space="preserve"> x 10</w:t>
      </w:r>
      <w:r w:rsidRPr="0075006A">
        <w:rPr>
          <w:vertAlign w:val="superscript"/>
          <w:lang w:val="fr-FR"/>
        </w:rPr>
        <w:t>-9</w:t>
      </w:r>
      <w:r w:rsidRPr="0075006A">
        <w:rPr>
          <w:lang w:val="fr-FR"/>
        </w:rPr>
        <w:t xml:space="preserve"> mbar</w:t>
      </w:r>
      <w:r w:rsidRPr="0075006A">
        <w:rPr>
          <w:lang w:val="fr-FR"/>
        </w:rPr>
        <w:tab/>
        <w:t xml:space="preserve">T = </w:t>
      </w:r>
      <w:r>
        <w:rPr>
          <w:lang w:val="fr-FR"/>
        </w:rPr>
        <w:t>130</w:t>
      </w:r>
      <w:r w:rsidRPr="0075006A">
        <w:rPr>
          <w:lang w:val="fr-FR"/>
        </w:rPr>
        <w:t xml:space="preserve">k </w:t>
      </w:r>
    </w:p>
    <w:p w:rsidR="00EF43FE" w:rsidRDefault="00EF43FE" w:rsidP="009E56C2">
      <w:pPr>
        <w:pStyle w:val="Heading2"/>
      </w:pPr>
      <w:r>
        <w:t>Annealing to 136K</w:t>
      </w:r>
    </w:p>
    <w:p w:rsidR="00EF43FE" w:rsidRPr="00536C9A" w:rsidRDefault="00EF43FE" w:rsidP="009E56C2">
      <w:pPr>
        <w:spacing w:after="0"/>
        <w:rPr>
          <w:b/>
        </w:rPr>
      </w:pPr>
      <w:r w:rsidRPr="00536C9A">
        <w:rPr>
          <w:b/>
        </w:rPr>
        <w:t>15:00</w:t>
      </w:r>
      <w:r w:rsidRPr="00536C9A">
        <w:rPr>
          <w:b/>
        </w:rPr>
        <w:tab/>
      </w:r>
      <w:r w:rsidRPr="00536C9A">
        <w:rPr>
          <w:b/>
          <w:color w:val="339966"/>
        </w:rPr>
        <w:t>ASW_2020_11_16_0043</w:t>
      </w:r>
    </w:p>
    <w:p w:rsidR="00EF43FE" w:rsidRPr="00536C9A" w:rsidRDefault="00EF43FE" w:rsidP="009E56C2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 xml:space="preserve">signal </w:t>
      </w:r>
      <w:r w:rsidRPr="00536C9A">
        <w:br/>
        <w:t>p = 4.8 x 10</w:t>
      </w:r>
      <w:r w:rsidRPr="00536C9A">
        <w:rPr>
          <w:vertAlign w:val="superscript"/>
        </w:rPr>
        <w:t>-9</w:t>
      </w:r>
      <w:r w:rsidRPr="00536C9A">
        <w:t xml:space="preserve"> mbar</w:t>
      </w:r>
      <w:r w:rsidRPr="00536C9A">
        <w:tab/>
        <w:t xml:space="preserve">T = 130k </w:t>
      </w:r>
    </w:p>
    <w:p w:rsidR="00EF43FE" w:rsidRPr="00536C9A" w:rsidRDefault="00EF43FE" w:rsidP="009E56C2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15:15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ASW_2020_11_16_0044</w:t>
      </w:r>
    </w:p>
    <w:p w:rsidR="00EF43FE" w:rsidRPr="009E56C2" w:rsidRDefault="00EF43FE" w:rsidP="009E56C2">
      <w:pPr>
        <w:ind w:left="720"/>
        <w:rPr>
          <w:lang w:val="fr-FR"/>
        </w:rPr>
      </w:pPr>
      <w:r w:rsidRPr="009E56C2">
        <w:rPr>
          <w:lang w:val="fr-FR"/>
        </w:rPr>
        <w:t>512 scans</w:t>
      </w:r>
      <w:r w:rsidRPr="009E56C2">
        <w:rPr>
          <w:lang w:val="fr-FR"/>
        </w:rPr>
        <w:tab/>
        <w:t>1 cm</w:t>
      </w:r>
      <w:r w:rsidRPr="009E56C2">
        <w:rPr>
          <w:vertAlign w:val="superscript"/>
          <w:lang w:val="fr-FR"/>
        </w:rPr>
        <w:t>-1</w:t>
      </w:r>
      <w:r w:rsidRPr="009E56C2">
        <w:rPr>
          <w:lang w:val="fr-FR"/>
        </w:rPr>
        <w:t xml:space="preserve"> res</w:t>
      </w:r>
      <w:r w:rsidRPr="009E56C2">
        <w:rPr>
          <w:lang w:val="fr-FR"/>
        </w:rPr>
        <w:tab/>
        <w:t xml:space="preserve">signal </w:t>
      </w:r>
      <w:r>
        <w:rPr>
          <w:lang w:val="fr-FR"/>
        </w:rPr>
        <w:t>= 3.46</w:t>
      </w:r>
      <w:r w:rsidRPr="009E56C2">
        <w:rPr>
          <w:lang w:val="fr-FR"/>
        </w:rPr>
        <w:br/>
        <w:t>p = 2.</w:t>
      </w:r>
      <w:r>
        <w:rPr>
          <w:lang w:val="fr-FR"/>
        </w:rPr>
        <w:t>1</w:t>
      </w:r>
      <w:r w:rsidRPr="009E56C2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9E56C2">
        <w:rPr>
          <w:lang w:val="fr-FR"/>
        </w:rPr>
        <w:t xml:space="preserve"> mbar</w:t>
      </w:r>
      <w:r w:rsidRPr="009E56C2">
        <w:rPr>
          <w:lang w:val="fr-FR"/>
        </w:rPr>
        <w:tab/>
        <w:t xml:space="preserve">T = </w:t>
      </w:r>
      <w:r>
        <w:rPr>
          <w:lang w:val="fr-FR"/>
        </w:rPr>
        <w:t>136</w:t>
      </w:r>
      <w:r w:rsidRPr="009E56C2">
        <w:rPr>
          <w:lang w:val="fr-FR"/>
        </w:rPr>
        <w:t xml:space="preserve">k </w:t>
      </w:r>
    </w:p>
    <w:p w:rsidR="00EF43FE" w:rsidRPr="00536C9A" w:rsidRDefault="00EF43FE" w:rsidP="007A127B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15:30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ASW_2020_11_16_0045</w:t>
      </w:r>
    </w:p>
    <w:p w:rsidR="00EF43FE" w:rsidRPr="007A127B" w:rsidRDefault="00EF43FE" w:rsidP="007A127B">
      <w:pPr>
        <w:ind w:left="720"/>
        <w:rPr>
          <w:lang w:val="fr-FR"/>
        </w:rPr>
      </w:pPr>
      <w:r w:rsidRPr="007A127B">
        <w:rPr>
          <w:lang w:val="fr-FR"/>
        </w:rPr>
        <w:t>512 scans</w:t>
      </w:r>
      <w:r w:rsidRPr="007A127B">
        <w:rPr>
          <w:lang w:val="fr-FR"/>
        </w:rPr>
        <w:tab/>
        <w:t>1 cm</w:t>
      </w:r>
      <w:r w:rsidRPr="007A127B">
        <w:rPr>
          <w:vertAlign w:val="superscript"/>
          <w:lang w:val="fr-FR"/>
        </w:rPr>
        <w:t>-1</w:t>
      </w:r>
      <w:r w:rsidRPr="007A127B">
        <w:rPr>
          <w:lang w:val="fr-FR"/>
        </w:rPr>
        <w:t xml:space="preserve"> res</w:t>
      </w:r>
      <w:r w:rsidRPr="007A127B">
        <w:rPr>
          <w:lang w:val="fr-FR"/>
        </w:rPr>
        <w:tab/>
        <w:t>signal = 3.46</w:t>
      </w:r>
      <w:r w:rsidRPr="007A127B">
        <w:rPr>
          <w:lang w:val="fr-FR"/>
        </w:rPr>
        <w:br/>
        <w:t>p = 2.2 x 10</w:t>
      </w:r>
      <w:r w:rsidRPr="007A127B">
        <w:rPr>
          <w:vertAlign w:val="superscript"/>
          <w:lang w:val="fr-FR"/>
        </w:rPr>
        <w:t>-8</w:t>
      </w:r>
      <w:r w:rsidRPr="007A127B">
        <w:rPr>
          <w:lang w:val="fr-FR"/>
        </w:rPr>
        <w:t xml:space="preserve"> mbar</w:t>
      </w:r>
      <w:r w:rsidRPr="007A127B">
        <w:rPr>
          <w:lang w:val="fr-FR"/>
        </w:rPr>
        <w:tab/>
        <w:t xml:space="preserve">T = 136k </w:t>
      </w:r>
    </w:p>
    <w:p w:rsidR="00EF43FE" w:rsidRPr="007A127B" w:rsidRDefault="00EF43FE" w:rsidP="007A127B">
      <w:pPr>
        <w:spacing w:after="0"/>
        <w:rPr>
          <w:b/>
          <w:lang w:val="fr-FR"/>
        </w:rPr>
      </w:pPr>
      <w:r w:rsidRPr="007A127B">
        <w:rPr>
          <w:b/>
          <w:lang w:val="fr-FR"/>
        </w:rPr>
        <w:t>15</w:t>
      </w:r>
      <w:r>
        <w:rPr>
          <w:b/>
          <w:lang w:val="fr-FR"/>
        </w:rPr>
        <w:t>:45</w:t>
      </w:r>
      <w:r w:rsidRPr="007A127B">
        <w:rPr>
          <w:b/>
          <w:lang w:val="fr-FR"/>
        </w:rPr>
        <w:tab/>
      </w:r>
      <w:r w:rsidRPr="007A127B">
        <w:rPr>
          <w:b/>
          <w:color w:val="339966"/>
          <w:lang w:val="fr-FR"/>
        </w:rPr>
        <w:t>ASW_2020_11_16_004</w:t>
      </w:r>
      <w:r>
        <w:rPr>
          <w:b/>
          <w:color w:val="339966"/>
          <w:lang w:val="fr-FR"/>
        </w:rPr>
        <w:t>6</w:t>
      </w:r>
    </w:p>
    <w:p w:rsidR="00EF43FE" w:rsidRPr="007A127B" w:rsidRDefault="00EF43FE" w:rsidP="007A127B">
      <w:pPr>
        <w:ind w:left="720"/>
        <w:rPr>
          <w:lang w:val="fr-FR"/>
        </w:rPr>
      </w:pPr>
      <w:r w:rsidRPr="007A127B">
        <w:rPr>
          <w:lang w:val="fr-FR"/>
        </w:rPr>
        <w:t>512 scans</w:t>
      </w:r>
      <w:r w:rsidRPr="007A127B">
        <w:rPr>
          <w:lang w:val="fr-FR"/>
        </w:rPr>
        <w:tab/>
        <w:t>1 cm</w:t>
      </w:r>
      <w:r w:rsidRPr="007A127B">
        <w:rPr>
          <w:vertAlign w:val="superscript"/>
          <w:lang w:val="fr-FR"/>
        </w:rPr>
        <w:t>-1</w:t>
      </w:r>
      <w:r w:rsidRPr="007A127B">
        <w:rPr>
          <w:lang w:val="fr-FR"/>
        </w:rPr>
        <w:t xml:space="preserve"> res</w:t>
      </w:r>
      <w:r w:rsidRPr="007A127B">
        <w:rPr>
          <w:lang w:val="fr-FR"/>
        </w:rPr>
        <w:tab/>
        <w:t>signal = 3.46</w:t>
      </w:r>
      <w:r w:rsidRPr="007A127B">
        <w:rPr>
          <w:lang w:val="fr-FR"/>
        </w:rPr>
        <w:br/>
        <w:t>p = 2.2 x 10</w:t>
      </w:r>
      <w:r w:rsidRPr="007A127B">
        <w:rPr>
          <w:vertAlign w:val="superscript"/>
          <w:lang w:val="fr-FR"/>
        </w:rPr>
        <w:t>-8</w:t>
      </w:r>
      <w:r w:rsidRPr="007A127B">
        <w:rPr>
          <w:lang w:val="fr-FR"/>
        </w:rPr>
        <w:t xml:space="preserve"> mbar</w:t>
      </w:r>
      <w:r w:rsidRPr="007A127B">
        <w:rPr>
          <w:lang w:val="fr-FR"/>
        </w:rPr>
        <w:tab/>
        <w:t xml:space="preserve">T = 136k </w:t>
      </w:r>
    </w:p>
    <w:p w:rsidR="00EF43FE" w:rsidRDefault="00EF43FE" w:rsidP="007A127B">
      <w:pPr>
        <w:pStyle w:val="Heading2"/>
      </w:pPr>
      <w:r>
        <w:t>Annealing to 137K</w:t>
      </w:r>
    </w:p>
    <w:p w:rsidR="00EF43FE" w:rsidRPr="007A127B" w:rsidRDefault="00EF43FE" w:rsidP="007A127B">
      <w:pPr>
        <w:spacing w:after="0"/>
        <w:rPr>
          <w:b/>
        </w:rPr>
      </w:pPr>
      <w:r>
        <w:rPr>
          <w:b/>
        </w:rPr>
        <w:t>16</w:t>
      </w:r>
      <w:r w:rsidRPr="007A127B">
        <w:rPr>
          <w:b/>
        </w:rPr>
        <w:t>:00</w:t>
      </w:r>
      <w:r w:rsidRPr="007A127B">
        <w:rPr>
          <w:b/>
        </w:rPr>
        <w:tab/>
      </w:r>
      <w:r w:rsidRPr="007A127B">
        <w:rPr>
          <w:b/>
          <w:color w:val="339966"/>
        </w:rPr>
        <w:t>ASW_2020_11_16_004</w:t>
      </w:r>
      <w:r>
        <w:rPr>
          <w:b/>
          <w:color w:val="339966"/>
        </w:rPr>
        <w:t>7</w:t>
      </w:r>
    </w:p>
    <w:p w:rsidR="00EF43FE" w:rsidRPr="00536C9A" w:rsidRDefault="00EF43FE" w:rsidP="007A127B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 xml:space="preserve">signal </w:t>
      </w:r>
      <w:r w:rsidRPr="00536C9A">
        <w:br/>
        <w:t>p = 2.4 x 10</w:t>
      </w:r>
      <w:r w:rsidRPr="00536C9A">
        <w:rPr>
          <w:vertAlign w:val="superscript"/>
        </w:rPr>
        <w:t>-8</w:t>
      </w:r>
      <w:r w:rsidRPr="00536C9A">
        <w:t xml:space="preserve"> mbar</w:t>
      </w:r>
      <w:r w:rsidRPr="00536C9A">
        <w:tab/>
        <w:t xml:space="preserve">T = 136k </w:t>
      </w:r>
    </w:p>
    <w:p w:rsidR="00EF43FE" w:rsidRPr="00301CA8" w:rsidRDefault="00EF43FE" w:rsidP="00301CA8">
      <w:pPr>
        <w:spacing w:after="0"/>
        <w:rPr>
          <w:b/>
          <w:lang w:val="fr-FR"/>
        </w:rPr>
      </w:pPr>
      <w:r w:rsidRPr="00301CA8">
        <w:rPr>
          <w:b/>
          <w:lang w:val="fr-FR"/>
        </w:rPr>
        <w:t>16</w:t>
      </w:r>
      <w:r>
        <w:rPr>
          <w:b/>
          <w:lang w:val="fr-FR"/>
        </w:rPr>
        <w:t>:15</w:t>
      </w:r>
      <w:r w:rsidRPr="00301CA8">
        <w:rPr>
          <w:b/>
          <w:lang w:val="fr-FR"/>
        </w:rPr>
        <w:tab/>
      </w:r>
      <w:r w:rsidRPr="00301CA8">
        <w:rPr>
          <w:b/>
          <w:color w:val="339966"/>
          <w:lang w:val="fr-FR"/>
        </w:rPr>
        <w:t>ASW_2020_11_16_004</w:t>
      </w:r>
      <w:r>
        <w:rPr>
          <w:b/>
          <w:color w:val="339966"/>
          <w:lang w:val="fr-FR"/>
        </w:rPr>
        <w:t>8</w:t>
      </w:r>
    </w:p>
    <w:p w:rsidR="00EF43FE" w:rsidRPr="00536C9A" w:rsidRDefault="00EF43FE" w:rsidP="00301CA8">
      <w:pPr>
        <w:ind w:left="720"/>
        <w:rPr>
          <w:lang w:val="fr-FR"/>
        </w:rPr>
      </w:pPr>
      <w:r w:rsidRPr="00536C9A">
        <w:rPr>
          <w:lang w:val="fr-FR"/>
        </w:rPr>
        <w:t>512 scans</w:t>
      </w:r>
      <w:r w:rsidRPr="00536C9A">
        <w:rPr>
          <w:lang w:val="fr-FR"/>
        </w:rPr>
        <w:tab/>
        <w:t>1 cm</w:t>
      </w:r>
      <w:r w:rsidRPr="00536C9A">
        <w:rPr>
          <w:vertAlign w:val="superscript"/>
          <w:lang w:val="fr-FR"/>
        </w:rPr>
        <w:t>-1</w:t>
      </w:r>
      <w:r w:rsidRPr="00536C9A">
        <w:rPr>
          <w:lang w:val="fr-FR"/>
        </w:rPr>
        <w:t xml:space="preserve"> res</w:t>
      </w:r>
      <w:r w:rsidRPr="00536C9A">
        <w:rPr>
          <w:lang w:val="fr-FR"/>
        </w:rPr>
        <w:tab/>
        <w:t xml:space="preserve">signal </w:t>
      </w:r>
      <w:r w:rsidRPr="00536C9A">
        <w:rPr>
          <w:lang w:val="fr-FR"/>
        </w:rPr>
        <w:tab/>
        <w:t xml:space="preserve"> </w:t>
      </w:r>
    </w:p>
    <w:p w:rsidR="00EF43FE" w:rsidRPr="00536C9A" w:rsidRDefault="00EF43FE" w:rsidP="00301CA8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16:30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ASW_2020_11_16_0049</w:t>
      </w:r>
    </w:p>
    <w:p w:rsidR="00EF43FE" w:rsidRPr="00536C9A" w:rsidRDefault="00EF43FE" w:rsidP="00301CA8">
      <w:pPr>
        <w:ind w:left="720"/>
        <w:rPr>
          <w:lang w:val="fr-FR"/>
        </w:rPr>
      </w:pPr>
      <w:r w:rsidRPr="00536C9A">
        <w:rPr>
          <w:lang w:val="fr-FR"/>
        </w:rPr>
        <w:t>512 scans</w:t>
      </w:r>
      <w:r w:rsidRPr="00536C9A">
        <w:rPr>
          <w:lang w:val="fr-FR"/>
        </w:rPr>
        <w:tab/>
        <w:t>1 cm</w:t>
      </w:r>
      <w:r w:rsidRPr="00536C9A">
        <w:rPr>
          <w:vertAlign w:val="superscript"/>
          <w:lang w:val="fr-FR"/>
        </w:rPr>
        <w:t>-1</w:t>
      </w:r>
      <w:r w:rsidRPr="00536C9A">
        <w:rPr>
          <w:lang w:val="fr-FR"/>
        </w:rPr>
        <w:t xml:space="preserve"> res</w:t>
      </w:r>
      <w:r w:rsidRPr="00536C9A">
        <w:rPr>
          <w:lang w:val="fr-FR"/>
        </w:rPr>
        <w:tab/>
        <w:t xml:space="preserve">signal </w:t>
      </w:r>
      <w:r w:rsidRPr="00536C9A">
        <w:rPr>
          <w:lang w:val="fr-FR"/>
        </w:rPr>
        <w:tab/>
        <w:t xml:space="preserve"> </w:t>
      </w:r>
    </w:p>
    <w:p w:rsidR="00EF43FE" w:rsidRPr="00536C9A" w:rsidRDefault="00EF43FE" w:rsidP="00301CA8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16:45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ASW_2020_11_16_0050</w:t>
      </w:r>
    </w:p>
    <w:p w:rsidR="00EF43FE" w:rsidRPr="00536C9A" w:rsidRDefault="00EF43FE" w:rsidP="00301CA8">
      <w:pPr>
        <w:ind w:left="720"/>
        <w:rPr>
          <w:lang w:val="fr-FR"/>
        </w:rPr>
      </w:pPr>
      <w:r w:rsidRPr="00536C9A">
        <w:rPr>
          <w:lang w:val="fr-FR"/>
        </w:rPr>
        <w:t>512 scans</w:t>
      </w:r>
      <w:r w:rsidRPr="00536C9A">
        <w:rPr>
          <w:lang w:val="fr-FR"/>
        </w:rPr>
        <w:tab/>
        <w:t>1 cm</w:t>
      </w:r>
      <w:r w:rsidRPr="00536C9A">
        <w:rPr>
          <w:vertAlign w:val="superscript"/>
          <w:lang w:val="fr-FR"/>
        </w:rPr>
        <w:t>-1</w:t>
      </w:r>
      <w:r w:rsidRPr="00536C9A">
        <w:rPr>
          <w:lang w:val="fr-FR"/>
        </w:rPr>
        <w:t xml:space="preserve"> res</w:t>
      </w:r>
      <w:r w:rsidRPr="00536C9A">
        <w:rPr>
          <w:lang w:val="fr-FR"/>
        </w:rPr>
        <w:tab/>
        <w:t xml:space="preserve">signal </w:t>
      </w:r>
      <w:r w:rsidRPr="00536C9A">
        <w:rPr>
          <w:lang w:val="fr-FR"/>
        </w:rPr>
        <w:tab/>
        <w:t xml:space="preserve"> </w:t>
      </w:r>
    </w:p>
    <w:p w:rsidR="00EF43FE" w:rsidRDefault="00EF43FE" w:rsidP="00301CA8">
      <w:pPr>
        <w:pStyle w:val="Heading2"/>
      </w:pPr>
      <w:r>
        <w:t>Annealing to 138K</w:t>
      </w:r>
    </w:p>
    <w:p w:rsidR="00EF43FE" w:rsidRPr="00301CA8" w:rsidRDefault="00EF43FE" w:rsidP="00301CA8">
      <w:pPr>
        <w:spacing w:after="0"/>
        <w:rPr>
          <w:b/>
        </w:rPr>
      </w:pPr>
      <w:r w:rsidRPr="00301CA8">
        <w:rPr>
          <w:b/>
        </w:rPr>
        <w:t>17:00</w:t>
      </w:r>
      <w:r w:rsidRPr="00301CA8">
        <w:rPr>
          <w:b/>
        </w:rPr>
        <w:tab/>
      </w:r>
      <w:r w:rsidRPr="00301CA8">
        <w:rPr>
          <w:b/>
          <w:color w:val="339966"/>
        </w:rPr>
        <w:t>ASW_2020_11_16_00</w:t>
      </w:r>
      <w:r>
        <w:rPr>
          <w:b/>
          <w:color w:val="339966"/>
        </w:rPr>
        <w:t>51</w:t>
      </w:r>
    </w:p>
    <w:p w:rsidR="00EF43FE" w:rsidRPr="00301CA8" w:rsidRDefault="00EF43FE" w:rsidP="00301CA8">
      <w:pPr>
        <w:ind w:left="720"/>
      </w:pPr>
      <w:r w:rsidRPr="00301CA8">
        <w:t>512 scans</w:t>
      </w:r>
      <w:r w:rsidRPr="00301CA8">
        <w:tab/>
        <w:t>1 cm</w:t>
      </w:r>
      <w:r w:rsidRPr="00301CA8">
        <w:rPr>
          <w:vertAlign w:val="superscript"/>
        </w:rPr>
        <w:t>-1</w:t>
      </w:r>
      <w:r w:rsidRPr="00301CA8">
        <w:t xml:space="preserve"> res</w:t>
      </w:r>
      <w:r w:rsidRPr="00301CA8">
        <w:tab/>
        <w:t xml:space="preserve">signal </w:t>
      </w:r>
    </w:p>
    <w:p w:rsidR="00EF43FE" w:rsidRPr="00536C9A" w:rsidRDefault="00EF43FE" w:rsidP="00301CA8">
      <w:pPr>
        <w:spacing w:after="0"/>
        <w:rPr>
          <w:b/>
          <w:lang w:val="fr-FR"/>
        </w:rPr>
      </w:pPr>
      <w:r w:rsidRPr="00536C9A">
        <w:rPr>
          <w:b/>
          <w:lang w:val="fr-FR"/>
        </w:rPr>
        <w:t>17:15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ASW_2020_11_16_0052</w:t>
      </w:r>
    </w:p>
    <w:p w:rsidR="00EF43FE" w:rsidRPr="007A127B" w:rsidRDefault="00EF43FE" w:rsidP="00301CA8">
      <w:pPr>
        <w:ind w:left="720"/>
        <w:rPr>
          <w:lang w:val="fr-FR"/>
        </w:rPr>
      </w:pPr>
      <w:r w:rsidRPr="007A127B">
        <w:rPr>
          <w:lang w:val="fr-FR"/>
        </w:rPr>
        <w:t>512 scans</w:t>
      </w:r>
      <w:r w:rsidRPr="007A127B">
        <w:rPr>
          <w:lang w:val="fr-FR"/>
        </w:rPr>
        <w:tab/>
        <w:t>1 cm</w:t>
      </w:r>
      <w:r w:rsidRPr="007A127B">
        <w:rPr>
          <w:vertAlign w:val="superscript"/>
          <w:lang w:val="fr-FR"/>
        </w:rPr>
        <w:t>-1</w:t>
      </w:r>
      <w:r w:rsidRPr="007A127B">
        <w:rPr>
          <w:lang w:val="fr-FR"/>
        </w:rPr>
        <w:t xml:space="preserve"> res</w:t>
      </w:r>
      <w:r w:rsidRPr="007A127B">
        <w:rPr>
          <w:lang w:val="fr-FR"/>
        </w:rPr>
        <w:tab/>
        <w:t xml:space="preserve">signal </w:t>
      </w:r>
      <w:r w:rsidRPr="007A127B">
        <w:rPr>
          <w:lang w:val="fr-FR"/>
        </w:rPr>
        <w:tab/>
        <w:t xml:space="preserve"> </w:t>
      </w:r>
    </w:p>
    <w:p w:rsidR="00EF43FE" w:rsidRPr="00301CA8" w:rsidRDefault="00EF43FE" w:rsidP="00301CA8">
      <w:pPr>
        <w:spacing w:after="0"/>
        <w:rPr>
          <w:b/>
          <w:lang w:val="fr-FR"/>
        </w:rPr>
      </w:pPr>
      <w:r>
        <w:rPr>
          <w:b/>
          <w:lang w:val="fr-FR"/>
        </w:rPr>
        <w:t>17:30</w:t>
      </w:r>
      <w:r w:rsidRPr="00301CA8">
        <w:rPr>
          <w:b/>
          <w:lang w:val="fr-FR"/>
        </w:rPr>
        <w:tab/>
      </w:r>
      <w:r w:rsidRPr="00301CA8">
        <w:rPr>
          <w:b/>
          <w:color w:val="339966"/>
          <w:lang w:val="fr-FR"/>
        </w:rPr>
        <w:t>ASW_2020_11_16_00</w:t>
      </w:r>
      <w:r>
        <w:rPr>
          <w:b/>
          <w:color w:val="339966"/>
          <w:lang w:val="fr-FR"/>
        </w:rPr>
        <w:t>53</w:t>
      </w:r>
    </w:p>
    <w:p w:rsidR="00EF43FE" w:rsidRPr="007A127B" w:rsidRDefault="00EF43FE" w:rsidP="00301CA8">
      <w:pPr>
        <w:ind w:left="720"/>
        <w:rPr>
          <w:lang w:val="fr-FR"/>
        </w:rPr>
      </w:pPr>
      <w:r w:rsidRPr="007A127B">
        <w:rPr>
          <w:lang w:val="fr-FR"/>
        </w:rPr>
        <w:t>512 scans</w:t>
      </w:r>
      <w:r w:rsidRPr="007A127B">
        <w:rPr>
          <w:lang w:val="fr-FR"/>
        </w:rPr>
        <w:tab/>
        <w:t>1 cm</w:t>
      </w:r>
      <w:r w:rsidRPr="007A127B">
        <w:rPr>
          <w:vertAlign w:val="superscript"/>
          <w:lang w:val="fr-FR"/>
        </w:rPr>
        <w:t>-1</w:t>
      </w:r>
      <w:r w:rsidRPr="007A127B">
        <w:rPr>
          <w:lang w:val="fr-FR"/>
        </w:rPr>
        <w:t xml:space="preserve"> res</w:t>
      </w:r>
      <w:r w:rsidRPr="007A127B">
        <w:rPr>
          <w:lang w:val="fr-FR"/>
        </w:rPr>
        <w:tab/>
        <w:t xml:space="preserve">signal </w:t>
      </w:r>
      <w:r w:rsidRPr="007A127B">
        <w:rPr>
          <w:lang w:val="fr-FR"/>
        </w:rPr>
        <w:tab/>
        <w:t xml:space="preserve"> </w:t>
      </w:r>
    </w:p>
    <w:p w:rsidR="00EF43FE" w:rsidRPr="00301CA8" w:rsidRDefault="00EF43FE" w:rsidP="00301CA8">
      <w:pPr>
        <w:spacing w:after="0"/>
        <w:rPr>
          <w:b/>
          <w:lang w:val="fr-FR"/>
        </w:rPr>
      </w:pPr>
      <w:r>
        <w:rPr>
          <w:b/>
          <w:lang w:val="fr-FR"/>
        </w:rPr>
        <w:t>17:45</w:t>
      </w:r>
      <w:r w:rsidRPr="00301CA8">
        <w:rPr>
          <w:b/>
          <w:lang w:val="fr-FR"/>
        </w:rPr>
        <w:tab/>
      </w:r>
      <w:r w:rsidRPr="00301CA8">
        <w:rPr>
          <w:b/>
          <w:color w:val="339966"/>
          <w:lang w:val="fr-FR"/>
        </w:rPr>
        <w:t>ASW_2020_11_16_00</w:t>
      </w:r>
      <w:r>
        <w:rPr>
          <w:b/>
          <w:color w:val="339966"/>
          <w:lang w:val="fr-FR"/>
        </w:rPr>
        <w:t>54</w:t>
      </w:r>
    </w:p>
    <w:p w:rsidR="00EF43FE" w:rsidRPr="007A127B" w:rsidRDefault="00EF43FE" w:rsidP="00301CA8">
      <w:pPr>
        <w:rPr>
          <w:lang w:val="fr-FR"/>
        </w:rPr>
      </w:pPr>
      <w:r w:rsidRPr="007A127B">
        <w:rPr>
          <w:lang w:val="fr-FR"/>
        </w:rPr>
        <w:t>512 scans</w:t>
      </w:r>
      <w:r w:rsidRPr="007A127B">
        <w:rPr>
          <w:lang w:val="fr-FR"/>
        </w:rPr>
        <w:tab/>
        <w:t>1 cm</w:t>
      </w:r>
      <w:r w:rsidRPr="007A127B">
        <w:rPr>
          <w:vertAlign w:val="superscript"/>
          <w:lang w:val="fr-FR"/>
        </w:rPr>
        <w:t>-1</w:t>
      </w:r>
      <w:r w:rsidRPr="007A127B">
        <w:rPr>
          <w:lang w:val="fr-FR"/>
        </w:rPr>
        <w:t xml:space="preserve"> res</w:t>
      </w:r>
      <w:r w:rsidRPr="007A127B">
        <w:rPr>
          <w:lang w:val="fr-FR"/>
        </w:rPr>
        <w:tab/>
        <w:t xml:space="preserve">signal </w:t>
      </w:r>
      <w:r w:rsidRPr="007A127B">
        <w:rPr>
          <w:lang w:val="fr-FR"/>
        </w:rPr>
        <w:tab/>
      </w:r>
    </w:p>
    <w:p w:rsidR="00EF43FE" w:rsidRDefault="00EF43FE" w:rsidP="00301CA8">
      <w:r>
        <w:t>18</w:t>
      </w:r>
      <w:r w:rsidRPr="005C0D3F">
        <w:t> :</w:t>
      </w:r>
      <w:r>
        <w:t xml:space="preserve"> 00 Scan 55</w:t>
      </w:r>
      <w:r w:rsidRPr="005C0D3F">
        <w:t xml:space="preserve"> –</w:t>
      </w:r>
      <w:r>
        <w:t xml:space="preserve"> 64</w:t>
      </w:r>
      <w:r w:rsidRPr="005C0D3F">
        <w:t xml:space="preserve"> </w:t>
      </w:r>
      <w:r>
        <w:t>= MACRO isotherm at 138</w:t>
      </w:r>
    </w:p>
    <w:p w:rsidR="00EF43FE" w:rsidRDefault="00EF43FE" w:rsidP="00301CA8">
      <w:pPr>
        <w:rPr>
          <w:color w:val="FF0000"/>
        </w:rPr>
      </w:pPr>
      <w:r>
        <w:rPr>
          <w:color w:val="FF0000"/>
        </w:rPr>
        <w:t>20:22 – MACRO Finished T = 133.7 (on Manual) … Don`t know what happened</w:t>
      </w:r>
    </w:p>
    <w:p w:rsidR="00EF43FE" w:rsidRPr="00301CA8" w:rsidRDefault="00EF43FE" w:rsidP="00301CA8">
      <w:pPr>
        <w:rPr>
          <w:color w:val="FF0000"/>
        </w:rPr>
      </w:pPr>
    </w:p>
    <w:p w:rsidR="00EF43FE" w:rsidRDefault="00EF43FE" w:rsidP="00301CA8">
      <w:pPr>
        <w:pStyle w:val="Heading2"/>
      </w:pPr>
      <w:r>
        <w:t>Annealing to 140K</w:t>
      </w:r>
    </w:p>
    <w:p w:rsidR="00EF43FE" w:rsidRPr="00301CA8" w:rsidRDefault="00EF43FE" w:rsidP="00301CA8">
      <w:pPr>
        <w:spacing w:after="0"/>
        <w:rPr>
          <w:b/>
        </w:rPr>
      </w:pPr>
      <w:r>
        <w:rPr>
          <w:b/>
        </w:rPr>
        <w:t>20:25</w:t>
      </w:r>
      <w:r w:rsidRPr="00301CA8">
        <w:rPr>
          <w:b/>
        </w:rPr>
        <w:tab/>
      </w:r>
      <w:r w:rsidRPr="00301CA8">
        <w:rPr>
          <w:b/>
          <w:color w:val="339966"/>
        </w:rPr>
        <w:t>ASW_2020_11_16_00</w:t>
      </w:r>
      <w:r>
        <w:rPr>
          <w:b/>
          <w:color w:val="339966"/>
        </w:rPr>
        <w:t>65</w:t>
      </w:r>
    </w:p>
    <w:p w:rsidR="00EF43FE" w:rsidRPr="00301CA8" w:rsidRDefault="00EF43FE" w:rsidP="00301CA8">
      <w:pPr>
        <w:ind w:left="720"/>
      </w:pPr>
      <w:r w:rsidRPr="00301CA8">
        <w:t>512 scans</w:t>
      </w:r>
      <w:r w:rsidRPr="00301CA8">
        <w:tab/>
        <w:t>1 cm</w:t>
      </w:r>
      <w:r w:rsidRPr="00301CA8">
        <w:rPr>
          <w:vertAlign w:val="superscript"/>
        </w:rPr>
        <w:t>-1</w:t>
      </w:r>
      <w:r w:rsidRPr="00301CA8">
        <w:t xml:space="preserve"> res</w:t>
      </w:r>
      <w:r w:rsidRPr="00301CA8">
        <w:tab/>
        <w:t xml:space="preserve">signal </w:t>
      </w:r>
    </w:p>
    <w:p w:rsidR="00EF43FE" w:rsidRPr="00536C9A" w:rsidRDefault="00EF43FE" w:rsidP="00301CA8">
      <w:pPr>
        <w:spacing w:after="0"/>
        <w:rPr>
          <w:b/>
        </w:rPr>
      </w:pPr>
      <w:r w:rsidRPr="00536C9A">
        <w:rPr>
          <w:b/>
        </w:rPr>
        <w:t>20:45</w:t>
      </w:r>
      <w:r w:rsidRPr="00536C9A">
        <w:rPr>
          <w:b/>
        </w:rPr>
        <w:tab/>
      </w:r>
      <w:r w:rsidRPr="00536C9A">
        <w:rPr>
          <w:b/>
          <w:color w:val="339966"/>
        </w:rPr>
        <w:t>ASW_2020_11_16_0066</w:t>
      </w:r>
    </w:p>
    <w:p w:rsidR="00EF43FE" w:rsidRPr="00536C9A" w:rsidRDefault="00EF43FE" w:rsidP="00301CA8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 xml:space="preserve">signal </w:t>
      </w:r>
    </w:p>
    <w:p w:rsidR="00EF43FE" w:rsidRPr="00536C9A" w:rsidRDefault="00EF43FE" w:rsidP="00301CA8">
      <w:pPr>
        <w:spacing w:after="0"/>
        <w:rPr>
          <w:b/>
        </w:rPr>
      </w:pPr>
      <w:r w:rsidRPr="00536C9A">
        <w:rPr>
          <w:b/>
        </w:rPr>
        <w:t>21:05</w:t>
      </w:r>
      <w:r w:rsidRPr="00536C9A">
        <w:rPr>
          <w:b/>
        </w:rPr>
        <w:tab/>
      </w:r>
      <w:r w:rsidRPr="00536C9A">
        <w:rPr>
          <w:b/>
          <w:color w:val="339966"/>
        </w:rPr>
        <w:t>ASW_2020_11_16_0067</w:t>
      </w:r>
    </w:p>
    <w:p w:rsidR="00EF43FE" w:rsidRPr="00536C9A" w:rsidRDefault="00EF43FE" w:rsidP="00301CA8">
      <w:pPr>
        <w:ind w:left="720"/>
      </w:pPr>
      <w:r w:rsidRPr="00536C9A">
        <w:t>512 scans</w:t>
      </w:r>
      <w:r w:rsidRPr="00536C9A">
        <w:tab/>
        <w:t>1 cm</w:t>
      </w:r>
      <w:r w:rsidRPr="00536C9A">
        <w:rPr>
          <w:vertAlign w:val="superscript"/>
        </w:rPr>
        <w:t>-1</w:t>
      </w:r>
      <w:r w:rsidRPr="00536C9A">
        <w:t xml:space="preserve"> res</w:t>
      </w:r>
      <w:r w:rsidRPr="00536C9A">
        <w:tab/>
        <w:t>signal 3.46</w:t>
      </w:r>
    </w:p>
    <w:p w:rsidR="00EF43FE" w:rsidRDefault="00EF43FE" w:rsidP="002F2F17">
      <w:pPr>
        <w:pStyle w:val="Heading2"/>
      </w:pPr>
      <w:r>
        <w:t>Annealing to 145K</w:t>
      </w:r>
    </w:p>
    <w:p w:rsidR="00EF43FE" w:rsidRPr="00536C9A" w:rsidRDefault="00EF43FE" w:rsidP="002F2F17">
      <w:pPr>
        <w:spacing w:after="0"/>
        <w:rPr>
          <w:b/>
          <w:lang w:val="fr-FR"/>
        </w:rPr>
      </w:pPr>
      <w:r w:rsidRPr="00536C9A">
        <w:rPr>
          <w:b/>
          <w:lang w:val="fr-FR"/>
        </w:rPr>
        <w:t>21:25</w:t>
      </w:r>
      <w:r w:rsidRPr="00536C9A">
        <w:rPr>
          <w:b/>
          <w:lang w:val="fr-FR"/>
        </w:rPr>
        <w:tab/>
      </w:r>
      <w:r w:rsidRPr="00536C9A">
        <w:rPr>
          <w:b/>
          <w:color w:val="339966"/>
          <w:lang w:val="fr-FR"/>
        </w:rPr>
        <w:t>ASW_2020_11_16_0068</w:t>
      </w:r>
    </w:p>
    <w:p w:rsidR="00EF43FE" w:rsidRPr="00536C9A" w:rsidRDefault="00EF43FE" w:rsidP="002F2F17">
      <w:pPr>
        <w:ind w:left="720"/>
        <w:rPr>
          <w:lang w:val="fr-FR"/>
        </w:rPr>
      </w:pPr>
      <w:r w:rsidRPr="00536C9A">
        <w:rPr>
          <w:lang w:val="fr-FR"/>
        </w:rPr>
        <w:t>512 scans</w:t>
      </w:r>
      <w:r w:rsidRPr="00536C9A">
        <w:rPr>
          <w:lang w:val="fr-FR"/>
        </w:rPr>
        <w:tab/>
        <w:t>1 cm</w:t>
      </w:r>
      <w:r w:rsidRPr="00536C9A">
        <w:rPr>
          <w:vertAlign w:val="superscript"/>
          <w:lang w:val="fr-FR"/>
        </w:rPr>
        <w:t>-1</w:t>
      </w:r>
      <w:r w:rsidRPr="00536C9A">
        <w:rPr>
          <w:lang w:val="fr-FR"/>
        </w:rPr>
        <w:t xml:space="preserve"> res</w:t>
      </w:r>
      <w:r w:rsidRPr="00536C9A">
        <w:rPr>
          <w:lang w:val="fr-FR"/>
        </w:rPr>
        <w:tab/>
        <w:t>signal 3.44</w:t>
      </w:r>
    </w:p>
    <w:p w:rsidR="00EF43FE" w:rsidRPr="00301CA8" w:rsidRDefault="00EF43FE" w:rsidP="002F2F17">
      <w:pPr>
        <w:ind w:left="720"/>
      </w:pPr>
      <w:r>
        <w:t>21:40 Macro 20 scans</w:t>
      </w:r>
    </w:p>
    <w:p w:rsidR="00EF43FE" w:rsidRDefault="00EF43FE" w:rsidP="0044097D">
      <w:pPr>
        <w:pStyle w:val="Heading2"/>
      </w:pPr>
      <w:r>
        <w:t>18/11</w:t>
      </w:r>
    </w:p>
    <w:p w:rsidR="00EF43FE" w:rsidRDefault="00EF43FE" w:rsidP="002F2F17">
      <w:r>
        <w:t>11:06</w:t>
      </w:r>
      <w:r>
        <w:tab/>
        <w:t>T = 144.8 P = 8.0 * 10-8</w:t>
      </w:r>
    </w:p>
    <w:p w:rsidR="00EF43FE" w:rsidRPr="002F2F17" w:rsidRDefault="00EF43FE" w:rsidP="00301CA8">
      <w:r>
        <w:t>11:17</w:t>
      </w:r>
      <w:r>
        <w:tab/>
        <w:t>MCT Detector cooled</w:t>
      </w:r>
    </w:p>
    <w:p w:rsidR="00EF43FE" w:rsidRPr="004E4907" w:rsidRDefault="00EF43FE" w:rsidP="0044097D">
      <w:pPr>
        <w:spacing w:after="0"/>
        <w:rPr>
          <w:b/>
          <w:lang w:val="fr-FR"/>
        </w:rPr>
      </w:pPr>
      <w:r w:rsidRPr="004E4907">
        <w:rPr>
          <w:b/>
          <w:lang w:val="fr-FR"/>
        </w:rPr>
        <w:t>11:30</w:t>
      </w:r>
      <w:r w:rsidRPr="004E4907">
        <w:rPr>
          <w:b/>
          <w:lang w:val="fr-FR"/>
        </w:rPr>
        <w:tab/>
      </w:r>
      <w:r w:rsidRPr="004E4907">
        <w:rPr>
          <w:b/>
          <w:color w:val="339966"/>
          <w:lang w:val="fr-FR"/>
        </w:rPr>
        <w:t>ASW_2020_11_16_0089</w:t>
      </w:r>
    </w:p>
    <w:p w:rsidR="00EF43FE" w:rsidRPr="004E4907" w:rsidRDefault="00EF43FE" w:rsidP="0044097D">
      <w:pPr>
        <w:ind w:left="720"/>
        <w:rPr>
          <w:lang w:val="fr-FR"/>
        </w:rPr>
      </w:pPr>
      <w:r w:rsidRPr="004E4907">
        <w:rPr>
          <w:lang w:val="fr-FR"/>
        </w:rPr>
        <w:t>512 scans</w:t>
      </w:r>
      <w:r w:rsidRPr="004E4907">
        <w:rPr>
          <w:lang w:val="fr-FR"/>
        </w:rPr>
        <w:tab/>
        <w:t>1 cm</w:t>
      </w:r>
      <w:r w:rsidRPr="004E4907">
        <w:rPr>
          <w:vertAlign w:val="superscript"/>
          <w:lang w:val="fr-FR"/>
        </w:rPr>
        <w:t>-1</w:t>
      </w:r>
      <w:r w:rsidRPr="004E4907">
        <w:rPr>
          <w:lang w:val="fr-FR"/>
        </w:rPr>
        <w:t xml:space="preserve"> res</w:t>
      </w:r>
      <w:r w:rsidRPr="004E4907">
        <w:rPr>
          <w:lang w:val="fr-FR"/>
        </w:rPr>
        <w:tab/>
        <w:t>signal 3.25</w:t>
      </w:r>
    </w:p>
    <w:p w:rsidR="00EF43FE" w:rsidRPr="002F2F17" w:rsidRDefault="00EF43FE" w:rsidP="009A3425">
      <w:r>
        <w:t>11:46</w:t>
      </w:r>
      <w:r>
        <w:tab/>
        <w:t>Heater turned off / Compressor turned off</w:t>
      </w:r>
    </w:p>
    <w:p w:rsidR="00EF43FE" w:rsidRPr="002F2F17" w:rsidRDefault="00EF43FE" w:rsidP="005C0D3F"/>
    <w:p w:rsidR="00EF43FE" w:rsidRPr="002F2F17" w:rsidRDefault="00EF43FE" w:rsidP="005C0D3F">
      <w:pPr>
        <w:rPr>
          <w:color w:val="FF0000"/>
        </w:rPr>
      </w:pPr>
    </w:p>
    <w:p w:rsidR="00EF43FE" w:rsidRDefault="00EF43FE" w:rsidP="00536C9A">
      <w:pPr>
        <w:pStyle w:val="Heading1"/>
      </w:pPr>
      <w:r>
        <w:t>Thursday</w:t>
      </w:r>
      <w:r w:rsidRPr="00C83453">
        <w:t xml:space="preserve"> </w:t>
      </w:r>
      <w:r>
        <w:t>19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Default="00EF43FE" w:rsidP="00536C9A">
      <w:pPr>
        <w:pStyle w:val="BodyText"/>
      </w:pPr>
      <w:r>
        <w:t>10:16</w:t>
      </w:r>
      <w:r>
        <w:tab/>
        <w:t>T = 278.3</w:t>
      </w:r>
      <w:r>
        <w:tab/>
        <w:t>P = 3.1 * 10-9</w:t>
      </w:r>
    </w:p>
    <w:p w:rsidR="00EF43FE" w:rsidRDefault="00EF43FE" w:rsidP="00536C9A">
      <w:pPr>
        <w:pStyle w:val="BodyText"/>
      </w:pPr>
      <w:r>
        <w:t>10:17</w:t>
      </w:r>
      <w:r>
        <w:tab/>
        <w:t>Cryo turned on</w:t>
      </w:r>
    </w:p>
    <w:p w:rsidR="00EF43FE" w:rsidRDefault="00EF43FE" w:rsidP="00536C9A">
      <w:pPr>
        <w:pStyle w:val="BodyText"/>
      </w:pPr>
      <w:r>
        <w:t>10:43</w:t>
      </w:r>
      <w:r>
        <w:tab/>
        <w:t>Laser On</w:t>
      </w:r>
    </w:p>
    <w:p w:rsidR="00EF43FE" w:rsidRDefault="00EF43FE" w:rsidP="00536C9A">
      <w:r>
        <w:t>10:49</w:t>
      </w:r>
      <w:r>
        <w:tab/>
        <w:t>MCT Detector cooled</w:t>
      </w:r>
    </w:p>
    <w:p w:rsidR="00EF43FE" w:rsidRDefault="00EF43FE" w:rsidP="00536C9A">
      <w:r>
        <w:t>11:59</w:t>
      </w:r>
      <w:r>
        <w:tab/>
        <w:t>T = 21.2</w:t>
      </w:r>
      <w:r>
        <w:tab/>
      </w:r>
      <w:r>
        <w:tab/>
        <w:t>P = 5.2* 10 -10</w:t>
      </w:r>
    </w:p>
    <w:p w:rsidR="00EF43FE" w:rsidRDefault="00EF43FE" w:rsidP="00536C9A">
      <w:r>
        <w:t>17:03</w:t>
      </w:r>
      <w:r>
        <w:tab/>
        <w:t>MCT Detector cooled again</w:t>
      </w:r>
    </w:p>
    <w:p w:rsidR="00EF43FE" w:rsidRDefault="00EF43FE" w:rsidP="00536C9A">
      <w:r>
        <w:pict>
          <v:shape id="_x0000_i1061" type="#_x0000_t75" style="width:449.25pt;height:313.5pt">
            <v:imagedata r:id="rId41" o:title=""/>
          </v:shape>
        </w:pict>
      </w:r>
    </w:p>
    <w:p w:rsidR="00EF43FE" w:rsidRDefault="00EF43FE" w:rsidP="00536C9A"/>
    <w:p w:rsidR="00EF43FE" w:rsidRPr="004E4907" w:rsidRDefault="00EF43FE" w:rsidP="00BD7BA7">
      <w:pPr>
        <w:pStyle w:val="BodyText"/>
        <w:spacing w:after="0"/>
        <w:rPr>
          <w:color w:val="339966"/>
          <w:lang w:val="fr-FR"/>
        </w:rPr>
      </w:pPr>
      <w:r w:rsidRPr="004E4907">
        <w:rPr>
          <w:b/>
          <w:lang w:val="fr-FR"/>
        </w:rPr>
        <w:t>17:34</w:t>
      </w:r>
      <w:r w:rsidRPr="004E4907">
        <w:rPr>
          <w:b/>
          <w:color w:val="339966"/>
          <w:lang w:val="fr-FR"/>
        </w:rPr>
        <w:tab/>
        <w:t>BG20201119_01</w:t>
      </w:r>
      <w:r w:rsidRPr="004E4907">
        <w:rPr>
          <w:color w:val="339966"/>
          <w:lang w:val="fr-FR"/>
        </w:rPr>
        <w:tab/>
      </w:r>
    </w:p>
    <w:p w:rsidR="00EF43FE" w:rsidRDefault="00EF43FE" w:rsidP="00BD7BA7">
      <w:pPr>
        <w:ind w:left="720"/>
        <w:rPr>
          <w:lang w:val="fr-FR"/>
        </w:rPr>
      </w:pPr>
      <w:r w:rsidRPr="00BD7BA7">
        <w:rPr>
          <w:lang w:val="fr-FR"/>
        </w:rPr>
        <w:t>512 scans</w:t>
      </w:r>
      <w:r w:rsidRPr="00BD7BA7">
        <w:rPr>
          <w:lang w:val="fr-FR"/>
        </w:rPr>
        <w:tab/>
        <w:t>res = 1 cm</w:t>
      </w:r>
      <w:r w:rsidRPr="00BD7BA7">
        <w:rPr>
          <w:vertAlign w:val="superscript"/>
          <w:lang w:val="fr-FR"/>
        </w:rPr>
        <w:t>-1</w:t>
      </w:r>
      <w:r w:rsidRPr="00BD7BA7">
        <w:rPr>
          <w:lang w:val="fr-FR"/>
        </w:rPr>
        <w:tab/>
        <w:t>signal = 3.42</w:t>
      </w:r>
      <w:r w:rsidRPr="00BD7BA7">
        <w:rPr>
          <w:lang w:val="fr-FR"/>
        </w:rPr>
        <w:br/>
        <w:t>p = 9.</w:t>
      </w:r>
      <w:r>
        <w:rPr>
          <w:lang w:val="fr-FR"/>
        </w:rPr>
        <w:t>5</w:t>
      </w:r>
      <w:r w:rsidRPr="00BD7BA7">
        <w:rPr>
          <w:lang w:val="fr-FR"/>
        </w:rPr>
        <w:t xml:space="preserve"> </w:t>
      </w:r>
      <w:r w:rsidRPr="00531295">
        <w:rPr>
          <w:lang w:val="fr-FR"/>
        </w:rPr>
        <w:t>10</w:t>
      </w:r>
      <w:r w:rsidRPr="00531295">
        <w:rPr>
          <w:vertAlign w:val="superscript"/>
          <w:lang w:val="fr-FR"/>
        </w:rPr>
        <w:t>-10</w:t>
      </w:r>
      <w:r w:rsidRPr="00531295">
        <w:rPr>
          <w:lang w:val="fr-FR"/>
        </w:rPr>
        <w:t xml:space="preserve"> mbar </w:t>
      </w:r>
      <w:r w:rsidRPr="00531295">
        <w:rPr>
          <w:lang w:val="fr-FR"/>
        </w:rPr>
        <w:tab/>
        <w:t>T = 21.1 K</w:t>
      </w:r>
    </w:p>
    <w:p w:rsidR="00EF43FE" w:rsidRDefault="00EF43FE" w:rsidP="00531295">
      <w:r w:rsidRPr="00AF626F">
        <w:t>17 :53 Laser turned on (forgot to do it earlier)</w:t>
      </w:r>
    </w:p>
    <w:p w:rsidR="00EF43FE" w:rsidRPr="00273C85" w:rsidRDefault="00EF43FE" w:rsidP="00AF626F">
      <w:pPr>
        <w:pStyle w:val="Heading2"/>
        <w:rPr>
          <w:lang w:val="it-IT"/>
        </w:rPr>
      </w:pPr>
      <w:r>
        <w:rPr>
          <w:lang w:val="it-IT"/>
        </w:rPr>
        <w:t>Deposition #11: H2O @ 20</w:t>
      </w:r>
      <w:r w:rsidRPr="00273C85">
        <w:rPr>
          <w:lang w:val="it-IT"/>
        </w:rPr>
        <w:t xml:space="preserve">K </w:t>
      </w:r>
    </w:p>
    <w:p w:rsidR="00EF43FE" w:rsidRPr="006457C0" w:rsidRDefault="00EF43FE" w:rsidP="00AF626F">
      <w:pPr>
        <w:rPr>
          <w:lang w:val="it-IT"/>
        </w:rPr>
      </w:pPr>
      <w:r>
        <w:rPr>
          <w:lang w:val="it-IT"/>
        </w:rPr>
        <w:t>13:47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536C9A" w:rsidRDefault="00EF43FE" w:rsidP="00AF626F">
      <w:pPr>
        <w:pStyle w:val="BodyText"/>
        <w:ind w:firstLine="720"/>
      </w:pPr>
      <w:r w:rsidRPr="00536C9A">
        <w:t>- Initial Temperature: 21.1 K</w:t>
      </w:r>
    </w:p>
    <w:p w:rsidR="00EF43FE" w:rsidRPr="00536C9A" w:rsidRDefault="00EF43FE" w:rsidP="00AF626F">
      <w:pPr>
        <w:pStyle w:val="BodyText"/>
        <w:ind w:firstLine="720"/>
      </w:pPr>
      <w:r>
        <w:t>- Initial pressure:   9.3</w:t>
      </w:r>
      <w:r w:rsidRPr="00536C9A">
        <w:t xml:space="preserve"> * 10-10 mbar</w:t>
      </w:r>
    </w:p>
    <w:p w:rsidR="00EF43FE" w:rsidRPr="005C0D3F" w:rsidRDefault="00EF43FE" w:rsidP="00AF626F">
      <w:pPr>
        <w:pStyle w:val="BodyText"/>
        <w:ind w:firstLine="720"/>
      </w:pPr>
      <w:r w:rsidRPr="005C0D3F">
        <w:t>- Initial gas cell pressure: 7.72 Torr</w:t>
      </w:r>
    </w:p>
    <w:p w:rsidR="00EF43FE" w:rsidRPr="00536C9A" w:rsidRDefault="00EF43FE" w:rsidP="00AF626F">
      <w:pPr>
        <w:pStyle w:val="BodyText"/>
        <w:ind w:firstLine="720"/>
        <w:rPr>
          <w:lang w:val="fr-FR"/>
        </w:rPr>
      </w:pPr>
      <w:r w:rsidRPr="00536C9A">
        <w:rPr>
          <w:lang w:val="fr-FR"/>
        </w:rPr>
        <w:t xml:space="preserve">- Deposition pressure:  </w:t>
      </w:r>
      <w:r>
        <w:rPr>
          <w:lang w:val="fr-FR"/>
        </w:rPr>
        <w:t>1</w:t>
      </w:r>
      <w:r w:rsidRPr="00536C9A">
        <w:rPr>
          <w:lang w:val="fr-FR"/>
        </w:rPr>
        <w:t>* 10-7 mbar</w:t>
      </w:r>
    </w:p>
    <w:p w:rsidR="00EF43FE" w:rsidRPr="00536C9A" w:rsidRDefault="00EF43FE" w:rsidP="00AF626F">
      <w:pPr>
        <w:pStyle w:val="BodyText"/>
        <w:ind w:firstLine="720"/>
        <w:rPr>
          <w:lang w:val="fr-FR"/>
        </w:rPr>
      </w:pPr>
      <w:r w:rsidRPr="00536C9A">
        <w:rPr>
          <w:lang w:val="fr-FR"/>
        </w:rPr>
        <w:t>- Laser signal:  227.6 mV</w:t>
      </w:r>
    </w:p>
    <w:p w:rsidR="00EF43FE" w:rsidRPr="005C0D3F" w:rsidRDefault="00EF43FE" w:rsidP="00AF626F">
      <w:pPr>
        <w:pStyle w:val="BodyText"/>
        <w:ind w:firstLine="720"/>
      </w:pPr>
      <w:r>
        <w:t>- Deposition time: 21:30</w:t>
      </w:r>
      <w:r w:rsidRPr="005C0D3F">
        <w:t xml:space="preserve"> min</w:t>
      </w:r>
    </w:p>
    <w:p w:rsidR="00EF43FE" w:rsidRPr="00156FEF" w:rsidRDefault="00EF43FE" w:rsidP="00AF626F">
      <w:pPr>
        <w:pStyle w:val="BodyText"/>
        <w:ind w:firstLine="720"/>
      </w:pPr>
      <w:r w:rsidRPr="005C0D3F">
        <w:t>- pressur</w:t>
      </w:r>
      <w:r>
        <w:t>e after deposition: 1.4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AF626F">
      <w:pPr>
        <w:pStyle w:val="BodyText"/>
      </w:pPr>
      <w:r w:rsidRPr="00156FEF">
        <w:t xml:space="preserve">- final gas </w:t>
      </w:r>
      <w:r>
        <w:t xml:space="preserve">cell pressure = 6.46 </w:t>
      </w:r>
      <w:r w:rsidRPr="008902CE">
        <w:t>T</w:t>
      </w:r>
      <w:r>
        <w:t>orr</w:t>
      </w:r>
    </w:p>
    <w:p w:rsidR="00EF43FE" w:rsidRDefault="00EF43FE" w:rsidP="00AF626F">
      <w:pPr>
        <w:pStyle w:val="BodyText"/>
      </w:pPr>
      <w:r>
        <w:t>18:33</w:t>
      </w:r>
      <w:r>
        <w:tab/>
        <w:t>Laser turned off</w:t>
      </w:r>
    </w:p>
    <w:p w:rsidR="00EF43FE" w:rsidRDefault="00EF43FE" w:rsidP="006E1E33">
      <w:pPr>
        <w:pStyle w:val="BodyText"/>
      </w:pPr>
      <w:r>
        <w:t>18:34</w:t>
      </w:r>
      <w:r>
        <w:tab/>
        <w:t>Head rotated</w:t>
      </w:r>
    </w:p>
    <w:p w:rsidR="00EF43FE" w:rsidRPr="004E4907" w:rsidRDefault="00EF43FE" w:rsidP="006E1E33">
      <w:pPr>
        <w:pStyle w:val="BodyText"/>
      </w:pPr>
      <w:r w:rsidRPr="004E4907">
        <w:t>18:34</w:t>
      </w:r>
      <w:r w:rsidRPr="004E4907">
        <w:tab/>
        <w:t>T= 21.1K</w:t>
      </w:r>
      <w:r w:rsidRPr="004E4907">
        <w:tab/>
        <w:t>P= 9.5 10-9</w:t>
      </w:r>
    </w:p>
    <w:p w:rsidR="00EF43FE" w:rsidRPr="00536C9A" w:rsidRDefault="00EF43FE" w:rsidP="006E1E33">
      <w:pPr>
        <w:spacing w:after="0"/>
        <w:rPr>
          <w:b/>
          <w:lang w:val="fr-FR"/>
        </w:rPr>
      </w:pPr>
      <w:r>
        <w:rPr>
          <w:b/>
          <w:lang w:val="fr-FR"/>
        </w:rPr>
        <w:t>18:35</w:t>
      </w:r>
      <w:r w:rsidRPr="00536C9A">
        <w:rPr>
          <w:b/>
          <w:lang w:val="fr-FR"/>
        </w:rPr>
        <w:tab/>
      </w:r>
      <w:r>
        <w:rPr>
          <w:b/>
          <w:color w:val="339966"/>
          <w:lang w:val="fr-FR"/>
        </w:rPr>
        <w:t>ASW_2020_11_19</w:t>
      </w:r>
      <w:r w:rsidRPr="00536C9A">
        <w:rPr>
          <w:b/>
          <w:color w:val="339966"/>
          <w:lang w:val="fr-FR"/>
        </w:rPr>
        <w:t>_0001</w:t>
      </w:r>
    </w:p>
    <w:p w:rsidR="00EF43FE" w:rsidRPr="005C0D3F" w:rsidRDefault="00EF43FE" w:rsidP="006E1E33">
      <w:pPr>
        <w:ind w:left="720"/>
        <w:rPr>
          <w:lang w:val="fr-FR"/>
        </w:rPr>
      </w:pPr>
      <w:r w:rsidRPr="005C0D3F">
        <w:rPr>
          <w:lang w:val="fr-FR"/>
        </w:rPr>
        <w:t>512 scans</w:t>
      </w:r>
      <w:r w:rsidRPr="005C0D3F">
        <w:rPr>
          <w:lang w:val="fr-FR"/>
        </w:rPr>
        <w:tab/>
        <w:t>1 cm</w:t>
      </w:r>
      <w:r w:rsidRPr="005C0D3F">
        <w:rPr>
          <w:vertAlign w:val="superscript"/>
          <w:lang w:val="fr-FR"/>
        </w:rPr>
        <w:t>-1</w:t>
      </w:r>
      <w:r w:rsidRPr="005C0D3F">
        <w:rPr>
          <w:lang w:val="fr-FR"/>
        </w:rPr>
        <w:t xml:space="preserve"> res</w:t>
      </w:r>
      <w:r w:rsidRPr="005C0D3F">
        <w:rPr>
          <w:lang w:val="fr-FR"/>
        </w:rPr>
        <w:tab/>
      </w:r>
      <w:r>
        <w:rPr>
          <w:lang w:val="fr-FR"/>
        </w:rPr>
        <w:t>signal 3.40</w:t>
      </w:r>
      <w:r>
        <w:rPr>
          <w:lang w:val="fr-FR"/>
        </w:rPr>
        <w:br/>
        <w:t>p = 8.2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21.1</w:t>
      </w:r>
      <w:r w:rsidRPr="005C0D3F">
        <w:rPr>
          <w:lang w:val="fr-FR"/>
        </w:rPr>
        <w:t xml:space="preserve">K </w:t>
      </w:r>
    </w:p>
    <w:p w:rsidR="00EF43FE" w:rsidRPr="005C0D3F" w:rsidRDefault="00EF43FE" w:rsidP="006E1E33">
      <w:pPr>
        <w:spacing w:after="0"/>
        <w:rPr>
          <w:b/>
          <w:lang w:val="fr-FR"/>
        </w:rPr>
      </w:pPr>
      <w:r>
        <w:rPr>
          <w:b/>
          <w:lang w:val="fr-FR"/>
        </w:rPr>
        <w:t>18:xx</w:t>
      </w:r>
      <w:r w:rsidRPr="005C0D3F">
        <w:rPr>
          <w:b/>
          <w:lang w:val="fr-FR"/>
        </w:rPr>
        <w:tab/>
      </w:r>
      <w:r>
        <w:rPr>
          <w:b/>
          <w:color w:val="339966"/>
          <w:lang w:val="fr-FR"/>
        </w:rPr>
        <w:t>ASW_2020_11_19</w:t>
      </w:r>
      <w:r w:rsidRPr="005C0D3F">
        <w:rPr>
          <w:b/>
          <w:color w:val="339966"/>
          <w:lang w:val="fr-FR"/>
        </w:rPr>
        <w:t>_000</w:t>
      </w:r>
      <w:r>
        <w:rPr>
          <w:b/>
          <w:color w:val="339966"/>
          <w:lang w:val="fr-FR"/>
        </w:rPr>
        <w:t>2</w:t>
      </w:r>
    </w:p>
    <w:p w:rsidR="00EF43FE" w:rsidRPr="005C0D3F" w:rsidRDefault="00EF43FE" w:rsidP="006E1E33">
      <w:pPr>
        <w:ind w:left="720"/>
        <w:rPr>
          <w:lang w:val="fr-FR"/>
        </w:rPr>
      </w:pPr>
      <w:r w:rsidRPr="005C0D3F">
        <w:rPr>
          <w:lang w:val="fr-FR"/>
        </w:rPr>
        <w:t>512 scans</w:t>
      </w:r>
      <w:r w:rsidRPr="005C0D3F">
        <w:rPr>
          <w:lang w:val="fr-FR"/>
        </w:rPr>
        <w:tab/>
        <w:t>1 cm</w:t>
      </w:r>
      <w:r w:rsidRPr="005C0D3F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3.38</w:t>
      </w:r>
      <w:r>
        <w:rPr>
          <w:lang w:val="fr-FR"/>
        </w:rPr>
        <w:br/>
        <w:t>p = 2</w:t>
      </w:r>
      <w:r w:rsidRPr="005C0D3F">
        <w:rPr>
          <w:lang w:val="fr-FR"/>
        </w:rPr>
        <w:t>.</w:t>
      </w:r>
      <w:r>
        <w:rPr>
          <w:lang w:val="fr-FR"/>
        </w:rPr>
        <w:t>6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21.1</w:t>
      </w:r>
      <w:r w:rsidRPr="005C0D3F">
        <w:rPr>
          <w:lang w:val="fr-FR"/>
        </w:rPr>
        <w:t xml:space="preserve">K </w:t>
      </w:r>
    </w:p>
    <w:p w:rsidR="00EF43FE" w:rsidRDefault="00EF43FE" w:rsidP="005E10E2">
      <w:pPr>
        <w:pStyle w:val="Heading2"/>
      </w:pPr>
      <w:r>
        <w:t>Annealing to 60K</w:t>
      </w:r>
    </w:p>
    <w:p w:rsidR="00EF43FE" w:rsidRPr="005C0D3F" w:rsidRDefault="00EF43FE" w:rsidP="005E10E2">
      <w:pPr>
        <w:spacing w:after="0"/>
        <w:rPr>
          <w:b/>
        </w:rPr>
      </w:pPr>
      <w:r>
        <w:rPr>
          <w:b/>
        </w:rPr>
        <w:t>19:10</w:t>
      </w:r>
      <w:r w:rsidRPr="005C0D3F">
        <w:rPr>
          <w:b/>
        </w:rPr>
        <w:tab/>
      </w:r>
      <w:r>
        <w:rPr>
          <w:b/>
          <w:color w:val="339966"/>
        </w:rPr>
        <w:t>ASW_2020_11_19</w:t>
      </w:r>
      <w:r w:rsidRPr="005C0D3F">
        <w:rPr>
          <w:b/>
          <w:color w:val="339966"/>
        </w:rPr>
        <w:t>_000</w:t>
      </w:r>
      <w:r>
        <w:rPr>
          <w:b/>
          <w:color w:val="339966"/>
        </w:rPr>
        <w:t>3</w:t>
      </w:r>
    </w:p>
    <w:p w:rsidR="00EF43FE" w:rsidRPr="004E4907" w:rsidRDefault="00EF43FE" w:rsidP="005E10E2">
      <w:pPr>
        <w:ind w:left="720"/>
      </w:pPr>
      <w:r w:rsidRPr="004E4907">
        <w:t>512 scans</w:t>
      </w:r>
      <w:r w:rsidRPr="004E4907">
        <w:tab/>
        <w:t>1 cm</w:t>
      </w:r>
      <w:r w:rsidRPr="004E4907">
        <w:rPr>
          <w:vertAlign w:val="superscript"/>
        </w:rPr>
        <w:t>-1</w:t>
      </w:r>
      <w:r w:rsidRPr="004E4907">
        <w:t xml:space="preserve"> res</w:t>
      </w:r>
      <w:r w:rsidRPr="004E4907">
        <w:tab/>
        <w:t>signal 3.37</w:t>
      </w:r>
      <w:r w:rsidRPr="004E4907">
        <w:br/>
        <w:t>p = 2.4 x 10</w:t>
      </w:r>
      <w:r w:rsidRPr="004E4907">
        <w:rPr>
          <w:vertAlign w:val="superscript"/>
        </w:rPr>
        <w:t>-9</w:t>
      </w:r>
      <w:r w:rsidRPr="004E4907">
        <w:t xml:space="preserve"> mbar</w:t>
      </w:r>
      <w:r w:rsidRPr="004E4907">
        <w:tab/>
        <w:t xml:space="preserve">T = 21.1K </w:t>
      </w:r>
    </w:p>
    <w:p w:rsidR="00EF43FE" w:rsidRDefault="00EF43FE" w:rsidP="005E10E2">
      <w:pPr>
        <w:rPr>
          <w:color w:val="FF0000"/>
        </w:rPr>
      </w:pPr>
      <w:r>
        <w:t>19 :3</w:t>
      </w:r>
      <w:r w:rsidRPr="005C0D3F">
        <w:t>0 Scan 4 –</w:t>
      </w:r>
      <w:r>
        <w:t xml:space="preserve"> 10</w:t>
      </w:r>
      <w:r w:rsidRPr="005C0D3F">
        <w:t xml:space="preserve"> = MACRO isotherm at 60 </w:t>
      </w:r>
    </w:p>
    <w:p w:rsidR="00EF43FE" w:rsidRDefault="00EF43FE" w:rsidP="00CC6E34">
      <w:pPr>
        <w:pStyle w:val="Heading2"/>
      </w:pPr>
      <w:r>
        <w:t>Annealing to 70K</w:t>
      </w:r>
    </w:p>
    <w:p w:rsidR="00EF43FE" w:rsidRPr="004E4907" w:rsidRDefault="00EF43FE" w:rsidP="00CC6E34">
      <w:pPr>
        <w:spacing w:after="0"/>
        <w:rPr>
          <w:b/>
          <w:lang w:val="fr-FR"/>
        </w:rPr>
      </w:pPr>
      <w:r w:rsidRPr="004E4907">
        <w:rPr>
          <w:b/>
          <w:lang w:val="fr-FR"/>
        </w:rPr>
        <w:t>21:05</w:t>
      </w:r>
      <w:r w:rsidRPr="004E4907">
        <w:rPr>
          <w:b/>
          <w:lang w:val="fr-FR"/>
        </w:rPr>
        <w:tab/>
      </w:r>
      <w:r w:rsidRPr="004E4907">
        <w:rPr>
          <w:b/>
          <w:color w:val="339966"/>
          <w:lang w:val="fr-FR"/>
        </w:rPr>
        <w:t>ASW_2020_11_19_0011</w:t>
      </w:r>
    </w:p>
    <w:p w:rsidR="00EF43FE" w:rsidRPr="004E4907" w:rsidRDefault="00EF43FE" w:rsidP="00AE485A">
      <w:pPr>
        <w:rPr>
          <w:lang w:val="fr-FR"/>
        </w:rPr>
      </w:pPr>
      <w:r w:rsidRPr="004E4907">
        <w:rPr>
          <w:lang w:val="fr-FR"/>
        </w:rPr>
        <w:t>512 scans</w:t>
      </w:r>
      <w:r w:rsidRPr="004E4907">
        <w:rPr>
          <w:lang w:val="fr-FR"/>
        </w:rPr>
        <w:tab/>
        <w:t>1 cm</w:t>
      </w:r>
      <w:r w:rsidRPr="004E4907">
        <w:rPr>
          <w:vertAlign w:val="superscript"/>
          <w:lang w:val="fr-FR"/>
        </w:rPr>
        <w:t>-1</w:t>
      </w:r>
      <w:r w:rsidRPr="004E4907">
        <w:rPr>
          <w:lang w:val="fr-FR"/>
        </w:rPr>
        <w:t xml:space="preserve"> res</w:t>
      </w:r>
      <w:r w:rsidRPr="004E4907">
        <w:rPr>
          <w:lang w:val="fr-FR"/>
        </w:rPr>
        <w:tab/>
        <w:t>signal 3.36</w:t>
      </w:r>
    </w:p>
    <w:p w:rsidR="00EF43FE" w:rsidRDefault="00EF43FE" w:rsidP="00AE485A">
      <w:r w:rsidRPr="006A0748">
        <w:br/>
      </w:r>
      <w:r>
        <w:t xml:space="preserve">21 :20 </w:t>
      </w:r>
      <w:r w:rsidRPr="005C0D3F">
        <w:t xml:space="preserve"> MACRO </w:t>
      </w:r>
      <w:r>
        <w:t>40 scans isotherm at 7</w:t>
      </w:r>
      <w:r w:rsidRPr="005C0D3F">
        <w:t xml:space="preserve">0 </w:t>
      </w:r>
      <w:r>
        <w:t>(up to 51)</w:t>
      </w:r>
    </w:p>
    <w:p w:rsidR="00EF43FE" w:rsidRDefault="00EF43FE" w:rsidP="00EE4E5D">
      <w:pPr>
        <w:pStyle w:val="Heading2"/>
      </w:pPr>
      <w:r>
        <w:t>20/11</w:t>
      </w:r>
    </w:p>
    <w:p w:rsidR="00EF43FE" w:rsidRDefault="00EF43FE" w:rsidP="00EE4E5D">
      <w:r>
        <w:t>13:16</w:t>
      </w:r>
      <w:r>
        <w:tab/>
        <w:t>T = 70 P = 1.0 * 10-9</w:t>
      </w:r>
    </w:p>
    <w:p w:rsidR="00EF43FE" w:rsidRPr="002F2F17" w:rsidRDefault="00EF43FE" w:rsidP="00EE4E5D">
      <w:r>
        <w:t>13:17</w:t>
      </w:r>
      <w:r>
        <w:tab/>
        <w:t>MCT Detector cooled</w:t>
      </w:r>
    </w:p>
    <w:p w:rsidR="00EF43FE" w:rsidRPr="004E4907" w:rsidRDefault="00EF43FE" w:rsidP="009536E3">
      <w:pPr>
        <w:spacing w:after="0"/>
        <w:rPr>
          <w:b/>
        </w:rPr>
      </w:pPr>
      <w:r w:rsidRPr="004E4907">
        <w:rPr>
          <w:b/>
        </w:rPr>
        <w:t>14:20</w:t>
      </w:r>
      <w:r w:rsidRPr="004E4907">
        <w:rPr>
          <w:b/>
        </w:rPr>
        <w:tab/>
      </w:r>
      <w:r w:rsidRPr="004E4907">
        <w:rPr>
          <w:b/>
          <w:color w:val="339966"/>
        </w:rPr>
        <w:t>ASW_2020_11_19_0052</w:t>
      </w:r>
    </w:p>
    <w:p w:rsidR="00EF43FE" w:rsidRPr="00D51FDE" w:rsidRDefault="00EF43FE" w:rsidP="009536E3">
      <w:pPr>
        <w:ind w:left="720"/>
        <w:rPr>
          <w:lang w:val="fr-FR"/>
        </w:rPr>
      </w:pPr>
      <w:r w:rsidRPr="00D51FDE">
        <w:rPr>
          <w:lang w:val="fr-FR"/>
        </w:rPr>
        <w:t>512 scans</w:t>
      </w:r>
      <w:r w:rsidRPr="00D51FDE">
        <w:rPr>
          <w:lang w:val="fr-FR"/>
        </w:rPr>
        <w:tab/>
        <w:t>1 cm</w:t>
      </w:r>
      <w:r w:rsidRPr="00D51FDE">
        <w:rPr>
          <w:vertAlign w:val="superscript"/>
          <w:lang w:val="fr-FR"/>
        </w:rPr>
        <w:t>-1</w:t>
      </w:r>
      <w:r w:rsidRPr="00D51FDE">
        <w:rPr>
          <w:lang w:val="fr-FR"/>
        </w:rPr>
        <w:t xml:space="preserve"> res</w:t>
      </w:r>
      <w:r w:rsidRPr="00D51FDE">
        <w:rPr>
          <w:lang w:val="fr-FR"/>
        </w:rPr>
        <w:tab/>
        <w:t>signal 3.</w:t>
      </w:r>
      <w:r>
        <w:rPr>
          <w:lang w:val="fr-FR"/>
        </w:rPr>
        <w:t>25</w:t>
      </w:r>
      <w:r>
        <w:rPr>
          <w:lang w:val="fr-FR"/>
        </w:rPr>
        <w:br/>
        <w:t>p = 1.0</w:t>
      </w:r>
      <w:r w:rsidRPr="00D51FDE">
        <w:rPr>
          <w:lang w:val="fr-FR"/>
        </w:rPr>
        <w:t xml:space="preserve"> x 10</w:t>
      </w:r>
      <w:r w:rsidRPr="00D51FD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70</w:t>
      </w:r>
      <w:r w:rsidRPr="00D51FDE">
        <w:rPr>
          <w:lang w:val="fr-FR"/>
        </w:rPr>
        <w:t xml:space="preserve">K </w:t>
      </w:r>
    </w:p>
    <w:p w:rsidR="00EF43FE" w:rsidRPr="009536E3" w:rsidRDefault="00EF43FE" w:rsidP="001D46E2">
      <w:pPr>
        <w:spacing w:after="0"/>
        <w:rPr>
          <w:b/>
          <w:lang w:val="fr-FR"/>
        </w:rPr>
      </w:pPr>
      <w:r>
        <w:rPr>
          <w:b/>
          <w:lang w:val="fr-FR"/>
        </w:rPr>
        <w:t>14:45</w:t>
      </w:r>
      <w:r w:rsidRPr="009536E3">
        <w:rPr>
          <w:b/>
          <w:lang w:val="fr-FR"/>
        </w:rPr>
        <w:tab/>
      </w:r>
      <w:r w:rsidRPr="009536E3">
        <w:rPr>
          <w:b/>
          <w:color w:val="339966"/>
          <w:lang w:val="fr-FR"/>
        </w:rPr>
        <w:t>ASW_2020_11_19_005</w:t>
      </w:r>
      <w:r>
        <w:rPr>
          <w:b/>
          <w:color w:val="339966"/>
          <w:lang w:val="fr-FR"/>
        </w:rPr>
        <w:t>3</w:t>
      </w:r>
    </w:p>
    <w:p w:rsidR="00EF43FE" w:rsidRPr="00D51FDE" w:rsidRDefault="00EF43FE" w:rsidP="001D46E2">
      <w:pPr>
        <w:ind w:left="720"/>
        <w:rPr>
          <w:lang w:val="fr-FR"/>
        </w:rPr>
      </w:pPr>
      <w:r w:rsidRPr="00D51FDE">
        <w:rPr>
          <w:lang w:val="fr-FR"/>
        </w:rPr>
        <w:t>512 scans</w:t>
      </w:r>
      <w:r w:rsidRPr="00D51FDE">
        <w:rPr>
          <w:lang w:val="fr-FR"/>
        </w:rPr>
        <w:tab/>
        <w:t>1 cm</w:t>
      </w:r>
      <w:r w:rsidRPr="00D51FDE">
        <w:rPr>
          <w:vertAlign w:val="superscript"/>
          <w:lang w:val="fr-FR"/>
        </w:rPr>
        <w:t>-1</w:t>
      </w:r>
      <w:r w:rsidRPr="00D51FDE">
        <w:rPr>
          <w:lang w:val="fr-FR"/>
        </w:rPr>
        <w:t xml:space="preserve"> res</w:t>
      </w:r>
      <w:r w:rsidRPr="00D51FDE">
        <w:rPr>
          <w:lang w:val="fr-FR"/>
        </w:rPr>
        <w:tab/>
        <w:t>signal 3.</w:t>
      </w:r>
      <w:r>
        <w:rPr>
          <w:lang w:val="fr-FR"/>
        </w:rPr>
        <w:t>42</w:t>
      </w:r>
      <w:r>
        <w:rPr>
          <w:lang w:val="fr-FR"/>
        </w:rPr>
        <w:br/>
        <w:t>p = 1.0</w:t>
      </w:r>
      <w:r w:rsidRPr="00D51FDE">
        <w:rPr>
          <w:lang w:val="fr-FR"/>
        </w:rPr>
        <w:t xml:space="preserve"> x 10</w:t>
      </w:r>
      <w:r w:rsidRPr="00D51FD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70</w:t>
      </w:r>
      <w:r w:rsidRPr="00D51FDE">
        <w:rPr>
          <w:lang w:val="fr-FR"/>
        </w:rPr>
        <w:t xml:space="preserve">K </w:t>
      </w:r>
    </w:p>
    <w:p w:rsidR="00EF43FE" w:rsidRDefault="00EF43FE" w:rsidP="008E1683">
      <w:pPr>
        <w:pStyle w:val="Heading2"/>
      </w:pPr>
      <w:r>
        <w:t>Annealing to 130K</w:t>
      </w:r>
    </w:p>
    <w:p w:rsidR="00EF43FE" w:rsidRPr="00F27597" w:rsidRDefault="00EF43FE" w:rsidP="008E1683">
      <w:pPr>
        <w:spacing w:after="0"/>
        <w:rPr>
          <w:b/>
        </w:rPr>
      </w:pPr>
      <w:r>
        <w:rPr>
          <w:b/>
        </w:rPr>
        <w:t>15:1</w:t>
      </w:r>
      <w:r w:rsidRPr="00F27597">
        <w:rPr>
          <w:b/>
        </w:rPr>
        <w:t>0</w:t>
      </w:r>
      <w:r w:rsidRPr="00F27597">
        <w:rPr>
          <w:b/>
        </w:rPr>
        <w:tab/>
      </w:r>
      <w:r w:rsidRPr="00F27597">
        <w:rPr>
          <w:b/>
          <w:color w:val="339966"/>
        </w:rPr>
        <w:t>ASW_2020_11_16_000</w:t>
      </w:r>
      <w:r>
        <w:rPr>
          <w:b/>
          <w:color w:val="339966"/>
        </w:rPr>
        <w:t>54</w:t>
      </w:r>
    </w:p>
    <w:p w:rsidR="00EF43FE" w:rsidRPr="004E4907" w:rsidRDefault="00EF43FE" w:rsidP="008E1683">
      <w:pPr>
        <w:ind w:left="720"/>
      </w:pPr>
      <w:r w:rsidRPr="004E4907">
        <w:t>512 scans</w:t>
      </w:r>
      <w:r w:rsidRPr="004E4907">
        <w:tab/>
        <w:t>1 cm</w:t>
      </w:r>
      <w:r w:rsidRPr="004E4907">
        <w:rPr>
          <w:vertAlign w:val="superscript"/>
        </w:rPr>
        <w:t>-1</w:t>
      </w:r>
      <w:r w:rsidRPr="004E4907">
        <w:t xml:space="preserve"> res</w:t>
      </w:r>
      <w:r w:rsidRPr="004E4907">
        <w:tab/>
        <w:t>signal 3.42</w:t>
      </w:r>
      <w:r w:rsidRPr="004E4907">
        <w:br/>
        <w:t>p = 1.1 x 10</w:t>
      </w:r>
      <w:r w:rsidRPr="004E4907">
        <w:rPr>
          <w:vertAlign w:val="superscript"/>
        </w:rPr>
        <w:t>-9</w:t>
      </w:r>
      <w:r w:rsidRPr="004E4907">
        <w:t xml:space="preserve"> mbar</w:t>
      </w:r>
      <w:r w:rsidRPr="004E4907">
        <w:tab/>
        <w:t xml:space="preserve"> </w:t>
      </w:r>
    </w:p>
    <w:p w:rsidR="00EF43FE" w:rsidRDefault="00EF43FE" w:rsidP="008E1683">
      <w:r>
        <w:t>15</w:t>
      </w:r>
      <w:r w:rsidRPr="005C0D3F">
        <w:t> :</w:t>
      </w:r>
      <w:r>
        <w:t>25 Scan 55</w:t>
      </w:r>
      <w:r w:rsidRPr="005C0D3F">
        <w:t xml:space="preserve"> –</w:t>
      </w:r>
      <w:r>
        <w:t xml:space="preserve"> 67</w:t>
      </w:r>
      <w:r w:rsidRPr="005C0D3F">
        <w:t xml:space="preserve"> </w:t>
      </w:r>
      <w:r>
        <w:t>= MACRO isotherm at 130</w:t>
      </w:r>
    </w:p>
    <w:p w:rsidR="00EF43FE" w:rsidRDefault="00EF43FE" w:rsidP="00CE09C8">
      <w:pPr>
        <w:pStyle w:val="Heading2"/>
      </w:pPr>
      <w:r>
        <w:t>Annealing to 135K</w:t>
      </w:r>
    </w:p>
    <w:p w:rsidR="00EF43FE" w:rsidRPr="004E4907" w:rsidRDefault="00EF43FE" w:rsidP="006E5D35">
      <w:pPr>
        <w:spacing w:after="0"/>
        <w:rPr>
          <w:b/>
          <w:lang w:val="fr-FR"/>
        </w:rPr>
      </w:pPr>
      <w:r w:rsidRPr="004E4907">
        <w:rPr>
          <w:lang w:val="fr-FR"/>
        </w:rPr>
        <w:t xml:space="preserve">18:30  </w:t>
      </w:r>
      <w:r w:rsidRPr="004E4907">
        <w:rPr>
          <w:b/>
          <w:color w:val="339966"/>
          <w:lang w:val="fr-FR"/>
        </w:rPr>
        <w:t>ASW_2020_11_16_00068</w:t>
      </w:r>
    </w:p>
    <w:p w:rsidR="00EF43FE" w:rsidRPr="004E4907" w:rsidRDefault="00EF43FE" w:rsidP="006E5D35">
      <w:pPr>
        <w:rPr>
          <w:lang w:val="fr-FR"/>
        </w:rPr>
      </w:pPr>
      <w:r w:rsidRPr="004E4907">
        <w:rPr>
          <w:lang w:val="fr-FR"/>
        </w:rPr>
        <w:t>512 scans</w:t>
      </w:r>
      <w:r w:rsidRPr="004E4907">
        <w:rPr>
          <w:lang w:val="fr-FR"/>
        </w:rPr>
        <w:tab/>
        <w:t>1 cm</w:t>
      </w:r>
      <w:r w:rsidRPr="004E4907">
        <w:rPr>
          <w:vertAlign w:val="superscript"/>
          <w:lang w:val="fr-FR"/>
        </w:rPr>
        <w:t>-1</w:t>
      </w:r>
      <w:r w:rsidRPr="004E4907">
        <w:rPr>
          <w:lang w:val="fr-FR"/>
        </w:rPr>
        <w:t xml:space="preserve"> res</w:t>
      </w:r>
      <w:r w:rsidRPr="004E4907">
        <w:rPr>
          <w:lang w:val="fr-FR"/>
        </w:rPr>
        <w:tab/>
        <w:t>signal 3.39</w:t>
      </w:r>
      <w:r w:rsidRPr="004E4907">
        <w:rPr>
          <w:lang w:val="fr-FR"/>
        </w:rPr>
        <w:br/>
      </w:r>
    </w:p>
    <w:p w:rsidR="00EF43FE" w:rsidRDefault="00EF43FE" w:rsidP="007F2BA9">
      <w:r>
        <w:t>18</w:t>
      </w:r>
      <w:r w:rsidRPr="005C0D3F">
        <w:t> :</w:t>
      </w:r>
      <w:r>
        <w:t>45  MACRO 20 isotherm at 135</w:t>
      </w:r>
    </w:p>
    <w:p w:rsidR="00EF43FE" w:rsidRDefault="00EF43FE" w:rsidP="007F2BA9"/>
    <w:p w:rsidR="00EF43FE" w:rsidRDefault="00EF43FE" w:rsidP="007F2BA9">
      <w:r>
        <w:t>21/11/20</w:t>
      </w:r>
    </w:p>
    <w:p w:rsidR="00EF43FE" w:rsidRDefault="00EF43FE" w:rsidP="007F2BA9">
      <w:r>
        <w:t>16:30 MCT Detector cooled</w:t>
      </w:r>
    </w:p>
    <w:p w:rsidR="00EF43FE" w:rsidRPr="00586AE0" w:rsidRDefault="00EF43FE" w:rsidP="007F2BA9">
      <w:pPr>
        <w:rPr>
          <w:lang w:val="fr-FR"/>
        </w:rPr>
      </w:pPr>
      <w:r w:rsidRPr="00586AE0">
        <w:rPr>
          <w:lang w:val="fr-FR"/>
        </w:rPr>
        <w:t>P = 9.8 10e-9</w:t>
      </w:r>
      <w:r w:rsidRPr="00586AE0">
        <w:rPr>
          <w:lang w:val="fr-FR"/>
        </w:rPr>
        <w:tab/>
        <w:t>T = 135K</w:t>
      </w:r>
    </w:p>
    <w:p w:rsidR="00EF43FE" w:rsidRPr="00586AE0" w:rsidRDefault="00EF43FE" w:rsidP="00586AE0">
      <w:pPr>
        <w:spacing w:after="0"/>
        <w:rPr>
          <w:b/>
          <w:lang w:val="fr-FR"/>
        </w:rPr>
      </w:pPr>
      <w:r w:rsidRPr="00586AE0">
        <w:rPr>
          <w:lang w:val="fr-FR"/>
        </w:rPr>
        <w:t xml:space="preserve">17:10  </w:t>
      </w:r>
      <w:r w:rsidRPr="00586AE0">
        <w:rPr>
          <w:b/>
          <w:color w:val="339966"/>
          <w:lang w:val="fr-FR"/>
        </w:rPr>
        <w:t>ASW_2020_11_16_00089</w:t>
      </w:r>
    </w:p>
    <w:p w:rsidR="00EF43FE" w:rsidRPr="00586AE0" w:rsidRDefault="00EF43FE" w:rsidP="00586AE0">
      <w:pPr>
        <w:rPr>
          <w:lang w:val="fr-FR"/>
        </w:rPr>
      </w:pPr>
      <w:r w:rsidRPr="00586AE0">
        <w:rPr>
          <w:lang w:val="fr-FR"/>
        </w:rPr>
        <w:t>512 scans</w:t>
      </w:r>
      <w:r w:rsidRPr="00586AE0">
        <w:rPr>
          <w:lang w:val="fr-FR"/>
        </w:rPr>
        <w:tab/>
        <w:t>1 cm</w:t>
      </w:r>
      <w:r w:rsidRPr="00586AE0">
        <w:rPr>
          <w:vertAlign w:val="superscript"/>
          <w:lang w:val="fr-FR"/>
        </w:rPr>
        <w:t>-1</w:t>
      </w:r>
      <w:r w:rsidRPr="00586AE0">
        <w:rPr>
          <w:lang w:val="fr-FR"/>
        </w:rPr>
        <w:t xml:space="preserve"> res</w:t>
      </w:r>
      <w:r w:rsidRPr="00586AE0">
        <w:rPr>
          <w:lang w:val="fr-FR"/>
        </w:rPr>
        <w:tab/>
        <w:t>signal 3.32</w:t>
      </w:r>
    </w:p>
    <w:p w:rsidR="00EF43FE" w:rsidRDefault="00EF43FE" w:rsidP="00BC35A8">
      <w:pPr>
        <w:pStyle w:val="Heading2"/>
      </w:pPr>
      <w:r>
        <w:t>Annealing to 140K</w:t>
      </w:r>
    </w:p>
    <w:p w:rsidR="00EF43FE" w:rsidRPr="00F27597" w:rsidRDefault="00EF43FE" w:rsidP="00BC35A8">
      <w:pPr>
        <w:spacing w:after="0"/>
        <w:rPr>
          <w:b/>
        </w:rPr>
      </w:pPr>
      <w:r>
        <w:t xml:space="preserve">17:30  </w:t>
      </w:r>
      <w:r w:rsidRPr="00F27597">
        <w:rPr>
          <w:b/>
          <w:color w:val="339966"/>
        </w:rPr>
        <w:t>ASW_2020_11_16_000</w:t>
      </w:r>
      <w:r>
        <w:rPr>
          <w:b/>
          <w:color w:val="339966"/>
        </w:rPr>
        <w:t>90</w:t>
      </w:r>
    </w:p>
    <w:p w:rsidR="00EF43FE" w:rsidRDefault="00EF43FE" w:rsidP="00BC35A8">
      <w:r w:rsidRPr="00CE09C8">
        <w:t>512 scans</w:t>
      </w:r>
      <w:r w:rsidRPr="00CE09C8">
        <w:tab/>
        <w:t>1 cm</w:t>
      </w:r>
      <w:r w:rsidRPr="00CE09C8">
        <w:rPr>
          <w:vertAlign w:val="superscript"/>
        </w:rPr>
        <w:t>-1</w:t>
      </w:r>
      <w:r>
        <w:t xml:space="preserve"> res</w:t>
      </w:r>
      <w:r>
        <w:tab/>
        <w:t>signal 3.50</w:t>
      </w:r>
    </w:p>
    <w:p w:rsidR="00EF43FE" w:rsidRPr="004E4907" w:rsidRDefault="00EF43FE" w:rsidP="00BC35A8">
      <w:pPr>
        <w:rPr>
          <w:lang w:val="fr-FR"/>
        </w:rPr>
      </w:pPr>
      <w:r w:rsidRPr="004E4907">
        <w:rPr>
          <w:lang w:val="fr-FR"/>
        </w:rPr>
        <w:t>P= 9.8 e-9 T= 135K</w:t>
      </w:r>
    </w:p>
    <w:p w:rsidR="00EF43FE" w:rsidRPr="00092B1F" w:rsidRDefault="00EF43FE" w:rsidP="00092B1F">
      <w:pPr>
        <w:spacing w:after="0"/>
        <w:rPr>
          <w:b/>
          <w:lang w:val="fr-FR"/>
        </w:rPr>
      </w:pPr>
      <w:r>
        <w:rPr>
          <w:lang w:val="fr-FR"/>
        </w:rPr>
        <w:t>17:45</w:t>
      </w:r>
      <w:r w:rsidRPr="00092B1F">
        <w:rPr>
          <w:lang w:val="fr-FR"/>
        </w:rPr>
        <w:t xml:space="preserve">  </w:t>
      </w:r>
      <w:r>
        <w:rPr>
          <w:b/>
          <w:color w:val="339966"/>
          <w:lang w:val="fr-FR"/>
        </w:rPr>
        <w:t>ASW_2020_11_16_0091</w:t>
      </w:r>
    </w:p>
    <w:p w:rsidR="00EF43FE" w:rsidRPr="00092B1F" w:rsidRDefault="00EF43FE" w:rsidP="00092B1F">
      <w:pPr>
        <w:rPr>
          <w:lang w:val="fr-FR"/>
        </w:rPr>
      </w:pPr>
      <w:r w:rsidRPr="00092B1F">
        <w:rPr>
          <w:lang w:val="fr-FR"/>
        </w:rPr>
        <w:t>512 scans</w:t>
      </w:r>
      <w:r w:rsidRPr="00092B1F">
        <w:rPr>
          <w:lang w:val="fr-FR"/>
        </w:rPr>
        <w:tab/>
        <w:t>1 cm</w:t>
      </w:r>
      <w:r w:rsidRPr="00092B1F">
        <w:rPr>
          <w:vertAlign w:val="superscript"/>
          <w:lang w:val="fr-FR"/>
        </w:rPr>
        <w:t>-1</w:t>
      </w:r>
      <w:r w:rsidRPr="00092B1F">
        <w:rPr>
          <w:lang w:val="fr-FR"/>
        </w:rPr>
        <w:t xml:space="preserve"> res</w:t>
      </w:r>
      <w:r w:rsidRPr="00092B1F">
        <w:rPr>
          <w:lang w:val="fr-FR"/>
        </w:rPr>
        <w:tab/>
        <w:t>signal 3.5</w:t>
      </w:r>
      <w:r>
        <w:rPr>
          <w:lang w:val="fr-FR"/>
        </w:rPr>
        <w:t>2</w:t>
      </w:r>
    </w:p>
    <w:p w:rsidR="00EF43FE" w:rsidRPr="00092B1F" w:rsidRDefault="00EF43FE" w:rsidP="00ED3515">
      <w:pPr>
        <w:spacing w:after="0"/>
        <w:rPr>
          <w:b/>
          <w:lang w:val="fr-FR"/>
        </w:rPr>
      </w:pPr>
      <w:r>
        <w:rPr>
          <w:lang w:val="fr-FR"/>
        </w:rPr>
        <w:t>18:00</w:t>
      </w:r>
      <w:r w:rsidRPr="00092B1F">
        <w:rPr>
          <w:lang w:val="fr-FR"/>
        </w:rPr>
        <w:t xml:space="preserve">  </w:t>
      </w:r>
      <w:r>
        <w:rPr>
          <w:b/>
          <w:color w:val="339966"/>
          <w:lang w:val="fr-FR"/>
        </w:rPr>
        <w:t>ASW_2020_11_16_0092</w:t>
      </w:r>
    </w:p>
    <w:p w:rsidR="00EF43FE" w:rsidRPr="00092B1F" w:rsidRDefault="00EF43FE" w:rsidP="00ED3515">
      <w:pPr>
        <w:rPr>
          <w:lang w:val="fr-FR"/>
        </w:rPr>
      </w:pPr>
      <w:r w:rsidRPr="00092B1F">
        <w:rPr>
          <w:lang w:val="fr-FR"/>
        </w:rPr>
        <w:t>512 scans</w:t>
      </w:r>
      <w:r w:rsidRPr="00092B1F">
        <w:rPr>
          <w:lang w:val="fr-FR"/>
        </w:rPr>
        <w:tab/>
        <w:t>1 cm</w:t>
      </w:r>
      <w:r w:rsidRPr="00092B1F">
        <w:rPr>
          <w:vertAlign w:val="superscript"/>
          <w:lang w:val="fr-FR"/>
        </w:rPr>
        <w:t>-1</w:t>
      </w:r>
      <w:r w:rsidRPr="00092B1F">
        <w:rPr>
          <w:lang w:val="fr-FR"/>
        </w:rPr>
        <w:t xml:space="preserve"> res</w:t>
      </w:r>
      <w:r w:rsidRPr="00092B1F">
        <w:rPr>
          <w:lang w:val="fr-FR"/>
        </w:rPr>
        <w:tab/>
        <w:t>signal 3.5</w:t>
      </w:r>
      <w:r>
        <w:rPr>
          <w:lang w:val="fr-FR"/>
        </w:rPr>
        <w:t>3</w:t>
      </w:r>
    </w:p>
    <w:p w:rsidR="00EF43FE" w:rsidRDefault="00EF43FE" w:rsidP="00505440">
      <w:pPr>
        <w:pStyle w:val="Heading2"/>
      </w:pPr>
      <w:r>
        <w:t>Annealing to 145K</w:t>
      </w:r>
    </w:p>
    <w:p w:rsidR="00EF43FE" w:rsidRPr="00F27597" w:rsidRDefault="00EF43FE" w:rsidP="00505440">
      <w:pPr>
        <w:spacing w:after="0"/>
        <w:rPr>
          <w:b/>
        </w:rPr>
      </w:pPr>
      <w:r>
        <w:t xml:space="preserve">18:15  </w:t>
      </w:r>
      <w:r w:rsidRPr="00F27597">
        <w:rPr>
          <w:b/>
          <w:color w:val="339966"/>
        </w:rPr>
        <w:t>ASW_2020_11_16_000</w:t>
      </w:r>
      <w:r>
        <w:rPr>
          <w:b/>
          <w:color w:val="339966"/>
        </w:rPr>
        <w:t>93</w:t>
      </w:r>
    </w:p>
    <w:p w:rsidR="00EF43FE" w:rsidRPr="00505440" w:rsidRDefault="00EF43FE" w:rsidP="00BC35A8">
      <w:r w:rsidRPr="00CE09C8">
        <w:t>512 scans</w:t>
      </w:r>
      <w:r w:rsidRPr="00CE09C8">
        <w:tab/>
        <w:t>1 cm</w:t>
      </w:r>
      <w:r w:rsidRPr="00CE09C8">
        <w:rPr>
          <w:vertAlign w:val="superscript"/>
        </w:rPr>
        <w:t>-1</w:t>
      </w:r>
      <w:r>
        <w:t xml:space="preserve"> res</w:t>
      </w:r>
      <w:r>
        <w:tab/>
        <w:t>signal 3.54</w:t>
      </w:r>
    </w:p>
    <w:p w:rsidR="00EF43FE" w:rsidRDefault="00EF43FE" w:rsidP="00BC35A8">
      <w:r>
        <w:t>18</w:t>
      </w:r>
      <w:r w:rsidRPr="005C0D3F">
        <w:t> :</w:t>
      </w:r>
      <w:r>
        <w:t>30  MACRO 100 isotherm at 145 interrupted loop 77</w:t>
      </w:r>
    </w:p>
    <w:p w:rsidR="00EF43FE" w:rsidRDefault="00EF43FE" w:rsidP="00BC35A8"/>
    <w:p w:rsidR="00EF43FE" w:rsidRDefault="00EF43FE" w:rsidP="00941B1D">
      <w:r>
        <w:t>21/11/20</w:t>
      </w:r>
    </w:p>
    <w:p w:rsidR="00EF43FE" w:rsidRDefault="00EF43FE" w:rsidP="00941B1D">
      <w:r>
        <w:t>12:21 MCT Detector cooled</w:t>
      </w:r>
    </w:p>
    <w:p w:rsidR="00EF43FE" w:rsidRDefault="00EF43FE" w:rsidP="00941B1D">
      <w:r>
        <w:t>P = 5.8 10e-8</w:t>
      </w:r>
      <w:r>
        <w:tab/>
        <w:t>T = 14</w:t>
      </w:r>
      <w:r w:rsidRPr="00941B1D">
        <w:t>5</w:t>
      </w:r>
      <w:r>
        <w:t xml:space="preserve">.1 </w:t>
      </w:r>
      <w:r w:rsidRPr="00941B1D">
        <w:t>K</w:t>
      </w:r>
    </w:p>
    <w:p w:rsidR="00EF43FE" w:rsidRPr="00156184" w:rsidRDefault="00EF43FE" w:rsidP="00156184">
      <w:pPr>
        <w:spacing w:after="0"/>
        <w:rPr>
          <w:b/>
          <w:lang w:val="fr-FR"/>
        </w:rPr>
      </w:pPr>
      <w:r>
        <w:rPr>
          <w:lang w:val="fr-FR"/>
        </w:rPr>
        <w:t>13:22</w:t>
      </w:r>
      <w:r w:rsidRPr="00156184">
        <w:rPr>
          <w:lang w:val="fr-FR"/>
        </w:rPr>
        <w:t xml:space="preserve">  </w:t>
      </w:r>
      <w:r w:rsidRPr="00156184">
        <w:rPr>
          <w:b/>
          <w:color w:val="339966"/>
          <w:lang w:val="fr-FR"/>
        </w:rPr>
        <w:t>ASW_2020_11_16_0</w:t>
      </w:r>
      <w:r>
        <w:rPr>
          <w:b/>
          <w:color w:val="339966"/>
          <w:lang w:val="fr-FR"/>
        </w:rPr>
        <w:t>160</w:t>
      </w:r>
    </w:p>
    <w:p w:rsidR="00EF43FE" w:rsidRPr="00156184" w:rsidRDefault="00EF43FE" w:rsidP="00156184">
      <w:pPr>
        <w:rPr>
          <w:lang w:val="fr-FR"/>
        </w:rPr>
      </w:pPr>
      <w:r w:rsidRPr="00156184">
        <w:rPr>
          <w:lang w:val="fr-FR"/>
        </w:rPr>
        <w:t>512 scans</w:t>
      </w:r>
      <w:r w:rsidRPr="00156184">
        <w:rPr>
          <w:lang w:val="fr-FR"/>
        </w:rPr>
        <w:tab/>
        <w:t>1 cm</w:t>
      </w:r>
      <w:r w:rsidRPr="00156184">
        <w:rPr>
          <w:vertAlign w:val="superscript"/>
          <w:lang w:val="fr-FR"/>
        </w:rPr>
        <w:t>-1</w:t>
      </w:r>
      <w:r w:rsidRPr="00156184">
        <w:rPr>
          <w:lang w:val="fr-FR"/>
        </w:rPr>
        <w:t xml:space="preserve"> res</w:t>
      </w:r>
      <w:r w:rsidRPr="00156184">
        <w:rPr>
          <w:lang w:val="fr-FR"/>
        </w:rPr>
        <w:tab/>
        <w:t xml:space="preserve">signal </w:t>
      </w:r>
      <w:r>
        <w:rPr>
          <w:lang w:val="fr-FR"/>
        </w:rPr>
        <w:t>3.23</w:t>
      </w:r>
    </w:p>
    <w:p w:rsidR="00EF43FE" w:rsidRPr="00156184" w:rsidRDefault="00EF43FE" w:rsidP="00941B1D">
      <w:r w:rsidRPr="00156184">
        <w:t>T = 145K               P = 4.8 * 10-8</w:t>
      </w:r>
    </w:p>
    <w:p w:rsidR="00EF43FE" w:rsidRDefault="00EF43FE" w:rsidP="00941B1D">
      <w:r w:rsidRPr="00156184">
        <w:t>13 :38 Cryo turned off</w:t>
      </w:r>
    </w:p>
    <w:p w:rsidR="00EF43FE" w:rsidRPr="00156184" w:rsidRDefault="00EF43FE" w:rsidP="00941B1D">
      <w:r>
        <w:t>Heater man 300K and switched off</w:t>
      </w:r>
    </w:p>
    <w:p w:rsidR="00EF43FE" w:rsidRDefault="00EF43FE" w:rsidP="004E4907">
      <w:pPr>
        <w:pStyle w:val="Heading1"/>
      </w:pPr>
      <w:r>
        <w:t>Thursday</w:t>
      </w:r>
      <w:r w:rsidRPr="00C83453">
        <w:t xml:space="preserve"> </w:t>
      </w:r>
      <w:r>
        <w:t>23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Default="00EF43FE" w:rsidP="004E4907">
      <w:pPr>
        <w:pStyle w:val="BodyText"/>
      </w:pPr>
      <w:r>
        <w:t>9:57</w:t>
      </w:r>
      <w:r>
        <w:tab/>
        <w:t>T = 278.4</w:t>
      </w:r>
      <w:r>
        <w:tab/>
        <w:t>P = 3.6 * 10-9</w:t>
      </w:r>
    </w:p>
    <w:p w:rsidR="00EF43FE" w:rsidRDefault="00EF43FE" w:rsidP="004E4907">
      <w:pPr>
        <w:pStyle w:val="BodyText"/>
      </w:pPr>
      <w:r>
        <w:t xml:space="preserve">9:58 </w:t>
      </w:r>
      <w:r>
        <w:tab/>
        <w:t>T send to 300K (P rise to 10-7 )</w:t>
      </w:r>
    </w:p>
    <w:p w:rsidR="00EF43FE" w:rsidRDefault="00EF43FE" w:rsidP="004E4907">
      <w:pPr>
        <w:pStyle w:val="BodyText"/>
      </w:pPr>
      <w:r>
        <w:t>10:03</w:t>
      </w:r>
      <w:r>
        <w:tab/>
        <w:t xml:space="preserve">P start to decrease </w:t>
      </w:r>
      <w:r>
        <w:sym w:font="Wingdings" w:char="F0E0"/>
      </w:r>
      <w:r>
        <w:t xml:space="preserve"> Heater set up to Man 0</w:t>
      </w:r>
    </w:p>
    <w:p w:rsidR="00EF43FE" w:rsidRDefault="00EF43FE" w:rsidP="004E4907">
      <w:pPr>
        <w:pStyle w:val="BodyText"/>
      </w:pPr>
      <w:r>
        <w:t>10:05</w:t>
      </w:r>
      <w:r>
        <w:tab/>
        <w:t>Cryo turned on</w:t>
      </w:r>
    </w:p>
    <w:p w:rsidR="00EF43FE" w:rsidRDefault="00EF43FE" w:rsidP="004E4907">
      <w:pPr>
        <w:pStyle w:val="BodyText"/>
      </w:pPr>
      <w:r>
        <w:t>10:05</w:t>
      </w:r>
      <w:r>
        <w:tab/>
        <w:t>Laser On</w:t>
      </w:r>
    </w:p>
    <w:p w:rsidR="00EF43FE" w:rsidRDefault="00EF43FE" w:rsidP="004E4907">
      <w:r>
        <w:t>11:13</w:t>
      </w:r>
      <w:r>
        <w:tab/>
        <w:t>MCT Detector cooled</w:t>
      </w:r>
    </w:p>
    <w:p w:rsidR="00EF43FE" w:rsidRDefault="00EF43FE" w:rsidP="004E4907">
      <w:r>
        <w:t>11:34 T = 21.2 K</w:t>
      </w:r>
      <w:r>
        <w:tab/>
      </w:r>
      <w:r>
        <w:tab/>
        <w:t>P= 3.6 * 10-9</w:t>
      </w:r>
    </w:p>
    <w:p w:rsidR="00EF43FE" w:rsidRDefault="00EF43FE" w:rsidP="004E4907">
      <w:r>
        <w:t>11: 36</w:t>
      </w:r>
      <w:r>
        <w:tab/>
        <w:t>Heater setted up at 40K</w:t>
      </w:r>
    </w:p>
    <w:p w:rsidR="00EF43FE" w:rsidRDefault="00EF43FE" w:rsidP="004E4907">
      <w:r>
        <w:t>12:19</w:t>
      </w:r>
      <w:r>
        <w:tab/>
        <w:t>T = 40.0K</w:t>
      </w:r>
      <w:r>
        <w:tab/>
        <w:t>P = 3.2 * 10-9</w:t>
      </w:r>
    </w:p>
    <w:p w:rsidR="00EF43FE" w:rsidRDefault="00EF43FE" w:rsidP="004E4907">
      <w:r>
        <w:pict>
          <v:shape id="_x0000_i1062" type="#_x0000_t75" style="width:449.25pt;height:313.5pt">
            <v:imagedata r:id="rId42" o:title=""/>
          </v:shape>
        </w:pict>
      </w:r>
    </w:p>
    <w:p w:rsidR="00EF43FE" w:rsidRPr="00156184" w:rsidRDefault="00EF43FE" w:rsidP="00941B1D"/>
    <w:p w:rsidR="00EF43FE" w:rsidRPr="00604C28" w:rsidRDefault="00EF43FE" w:rsidP="00F135F8">
      <w:pPr>
        <w:pStyle w:val="Heading1"/>
      </w:pPr>
      <w:r w:rsidRPr="00C83453">
        <w:t>Background scan</w:t>
      </w:r>
      <w:r>
        <w:t>(s) #1</w:t>
      </w:r>
    </w:p>
    <w:p w:rsidR="00EF43FE" w:rsidRPr="00536C9A" w:rsidRDefault="00EF43FE" w:rsidP="00F135F8">
      <w:pPr>
        <w:pStyle w:val="BodyText"/>
        <w:spacing w:after="0"/>
        <w:rPr>
          <w:color w:val="339966"/>
        </w:rPr>
      </w:pPr>
      <w:r w:rsidRPr="00536C9A">
        <w:rPr>
          <w:b/>
        </w:rPr>
        <w:t>12:25</w:t>
      </w:r>
      <w:r>
        <w:rPr>
          <w:b/>
          <w:color w:val="339966"/>
        </w:rPr>
        <w:tab/>
        <w:t>BG20201123</w:t>
      </w:r>
      <w:r w:rsidRPr="00536C9A">
        <w:rPr>
          <w:b/>
          <w:color w:val="339966"/>
        </w:rPr>
        <w:t>_01</w:t>
      </w:r>
      <w:r w:rsidRPr="00536C9A">
        <w:rPr>
          <w:color w:val="339966"/>
        </w:rPr>
        <w:tab/>
      </w:r>
    </w:p>
    <w:p w:rsidR="00EF43FE" w:rsidRPr="00DA2F68" w:rsidRDefault="00EF43FE" w:rsidP="00F135F8">
      <w:pPr>
        <w:ind w:left="720"/>
      </w:pPr>
      <w:r w:rsidRPr="00DA2F68">
        <w:t>512 scans</w:t>
      </w:r>
      <w:r w:rsidRPr="00DA2F68">
        <w:tab/>
        <w:t>res = 1 cm</w:t>
      </w:r>
      <w:r w:rsidRPr="00DA2F68">
        <w:rPr>
          <w:vertAlign w:val="superscript"/>
        </w:rPr>
        <w:t>-1</w:t>
      </w:r>
      <w:r w:rsidRPr="00DA2F68">
        <w:tab/>
        <w:t>signal = 3.59</w:t>
      </w:r>
      <w:r w:rsidRPr="00DA2F68">
        <w:br/>
        <w:t>p = 3.2 10</w:t>
      </w:r>
      <w:r w:rsidRPr="00DA2F68">
        <w:rPr>
          <w:vertAlign w:val="superscript"/>
        </w:rPr>
        <w:t>-9</w:t>
      </w:r>
      <w:r w:rsidRPr="00DA2F68">
        <w:t xml:space="preserve"> mbar </w:t>
      </w:r>
      <w:r w:rsidRPr="00DA2F68">
        <w:tab/>
        <w:t>T = 40.1 K</w:t>
      </w:r>
    </w:p>
    <w:p w:rsidR="00EF43FE" w:rsidRPr="00273C85" w:rsidRDefault="00EF43FE" w:rsidP="00F135F8">
      <w:pPr>
        <w:pStyle w:val="Heading2"/>
        <w:rPr>
          <w:lang w:val="it-IT"/>
        </w:rPr>
      </w:pPr>
      <w:r>
        <w:rPr>
          <w:lang w:val="it-IT"/>
        </w:rPr>
        <w:t>Deposition #12: H2O @ 40</w:t>
      </w:r>
      <w:r w:rsidRPr="00273C85">
        <w:rPr>
          <w:lang w:val="it-IT"/>
        </w:rPr>
        <w:t xml:space="preserve">K </w:t>
      </w:r>
    </w:p>
    <w:p w:rsidR="00EF43FE" w:rsidRPr="006457C0" w:rsidRDefault="00EF43FE" w:rsidP="00F135F8">
      <w:pPr>
        <w:rPr>
          <w:lang w:val="it-IT"/>
        </w:rPr>
      </w:pPr>
      <w:r>
        <w:rPr>
          <w:lang w:val="it-IT"/>
        </w:rPr>
        <w:t>12:50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DA2F68" w:rsidRDefault="00EF43FE" w:rsidP="00F135F8">
      <w:pPr>
        <w:pStyle w:val="BodyText"/>
        <w:ind w:firstLine="720"/>
      </w:pPr>
      <w:r w:rsidRPr="00DA2F68">
        <w:t>- Initial Temperature: 40.0 K</w:t>
      </w:r>
    </w:p>
    <w:p w:rsidR="00EF43FE" w:rsidRPr="00DA2F68" w:rsidRDefault="00EF43FE" w:rsidP="00F135F8">
      <w:pPr>
        <w:pStyle w:val="BodyText"/>
        <w:ind w:firstLine="720"/>
      </w:pPr>
      <w:r w:rsidRPr="00DA2F68">
        <w:t>- Initial pressure:   2.9 * 10-9 mbar</w:t>
      </w:r>
    </w:p>
    <w:p w:rsidR="00EF43FE" w:rsidRPr="00DA2F68" w:rsidRDefault="00EF43FE" w:rsidP="00F135F8">
      <w:pPr>
        <w:pStyle w:val="BodyText"/>
        <w:ind w:firstLine="720"/>
      </w:pPr>
      <w:r w:rsidRPr="00DA2F68">
        <w:t>- Initial gas cell pressure: 7.54 Torr</w:t>
      </w:r>
    </w:p>
    <w:p w:rsidR="00EF43FE" w:rsidRPr="00DA2F68" w:rsidRDefault="00EF43FE" w:rsidP="00F135F8">
      <w:pPr>
        <w:pStyle w:val="BodyText"/>
        <w:ind w:firstLine="720"/>
        <w:rPr>
          <w:lang w:val="fr-FR"/>
        </w:rPr>
      </w:pPr>
      <w:r w:rsidRPr="00DA2F68">
        <w:rPr>
          <w:lang w:val="fr-FR"/>
        </w:rPr>
        <w:t>- Deposition pressure:  1* 10-7 mbar</w:t>
      </w:r>
    </w:p>
    <w:p w:rsidR="00EF43FE" w:rsidRPr="00DA2F68" w:rsidRDefault="00EF43FE" w:rsidP="00F135F8">
      <w:pPr>
        <w:pStyle w:val="BodyText"/>
        <w:ind w:firstLine="720"/>
        <w:rPr>
          <w:lang w:val="fr-FR"/>
        </w:rPr>
      </w:pPr>
      <w:r w:rsidRPr="00DA2F68">
        <w:rPr>
          <w:lang w:val="fr-FR"/>
        </w:rPr>
        <w:t>- Laser signal:  246.4 mV</w:t>
      </w:r>
    </w:p>
    <w:p w:rsidR="00EF43FE" w:rsidRPr="00414AB6" w:rsidRDefault="00EF43FE" w:rsidP="00F135F8">
      <w:pPr>
        <w:pStyle w:val="BodyText"/>
        <w:ind w:firstLine="720"/>
      </w:pPr>
      <w:r w:rsidRPr="00414AB6">
        <w:t>- Deposition time: 20 min</w:t>
      </w:r>
    </w:p>
    <w:p w:rsidR="00EF43FE" w:rsidRPr="00156FEF" w:rsidRDefault="00EF43FE" w:rsidP="00F135F8">
      <w:pPr>
        <w:pStyle w:val="BodyText"/>
        <w:ind w:firstLine="720"/>
      </w:pPr>
      <w:r w:rsidRPr="00414AB6">
        <w:t xml:space="preserve">- </w:t>
      </w:r>
      <w:r w:rsidRPr="005C0D3F">
        <w:t>pressur</w:t>
      </w:r>
      <w:r>
        <w:t>e after deposition: 1.3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F135F8">
      <w:pPr>
        <w:pStyle w:val="BodyText"/>
      </w:pPr>
      <w:r w:rsidRPr="00156FEF">
        <w:t xml:space="preserve">- final gas </w:t>
      </w:r>
      <w:r>
        <w:t xml:space="preserve">cell pressure = 6.62 </w:t>
      </w:r>
      <w:r w:rsidRPr="008902CE">
        <w:t>T</w:t>
      </w:r>
      <w:r>
        <w:t>orr</w:t>
      </w:r>
    </w:p>
    <w:p w:rsidR="00EF43FE" w:rsidRDefault="00EF43FE" w:rsidP="00F135F8">
      <w:pPr>
        <w:pStyle w:val="BodyText"/>
      </w:pPr>
      <w:r>
        <w:t>13:12</w:t>
      </w:r>
      <w:r>
        <w:tab/>
        <w:t>Laser turned off</w:t>
      </w:r>
    </w:p>
    <w:p w:rsidR="00EF43FE" w:rsidRDefault="00EF43FE" w:rsidP="00F135F8">
      <w:pPr>
        <w:pStyle w:val="BodyText"/>
      </w:pPr>
      <w:r>
        <w:t>13:15</w:t>
      </w:r>
      <w:r>
        <w:tab/>
        <w:t>Head rotated</w:t>
      </w:r>
    </w:p>
    <w:p w:rsidR="00EF43FE" w:rsidRPr="00414AB6" w:rsidRDefault="00EF43FE" w:rsidP="00F135F8">
      <w:pPr>
        <w:spacing w:after="0"/>
        <w:rPr>
          <w:b/>
        </w:rPr>
      </w:pPr>
      <w:r>
        <w:rPr>
          <w:b/>
        </w:rPr>
        <w:t>13:1</w:t>
      </w:r>
      <w:r w:rsidRPr="00414AB6">
        <w:rPr>
          <w:b/>
        </w:rPr>
        <w:t>5</w:t>
      </w:r>
      <w:r w:rsidRPr="00414AB6">
        <w:rPr>
          <w:b/>
        </w:rPr>
        <w:tab/>
      </w:r>
      <w:r>
        <w:rPr>
          <w:b/>
          <w:color w:val="339966"/>
        </w:rPr>
        <w:t>ASW_2020_11_23</w:t>
      </w:r>
      <w:r w:rsidRPr="00414AB6">
        <w:rPr>
          <w:b/>
          <w:color w:val="339966"/>
        </w:rPr>
        <w:t>_0001</w:t>
      </w:r>
    </w:p>
    <w:p w:rsidR="00EF43FE" w:rsidRPr="005C0D3F" w:rsidRDefault="00EF43FE" w:rsidP="00F135F8">
      <w:pPr>
        <w:ind w:left="720"/>
        <w:rPr>
          <w:lang w:val="fr-FR"/>
        </w:rPr>
      </w:pPr>
      <w:r w:rsidRPr="00414AB6">
        <w:rPr>
          <w:lang w:val="fr-FR"/>
        </w:rPr>
        <w:t>512 scans</w:t>
      </w:r>
      <w:r w:rsidRPr="00414AB6">
        <w:rPr>
          <w:lang w:val="fr-FR"/>
        </w:rPr>
        <w:tab/>
      </w:r>
      <w:r w:rsidRPr="005C0D3F">
        <w:rPr>
          <w:lang w:val="fr-FR"/>
        </w:rPr>
        <w:t>1 cm</w:t>
      </w:r>
      <w:r w:rsidRPr="005C0D3F">
        <w:rPr>
          <w:vertAlign w:val="superscript"/>
          <w:lang w:val="fr-FR"/>
        </w:rPr>
        <w:t>-1</w:t>
      </w:r>
      <w:r w:rsidRPr="005C0D3F">
        <w:rPr>
          <w:lang w:val="fr-FR"/>
        </w:rPr>
        <w:t xml:space="preserve"> res</w:t>
      </w:r>
      <w:r w:rsidRPr="005C0D3F">
        <w:rPr>
          <w:lang w:val="fr-FR"/>
        </w:rPr>
        <w:tab/>
      </w:r>
      <w:r>
        <w:rPr>
          <w:lang w:val="fr-FR"/>
        </w:rPr>
        <w:t>signal 3.82</w:t>
      </w:r>
      <w:r>
        <w:rPr>
          <w:lang w:val="fr-FR"/>
        </w:rPr>
        <w:br/>
        <w:t>p = 9.6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5C0D3F">
        <w:rPr>
          <w:lang w:val="fr-FR"/>
        </w:rPr>
        <w:t xml:space="preserve">K </w:t>
      </w:r>
    </w:p>
    <w:p w:rsidR="00EF43FE" w:rsidRPr="00036AB0" w:rsidRDefault="00EF43FE" w:rsidP="00036AB0">
      <w:pPr>
        <w:spacing w:after="0"/>
        <w:rPr>
          <w:b/>
          <w:lang w:val="fr-FR"/>
        </w:rPr>
      </w:pPr>
      <w:r>
        <w:rPr>
          <w:b/>
          <w:lang w:val="fr-FR"/>
        </w:rPr>
        <w:t>13:46</w:t>
      </w:r>
      <w:r w:rsidRPr="00036AB0">
        <w:rPr>
          <w:b/>
          <w:lang w:val="fr-FR"/>
        </w:rPr>
        <w:tab/>
      </w:r>
      <w:r w:rsidRPr="00036AB0">
        <w:rPr>
          <w:b/>
          <w:color w:val="339966"/>
          <w:lang w:val="fr-FR"/>
        </w:rPr>
        <w:t>ASW_2020_11_23_000</w:t>
      </w:r>
      <w:r>
        <w:rPr>
          <w:b/>
          <w:color w:val="339966"/>
          <w:lang w:val="fr-FR"/>
        </w:rPr>
        <w:t>2</w:t>
      </w:r>
    </w:p>
    <w:p w:rsidR="00EF43FE" w:rsidRPr="005C0D3F" w:rsidRDefault="00EF43FE" w:rsidP="00036AB0">
      <w:pPr>
        <w:ind w:left="720"/>
        <w:rPr>
          <w:lang w:val="fr-FR"/>
        </w:rPr>
      </w:pPr>
      <w:r w:rsidRPr="00414AB6">
        <w:rPr>
          <w:lang w:val="fr-FR"/>
        </w:rPr>
        <w:t>512 scans</w:t>
      </w:r>
      <w:r w:rsidRPr="00414AB6">
        <w:rPr>
          <w:lang w:val="fr-FR"/>
        </w:rPr>
        <w:tab/>
      </w:r>
      <w:r w:rsidRPr="005C0D3F">
        <w:rPr>
          <w:lang w:val="fr-FR"/>
        </w:rPr>
        <w:t>1 cm</w:t>
      </w:r>
      <w:r w:rsidRPr="005C0D3F">
        <w:rPr>
          <w:vertAlign w:val="superscript"/>
          <w:lang w:val="fr-FR"/>
        </w:rPr>
        <w:t>-1</w:t>
      </w:r>
      <w:r w:rsidRPr="005C0D3F">
        <w:rPr>
          <w:lang w:val="fr-FR"/>
        </w:rPr>
        <w:t xml:space="preserve"> res</w:t>
      </w:r>
      <w:r w:rsidRPr="005C0D3F">
        <w:rPr>
          <w:lang w:val="fr-FR"/>
        </w:rPr>
        <w:tab/>
      </w:r>
      <w:r>
        <w:rPr>
          <w:lang w:val="fr-FR"/>
        </w:rPr>
        <w:t>signal 3.81</w:t>
      </w:r>
      <w:r>
        <w:rPr>
          <w:lang w:val="fr-FR"/>
        </w:rPr>
        <w:br/>
        <w:t>p = 9.6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40</w:t>
      </w:r>
      <w:r w:rsidRPr="005C0D3F">
        <w:rPr>
          <w:lang w:val="fr-FR"/>
        </w:rPr>
        <w:t xml:space="preserve">K </w:t>
      </w:r>
    </w:p>
    <w:p w:rsidR="00EF43FE" w:rsidRDefault="00EF43FE" w:rsidP="00C06C92">
      <w:pPr>
        <w:pStyle w:val="Heading2"/>
      </w:pPr>
      <w:r>
        <w:t>Annealing to 60K</w:t>
      </w:r>
    </w:p>
    <w:p w:rsidR="00EF43FE" w:rsidRPr="005C0D3F" w:rsidRDefault="00EF43FE" w:rsidP="00C06C92">
      <w:pPr>
        <w:spacing w:after="0"/>
        <w:rPr>
          <w:b/>
        </w:rPr>
      </w:pPr>
      <w:r>
        <w:rPr>
          <w:b/>
        </w:rPr>
        <w:t>14:05</w:t>
      </w:r>
      <w:r w:rsidRPr="005C0D3F">
        <w:rPr>
          <w:b/>
        </w:rPr>
        <w:tab/>
      </w:r>
      <w:r>
        <w:rPr>
          <w:b/>
          <w:color w:val="339966"/>
        </w:rPr>
        <w:t>ASW_2020_11_23</w:t>
      </w:r>
      <w:r w:rsidRPr="005C0D3F">
        <w:rPr>
          <w:b/>
          <w:color w:val="339966"/>
        </w:rPr>
        <w:t>_000</w:t>
      </w:r>
      <w:r>
        <w:rPr>
          <w:b/>
          <w:color w:val="339966"/>
        </w:rPr>
        <w:t>3</w:t>
      </w:r>
    </w:p>
    <w:p w:rsidR="00EF43FE" w:rsidRPr="00DA2F68" w:rsidRDefault="00EF43FE" w:rsidP="00C06C92">
      <w:pPr>
        <w:ind w:left="720"/>
      </w:pPr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 w:rsidRPr="00DA2F68">
        <w:br/>
        <w:t>p = 3.0 x 10</w:t>
      </w:r>
      <w:r w:rsidRPr="00DA2F68">
        <w:rPr>
          <w:vertAlign w:val="superscript"/>
        </w:rPr>
        <w:t>-9</w:t>
      </w:r>
      <w:r w:rsidRPr="00DA2F68">
        <w:t xml:space="preserve"> mbar</w:t>
      </w:r>
      <w:r w:rsidRPr="00DA2F68">
        <w:tab/>
        <w:t xml:space="preserve"> </w:t>
      </w:r>
    </w:p>
    <w:p w:rsidR="00EF43FE" w:rsidRDefault="00EF43FE" w:rsidP="00C06C92">
      <w:pPr>
        <w:rPr>
          <w:color w:val="FF0000"/>
        </w:rPr>
      </w:pPr>
      <w:r>
        <w:t>14 :2</w:t>
      </w:r>
      <w:r w:rsidRPr="005C0D3F">
        <w:t>0 Scan 4 –</w:t>
      </w:r>
      <w:r>
        <w:t xml:space="preserve"> 12</w:t>
      </w:r>
      <w:r w:rsidRPr="005C0D3F">
        <w:t xml:space="preserve"> = MACRO isotherm at 60 </w:t>
      </w:r>
    </w:p>
    <w:p w:rsidR="00EF43FE" w:rsidRPr="00C06C92" w:rsidRDefault="00EF43FE" w:rsidP="001F7629">
      <w:pPr>
        <w:pStyle w:val="Heading2"/>
      </w:pPr>
      <w:r>
        <w:t>Annealing to 80K</w:t>
      </w:r>
    </w:p>
    <w:p w:rsidR="00EF43FE" w:rsidRPr="005C0D3F" w:rsidRDefault="00EF43FE" w:rsidP="00FB5E3E">
      <w:pPr>
        <w:spacing w:after="0"/>
        <w:rPr>
          <w:b/>
        </w:rPr>
      </w:pPr>
      <w:r>
        <w:rPr>
          <w:b/>
        </w:rPr>
        <w:t>16:30</w:t>
      </w:r>
      <w:r w:rsidRPr="005C0D3F">
        <w:rPr>
          <w:b/>
        </w:rPr>
        <w:tab/>
      </w:r>
      <w:r>
        <w:rPr>
          <w:b/>
          <w:color w:val="339966"/>
        </w:rPr>
        <w:t>ASW_2020_11_23_0013</w:t>
      </w:r>
    </w:p>
    <w:p w:rsidR="00EF43FE" w:rsidRPr="00DA2F68" w:rsidRDefault="00EF43FE" w:rsidP="00FB5E3E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 w:rsidRPr="00DA2F68">
        <w:br/>
        <w:t>p = 2.2 x 10</w:t>
      </w:r>
      <w:r w:rsidRPr="00DA2F68">
        <w:rPr>
          <w:vertAlign w:val="superscript"/>
        </w:rPr>
        <w:t>-9</w:t>
      </w:r>
      <w:r w:rsidRPr="00DA2F68">
        <w:t xml:space="preserve"> mbar</w:t>
      </w:r>
    </w:p>
    <w:p w:rsidR="00EF43FE" w:rsidRDefault="00EF43FE" w:rsidP="00FB5E3E">
      <w:r>
        <w:t>16 :45</w:t>
      </w:r>
      <w:r w:rsidRPr="005C0D3F">
        <w:t xml:space="preserve"> Scan </w:t>
      </w:r>
      <w:r>
        <w:t>1</w:t>
      </w:r>
      <w:r w:rsidRPr="005C0D3F">
        <w:t>4 –</w:t>
      </w:r>
      <w:r>
        <w:t xml:space="preserve"> 22 = MACRO isotherm at 8</w:t>
      </w:r>
      <w:r w:rsidRPr="005C0D3F">
        <w:t xml:space="preserve">0 </w:t>
      </w:r>
    </w:p>
    <w:p w:rsidR="00EF43FE" w:rsidRPr="001F7629" w:rsidRDefault="00EF43FE" w:rsidP="001F7629">
      <w:pPr>
        <w:pStyle w:val="Heading2"/>
      </w:pPr>
      <w:r>
        <w:t>Annealing to 100K</w:t>
      </w:r>
    </w:p>
    <w:p w:rsidR="00EF43FE" w:rsidRPr="005C0D3F" w:rsidRDefault="00EF43FE" w:rsidP="001F7629">
      <w:pPr>
        <w:spacing w:after="0"/>
        <w:rPr>
          <w:b/>
        </w:rPr>
      </w:pPr>
      <w:r>
        <w:rPr>
          <w:b/>
        </w:rPr>
        <w:t>19:00</w:t>
      </w:r>
      <w:r w:rsidRPr="005C0D3F">
        <w:rPr>
          <w:b/>
        </w:rPr>
        <w:tab/>
      </w:r>
      <w:r>
        <w:rPr>
          <w:b/>
          <w:color w:val="339966"/>
        </w:rPr>
        <w:t>ASW_2020_11_23_0023</w:t>
      </w:r>
    </w:p>
    <w:p w:rsidR="00EF43FE" w:rsidRPr="00DA2F68" w:rsidRDefault="00EF43FE" w:rsidP="001F7629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 w:rsidRPr="00DA2F68">
        <w:br/>
        <w:t>p = 2.2 x 10</w:t>
      </w:r>
      <w:r w:rsidRPr="00DA2F68">
        <w:rPr>
          <w:vertAlign w:val="superscript"/>
        </w:rPr>
        <w:t>-9</w:t>
      </w:r>
      <w:r w:rsidRPr="00DA2F68">
        <w:t xml:space="preserve"> mbar</w:t>
      </w:r>
    </w:p>
    <w:p w:rsidR="00EF43FE" w:rsidRDefault="00EF43FE" w:rsidP="000B036A">
      <w:r>
        <w:t>19 :15</w:t>
      </w:r>
      <w:r w:rsidRPr="005C0D3F">
        <w:t xml:space="preserve"> Scan </w:t>
      </w:r>
      <w:r>
        <w:t>2</w:t>
      </w:r>
      <w:r w:rsidRPr="005C0D3F">
        <w:t>4 –</w:t>
      </w:r>
      <w:r>
        <w:t xml:space="preserve"> 32 = MACRO isotherm at 100</w:t>
      </w:r>
      <w:r w:rsidRPr="005C0D3F">
        <w:t xml:space="preserve"> </w:t>
      </w:r>
    </w:p>
    <w:p w:rsidR="00EF43FE" w:rsidRDefault="00EF43FE" w:rsidP="00834AD5">
      <w:pPr>
        <w:pStyle w:val="Heading2"/>
      </w:pPr>
      <w:r>
        <w:t>24/11</w:t>
      </w:r>
    </w:p>
    <w:p w:rsidR="00EF43FE" w:rsidRPr="00E24C77" w:rsidRDefault="00EF43FE" w:rsidP="001F7629">
      <w:r w:rsidRPr="00E24C77">
        <w:t>09 :43 T = 100K P = 1.4 * 10</w:t>
      </w:r>
      <w:r w:rsidRPr="00E24C77">
        <w:rPr>
          <w:vertAlign w:val="superscript"/>
        </w:rPr>
        <w:t>e</w:t>
      </w:r>
      <w:r w:rsidRPr="00E24C77">
        <w:t>-9</w:t>
      </w:r>
    </w:p>
    <w:p w:rsidR="00EF43FE" w:rsidRDefault="00EF43FE" w:rsidP="001F7629">
      <w:r>
        <w:t>10:00</w:t>
      </w:r>
      <w:r>
        <w:tab/>
        <w:t>MCT Detector cooled</w:t>
      </w:r>
    </w:p>
    <w:p w:rsidR="00EF43FE" w:rsidRPr="00E24C77" w:rsidRDefault="00EF43FE" w:rsidP="001F7629">
      <w:r>
        <w:pict>
          <v:shape id="_x0000_i1063" type="#_x0000_t75" style="width:449.25pt;height:313.5pt">
            <v:imagedata r:id="rId43" o:title=""/>
          </v:shape>
        </w:pict>
      </w:r>
    </w:p>
    <w:p w:rsidR="00EF43FE" w:rsidRPr="00DA2F68" w:rsidRDefault="00EF43FE" w:rsidP="00B46892">
      <w:pPr>
        <w:spacing w:after="0"/>
        <w:rPr>
          <w:b/>
          <w:lang w:val="fr-FR"/>
        </w:rPr>
      </w:pPr>
      <w:r w:rsidRPr="00DA2F68">
        <w:rPr>
          <w:b/>
          <w:lang w:val="fr-FR"/>
        </w:rPr>
        <w:t>10:16</w:t>
      </w:r>
      <w:r w:rsidRPr="00DA2F68">
        <w:rPr>
          <w:b/>
          <w:lang w:val="fr-FR"/>
        </w:rPr>
        <w:tab/>
      </w:r>
      <w:r w:rsidRPr="00DA2F68">
        <w:rPr>
          <w:b/>
          <w:color w:val="339966"/>
          <w:lang w:val="fr-FR"/>
        </w:rPr>
        <w:t>ASW_2020_11_23_0033</w:t>
      </w:r>
    </w:p>
    <w:p w:rsidR="00EF43FE" w:rsidRPr="00B46892" w:rsidRDefault="00EF43FE" w:rsidP="00B46892">
      <w:pPr>
        <w:rPr>
          <w:lang w:val="fr-FR"/>
        </w:rPr>
      </w:pPr>
      <w:r w:rsidRPr="00B46892">
        <w:rPr>
          <w:lang w:val="fr-FR"/>
        </w:rPr>
        <w:t>512 scans</w:t>
      </w:r>
      <w:r w:rsidRPr="00B46892">
        <w:rPr>
          <w:lang w:val="fr-FR"/>
        </w:rPr>
        <w:tab/>
        <w:t>1 cm</w:t>
      </w:r>
      <w:r w:rsidRPr="00B46892">
        <w:rPr>
          <w:vertAlign w:val="superscript"/>
          <w:lang w:val="fr-FR"/>
        </w:rPr>
        <w:t>-1</w:t>
      </w:r>
      <w:r w:rsidRPr="00B46892">
        <w:rPr>
          <w:lang w:val="fr-FR"/>
        </w:rPr>
        <w:t xml:space="preserve"> res</w:t>
      </w:r>
      <w:r w:rsidRPr="00B46892">
        <w:rPr>
          <w:lang w:val="fr-FR"/>
        </w:rPr>
        <w:tab/>
        <w:t xml:space="preserve">signal </w:t>
      </w:r>
      <w:r>
        <w:rPr>
          <w:lang w:val="fr-FR"/>
        </w:rPr>
        <w:t>3.65</w:t>
      </w:r>
      <w:r w:rsidRPr="00B46892">
        <w:rPr>
          <w:lang w:val="fr-FR"/>
        </w:rPr>
        <w:br/>
        <w:t>p = 1.4 x 10</w:t>
      </w:r>
      <w:r w:rsidRPr="00B46892">
        <w:rPr>
          <w:vertAlign w:val="superscript"/>
          <w:lang w:val="fr-FR"/>
        </w:rPr>
        <w:t>-9</w:t>
      </w:r>
      <w:r w:rsidRPr="00B46892">
        <w:rPr>
          <w:lang w:val="fr-FR"/>
        </w:rPr>
        <w:t xml:space="preserve"> mbar T = 100K</w:t>
      </w:r>
    </w:p>
    <w:p w:rsidR="00EF43FE" w:rsidRPr="00195ABE" w:rsidRDefault="00EF43FE" w:rsidP="00195ABE">
      <w:pPr>
        <w:spacing w:after="0"/>
        <w:rPr>
          <w:b/>
          <w:lang w:val="fr-FR"/>
        </w:rPr>
      </w:pPr>
      <w:r w:rsidRPr="00195ABE">
        <w:rPr>
          <w:b/>
          <w:lang w:val="fr-FR"/>
        </w:rPr>
        <w:t>10</w:t>
      </w:r>
      <w:r>
        <w:rPr>
          <w:b/>
          <w:lang w:val="fr-FR"/>
        </w:rPr>
        <w:t>:35</w:t>
      </w:r>
      <w:r w:rsidRPr="00195ABE">
        <w:rPr>
          <w:b/>
          <w:lang w:val="fr-FR"/>
        </w:rPr>
        <w:tab/>
      </w:r>
      <w:r>
        <w:rPr>
          <w:b/>
          <w:color w:val="339966"/>
          <w:lang w:val="fr-FR"/>
        </w:rPr>
        <w:t>ASW_2020_11_23</w:t>
      </w:r>
      <w:r w:rsidRPr="00195ABE">
        <w:rPr>
          <w:b/>
          <w:color w:val="339966"/>
          <w:lang w:val="fr-FR"/>
        </w:rPr>
        <w:t>_003</w:t>
      </w:r>
      <w:r>
        <w:rPr>
          <w:b/>
          <w:color w:val="339966"/>
          <w:lang w:val="fr-FR"/>
        </w:rPr>
        <w:t>4</w:t>
      </w:r>
    </w:p>
    <w:p w:rsidR="00EF43FE" w:rsidRPr="00B46892" w:rsidRDefault="00EF43FE" w:rsidP="00195ABE">
      <w:pPr>
        <w:rPr>
          <w:lang w:val="fr-FR"/>
        </w:rPr>
      </w:pPr>
      <w:r w:rsidRPr="00B46892">
        <w:rPr>
          <w:lang w:val="fr-FR"/>
        </w:rPr>
        <w:t>512 scans</w:t>
      </w:r>
      <w:r w:rsidRPr="00B46892">
        <w:rPr>
          <w:lang w:val="fr-FR"/>
        </w:rPr>
        <w:tab/>
        <w:t>1 cm</w:t>
      </w:r>
      <w:r w:rsidRPr="00B46892">
        <w:rPr>
          <w:vertAlign w:val="superscript"/>
          <w:lang w:val="fr-FR"/>
        </w:rPr>
        <w:t>-1</w:t>
      </w:r>
      <w:r w:rsidRPr="00B46892">
        <w:rPr>
          <w:lang w:val="fr-FR"/>
        </w:rPr>
        <w:t xml:space="preserve"> res</w:t>
      </w:r>
      <w:r w:rsidRPr="00B46892">
        <w:rPr>
          <w:lang w:val="fr-FR"/>
        </w:rPr>
        <w:tab/>
        <w:t xml:space="preserve">signal </w:t>
      </w:r>
      <w:r>
        <w:rPr>
          <w:lang w:val="fr-FR"/>
        </w:rPr>
        <w:t>3.65</w:t>
      </w:r>
      <w:r w:rsidRPr="00B46892">
        <w:rPr>
          <w:lang w:val="fr-FR"/>
        </w:rPr>
        <w:br/>
        <w:t>p = 1.4 x 10</w:t>
      </w:r>
      <w:r w:rsidRPr="00B46892">
        <w:rPr>
          <w:vertAlign w:val="superscript"/>
          <w:lang w:val="fr-FR"/>
        </w:rPr>
        <w:t>-9</w:t>
      </w:r>
      <w:r w:rsidRPr="00B46892">
        <w:rPr>
          <w:lang w:val="fr-FR"/>
        </w:rPr>
        <w:t xml:space="preserve"> mbar T = 100K</w:t>
      </w:r>
    </w:p>
    <w:p w:rsidR="00EF43FE" w:rsidRPr="001F7629" w:rsidRDefault="00EF43FE" w:rsidP="00B80251">
      <w:pPr>
        <w:pStyle w:val="Heading2"/>
      </w:pPr>
      <w:r>
        <w:t>Annealing to 120K</w:t>
      </w:r>
    </w:p>
    <w:p w:rsidR="00EF43FE" w:rsidRPr="005C0D3F" w:rsidRDefault="00EF43FE" w:rsidP="00B80251">
      <w:pPr>
        <w:spacing w:after="0"/>
        <w:rPr>
          <w:b/>
        </w:rPr>
      </w:pPr>
      <w:r>
        <w:rPr>
          <w:b/>
        </w:rPr>
        <w:t>11:00</w:t>
      </w:r>
      <w:r w:rsidRPr="005C0D3F">
        <w:rPr>
          <w:b/>
        </w:rPr>
        <w:tab/>
      </w:r>
      <w:r>
        <w:rPr>
          <w:b/>
          <w:color w:val="339966"/>
        </w:rPr>
        <w:t>ASW_2020_11_23_0035</w:t>
      </w:r>
    </w:p>
    <w:p w:rsidR="00EF43FE" w:rsidRPr="00B80251" w:rsidRDefault="00EF43FE" w:rsidP="00B80251">
      <w:r w:rsidRPr="00B80251">
        <w:t>512 scans</w:t>
      </w:r>
      <w:r w:rsidRPr="00B80251">
        <w:tab/>
        <w:t>1 cm</w:t>
      </w:r>
      <w:r w:rsidRPr="00B80251">
        <w:rPr>
          <w:vertAlign w:val="superscript"/>
        </w:rPr>
        <w:t>-1</w:t>
      </w:r>
      <w:r w:rsidRPr="00B80251">
        <w:t xml:space="preserve"> res</w:t>
      </w:r>
      <w:r w:rsidRPr="00B80251">
        <w:tab/>
        <w:t xml:space="preserve">signal </w:t>
      </w:r>
      <w:r w:rsidRPr="00B80251">
        <w:br/>
        <w:t>p = 2.2 x 10</w:t>
      </w:r>
      <w:r w:rsidRPr="00B80251">
        <w:rPr>
          <w:vertAlign w:val="superscript"/>
        </w:rPr>
        <w:t>-9</w:t>
      </w:r>
      <w:r w:rsidRPr="00B80251">
        <w:t xml:space="preserve"> mbar</w:t>
      </w:r>
    </w:p>
    <w:p w:rsidR="00EF43FE" w:rsidRDefault="00EF43FE" w:rsidP="00B57869">
      <w:r>
        <w:t>11 :15</w:t>
      </w:r>
      <w:r w:rsidRPr="005C0D3F">
        <w:t xml:space="preserve"> Scan </w:t>
      </w:r>
      <w:r>
        <w:t>36</w:t>
      </w:r>
      <w:r w:rsidRPr="005C0D3F">
        <w:t xml:space="preserve"> –</w:t>
      </w:r>
      <w:r>
        <w:t xml:space="preserve"> 44 = MACRO isotherm at 120</w:t>
      </w:r>
      <w:r w:rsidRPr="005C0D3F">
        <w:t xml:space="preserve"> </w:t>
      </w:r>
    </w:p>
    <w:p w:rsidR="00EF43FE" w:rsidRPr="001F7629" w:rsidRDefault="00EF43FE" w:rsidP="00086E71">
      <w:pPr>
        <w:pStyle w:val="Heading2"/>
      </w:pPr>
      <w:r>
        <w:t>Annealing to 130K</w:t>
      </w:r>
    </w:p>
    <w:p w:rsidR="00EF43FE" w:rsidRPr="005C0D3F" w:rsidRDefault="00EF43FE" w:rsidP="00086E71">
      <w:pPr>
        <w:spacing w:after="0"/>
        <w:rPr>
          <w:b/>
        </w:rPr>
      </w:pPr>
      <w:r>
        <w:rPr>
          <w:b/>
        </w:rPr>
        <w:t>11:00</w:t>
      </w:r>
      <w:r w:rsidRPr="005C0D3F">
        <w:rPr>
          <w:b/>
        </w:rPr>
        <w:tab/>
      </w:r>
      <w:r>
        <w:rPr>
          <w:b/>
          <w:color w:val="339966"/>
        </w:rPr>
        <w:t>ASW_2020_11_23_0045</w:t>
      </w:r>
    </w:p>
    <w:p w:rsidR="00EF43FE" w:rsidRPr="00DA2F68" w:rsidRDefault="00EF43FE" w:rsidP="00086E71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 w:rsidRPr="00DA2F68">
        <w:br/>
        <w:t>p = 2.0 x 10</w:t>
      </w:r>
      <w:r w:rsidRPr="00DA2F68">
        <w:rPr>
          <w:vertAlign w:val="superscript"/>
        </w:rPr>
        <w:t>-9</w:t>
      </w:r>
      <w:r w:rsidRPr="00DA2F68">
        <w:t xml:space="preserve"> mbar</w:t>
      </w:r>
    </w:p>
    <w:p w:rsidR="00EF43FE" w:rsidRDefault="00EF43FE" w:rsidP="00896905">
      <w:r>
        <w:t>13 :40</w:t>
      </w:r>
      <w:r w:rsidRPr="005C0D3F">
        <w:t xml:space="preserve"> Scan </w:t>
      </w:r>
      <w:r>
        <w:t>46</w:t>
      </w:r>
      <w:r w:rsidRPr="005C0D3F">
        <w:t xml:space="preserve"> –</w:t>
      </w:r>
      <w:r>
        <w:t xml:space="preserve"> 54 = MACRO isotherm at 130</w:t>
      </w:r>
      <w:r w:rsidRPr="005C0D3F">
        <w:t xml:space="preserve"> </w:t>
      </w:r>
    </w:p>
    <w:p w:rsidR="00EF43FE" w:rsidRPr="001F7629" w:rsidRDefault="00EF43FE" w:rsidP="00CB01ED">
      <w:pPr>
        <w:pStyle w:val="Heading2"/>
      </w:pPr>
      <w:r>
        <w:t>Annealing to 135K</w:t>
      </w:r>
    </w:p>
    <w:p w:rsidR="00EF43FE" w:rsidRPr="005C0D3F" w:rsidRDefault="00EF43FE" w:rsidP="00CB01ED">
      <w:pPr>
        <w:spacing w:after="0"/>
        <w:rPr>
          <w:b/>
        </w:rPr>
      </w:pPr>
      <w:r>
        <w:rPr>
          <w:b/>
        </w:rPr>
        <w:t>15:50</w:t>
      </w:r>
      <w:r w:rsidRPr="005C0D3F">
        <w:rPr>
          <w:b/>
        </w:rPr>
        <w:tab/>
      </w:r>
      <w:r>
        <w:rPr>
          <w:b/>
          <w:color w:val="339966"/>
        </w:rPr>
        <w:t>ASW_2020_11_23_0055</w:t>
      </w:r>
    </w:p>
    <w:p w:rsidR="00EF43FE" w:rsidRPr="00DA2F68" w:rsidRDefault="00EF43FE" w:rsidP="00CB01ED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 w:rsidRPr="00DA2F68">
        <w:br/>
        <w:t>p = 6.5 x 10</w:t>
      </w:r>
      <w:r w:rsidRPr="00DA2F68">
        <w:rPr>
          <w:vertAlign w:val="superscript"/>
        </w:rPr>
        <w:t>-9</w:t>
      </w:r>
      <w:r w:rsidRPr="00DA2F68">
        <w:t xml:space="preserve"> mbar</w:t>
      </w:r>
    </w:p>
    <w:p w:rsidR="00EF43FE" w:rsidRDefault="00EF43FE" w:rsidP="001E65CB">
      <w:r>
        <w:t>16 :05</w:t>
      </w:r>
      <w:r w:rsidRPr="005C0D3F">
        <w:t xml:space="preserve"> Scan </w:t>
      </w:r>
      <w:r>
        <w:t>56</w:t>
      </w:r>
      <w:r w:rsidRPr="005C0D3F">
        <w:t xml:space="preserve"> –</w:t>
      </w:r>
      <w:r>
        <w:t xml:space="preserve"> 64 = MACRO isotherm at 135</w:t>
      </w:r>
      <w:r w:rsidRPr="005C0D3F">
        <w:t xml:space="preserve"> </w:t>
      </w:r>
    </w:p>
    <w:p w:rsidR="00EF43FE" w:rsidRPr="001F7629" w:rsidRDefault="00EF43FE" w:rsidP="00FA3F04">
      <w:pPr>
        <w:pStyle w:val="Heading2"/>
      </w:pPr>
      <w:r>
        <w:t>Annealing to 140K</w:t>
      </w:r>
    </w:p>
    <w:p w:rsidR="00EF43FE" w:rsidRPr="00DA2F68" w:rsidRDefault="00EF43FE" w:rsidP="00FA3F04">
      <w:pPr>
        <w:spacing w:after="0"/>
        <w:rPr>
          <w:b/>
          <w:lang w:val="fr-FR"/>
        </w:rPr>
      </w:pPr>
      <w:r w:rsidRPr="00DA2F68">
        <w:rPr>
          <w:b/>
          <w:lang w:val="fr-FR"/>
        </w:rPr>
        <w:t>18:15</w:t>
      </w:r>
      <w:r w:rsidRPr="00DA2F68">
        <w:rPr>
          <w:b/>
          <w:lang w:val="fr-FR"/>
        </w:rPr>
        <w:tab/>
      </w:r>
      <w:r w:rsidRPr="00DA2F68">
        <w:rPr>
          <w:b/>
          <w:color w:val="339966"/>
          <w:lang w:val="fr-FR"/>
        </w:rPr>
        <w:t>ASW_2020_11_23_0065</w:t>
      </w:r>
    </w:p>
    <w:p w:rsidR="00EF43FE" w:rsidRPr="00DA2F68" w:rsidRDefault="00EF43FE" w:rsidP="00FA3F04">
      <w:pPr>
        <w:rPr>
          <w:lang w:val="fr-FR"/>
        </w:rPr>
      </w:pPr>
      <w:r w:rsidRPr="00DA2F68">
        <w:rPr>
          <w:lang w:val="fr-FR"/>
        </w:rPr>
        <w:t>512 scans</w:t>
      </w:r>
      <w:r w:rsidRPr="00DA2F68">
        <w:rPr>
          <w:lang w:val="fr-FR"/>
        </w:rPr>
        <w:tab/>
        <w:t>1 cm</w:t>
      </w:r>
      <w:r w:rsidRPr="00DA2F68">
        <w:rPr>
          <w:vertAlign w:val="superscript"/>
          <w:lang w:val="fr-FR"/>
        </w:rPr>
        <w:t>-1</w:t>
      </w:r>
      <w:r w:rsidRPr="00DA2F68">
        <w:rPr>
          <w:lang w:val="fr-FR"/>
        </w:rPr>
        <w:t xml:space="preserve"> res</w:t>
      </w:r>
      <w:r w:rsidRPr="00DA2F68">
        <w:rPr>
          <w:lang w:val="fr-FR"/>
        </w:rPr>
        <w:tab/>
        <w:t>signal 3.83</w:t>
      </w:r>
      <w:r w:rsidRPr="00DA2F68">
        <w:rPr>
          <w:lang w:val="fr-FR"/>
        </w:rPr>
        <w:br/>
      </w:r>
    </w:p>
    <w:p w:rsidR="00EF43FE" w:rsidRDefault="00EF43FE" w:rsidP="00EC7CF0">
      <w:r>
        <w:t>18 :30</w:t>
      </w:r>
      <w:r w:rsidRPr="005C0D3F">
        <w:t xml:space="preserve"> Scan </w:t>
      </w:r>
      <w:r>
        <w:t>66</w:t>
      </w:r>
      <w:r w:rsidRPr="005C0D3F">
        <w:t xml:space="preserve"> –</w:t>
      </w:r>
      <w:r>
        <w:t xml:space="preserve"> 74 = MACRO isotherm at 140</w:t>
      </w:r>
    </w:p>
    <w:p w:rsidR="00EF43FE" w:rsidRDefault="00EF43FE" w:rsidP="00EC7CF0">
      <w:r>
        <w:t>20:39 MCT Detector cooled</w:t>
      </w:r>
      <w:r w:rsidRPr="005C0D3F">
        <w:t xml:space="preserve"> </w:t>
      </w:r>
    </w:p>
    <w:p w:rsidR="00EF43FE" w:rsidRPr="00EC7CF0" w:rsidRDefault="00EF43FE" w:rsidP="00EC7CF0">
      <w:pPr>
        <w:spacing w:after="0"/>
        <w:rPr>
          <w:b/>
          <w:lang w:val="fr-FR"/>
        </w:rPr>
      </w:pPr>
      <w:r w:rsidRPr="00EC7CF0">
        <w:rPr>
          <w:b/>
          <w:lang w:val="fr-FR"/>
        </w:rPr>
        <w:t>20:41</w:t>
      </w:r>
      <w:r w:rsidRPr="00EC7CF0">
        <w:rPr>
          <w:b/>
          <w:lang w:val="fr-FR"/>
        </w:rPr>
        <w:tab/>
      </w:r>
      <w:r w:rsidRPr="00EC7CF0">
        <w:rPr>
          <w:b/>
          <w:color w:val="339966"/>
          <w:lang w:val="fr-FR"/>
        </w:rPr>
        <w:t>ASW_2020_11_23_00</w:t>
      </w:r>
      <w:r>
        <w:rPr>
          <w:b/>
          <w:color w:val="339966"/>
          <w:lang w:val="fr-FR"/>
        </w:rPr>
        <w:t>7</w:t>
      </w:r>
      <w:r w:rsidRPr="00EC7CF0">
        <w:rPr>
          <w:b/>
          <w:color w:val="339966"/>
          <w:lang w:val="fr-FR"/>
        </w:rPr>
        <w:t>5</w:t>
      </w:r>
    </w:p>
    <w:p w:rsidR="00EF43FE" w:rsidRDefault="00EF43FE" w:rsidP="00EC7CF0">
      <w:pPr>
        <w:rPr>
          <w:lang w:val="fr-FR"/>
        </w:rPr>
      </w:pPr>
      <w:r w:rsidRPr="00EC7CF0">
        <w:rPr>
          <w:lang w:val="fr-FR"/>
        </w:rPr>
        <w:t>512 scans</w:t>
      </w:r>
      <w:r w:rsidRPr="00EC7CF0">
        <w:rPr>
          <w:lang w:val="fr-FR"/>
        </w:rPr>
        <w:tab/>
        <w:t>1 cm</w:t>
      </w:r>
      <w:r w:rsidRPr="00EC7CF0">
        <w:rPr>
          <w:vertAlign w:val="superscript"/>
          <w:lang w:val="fr-FR"/>
        </w:rPr>
        <w:t>-1</w:t>
      </w:r>
      <w:r w:rsidRPr="00EC7CF0">
        <w:rPr>
          <w:lang w:val="fr-FR"/>
        </w:rPr>
        <w:t xml:space="preserve"> res</w:t>
      </w:r>
      <w:r w:rsidRPr="00EC7CF0">
        <w:rPr>
          <w:lang w:val="fr-FR"/>
        </w:rPr>
        <w:tab/>
        <w:t xml:space="preserve">signal </w:t>
      </w:r>
      <w:r>
        <w:rPr>
          <w:lang w:val="fr-FR"/>
        </w:rPr>
        <w:t>3.69</w:t>
      </w:r>
    </w:p>
    <w:p w:rsidR="00EF43FE" w:rsidRPr="00DA2F68" w:rsidRDefault="00EF43FE" w:rsidP="00EC7CF0">
      <w:r w:rsidRPr="00DA2F68">
        <w:t>P = 3.8 * 10-8</w:t>
      </w:r>
      <w:r w:rsidRPr="00DA2F68">
        <w:tab/>
        <w:t>T = 140.0</w:t>
      </w:r>
    </w:p>
    <w:p w:rsidR="00EF43FE" w:rsidRPr="001F7629" w:rsidRDefault="00EF43FE" w:rsidP="00EC7CF0">
      <w:pPr>
        <w:pStyle w:val="Heading2"/>
      </w:pPr>
      <w:r>
        <w:t>Annealing to 145K</w:t>
      </w:r>
    </w:p>
    <w:p w:rsidR="00EF43FE" w:rsidRPr="00DA2F68" w:rsidRDefault="00EF43FE" w:rsidP="00EC7CF0">
      <w:pPr>
        <w:spacing w:after="0"/>
        <w:rPr>
          <w:b/>
        </w:rPr>
      </w:pPr>
      <w:r w:rsidRPr="00DA2F68">
        <w:rPr>
          <w:b/>
        </w:rPr>
        <w:t>21:00</w:t>
      </w:r>
      <w:r w:rsidRPr="00DA2F68">
        <w:rPr>
          <w:b/>
        </w:rPr>
        <w:tab/>
      </w:r>
      <w:r w:rsidRPr="00DA2F68">
        <w:rPr>
          <w:b/>
          <w:color w:val="339966"/>
        </w:rPr>
        <w:t>ASW_2020_11_23_0076</w:t>
      </w:r>
    </w:p>
    <w:p w:rsidR="00EF43FE" w:rsidRPr="00DA2F68" w:rsidRDefault="00EF43FE" w:rsidP="00EC7CF0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>signal 3.37</w:t>
      </w:r>
    </w:p>
    <w:p w:rsidR="00EF43FE" w:rsidRDefault="00EF43FE" w:rsidP="00EC7CF0">
      <w:r>
        <w:t>P= 3.4 10-8</w:t>
      </w:r>
      <w:r>
        <w:tab/>
      </w:r>
      <w:r w:rsidRPr="00FA3F04">
        <w:br/>
      </w:r>
      <w:r>
        <w:t>21 :15  MACRO isotherm at 145     80 scans</w:t>
      </w:r>
    </w:p>
    <w:p w:rsidR="00EF43FE" w:rsidRDefault="00EF43FE" w:rsidP="001A0FBA">
      <w:pPr>
        <w:pStyle w:val="Heading2"/>
      </w:pPr>
      <w:r>
        <w:t>25/11</w:t>
      </w:r>
    </w:p>
    <w:p w:rsidR="00EF43FE" w:rsidRDefault="00EF43FE" w:rsidP="001A0FBA">
      <w:r>
        <w:t>13:27</w:t>
      </w:r>
      <w:r>
        <w:tab/>
      </w:r>
      <w:smartTag w:uri="urn:schemas-microsoft-com:office:smarttags" w:element="place">
        <w:r>
          <w:t>Loop</w:t>
        </w:r>
      </w:smartTag>
      <w:r>
        <w:t xml:space="preserve"> exit at 69 scans </w:t>
      </w:r>
      <w:r>
        <w:sym w:font="Wingdings" w:char="F0E0"/>
      </w:r>
      <w:r>
        <w:t xml:space="preserve">  UP TO SCAN 144</w:t>
      </w:r>
    </w:p>
    <w:p w:rsidR="00EF43FE" w:rsidRDefault="00EF43FE" w:rsidP="001A0FBA">
      <w:r>
        <w:t>P = 2.27 10e-8</w:t>
      </w:r>
    </w:p>
    <w:p w:rsidR="00EF43FE" w:rsidRDefault="00EF43FE" w:rsidP="001A0FBA">
      <w:r>
        <w:t>13:34 MCT Detector cooled</w:t>
      </w:r>
    </w:p>
    <w:p w:rsidR="00EF43FE" w:rsidRDefault="00EF43FE" w:rsidP="001A0FBA">
      <w:r>
        <w:t>13:35 Macro 20 scans (isotherm 145)</w:t>
      </w:r>
    </w:p>
    <w:p w:rsidR="00EF43FE" w:rsidRDefault="00EF43FE" w:rsidP="001A0FBA">
      <w:r>
        <w:t>MACRO 20 scans</w:t>
      </w:r>
    </w:p>
    <w:p w:rsidR="00EF43FE" w:rsidRDefault="00EF43FE" w:rsidP="001A0FBA">
      <w:r>
        <w:t xml:space="preserve">18:40 P = 8.5 * 10-9 </w:t>
      </w:r>
    </w:p>
    <w:p w:rsidR="00EF43FE" w:rsidRPr="00DA2F68" w:rsidRDefault="00EF43FE" w:rsidP="00101C8A">
      <w:pPr>
        <w:spacing w:after="0"/>
        <w:rPr>
          <w:b/>
        </w:rPr>
      </w:pPr>
      <w:r w:rsidRPr="00DA2F68">
        <w:rPr>
          <w:b/>
        </w:rPr>
        <w:t>18:40</w:t>
      </w:r>
      <w:r w:rsidRPr="00DA2F68">
        <w:rPr>
          <w:b/>
        </w:rPr>
        <w:tab/>
      </w:r>
      <w:r w:rsidRPr="00DA2F68">
        <w:rPr>
          <w:b/>
          <w:color w:val="339966"/>
        </w:rPr>
        <w:t>ASW_2020_11_23_0165</w:t>
      </w:r>
    </w:p>
    <w:p w:rsidR="00EF43FE" w:rsidRPr="00DA2F68" w:rsidRDefault="00EF43FE" w:rsidP="00101C8A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>signal 3.78</w:t>
      </w:r>
    </w:p>
    <w:p w:rsidR="00EF43FE" w:rsidRDefault="00EF43FE" w:rsidP="00101C8A">
      <w:r w:rsidRPr="00AB7C8E">
        <w:t>18 :57 Cryo turned off, heater setted up at 300</w:t>
      </w:r>
      <w:r>
        <w:t xml:space="preserve"> (P rise to 3 * 10-7 </w:t>
      </w:r>
      <w:r>
        <w:sym w:font="Wingdings" w:char="F0E0"/>
      </w:r>
      <w:r>
        <w:t xml:space="preserve"> ice wasn`t fully desorbed)</w:t>
      </w:r>
    </w:p>
    <w:p w:rsidR="00EF43FE" w:rsidRDefault="00EF43FE" w:rsidP="00101C8A">
      <w:r>
        <w:t>19:00 P = 4.5 e-7 T = 163.9</w:t>
      </w:r>
    </w:p>
    <w:p w:rsidR="00EF43FE" w:rsidRDefault="00EF43FE" w:rsidP="00101C8A">
      <w:r>
        <w:t>19:01 T = 174.4 P = 7.5 e-7</w:t>
      </w:r>
    </w:p>
    <w:p w:rsidR="00EF43FE" w:rsidRDefault="00EF43FE" w:rsidP="00101C8A"/>
    <w:p w:rsidR="00EF43FE" w:rsidRPr="00AB7C8E" w:rsidRDefault="00EF43FE" w:rsidP="00101C8A">
      <w:r>
        <w:t>At 177 K P rise to 10-5 and then decrease</w:t>
      </w:r>
    </w:p>
    <w:p w:rsidR="00EF43FE" w:rsidRPr="00AB7C8E" w:rsidRDefault="00EF43FE" w:rsidP="001A0FBA"/>
    <w:p w:rsidR="00EF43FE" w:rsidRDefault="00EF43FE" w:rsidP="00DA2F68">
      <w:pPr>
        <w:pStyle w:val="Heading1"/>
      </w:pPr>
      <w:r>
        <w:t>Thursday</w:t>
      </w:r>
      <w:r w:rsidRPr="00C83453">
        <w:t xml:space="preserve"> </w:t>
      </w:r>
      <w:r>
        <w:t>26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Pr="00DA2F68" w:rsidRDefault="00EF43FE" w:rsidP="00DA2F68">
      <w:r>
        <w:t>T = 277.9 P = 4.9 e-9</w:t>
      </w:r>
    </w:p>
    <w:p w:rsidR="00EF43FE" w:rsidRDefault="00EF43FE" w:rsidP="00EC7CF0">
      <w:r>
        <w:t xml:space="preserve">9:50 </w:t>
      </w:r>
      <w:smartTag w:uri="urn:schemas-microsoft-com:office:smarttags" w:element="place">
        <w:smartTag w:uri="urn:schemas-microsoft-com:office:smarttags" w:element="City">
          <w:r>
            <w:t>Cryo</w:t>
          </w:r>
        </w:smartTag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:rsidR="00EF43FE" w:rsidRDefault="00EF43FE" w:rsidP="00EC7CF0">
      <w:r>
        <w:t>13:56</w:t>
      </w:r>
      <w:r>
        <w:tab/>
        <w:t>MCT Detector cooled</w:t>
      </w:r>
    </w:p>
    <w:p w:rsidR="00EF43FE" w:rsidRPr="00AB7C8E" w:rsidRDefault="00EF43FE" w:rsidP="00EC7CF0">
      <w:r>
        <w:t>14:00 Laser On</w:t>
      </w:r>
    </w:p>
    <w:p w:rsidR="00EF43FE" w:rsidRPr="00AB7C8E" w:rsidRDefault="00EF43FE" w:rsidP="00EC7CF0">
      <w:r>
        <w:t>14:00 T set up 140K</w:t>
      </w:r>
    </w:p>
    <w:p w:rsidR="00EF43FE" w:rsidRPr="00604C28" w:rsidRDefault="00EF43FE" w:rsidP="006261D1">
      <w:pPr>
        <w:pStyle w:val="Heading1"/>
      </w:pPr>
      <w:r w:rsidRPr="00C83453">
        <w:t>Background scan</w:t>
      </w:r>
      <w:r>
        <w:t>(s) #1</w:t>
      </w:r>
    </w:p>
    <w:p w:rsidR="00EF43FE" w:rsidRPr="006261D1" w:rsidRDefault="00EF43FE" w:rsidP="006261D1">
      <w:pPr>
        <w:pStyle w:val="BodyText"/>
        <w:spacing w:after="0"/>
        <w:rPr>
          <w:color w:val="339966"/>
          <w:lang w:val="fr-FR"/>
        </w:rPr>
      </w:pPr>
      <w:r w:rsidRPr="006261D1">
        <w:rPr>
          <w:b/>
          <w:lang w:val="fr-FR"/>
        </w:rPr>
        <w:t>12:25</w:t>
      </w:r>
      <w:r>
        <w:rPr>
          <w:b/>
          <w:color w:val="339966"/>
          <w:lang w:val="fr-FR"/>
        </w:rPr>
        <w:tab/>
        <w:t>BG20201126</w:t>
      </w:r>
      <w:r w:rsidRPr="006261D1">
        <w:rPr>
          <w:b/>
          <w:color w:val="339966"/>
          <w:lang w:val="fr-FR"/>
        </w:rPr>
        <w:t>_01</w:t>
      </w:r>
      <w:r w:rsidRPr="006261D1">
        <w:rPr>
          <w:color w:val="339966"/>
          <w:lang w:val="fr-FR"/>
        </w:rPr>
        <w:tab/>
      </w:r>
    </w:p>
    <w:p w:rsidR="00EF43FE" w:rsidRPr="006261D1" w:rsidRDefault="00EF43FE" w:rsidP="006261D1">
      <w:pPr>
        <w:ind w:left="720"/>
        <w:rPr>
          <w:lang w:val="fr-FR"/>
        </w:rPr>
      </w:pPr>
      <w:r w:rsidRPr="006261D1">
        <w:rPr>
          <w:lang w:val="fr-FR"/>
        </w:rPr>
        <w:t>512 scans</w:t>
      </w:r>
      <w:r w:rsidRPr="006261D1">
        <w:rPr>
          <w:lang w:val="fr-FR"/>
        </w:rPr>
        <w:tab/>
        <w:t>res = 1 cm</w:t>
      </w:r>
      <w:r w:rsidRPr="006261D1">
        <w:rPr>
          <w:vertAlign w:val="superscript"/>
          <w:lang w:val="fr-FR"/>
        </w:rPr>
        <w:t>-1</w:t>
      </w:r>
      <w:r w:rsidRPr="006261D1">
        <w:rPr>
          <w:lang w:val="fr-FR"/>
        </w:rPr>
        <w:tab/>
        <w:t>signal = 3.59</w:t>
      </w:r>
      <w:r w:rsidRPr="006261D1">
        <w:rPr>
          <w:lang w:val="fr-FR"/>
        </w:rPr>
        <w:br/>
      </w:r>
    </w:p>
    <w:p w:rsidR="00EF43FE" w:rsidRPr="00273C85" w:rsidRDefault="00EF43FE" w:rsidP="006261D1">
      <w:pPr>
        <w:pStyle w:val="Heading2"/>
        <w:rPr>
          <w:lang w:val="it-IT"/>
        </w:rPr>
      </w:pPr>
      <w:r>
        <w:rPr>
          <w:lang w:val="it-IT"/>
        </w:rPr>
        <w:t>Deposition #12: H2O @ 140</w:t>
      </w:r>
      <w:r w:rsidRPr="00273C85">
        <w:rPr>
          <w:lang w:val="it-IT"/>
        </w:rPr>
        <w:t xml:space="preserve">K </w:t>
      </w:r>
    </w:p>
    <w:p w:rsidR="00EF43FE" w:rsidRPr="006457C0" w:rsidRDefault="00EF43FE" w:rsidP="005E22E5">
      <w:pPr>
        <w:rPr>
          <w:lang w:val="it-IT"/>
        </w:rPr>
      </w:pPr>
      <w:r>
        <w:rPr>
          <w:lang w:val="it-IT"/>
        </w:rPr>
        <w:t>15:30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6C5C0B" w:rsidRDefault="00EF43FE" w:rsidP="005E22E5">
      <w:pPr>
        <w:pStyle w:val="BodyText"/>
        <w:ind w:firstLine="720"/>
      </w:pPr>
      <w:r w:rsidRPr="006C5C0B">
        <w:t>- Initial Temperature: 140.0 K</w:t>
      </w:r>
    </w:p>
    <w:p w:rsidR="00EF43FE" w:rsidRPr="00DA2F68" w:rsidRDefault="00EF43FE" w:rsidP="005E22E5">
      <w:pPr>
        <w:pStyle w:val="BodyText"/>
        <w:ind w:firstLine="720"/>
      </w:pPr>
      <w:r>
        <w:t>- Initial pressure:   7.5</w:t>
      </w:r>
      <w:r w:rsidRPr="00DA2F68">
        <w:t xml:space="preserve"> * 10-9 mbar</w:t>
      </w:r>
    </w:p>
    <w:p w:rsidR="00EF43FE" w:rsidRPr="00DA2F68" w:rsidRDefault="00EF43FE" w:rsidP="005E22E5">
      <w:pPr>
        <w:pStyle w:val="BodyText"/>
        <w:ind w:firstLine="720"/>
      </w:pPr>
      <w:r w:rsidRPr="00DA2F68">
        <w:t>- Initial gas cell pressure: 7.</w:t>
      </w:r>
      <w:r>
        <w:t>57</w:t>
      </w:r>
      <w:r w:rsidRPr="00DA2F68">
        <w:t xml:space="preserve"> Torr</w:t>
      </w:r>
    </w:p>
    <w:p w:rsidR="00EF43FE" w:rsidRPr="006C5C0B" w:rsidRDefault="00EF43FE" w:rsidP="005E22E5">
      <w:pPr>
        <w:pStyle w:val="BodyText"/>
        <w:ind w:firstLine="720"/>
        <w:rPr>
          <w:lang w:val="fr-FR"/>
        </w:rPr>
      </w:pPr>
      <w:r w:rsidRPr="006C5C0B">
        <w:rPr>
          <w:lang w:val="fr-FR"/>
        </w:rPr>
        <w:t>- Deposition pressure:  1* 10-7 mbar</w:t>
      </w:r>
    </w:p>
    <w:p w:rsidR="00EF43FE" w:rsidRPr="006C5C0B" w:rsidRDefault="00EF43FE" w:rsidP="005E22E5">
      <w:pPr>
        <w:pStyle w:val="BodyText"/>
        <w:ind w:firstLine="720"/>
        <w:rPr>
          <w:lang w:val="fr-FR"/>
        </w:rPr>
      </w:pPr>
      <w:r w:rsidRPr="006C5C0B">
        <w:rPr>
          <w:lang w:val="fr-FR"/>
        </w:rPr>
        <w:t>- Laser signal:  237.3 mV</w:t>
      </w:r>
    </w:p>
    <w:p w:rsidR="00EF43FE" w:rsidRDefault="00EF43FE" w:rsidP="00EC7CF0">
      <w:pPr>
        <w:rPr>
          <w:color w:val="FF0000"/>
        </w:rPr>
      </w:pPr>
      <w:r w:rsidRPr="006F02E9">
        <w:rPr>
          <w:color w:val="FF0000"/>
        </w:rPr>
        <w:t>PROBLEM with leak valve …</w:t>
      </w:r>
      <w:r>
        <w:rPr>
          <w:color w:val="FF0000"/>
        </w:rPr>
        <w:t xml:space="preserve"> (very thick sample, very quick flow)</w:t>
      </w:r>
    </w:p>
    <w:p w:rsidR="00EF43FE" w:rsidRPr="006F02E9" w:rsidRDefault="00EF43FE" w:rsidP="006F02E9">
      <w:pPr>
        <w:spacing w:after="0"/>
        <w:rPr>
          <w:b/>
          <w:lang w:val="fr-FR"/>
        </w:rPr>
      </w:pPr>
      <w:r>
        <w:rPr>
          <w:b/>
          <w:lang w:val="fr-FR"/>
        </w:rPr>
        <w:t>15:27</w:t>
      </w:r>
      <w:r w:rsidRPr="006F02E9">
        <w:rPr>
          <w:b/>
          <w:lang w:val="fr-FR"/>
        </w:rPr>
        <w:tab/>
      </w:r>
      <w:r>
        <w:rPr>
          <w:b/>
          <w:color w:val="339966"/>
          <w:lang w:val="fr-FR"/>
        </w:rPr>
        <w:t>ASW_2020_11_26</w:t>
      </w:r>
      <w:r w:rsidRPr="006F02E9">
        <w:rPr>
          <w:b/>
          <w:color w:val="339966"/>
          <w:lang w:val="fr-FR"/>
        </w:rPr>
        <w:t>_0</w:t>
      </w:r>
      <w:r>
        <w:rPr>
          <w:b/>
          <w:color w:val="339966"/>
          <w:lang w:val="fr-FR"/>
        </w:rPr>
        <w:t>001</w:t>
      </w:r>
    </w:p>
    <w:p w:rsidR="00EF43FE" w:rsidRPr="006F02E9" w:rsidRDefault="00EF43FE" w:rsidP="006F02E9">
      <w:pPr>
        <w:rPr>
          <w:lang w:val="fr-FR"/>
        </w:rPr>
      </w:pPr>
      <w:r w:rsidRPr="006F02E9">
        <w:rPr>
          <w:lang w:val="fr-FR"/>
        </w:rPr>
        <w:t>512 scans</w:t>
      </w:r>
      <w:r w:rsidRPr="006F02E9">
        <w:rPr>
          <w:lang w:val="fr-FR"/>
        </w:rPr>
        <w:tab/>
        <w:t>1 cm</w:t>
      </w:r>
      <w:r w:rsidRPr="006F02E9">
        <w:rPr>
          <w:vertAlign w:val="superscript"/>
          <w:lang w:val="fr-FR"/>
        </w:rPr>
        <w:t>-1</w:t>
      </w:r>
      <w:r w:rsidRPr="006F02E9">
        <w:rPr>
          <w:lang w:val="fr-FR"/>
        </w:rPr>
        <w:t xml:space="preserve"> res</w:t>
      </w:r>
      <w:r w:rsidRPr="006F02E9">
        <w:rPr>
          <w:lang w:val="fr-FR"/>
        </w:rPr>
        <w:tab/>
        <w:t xml:space="preserve">signal </w:t>
      </w:r>
      <w:r>
        <w:rPr>
          <w:lang w:val="fr-FR"/>
        </w:rPr>
        <w:t>3.38</w:t>
      </w:r>
    </w:p>
    <w:p w:rsidR="00EF43FE" w:rsidRPr="006F02E9" w:rsidRDefault="00EF43FE" w:rsidP="00A32F88">
      <w:pPr>
        <w:spacing w:after="0"/>
        <w:rPr>
          <w:b/>
          <w:lang w:val="fr-FR"/>
        </w:rPr>
      </w:pPr>
      <w:r>
        <w:rPr>
          <w:b/>
          <w:lang w:val="fr-FR"/>
        </w:rPr>
        <w:t>15:43</w:t>
      </w:r>
      <w:r w:rsidRPr="006F02E9">
        <w:rPr>
          <w:b/>
          <w:lang w:val="fr-FR"/>
        </w:rPr>
        <w:tab/>
      </w:r>
      <w:r>
        <w:rPr>
          <w:b/>
          <w:color w:val="339966"/>
          <w:lang w:val="fr-FR"/>
        </w:rPr>
        <w:t>ASW_2020_11_26</w:t>
      </w:r>
      <w:r w:rsidRPr="006F02E9">
        <w:rPr>
          <w:b/>
          <w:color w:val="339966"/>
          <w:lang w:val="fr-FR"/>
        </w:rPr>
        <w:t>_0</w:t>
      </w:r>
      <w:r>
        <w:rPr>
          <w:b/>
          <w:color w:val="339966"/>
          <w:lang w:val="fr-FR"/>
        </w:rPr>
        <w:t>002</w:t>
      </w:r>
    </w:p>
    <w:p w:rsidR="00EF43FE" w:rsidRDefault="00EF43FE" w:rsidP="00A32F88">
      <w:pPr>
        <w:rPr>
          <w:lang w:val="fr-FR"/>
        </w:rPr>
      </w:pPr>
      <w:r w:rsidRPr="006F02E9">
        <w:rPr>
          <w:lang w:val="fr-FR"/>
        </w:rPr>
        <w:t>512 scans</w:t>
      </w:r>
      <w:r w:rsidRPr="006F02E9">
        <w:rPr>
          <w:lang w:val="fr-FR"/>
        </w:rPr>
        <w:tab/>
        <w:t>1 cm</w:t>
      </w:r>
      <w:r w:rsidRPr="006F02E9">
        <w:rPr>
          <w:vertAlign w:val="superscript"/>
          <w:lang w:val="fr-FR"/>
        </w:rPr>
        <w:t>-1</w:t>
      </w:r>
      <w:r w:rsidRPr="006F02E9">
        <w:rPr>
          <w:lang w:val="fr-FR"/>
        </w:rPr>
        <w:t xml:space="preserve"> res</w:t>
      </w:r>
      <w:r w:rsidRPr="006F02E9">
        <w:rPr>
          <w:lang w:val="fr-FR"/>
        </w:rPr>
        <w:tab/>
        <w:t xml:space="preserve">signal </w:t>
      </w:r>
      <w:r>
        <w:rPr>
          <w:lang w:val="fr-FR"/>
        </w:rPr>
        <w:t>3.38</w:t>
      </w:r>
    </w:p>
    <w:p w:rsidR="00EF43FE" w:rsidRDefault="00EF43FE" w:rsidP="00A32F88">
      <w:r w:rsidRPr="00C41038">
        <w:t>16 :00 Heater turned off and Macro 20 scans</w:t>
      </w:r>
    </w:p>
    <w:p w:rsidR="00EF43FE" w:rsidRDefault="00EF43FE" w:rsidP="00A32F88">
      <w:r>
        <w:t>20:40 Macro finished</w:t>
      </w:r>
    </w:p>
    <w:p w:rsidR="00EF43FE" w:rsidRPr="001F7629" w:rsidRDefault="00EF43FE" w:rsidP="007C31BF">
      <w:pPr>
        <w:pStyle w:val="Heading2"/>
      </w:pPr>
      <w:r>
        <w:t>Annealing to 120K</w:t>
      </w:r>
    </w:p>
    <w:p w:rsidR="00EF43FE" w:rsidRPr="00DA2F68" w:rsidRDefault="00EF43FE" w:rsidP="007C31BF">
      <w:pPr>
        <w:spacing w:after="0"/>
        <w:rPr>
          <w:b/>
        </w:rPr>
      </w:pPr>
      <w:r>
        <w:rPr>
          <w:b/>
        </w:rPr>
        <w:t>20:45</w:t>
      </w:r>
      <w:r w:rsidRPr="00DA2F68">
        <w:rPr>
          <w:b/>
        </w:rPr>
        <w:tab/>
      </w:r>
      <w:r>
        <w:rPr>
          <w:b/>
          <w:color w:val="339966"/>
        </w:rPr>
        <w:t>ASW_2020_11_26</w:t>
      </w:r>
      <w:r w:rsidRPr="00DA2F68">
        <w:rPr>
          <w:b/>
          <w:color w:val="339966"/>
        </w:rPr>
        <w:t>_00</w:t>
      </w:r>
      <w:r>
        <w:rPr>
          <w:b/>
          <w:color w:val="339966"/>
        </w:rPr>
        <w:t>23</w:t>
      </w:r>
    </w:p>
    <w:p w:rsidR="00EF43FE" w:rsidRPr="00FC564A" w:rsidRDefault="00EF43FE" w:rsidP="007C31BF">
      <w:pPr>
        <w:rPr>
          <w:lang w:val="fr-FR"/>
        </w:rPr>
      </w:pPr>
      <w:r w:rsidRPr="00FC564A">
        <w:rPr>
          <w:lang w:val="fr-FR"/>
        </w:rPr>
        <w:t>512 scans</w:t>
      </w:r>
      <w:r w:rsidRPr="00FC564A">
        <w:rPr>
          <w:lang w:val="fr-FR"/>
        </w:rPr>
        <w:tab/>
        <w:t>1 cm</w:t>
      </w:r>
      <w:r w:rsidRPr="00FC564A">
        <w:rPr>
          <w:vertAlign w:val="superscript"/>
          <w:lang w:val="fr-FR"/>
        </w:rPr>
        <w:t>-1</w:t>
      </w:r>
      <w:r w:rsidRPr="00FC564A">
        <w:rPr>
          <w:lang w:val="fr-FR"/>
        </w:rPr>
        <w:t xml:space="preserve"> res</w:t>
      </w:r>
      <w:r w:rsidRPr="00FC564A">
        <w:rPr>
          <w:lang w:val="fr-FR"/>
        </w:rPr>
        <w:tab/>
        <w:t>signal 3.34</w:t>
      </w:r>
    </w:p>
    <w:p w:rsidR="00EF43FE" w:rsidRPr="00FC564A" w:rsidRDefault="00EF43FE" w:rsidP="007C31BF">
      <w:pPr>
        <w:rPr>
          <w:lang w:val="fr-FR"/>
        </w:rPr>
      </w:pPr>
      <w:r w:rsidRPr="00FC564A">
        <w:rPr>
          <w:lang w:val="fr-FR"/>
        </w:rPr>
        <w:t>P = 5 * 10-9</w:t>
      </w:r>
      <w:r w:rsidRPr="00FC564A">
        <w:rPr>
          <w:lang w:val="fr-FR"/>
        </w:rPr>
        <w:tab/>
        <w:t>T = 20.7</w:t>
      </w:r>
    </w:p>
    <w:p w:rsidR="00EF43FE" w:rsidRPr="00FC564A" w:rsidRDefault="00EF43FE" w:rsidP="00FC564A">
      <w:pPr>
        <w:spacing w:after="0"/>
        <w:rPr>
          <w:b/>
          <w:lang w:val="fr-FR"/>
        </w:rPr>
      </w:pPr>
      <w:r>
        <w:rPr>
          <w:b/>
          <w:lang w:val="fr-FR"/>
        </w:rPr>
        <w:t>21:00</w:t>
      </w:r>
      <w:r w:rsidRPr="00FC564A">
        <w:rPr>
          <w:b/>
          <w:lang w:val="fr-FR"/>
        </w:rPr>
        <w:tab/>
      </w:r>
      <w:r w:rsidRPr="00FC564A">
        <w:rPr>
          <w:b/>
          <w:color w:val="339966"/>
          <w:lang w:val="fr-FR"/>
        </w:rPr>
        <w:t>ASW_2020_11_26_002</w:t>
      </w:r>
      <w:r>
        <w:rPr>
          <w:b/>
          <w:color w:val="339966"/>
          <w:lang w:val="fr-FR"/>
        </w:rPr>
        <w:t>4</w:t>
      </w:r>
    </w:p>
    <w:p w:rsidR="00EF43FE" w:rsidRPr="00FC564A" w:rsidRDefault="00EF43FE" w:rsidP="00FC564A">
      <w:pPr>
        <w:rPr>
          <w:lang w:val="fr-FR"/>
        </w:rPr>
      </w:pPr>
      <w:r w:rsidRPr="00FC564A">
        <w:rPr>
          <w:lang w:val="fr-FR"/>
        </w:rPr>
        <w:t>512 scans</w:t>
      </w:r>
      <w:r w:rsidRPr="00FC564A">
        <w:rPr>
          <w:lang w:val="fr-FR"/>
        </w:rPr>
        <w:tab/>
        <w:t>1 cm</w:t>
      </w:r>
      <w:r w:rsidRPr="00FC564A">
        <w:rPr>
          <w:vertAlign w:val="superscript"/>
          <w:lang w:val="fr-FR"/>
        </w:rPr>
        <w:t>-1</w:t>
      </w:r>
      <w:r w:rsidRPr="00FC564A">
        <w:rPr>
          <w:lang w:val="fr-FR"/>
        </w:rPr>
        <w:t xml:space="preserve"> res</w:t>
      </w:r>
      <w:r w:rsidRPr="00FC564A">
        <w:rPr>
          <w:lang w:val="fr-FR"/>
        </w:rPr>
        <w:tab/>
        <w:t>signal 3.34</w:t>
      </w:r>
    </w:p>
    <w:p w:rsidR="00EF43FE" w:rsidRPr="001E1241" w:rsidRDefault="00EF43FE" w:rsidP="00FC564A">
      <w:pPr>
        <w:rPr>
          <w:lang w:val="fr-FR"/>
        </w:rPr>
      </w:pPr>
      <w:r w:rsidRPr="001E1241">
        <w:rPr>
          <w:lang w:val="fr-FR"/>
        </w:rPr>
        <w:t>P = 5.5 * 10-8</w:t>
      </w:r>
      <w:r w:rsidRPr="001E1241">
        <w:rPr>
          <w:lang w:val="fr-FR"/>
        </w:rPr>
        <w:tab/>
        <w:t>T = 119</w:t>
      </w:r>
    </w:p>
    <w:p w:rsidR="00EF43FE" w:rsidRPr="00FC564A" w:rsidRDefault="00EF43FE" w:rsidP="001E1241">
      <w:pPr>
        <w:spacing w:after="0"/>
        <w:rPr>
          <w:b/>
          <w:lang w:val="fr-FR"/>
        </w:rPr>
      </w:pPr>
      <w:r>
        <w:rPr>
          <w:b/>
          <w:lang w:val="fr-FR"/>
        </w:rPr>
        <w:t>21:15</w:t>
      </w:r>
      <w:r w:rsidRPr="00FC564A">
        <w:rPr>
          <w:b/>
          <w:lang w:val="fr-FR"/>
        </w:rPr>
        <w:tab/>
      </w:r>
      <w:r w:rsidRPr="00FC564A">
        <w:rPr>
          <w:b/>
          <w:color w:val="339966"/>
          <w:lang w:val="fr-FR"/>
        </w:rPr>
        <w:t>ASW_2020_11_26_002</w:t>
      </w:r>
      <w:r>
        <w:rPr>
          <w:b/>
          <w:color w:val="339966"/>
          <w:lang w:val="fr-FR"/>
        </w:rPr>
        <w:t>5</w:t>
      </w:r>
    </w:p>
    <w:p w:rsidR="00EF43FE" w:rsidRPr="00FC564A" w:rsidRDefault="00EF43FE" w:rsidP="001E1241">
      <w:pPr>
        <w:rPr>
          <w:lang w:val="fr-FR"/>
        </w:rPr>
      </w:pPr>
      <w:r w:rsidRPr="00FC564A">
        <w:rPr>
          <w:lang w:val="fr-FR"/>
        </w:rPr>
        <w:t>512 scans</w:t>
      </w:r>
      <w:r w:rsidRPr="00FC564A">
        <w:rPr>
          <w:lang w:val="fr-FR"/>
        </w:rPr>
        <w:tab/>
        <w:t>1 cm</w:t>
      </w:r>
      <w:r w:rsidRPr="00FC564A">
        <w:rPr>
          <w:vertAlign w:val="superscript"/>
          <w:lang w:val="fr-FR"/>
        </w:rPr>
        <w:t>-1</w:t>
      </w:r>
      <w:r w:rsidRPr="00FC564A">
        <w:rPr>
          <w:lang w:val="fr-FR"/>
        </w:rPr>
        <w:t xml:space="preserve"> res</w:t>
      </w:r>
      <w:r w:rsidRPr="00FC564A">
        <w:rPr>
          <w:lang w:val="fr-FR"/>
        </w:rPr>
        <w:tab/>
        <w:t>signal 3.34</w:t>
      </w:r>
    </w:p>
    <w:p w:rsidR="00EF43FE" w:rsidRPr="001F7629" w:rsidRDefault="00EF43FE" w:rsidP="008A5777">
      <w:pPr>
        <w:pStyle w:val="Heading2"/>
      </w:pPr>
      <w:r>
        <w:t>Annealing to 140K</w:t>
      </w:r>
    </w:p>
    <w:p w:rsidR="00EF43FE" w:rsidRPr="00DA2F68" w:rsidRDefault="00EF43FE" w:rsidP="008A5777">
      <w:pPr>
        <w:spacing w:after="0"/>
        <w:rPr>
          <w:b/>
        </w:rPr>
      </w:pPr>
      <w:r>
        <w:rPr>
          <w:b/>
        </w:rPr>
        <w:t>21:30</w:t>
      </w:r>
      <w:r w:rsidRPr="00DA2F68">
        <w:rPr>
          <w:b/>
        </w:rPr>
        <w:tab/>
      </w:r>
      <w:r>
        <w:rPr>
          <w:b/>
          <w:color w:val="339966"/>
        </w:rPr>
        <w:t>ASW_2020_11_26</w:t>
      </w:r>
      <w:r w:rsidRPr="00DA2F68">
        <w:rPr>
          <w:b/>
          <w:color w:val="339966"/>
        </w:rPr>
        <w:t>_00</w:t>
      </w:r>
      <w:r>
        <w:rPr>
          <w:b/>
          <w:color w:val="339966"/>
        </w:rPr>
        <w:t>26</w:t>
      </w:r>
    </w:p>
    <w:p w:rsidR="00EF43FE" w:rsidRPr="008A5777" w:rsidRDefault="00EF43FE" w:rsidP="008A5777">
      <w:r w:rsidRPr="008A5777">
        <w:t>512 scans</w:t>
      </w:r>
      <w:r w:rsidRPr="008A5777">
        <w:tab/>
        <w:t>1 cm</w:t>
      </w:r>
      <w:r w:rsidRPr="008A5777">
        <w:rPr>
          <w:vertAlign w:val="superscript"/>
        </w:rPr>
        <w:t>-1</w:t>
      </w:r>
      <w:r w:rsidRPr="008A5777">
        <w:t xml:space="preserve"> res</w:t>
      </w:r>
      <w:r w:rsidRPr="008A5777">
        <w:tab/>
        <w:t>signal 3.34</w:t>
      </w:r>
    </w:p>
    <w:p w:rsidR="00EF43FE" w:rsidRPr="00CE47FF" w:rsidRDefault="00EF43FE" w:rsidP="00CE47FF">
      <w:pPr>
        <w:spacing w:after="0"/>
        <w:rPr>
          <w:b/>
          <w:lang w:val="fr-FR"/>
        </w:rPr>
      </w:pPr>
      <w:r>
        <w:rPr>
          <w:b/>
          <w:lang w:val="fr-FR"/>
        </w:rPr>
        <w:t>21:45</w:t>
      </w:r>
      <w:r w:rsidRPr="00CE47FF">
        <w:rPr>
          <w:b/>
          <w:lang w:val="fr-FR"/>
        </w:rPr>
        <w:tab/>
      </w:r>
      <w:r w:rsidRPr="00CE47FF">
        <w:rPr>
          <w:b/>
          <w:color w:val="339966"/>
          <w:lang w:val="fr-FR"/>
        </w:rPr>
        <w:t>ASW_2020_11_26_002</w:t>
      </w:r>
      <w:r>
        <w:rPr>
          <w:b/>
          <w:color w:val="339966"/>
          <w:lang w:val="fr-FR"/>
        </w:rPr>
        <w:t>7</w:t>
      </w:r>
    </w:p>
    <w:p w:rsidR="00EF43FE" w:rsidRPr="00CE47FF" w:rsidRDefault="00EF43FE" w:rsidP="00CE47FF">
      <w:pPr>
        <w:rPr>
          <w:lang w:val="fr-FR"/>
        </w:rPr>
      </w:pPr>
      <w:r w:rsidRPr="00CE47FF">
        <w:rPr>
          <w:lang w:val="fr-FR"/>
        </w:rPr>
        <w:t>512 scans</w:t>
      </w:r>
      <w:r w:rsidRPr="00CE47FF">
        <w:rPr>
          <w:lang w:val="fr-FR"/>
        </w:rPr>
        <w:tab/>
        <w:t>1 cm</w:t>
      </w:r>
      <w:r w:rsidRPr="00CE47FF">
        <w:rPr>
          <w:vertAlign w:val="superscript"/>
          <w:lang w:val="fr-FR"/>
        </w:rPr>
        <w:t>-1</w:t>
      </w:r>
      <w:r w:rsidRPr="00CE47FF">
        <w:rPr>
          <w:lang w:val="fr-FR"/>
        </w:rPr>
        <w:t xml:space="preserve"> res</w:t>
      </w:r>
      <w:r w:rsidRPr="00CE47FF">
        <w:rPr>
          <w:lang w:val="fr-FR"/>
        </w:rPr>
        <w:tab/>
        <w:t>signal 3.34</w:t>
      </w:r>
    </w:p>
    <w:p w:rsidR="00EF43FE" w:rsidRPr="00CE47FF" w:rsidRDefault="00EF43FE" w:rsidP="00CE47FF">
      <w:pPr>
        <w:spacing w:after="0"/>
        <w:rPr>
          <w:b/>
          <w:lang w:val="fr-FR"/>
        </w:rPr>
      </w:pPr>
      <w:r>
        <w:rPr>
          <w:b/>
          <w:lang w:val="fr-FR"/>
        </w:rPr>
        <w:t>22:00</w:t>
      </w:r>
      <w:r w:rsidRPr="00CE47FF">
        <w:rPr>
          <w:b/>
          <w:lang w:val="fr-FR"/>
        </w:rPr>
        <w:tab/>
      </w:r>
      <w:r w:rsidRPr="00CE47FF">
        <w:rPr>
          <w:b/>
          <w:color w:val="339966"/>
          <w:lang w:val="fr-FR"/>
        </w:rPr>
        <w:t>ASW_2020_11_26_002</w:t>
      </w:r>
      <w:r>
        <w:rPr>
          <w:b/>
          <w:color w:val="339966"/>
          <w:lang w:val="fr-FR"/>
        </w:rPr>
        <w:t>8</w:t>
      </w:r>
    </w:p>
    <w:p w:rsidR="00EF43FE" w:rsidRDefault="00EF43FE" w:rsidP="00CE47FF">
      <w:pPr>
        <w:rPr>
          <w:lang w:val="fr-FR"/>
        </w:rPr>
      </w:pPr>
      <w:r w:rsidRPr="00CE47FF">
        <w:rPr>
          <w:lang w:val="fr-FR"/>
        </w:rPr>
        <w:t>512 scans</w:t>
      </w:r>
      <w:r w:rsidRPr="00CE47FF">
        <w:rPr>
          <w:lang w:val="fr-FR"/>
        </w:rPr>
        <w:tab/>
        <w:t>1 cm</w:t>
      </w:r>
      <w:r w:rsidRPr="00CE47FF">
        <w:rPr>
          <w:vertAlign w:val="superscript"/>
          <w:lang w:val="fr-FR"/>
        </w:rPr>
        <w:t>-1</w:t>
      </w:r>
      <w:r w:rsidRPr="00CE47FF">
        <w:rPr>
          <w:lang w:val="fr-FR"/>
        </w:rPr>
        <w:t xml:space="preserve"> res</w:t>
      </w:r>
      <w:r w:rsidRPr="00CE47FF">
        <w:rPr>
          <w:lang w:val="fr-FR"/>
        </w:rPr>
        <w:tab/>
        <w:t>signal 3.34</w:t>
      </w:r>
    </w:p>
    <w:p w:rsidR="00EF43FE" w:rsidRPr="00342DB7" w:rsidRDefault="00EF43FE" w:rsidP="00CE47FF">
      <w:r w:rsidRPr="00342DB7">
        <w:t>22 :18 MCT Detector cooled</w:t>
      </w:r>
    </w:p>
    <w:p w:rsidR="00EF43FE" w:rsidRPr="006C5C0B" w:rsidRDefault="00EF43FE" w:rsidP="00342DB7">
      <w:pPr>
        <w:spacing w:after="0"/>
        <w:rPr>
          <w:b/>
        </w:rPr>
      </w:pPr>
      <w:r w:rsidRPr="006C5C0B">
        <w:rPr>
          <w:b/>
        </w:rPr>
        <w:t>22:20</w:t>
      </w:r>
      <w:r w:rsidRPr="006C5C0B">
        <w:rPr>
          <w:b/>
        </w:rPr>
        <w:tab/>
      </w:r>
      <w:r w:rsidRPr="006C5C0B">
        <w:rPr>
          <w:b/>
          <w:color w:val="339966"/>
        </w:rPr>
        <w:t>ASW_2020_11_26_0029</w:t>
      </w:r>
    </w:p>
    <w:p w:rsidR="00EF43FE" w:rsidRPr="006C5C0B" w:rsidRDefault="00EF43FE" w:rsidP="00342DB7">
      <w:r w:rsidRPr="006C5C0B">
        <w:t>512 scans</w:t>
      </w:r>
      <w:r w:rsidRPr="006C5C0B">
        <w:tab/>
        <w:t>1 cm</w:t>
      </w:r>
      <w:r w:rsidRPr="006C5C0B">
        <w:rPr>
          <w:vertAlign w:val="superscript"/>
        </w:rPr>
        <w:t>-1</w:t>
      </w:r>
      <w:r w:rsidRPr="006C5C0B">
        <w:t xml:space="preserve"> res</w:t>
      </w:r>
      <w:r w:rsidRPr="006C5C0B">
        <w:tab/>
        <w:t>signal 3.32</w:t>
      </w:r>
    </w:p>
    <w:p w:rsidR="00EF43FE" w:rsidRPr="001F7629" w:rsidRDefault="00EF43FE" w:rsidP="00342DB7">
      <w:pPr>
        <w:pStyle w:val="Heading2"/>
      </w:pPr>
      <w:r>
        <w:t>Annealing to 145K</w:t>
      </w:r>
    </w:p>
    <w:p w:rsidR="00EF43FE" w:rsidRPr="00DA2F68" w:rsidRDefault="00EF43FE" w:rsidP="00342DB7">
      <w:pPr>
        <w:spacing w:after="0"/>
        <w:rPr>
          <w:b/>
        </w:rPr>
      </w:pPr>
      <w:r>
        <w:rPr>
          <w:b/>
        </w:rPr>
        <w:t>22:37</w:t>
      </w:r>
      <w:r w:rsidRPr="00DA2F68">
        <w:rPr>
          <w:b/>
        </w:rPr>
        <w:tab/>
      </w:r>
      <w:r>
        <w:rPr>
          <w:b/>
          <w:color w:val="339966"/>
        </w:rPr>
        <w:t>ASW_2020_11_26</w:t>
      </w:r>
      <w:r w:rsidRPr="00DA2F68">
        <w:rPr>
          <w:b/>
          <w:color w:val="339966"/>
        </w:rPr>
        <w:t>_00</w:t>
      </w:r>
      <w:r>
        <w:rPr>
          <w:b/>
          <w:color w:val="339966"/>
        </w:rPr>
        <w:t>30</w:t>
      </w:r>
    </w:p>
    <w:p w:rsidR="00EF43FE" w:rsidRPr="008A5777" w:rsidRDefault="00EF43FE" w:rsidP="00342DB7">
      <w:r w:rsidRPr="008A5777">
        <w:t>512 scans</w:t>
      </w:r>
      <w:r w:rsidRPr="008A5777">
        <w:tab/>
        <w:t>1 cm</w:t>
      </w:r>
      <w:r w:rsidRPr="008A5777">
        <w:rPr>
          <w:vertAlign w:val="superscript"/>
        </w:rPr>
        <w:t>-1</w:t>
      </w:r>
      <w:r w:rsidRPr="008A5777">
        <w:t xml:space="preserve"> res</w:t>
      </w:r>
      <w:r w:rsidRPr="008A5777">
        <w:tab/>
        <w:t>signal 3.</w:t>
      </w:r>
      <w:r>
        <w:t>33</w:t>
      </w:r>
    </w:p>
    <w:p w:rsidR="00EF43FE" w:rsidRDefault="00EF43FE" w:rsidP="00EC7CF0">
      <w:r>
        <w:t>22:52 Macro 60</w:t>
      </w:r>
      <w:r w:rsidRPr="00C41038">
        <w:t xml:space="preserve"> scans</w:t>
      </w:r>
      <w:r>
        <w:t xml:space="preserve"> – EXIT AT LOOP 45 up to scan 75</w:t>
      </w:r>
    </w:p>
    <w:p w:rsidR="00EF43FE" w:rsidRPr="001F7629" w:rsidRDefault="00EF43FE" w:rsidP="006D527B">
      <w:pPr>
        <w:pStyle w:val="Heading2"/>
      </w:pPr>
      <w:r>
        <w:t>Annealing to 150K</w:t>
      </w:r>
    </w:p>
    <w:p w:rsidR="00EF43FE" w:rsidRPr="00DA2F68" w:rsidRDefault="00EF43FE" w:rsidP="006D527B">
      <w:pPr>
        <w:spacing w:after="0"/>
        <w:rPr>
          <w:b/>
        </w:rPr>
      </w:pPr>
      <w:r>
        <w:rPr>
          <w:b/>
        </w:rPr>
        <w:t>09:20</w:t>
      </w:r>
      <w:r w:rsidRPr="00DA2F68">
        <w:rPr>
          <w:b/>
        </w:rPr>
        <w:tab/>
      </w:r>
      <w:r>
        <w:rPr>
          <w:b/>
          <w:color w:val="339966"/>
        </w:rPr>
        <w:t>ASW_2020_11_26</w:t>
      </w:r>
      <w:r w:rsidRPr="00DA2F68">
        <w:rPr>
          <w:b/>
          <w:color w:val="339966"/>
        </w:rPr>
        <w:t>_00</w:t>
      </w:r>
      <w:r>
        <w:rPr>
          <w:b/>
          <w:color w:val="339966"/>
        </w:rPr>
        <w:t>76</w:t>
      </w:r>
    </w:p>
    <w:p w:rsidR="00EF43FE" w:rsidRPr="008A5777" w:rsidRDefault="00EF43FE" w:rsidP="006D527B">
      <w:r w:rsidRPr="008A5777">
        <w:t>512 scans</w:t>
      </w:r>
      <w:r w:rsidRPr="008A5777">
        <w:tab/>
        <w:t>1 cm</w:t>
      </w:r>
      <w:r w:rsidRPr="008A5777">
        <w:rPr>
          <w:vertAlign w:val="superscript"/>
        </w:rPr>
        <w:t>-1</w:t>
      </w:r>
      <w:r w:rsidRPr="008A5777">
        <w:t xml:space="preserve"> res</w:t>
      </w:r>
      <w:r w:rsidRPr="008A5777">
        <w:tab/>
        <w:t>signal 3.</w:t>
      </w:r>
      <w:r>
        <w:t xml:space="preserve">33 </w:t>
      </w:r>
    </w:p>
    <w:p w:rsidR="00EF43FE" w:rsidRPr="00132BDE" w:rsidRDefault="00EF43FE" w:rsidP="00132BDE">
      <w:pPr>
        <w:spacing w:after="0"/>
        <w:rPr>
          <w:b/>
          <w:lang w:val="fr-FR"/>
        </w:rPr>
      </w:pPr>
      <w:r w:rsidRPr="00132BDE">
        <w:rPr>
          <w:b/>
          <w:lang w:val="fr-FR"/>
        </w:rPr>
        <w:t>09</w:t>
      </w:r>
      <w:r>
        <w:rPr>
          <w:b/>
          <w:lang w:val="fr-FR"/>
        </w:rPr>
        <w:t>:35</w:t>
      </w:r>
      <w:r w:rsidRPr="00132BDE">
        <w:rPr>
          <w:b/>
          <w:lang w:val="fr-FR"/>
        </w:rPr>
        <w:tab/>
      </w:r>
      <w:r w:rsidRPr="00132BDE">
        <w:rPr>
          <w:b/>
          <w:color w:val="339966"/>
          <w:lang w:val="fr-FR"/>
        </w:rPr>
        <w:t>ASW_2020_11_26_007</w:t>
      </w:r>
      <w:r>
        <w:rPr>
          <w:b/>
          <w:color w:val="339966"/>
          <w:lang w:val="fr-FR"/>
        </w:rPr>
        <w:t>7</w:t>
      </w:r>
    </w:p>
    <w:p w:rsidR="00EF43FE" w:rsidRPr="00132BDE" w:rsidRDefault="00EF43FE" w:rsidP="00132BDE">
      <w:pPr>
        <w:rPr>
          <w:lang w:val="fr-FR"/>
        </w:rPr>
      </w:pPr>
      <w:r w:rsidRPr="00132BDE">
        <w:rPr>
          <w:lang w:val="fr-FR"/>
        </w:rPr>
        <w:t>512 scans</w:t>
      </w:r>
      <w:r w:rsidRPr="00132BDE">
        <w:rPr>
          <w:lang w:val="fr-FR"/>
        </w:rPr>
        <w:tab/>
        <w:t>1 cm</w:t>
      </w:r>
      <w:r w:rsidRPr="00132BDE">
        <w:rPr>
          <w:vertAlign w:val="superscript"/>
          <w:lang w:val="fr-FR"/>
        </w:rPr>
        <w:t>-1</w:t>
      </w:r>
      <w:r w:rsidRPr="00132BDE">
        <w:rPr>
          <w:lang w:val="fr-FR"/>
        </w:rPr>
        <w:t xml:space="preserve"> res</w:t>
      </w:r>
      <w:r w:rsidRPr="00132BDE">
        <w:rPr>
          <w:lang w:val="fr-FR"/>
        </w:rPr>
        <w:tab/>
        <w:t>signal 3.</w:t>
      </w:r>
      <w:r>
        <w:rPr>
          <w:lang w:val="fr-FR"/>
        </w:rPr>
        <w:t>32</w:t>
      </w:r>
      <w:r w:rsidRPr="00132BDE">
        <w:rPr>
          <w:lang w:val="fr-FR"/>
        </w:rPr>
        <w:t xml:space="preserve"> </w:t>
      </w:r>
    </w:p>
    <w:p w:rsidR="00EF43FE" w:rsidRPr="00132BDE" w:rsidRDefault="00EF43FE" w:rsidP="005728DB">
      <w:pPr>
        <w:spacing w:after="0"/>
        <w:rPr>
          <w:b/>
          <w:lang w:val="fr-FR"/>
        </w:rPr>
      </w:pPr>
      <w:r w:rsidRPr="00132BDE">
        <w:rPr>
          <w:b/>
          <w:lang w:val="fr-FR"/>
        </w:rPr>
        <w:t>09</w:t>
      </w:r>
      <w:r>
        <w:rPr>
          <w:b/>
          <w:lang w:val="fr-FR"/>
        </w:rPr>
        <w:t>:49</w:t>
      </w:r>
      <w:r w:rsidRPr="00132BDE">
        <w:rPr>
          <w:b/>
          <w:lang w:val="fr-FR"/>
        </w:rPr>
        <w:tab/>
      </w:r>
      <w:r w:rsidRPr="00132BDE">
        <w:rPr>
          <w:b/>
          <w:color w:val="339966"/>
          <w:lang w:val="fr-FR"/>
        </w:rPr>
        <w:t>ASW_2020_11_26_007</w:t>
      </w:r>
      <w:r>
        <w:rPr>
          <w:b/>
          <w:color w:val="339966"/>
          <w:lang w:val="fr-FR"/>
        </w:rPr>
        <w:t>8</w:t>
      </w:r>
    </w:p>
    <w:p w:rsidR="00EF43FE" w:rsidRPr="00132BDE" w:rsidRDefault="00EF43FE" w:rsidP="005728DB">
      <w:pPr>
        <w:rPr>
          <w:lang w:val="fr-FR"/>
        </w:rPr>
      </w:pPr>
      <w:r w:rsidRPr="00132BDE">
        <w:rPr>
          <w:lang w:val="fr-FR"/>
        </w:rPr>
        <w:t>512 scans</w:t>
      </w:r>
      <w:r w:rsidRPr="00132BDE">
        <w:rPr>
          <w:lang w:val="fr-FR"/>
        </w:rPr>
        <w:tab/>
        <w:t>1 cm</w:t>
      </w:r>
      <w:r w:rsidRPr="00132BDE">
        <w:rPr>
          <w:vertAlign w:val="superscript"/>
          <w:lang w:val="fr-FR"/>
        </w:rPr>
        <w:t>-1</w:t>
      </w:r>
      <w:r w:rsidRPr="00132BDE">
        <w:rPr>
          <w:lang w:val="fr-FR"/>
        </w:rPr>
        <w:t xml:space="preserve"> res</w:t>
      </w:r>
      <w:r w:rsidRPr="00132BDE">
        <w:rPr>
          <w:lang w:val="fr-FR"/>
        </w:rPr>
        <w:tab/>
        <w:t>signal 3.</w:t>
      </w:r>
      <w:r>
        <w:rPr>
          <w:lang w:val="fr-FR"/>
        </w:rPr>
        <w:t>32</w:t>
      </w:r>
      <w:r w:rsidRPr="00132BDE">
        <w:rPr>
          <w:lang w:val="fr-FR"/>
        </w:rPr>
        <w:t xml:space="preserve"> </w:t>
      </w:r>
    </w:p>
    <w:p w:rsidR="00EF43FE" w:rsidRPr="001F7629" w:rsidRDefault="00EF43FE" w:rsidP="00867535">
      <w:pPr>
        <w:pStyle w:val="Heading2"/>
      </w:pPr>
      <w:r>
        <w:t>Annealing to 160K</w:t>
      </w:r>
    </w:p>
    <w:p w:rsidR="00EF43FE" w:rsidRPr="00DA2F68" w:rsidRDefault="00EF43FE" w:rsidP="00867535">
      <w:pPr>
        <w:spacing w:after="0"/>
        <w:rPr>
          <w:b/>
        </w:rPr>
      </w:pPr>
      <w:r>
        <w:rPr>
          <w:b/>
        </w:rPr>
        <w:t>10:04</w:t>
      </w:r>
      <w:r w:rsidRPr="00DA2F68">
        <w:rPr>
          <w:b/>
        </w:rPr>
        <w:tab/>
      </w:r>
      <w:r>
        <w:rPr>
          <w:b/>
          <w:color w:val="339966"/>
        </w:rPr>
        <w:t>ASW_2020_11_26</w:t>
      </w:r>
      <w:r w:rsidRPr="00DA2F68">
        <w:rPr>
          <w:b/>
          <w:color w:val="339966"/>
        </w:rPr>
        <w:t>_00</w:t>
      </w:r>
      <w:r>
        <w:rPr>
          <w:b/>
          <w:color w:val="339966"/>
        </w:rPr>
        <w:t>79</w:t>
      </w:r>
    </w:p>
    <w:p w:rsidR="00EF43FE" w:rsidRDefault="00EF43FE" w:rsidP="00867535">
      <w:r w:rsidRPr="008A5777">
        <w:t>512 scans</w:t>
      </w:r>
      <w:r w:rsidRPr="008A5777">
        <w:tab/>
        <w:t>1 cm</w:t>
      </w:r>
      <w:r w:rsidRPr="008A5777">
        <w:rPr>
          <w:vertAlign w:val="superscript"/>
        </w:rPr>
        <w:t>-1</w:t>
      </w:r>
      <w:r w:rsidRPr="008A5777">
        <w:t xml:space="preserve"> res</w:t>
      </w:r>
      <w:r w:rsidRPr="008A5777">
        <w:tab/>
        <w:t>signal 3.</w:t>
      </w:r>
      <w:r>
        <w:t xml:space="preserve">33 </w:t>
      </w:r>
    </w:p>
    <w:p w:rsidR="00EF43FE" w:rsidRPr="00851A41" w:rsidRDefault="00EF43FE" w:rsidP="00851A41">
      <w:pPr>
        <w:spacing w:after="0"/>
        <w:rPr>
          <w:b/>
          <w:lang w:val="fr-FR"/>
        </w:rPr>
      </w:pPr>
      <w:r w:rsidRPr="00851A41">
        <w:rPr>
          <w:b/>
          <w:lang w:val="fr-FR"/>
        </w:rPr>
        <w:t>10</w:t>
      </w:r>
      <w:r>
        <w:rPr>
          <w:b/>
          <w:lang w:val="fr-FR"/>
        </w:rPr>
        <w:t>:18</w:t>
      </w:r>
      <w:r w:rsidRPr="00851A41">
        <w:rPr>
          <w:b/>
          <w:lang w:val="fr-FR"/>
        </w:rPr>
        <w:tab/>
      </w:r>
      <w:r w:rsidRPr="00851A41">
        <w:rPr>
          <w:b/>
          <w:color w:val="339966"/>
          <w:lang w:val="fr-FR"/>
        </w:rPr>
        <w:t>ASW_2020_11_26_00</w:t>
      </w:r>
      <w:r>
        <w:rPr>
          <w:b/>
          <w:color w:val="339966"/>
          <w:lang w:val="fr-FR"/>
        </w:rPr>
        <w:t>80</w:t>
      </w:r>
    </w:p>
    <w:p w:rsidR="00EF43FE" w:rsidRPr="00851A41" w:rsidRDefault="00EF43FE" w:rsidP="00851A41">
      <w:pPr>
        <w:rPr>
          <w:lang w:val="fr-FR"/>
        </w:rPr>
      </w:pPr>
      <w:r w:rsidRPr="00851A41">
        <w:rPr>
          <w:lang w:val="fr-FR"/>
        </w:rPr>
        <w:t>512 scans</w:t>
      </w:r>
      <w:r w:rsidRPr="00851A41">
        <w:rPr>
          <w:lang w:val="fr-FR"/>
        </w:rPr>
        <w:tab/>
        <w:t>1 cm</w:t>
      </w:r>
      <w:r w:rsidRPr="00851A41">
        <w:rPr>
          <w:vertAlign w:val="superscript"/>
          <w:lang w:val="fr-FR"/>
        </w:rPr>
        <w:t>-1</w:t>
      </w:r>
      <w:r w:rsidRPr="00851A41">
        <w:rPr>
          <w:lang w:val="fr-FR"/>
        </w:rPr>
        <w:t xml:space="preserve"> res</w:t>
      </w:r>
      <w:r w:rsidRPr="00851A41">
        <w:rPr>
          <w:lang w:val="fr-FR"/>
        </w:rPr>
        <w:tab/>
        <w:t xml:space="preserve">signal 3.33 </w:t>
      </w:r>
    </w:p>
    <w:p w:rsidR="00EF43FE" w:rsidRPr="00851A41" w:rsidRDefault="00EF43FE" w:rsidP="00C01D17">
      <w:pPr>
        <w:spacing w:after="0"/>
        <w:rPr>
          <w:b/>
          <w:lang w:val="fr-FR"/>
        </w:rPr>
      </w:pPr>
      <w:r w:rsidRPr="00851A41">
        <w:rPr>
          <w:b/>
          <w:lang w:val="fr-FR"/>
        </w:rPr>
        <w:t>10</w:t>
      </w:r>
      <w:r>
        <w:rPr>
          <w:b/>
          <w:lang w:val="fr-FR"/>
        </w:rPr>
        <w:t>:32</w:t>
      </w:r>
      <w:r w:rsidRPr="00851A41">
        <w:rPr>
          <w:b/>
          <w:lang w:val="fr-FR"/>
        </w:rPr>
        <w:tab/>
      </w:r>
      <w:r w:rsidRPr="00851A41">
        <w:rPr>
          <w:b/>
          <w:color w:val="339966"/>
          <w:lang w:val="fr-FR"/>
        </w:rPr>
        <w:t>ASW_2020_11_26_00</w:t>
      </w:r>
      <w:r>
        <w:rPr>
          <w:b/>
          <w:color w:val="339966"/>
          <w:lang w:val="fr-FR"/>
        </w:rPr>
        <w:t>81</w:t>
      </w:r>
    </w:p>
    <w:p w:rsidR="00EF43FE" w:rsidRDefault="00EF43FE" w:rsidP="00C01D17">
      <w:pPr>
        <w:rPr>
          <w:lang w:val="fr-FR"/>
        </w:rPr>
      </w:pPr>
      <w:r w:rsidRPr="00851A41">
        <w:rPr>
          <w:lang w:val="fr-FR"/>
        </w:rPr>
        <w:t>512 scans</w:t>
      </w:r>
      <w:r w:rsidRPr="00851A41">
        <w:rPr>
          <w:lang w:val="fr-FR"/>
        </w:rPr>
        <w:tab/>
        <w:t>1 cm</w:t>
      </w:r>
      <w:r w:rsidRPr="00851A41">
        <w:rPr>
          <w:vertAlign w:val="superscript"/>
          <w:lang w:val="fr-FR"/>
        </w:rPr>
        <w:t>-1</w:t>
      </w:r>
      <w:r w:rsidRPr="00851A41">
        <w:rPr>
          <w:lang w:val="fr-FR"/>
        </w:rPr>
        <w:t xml:space="preserve"> res</w:t>
      </w:r>
      <w:r w:rsidRPr="00851A41">
        <w:rPr>
          <w:lang w:val="fr-FR"/>
        </w:rPr>
        <w:tab/>
        <w:t>signal 3.</w:t>
      </w:r>
      <w:r>
        <w:rPr>
          <w:lang w:val="fr-FR"/>
        </w:rPr>
        <w:t>32</w:t>
      </w:r>
      <w:r w:rsidRPr="00851A41">
        <w:rPr>
          <w:lang w:val="fr-FR"/>
        </w:rPr>
        <w:t xml:space="preserve"> </w:t>
      </w:r>
    </w:p>
    <w:p w:rsidR="00EF43FE" w:rsidRPr="006C5C0B" w:rsidRDefault="00EF43FE" w:rsidP="00C01D17">
      <w:r w:rsidRPr="006C5C0B">
        <w:t>10 :48</w:t>
      </w:r>
      <w:r w:rsidRPr="006C5C0B">
        <w:tab/>
        <w:t>Cryo turned off</w:t>
      </w:r>
    </w:p>
    <w:p w:rsidR="00EF43FE" w:rsidRPr="006C5C0B" w:rsidRDefault="00EF43FE" w:rsidP="00C01D17">
      <w:r w:rsidRPr="006C5C0B">
        <w:t>10 :50 Heater 300K</w:t>
      </w:r>
    </w:p>
    <w:p w:rsidR="00EF43FE" w:rsidRPr="006C5C0B" w:rsidRDefault="00EF43FE" w:rsidP="00C01D17">
      <w:r w:rsidRPr="006C5C0B">
        <w:t>12 :45 P = 3.98 * 10-7</w:t>
      </w:r>
    </w:p>
    <w:p w:rsidR="00EF43FE" w:rsidRPr="006C5C0B" w:rsidRDefault="00EF43FE" w:rsidP="00C01D17">
      <w:r w:rsidRPr="006C5C0B">
        <w:t>16 :26</w:t>
      </w:r>
      <w:r w:rsidRPr="006C5C0B">
        <w:tab/>
        <w:t>P = 1.14 10-7</w:t>
      </w:r>
    </w:p>
    <w:p w:rsidR="00EF43FE" w:rsidRPr="006C5C0B" w:rsidRDefault="00EF43FE" w:rsidP="00C01D17">
      <w:r w:rsidRPr="006C5C0B">
        <w:t>16 :26 Turbo off</w:t>
      </w:r>
    </w:p>
    <w:p w:rsidR="00EF43FE" w:rsidRPr="006C5C0B" w:rsidRDefault="00EF43FE" w:rsidP="00C01D17"/>
    <w:p w:rsidR="00EF43FE" w:rsidRPr="006C5C0B" w:rsidRDefault="00EF43FE" w:rsidP="00C01D17"/>
    <w:p w:rsidR="00EF43FE" w:rsidRDefault="00EF43FE" w:rsidP="0024323E">
      <w:pPr>
        <w:pStyle w:val="Heading2"/>
      </w:pPr>
      <w:r w:rsidRPr="006C5C0B">
        <w:br w:type="page"/>
      </w:r>
      <w:r>
        <w:t>Friday</w:t>
      </w:r>
      <w:r w:rsidRPr="00C83453">
        <w:t xml:space="preserve"> </w:t>
      </w:r>
      <w:r>
        <w:t>27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Default="00EF43FE" w:rsidP="006C5C0B">
      <w:r>
        <w:t>PAC was switched off last Friday afternoon – for power shut down over the weekend.</w:t>
      </w:r>
    </w:p>
    <w:p w:rsidR="00EF43FE" w:rsidRDefault="00EF43FE" w:rsidP="006C5C0B">
      <w:r>
        <w:t xml:space="preserve">T = 277.9 </w:t>
      </w:r>
    </w:p>
    <w:p w:rsidR="00EF43FE" w:rsidRDefault="00EF43FE" w:rsidP="006C5C0B">
      <w:r>
        <w:t>13:35</w:t>
      </w:r>
      <w:r>
        <w:tab/>
        <w:t>Rotary on P = 4.96 x 10-3 mbar – switched on and pumped down within minutes</w:t>
      </w:r>
    </w:p>
    <w:p w:rsidR="00EF43FE" w:rsidRPr="006C5C0B" w:rsidRDefault="00EF43FE" w:rsidP="006C5C0B">
      <w:pPr>
        <w:rPr>
          <w:b/>
          <w:bCs/>
          <w:color w:val="FF0000"/>
        </w:rPr>
      </w:pPr>
      <w:r w:rsidRPr="006C5C0B">
        <w:rPr>
          <w:b/>
          <w:bCs/>
          <w:color w:val="FF0000"/>
        </w:rPr>
        <w:t>NB – Turbo backing rotary pump has a problem with the on/off switch</w:t>
      </w:r>
    </w:p>
    <w:p w:rsidR="00EF43FE" w:rsidRDefault="00EF43FE" w:rsidP="006C5C0B">
      <w:r>
        <w:t>13:41</w:t>
      </w:r>
      <w:r>
        <w:tab/>
      </w:r>
      <w:smartTag w:uri="urn:schemas-microsoft-com:office:smarttags" w:element="place">
        <w:smartTag w:uri="urn:schemas-microsoft-com:office:smarttags" w:element="City">
          <w:r>
            <w:t>Turbo</w:t>
          </w:r>
        </w:smartTag>
        <w:r>
          <w:t xml:space="preserve"> </w:t>
        </w:r>
        <w:smartTag w:uri="urn:schemas-microsoft-com:office:smarttags" w:element="State">
          <w:r>
            <w:t>ON</w:t>
          </w:r>
        </w:smartTag>
      </w:smartTag>
      <w:r>
        <w:t xml:space="preserve"> </w:t>
      </w:r>
    </w:p>
    <w:p w:rsidR="00EF43FE" w:rsidRDefault="00EF43FE" w:rsidP="00867535">
      <w:r>
        <w:t>13:45</w:t>
      </w:r>
      <w:r>
        <w:tab/>
        <w:t>1.4x10-6 mbar</w:t>
      </w:r>
    </w:p>
    <w:p w:rsidR="00EF43FE" w:rsidRPr="00616C5A" w:rsidRDefault="00EF43FE" w:rsidP="00867535">
      <w:r w:rsidRPr="00616C5A">
        <w:t xml:space="preserve">13:50 </w:t>
      </w:r>
      <w:r w:rsidRPr="00616C5A">
        <w:tab/>
        <w:t>P = 7x10-7 mbar</w:t>
      </w:r>
    </w:p>
    <w:p w:rsidR="00EF43FE" w:rsidRPr="00616C5A" w:rsidRDefault="00EF43FE" w:rsidP="00867535">
      <w:r w:rsidRPr="00616C5A">
        <w:t>13:52</w:t>
      </w:r>
      <w:r w:rsidRPr="00616C5A">
        <w:tab/>
        <w:t>p=5.5x10-7 mbar</w:t>
      </w:r>
    </w:p>
    <w:p w:rsidR="00EF43FE" w:rsidRPr="0024323E" w:rsidRDefault="00EF43FE" w:rsidP="0024323E">
      <w:pPr>
        <w:pStyle w:val="Heading2"/>
      </w:pPr>
      <w:r>
        <w:t>Wednesday</w:t>
      </w:r>
      <w:r w:rsidRPr="00C83453">
        <w:t xml:space="preserve"> </w:t>
      </w:r>
      <w:r>
        <w:t>2</w:t>
      </w:r>
      <w:r>
        <w:rPr>
          <w:vertAlign w:val="superscript"/>
        </w:rPr>
        <w:t>nd</w:t>
      </w:r>
      <w:r>
        <w:t xml:space="preserve"> Dec 2020</w:t>
      </w:r>
    </w:p>
    <w:p w:rsidR="00EF43FE" w:rsidRPr="00425098" w:rsidRDefault="00EF43FE" w:rsidP="00867535">
      <w:r w:rsidRPr="00425098">
        <w:t>14:50 T = 278.5</w:t>
      </w:r>
      <w:r w:rsidRPr="00425098">
        <w:tab/>
        <w:t>P = 6.4 10-9</w:t>
      </w:r>
    </w:p>
    <w:p w:rsidR="00EF43FE" w:rsidRDefault="00EF43FE" w:rsidP="00867535">
      <w:r w:rsidRPr="00425098">
        <w:t>Cry-cooling : 14:50 Cry turned on</w:t>
      </w:r>
    </w:p>
    <w:p w:rsidR="00EF43FE" w:rsidRPr="007E2F29" w:rsidRDefault="00EF43FE" w:rsidP="00867535">
      <w:pPr>
        <w:rPr>
          <w:lang w:val="de-DE"/>
        </w:rPr>
      </w:pPr>
      <w:r w:rsidRPr="007E2F29">
        <w:rPr>
          <w:lang w:val="de-DE"/>
        </w:rPr>
        <w:t>15:03 T = 247.5 P = 5.8 * 10-9</w:t>
      </w:r>
    </w:p>
    <w:p w:rsidR="00EF43FE" w:rsidRPr="00616C5A" w:rsidRDefault="00EF43FE" w:rsidP="00867535">
      <w:pPr>
        <w:rPr>
          <w:lang w:val="de-DE"/>
        </w:rPr>
      </w:pPr>
      <w:r w:rsidRPr="00616C5A">
        <w:rPr>
          <w:lang w:val="de-DE"/>
        </w:rPr>
        <w:t>15:29 T = 170.2 P = 4.7 e-9 mbar</w:t>
      </w:r>
    </w:p>
    <w:p w:rsidR="00EF43FE" w:rsidRPr="00616C5A" w:rsidRDefault="00EF43FE" w:rsidP="00867535">
      <w:pPr>
        <w:rPr>
          <w:lang w:val="de-DE"/>
        </w:rPr>
      </w:pPr>
      <w:r w:rsidRPr="00616C5A">
        <w:rPr>
          <w:lang w:val="de-DE"/>
        </w:rPr>
        <w:t>16:00 T = 66.7</w:t>
      </w:r>
      <w:r w:rsidRPr="00616C5A">
        <w:rPr>
          <w:lang w:val="de-DE"/>
        </w:rPr>
        <w:tab/>
        <w:t>P = 3.4 e-9</w:t>
      </w:r>
    </w:p>
    <w:p w:rsidR="00EF43FE" w:rsidRPr="007E2F29" w:rsidRDefault="00EF43FE" w:rsidP="00867535">
      <w:r w:rsidRPr="007E2F29">
        <w:t>16:10 T = 21.3 P = 9.3 * 10-10</w:t>
      </w:r>
    </w:p>
    <w:p w:rsidR="00EF43FE" w:rsidRPr="00425098" w:rsidRDefault="00EF43FE" w:rsidP="00867535">
      <w:r>
        <w:t xml:space="preserve">16:10 </w:t>
      </w:r>
      <w:r>
        <w:tab/>
        <w:t>Cryo - off</w:t>
      </w:r>
    </w:p>
    <w:p w:rsidR="00EF43FE" w:rsidRDefault="00EF43FE" w:rsidP="0024323E">
      <w:pPr>
        <w:pStyle w:val="Heading2"/>
      </w:pPr>
      <w:r>
        <w:t>Friday</w:t>
      </w:r>
      <w:r w:rsidRPr="00C83453">
        <w:t xml:space="preserve"> </w:t>
      </w:r>
      <w:r>
        <w:t>3</w:t>
      </w:r>
      <w:r>
        <w:rPr>
          <w:vertAlign w:val="superscript"/>
        </w:rPr>
        <w:t>rd</w:t>
      </w:r>
      <w:r>
        <w:t xml:space="preserve"> Dec 2020</w:t>
      </w:r>
    </w:p>
    <w:p w:rsidR="00EF43FE" w:rsidRPr="0024323E" w:rsidRDefault="00EF43FE" w:rsidP="0024323E">
      <w:pPr>
        <w:rPr>
          <w:b/>
          <w:bCs/>
        </w:rPr>
      </w:pPr>
      <w:r w:rsidRPr="0024323E">
        <w:rPr>
          <w:b/>
          <w:bCs/>
        </w:rPr>
        <w:t>Ethane gas line installation</w:t>
      </w:r>
    </w:p>
    <w:p w:rsidR="00EF43FE" w:rsidRPr="0024323E" w:rsidRDefault="00EF43FE" w:rsidP="0024323E">
      <w:r>
        <w:t>09:58</w:t>
      </w:r>
      <w:r>
        <w:tab/>
        <w:t>T = 278.0K</w:t>
      </w:r>
      <w:r>
        <w:tab/>
        <w:t>P = 5.7 * 10-9 mbar</w:t>
      </w:r>
    </w:p>
    <w:p w:rsidR="00EF43FE" w:rsidRPr="00425098" w:rsidRDefault="00EF43FE" w:rsidP="00867535"/>
    <w:p w:rsidR="00EF43FE" w:rsidRPr="00425098" w:rsidRDefault="00EF43FE" w:rsidP="00EC7CF0">
      <w:pPr>
        <w:rPr>
          <w:color w:val="FF0000"/>
        </w:rPr>
      </w:pPr>
    </w:p>
    <w:p w:rsidR="00EF43FE" w:rsidRDefault="00EF43FE" w:rsidP="00616C5A">
      <w:pPr>
        <w:pStyle w:val="Heading2"/>
      </w:pPr>
      <w:r>
        <w:t>Thursday</w:t>
      </w:r>
      <w:r w:rsidRPr="00C83453">
        <w:t xml:space="preserve"> </w:t>
      </w:r>
      <w:r>
        <w:t>21</w:t>
      </w:r>
      <w:r>
        <w:rPr>
          <w:vertAlign w:val="superscript"/>
        </w:rPr>
        <w:t>st</w:t>
      </w:r>
      <w:r>
        <w:t xml:space="preserve"> Jan 2021</w:t>
      </w:r>
    </w:p>
    <w:p w:rsidR="00EF43FE" w:rsidRDefault="00EF43FE" w:rsidP="00616C5A">
      <w:pPr>
        <w:pStyle w:val="BodyText"/>
      </w:pPr>
      <w:r>
        <w:t>10:38</w:t>
      </w:r>
      <w:r>
        <w:tab/>
        <w:t>T = 278.5</w:t>
      </w:r>
      <w:r>
        <w:tab/>
        <w:t>P = 2.3 * 10-8</w:t>
      </w:r>
    </w:p>
    <w:p w:rsidR="00EF43FE" w:rsidRDefault="00EF43FE" w:rsidP="00616C5A">
      <w:pPr>
        <w:pStyle w:val="BodyText"/>
      </w:pPr>
      <w:r>
        <w:t>10:40</w:t>
      </w:r>
      <w:r>
        <w:tab/>
        <w:t>Cryo turned on</w:t>
      </w:r>
    </w:p>
    <w:p w:rsidR="00EF43FE" w:rsidRDefault="00EF43FE" w:rsidP="00616C5A">
      <w:pPr>
        <w:pStyle w:val="BodyText"/>
      </w:pPr>
      <w:r>
        <w:t>11:03</w:t>
      </w:r>
      <w:r>
        <w:tab/>
        <w:t>T = 210 K</w:t>
      </w:r>
      <w:r>
        <w:tab/>
      </w:r>
      <w:r>
        <w:tab/>
        <w:t>P= 2.05 * 10-8</w:t>
      </w:r>
    </w:p>
    <w:p w:rsidR="00EF43FE" w:rsidRDefault="00EF43FE" w:rsidP="00616C5A">
      <w:pPr>
        <w:pStyle w:val="BodyText"/>
      </w:pPr>
      <w:r>
        <w:t>11:38</w:t>
      </w:r>
      <w:r>
        <w:tab/>
        <w:t>T = 103 K</w:t>
      </w:r>
      <w:r>
        <w:tab/>
      </w:r>
      <w:r>
        <w:tab/>
        <w:t>P= 1.55 * 10-8</w:t>
      </w:r>
    </w:p>
    <w:p w:rsidR="00EF43FE" w:rsidRDefault="00EF43FE" w:rsidP="00616C5A">
      <w:r>
        <w:t>11:42</w:t>
      </w:r>
      <w:r>
        <w:tab/>
        <w:t>Laser On</w:t>
      </w:r>
    </w:p>
    <w:p w:rsidR="00EF43FE" w:rsidRDefault="00EF43FE" w:rsidP="00616C5A">
      <w:pPr>
        <w:pStyle w:val="BodyText"/>
      </w:pPr>
      <w:r>
        <w:t>11:57</w:t>
      </w:r>
      <w:r>
        <w:tab/>
        <w:t>T = 121.5 K</w:t>
      </w:r>
      <w:r>
        <w:tab/>
      </w:r>
      <w:r>
        <w:tab/>
        <w:t>P= 2.6 * 10-9</w:t>
      </w:r>
    </w:p>
    <w:p w:rsidR="00EF43FE" w:rsidRDefault="00EF43FE" w:rsidP="00616C5A"/>
    <w:p w:rsidR="00EF43FE" w:rsidRDefault="00EF43FE" w:rsidP="00616C5A"/>
    <w:p w:rsidR="00EF43FE" w:rsidRDefault="00EF43FE" w:rsidP="00616C5A">
      <w:r>
        <w:t>12:08</w:t>
      </w:r>
      <w:r>
        <w:tab/>
        <w:t>MCT Detector cooled</w:t>
      </w:r>
    </w:p>
    <w:p w:rsidR="00EF43FE" w:rsidRDefault="00EF43FE" w:rsidP="00616C5A">
      <w:r>
        <w:t>12:36 T = T setup to 60K</w:t>
      </w:r>
    </w:p>
    <w:p w:rsidR="00EF43FE" w:rsidRDefault="00EF43FE" w:rsidP="00616C5A">
      <w:r>
        <w:t>13:24</w:t>
      </w:r>
      <w:r>
        <w:tab/>
        <w:t>T = 60.0K</w:t>
      </w:r>
      <w:r>
        <w:tab/>
        <w:t>P = 1.8 * 10-8</w:t>
      </w:r>
    </w:p>
    <w:p w:rsidR="00EF43FE" w:rsidRDefault="00EF43FE" w:rsidP="00616C5A">
      <w:r>
        <w:pict>
          <v:shape id="_x0000_i1064" type="#_x0000_t75" style="width:449.25pt;height:313.5pt">
            <v:imagedata r:id="rId44" o:title=""/>
          </v:shape>
        </w:pict>
      </w:r>
    </w:p>
    <w:p w:rsidR="00EF43FE" w:rsidRPr="00156184" w:rsidRDefault="00EF43FE" w:rsidP="00616C5A"/>
    <w:p w:rsidR="00EF43FE" w:rsidRPr="00604C28" w:rsidRDefault="00EF43FE" w:rsidP="00616C5A">
      <w:pPr>
        <w:pStyle w:val="Heading1"/>
      </w:pPr>
      <w:r w:rsidRPr="00C83453">
        <w:t>Background scan</w:t>
      </w:r>
      <w:r>
        <w:t>(s) #1</w:t>
      </w:r>
    </w:p>
    <w:p w:rsidR="00EF43FE" w:rsidRPr="007E2F29" w:rsidRDefault="00EF43FE" w:rsidP="00616C5A">
      <w:pPr>
        <w:pStyle w:val="BodyText"/>
        <w:spacing w:after="0"/>
        <w:rPr>
          <w:color w:val="339966"/>
        </w:rPr>
      </w:pPr>
      <w:r w:rsidRPr="007E2F29">
        <w:rPr>
          <w:b/>
        </w:rPr>
        <w:t>13:30</w:t>
      </w:r>
      <w:r w:rsidRPr="007E2F29">
        <w:rPr>
          <w:b/>
          <w:color w:val="339966"/>
        </w:rPr>
        <w:tab/>
        <w:t>BG20210121_01</w:t>
      </w:r>
      <w:r w:rsidRPr="007E2F29">
        <w:rPr>
          <w:color w:val="339966"/>
        </w:rPr>
        <w:tab/>
      </w:r>
    </w:p>
    <w:p w:rsidR="00EF43FE" w:rsidRPr="007E2F29" w:rsidRDefault="00EF43FE" w:rsidP="00616C5A">
      <w:pPr>
        <w:ind w:left="720"/>
      </w:pPr>
      <w:r w:rsidRPr="007E2F29">
        <w:t>512 scans</w:t>
      </w:r>
      <w:r w:rsidRPr="007E2F29">
        <w:tab/>
        <w:t>res = 1 cm</w:t>
      </w:r>
      <w:r w:rsidRPr="007E2F29">
        <w:rPr>
          <w:vertAlign w:val="superscript"/>
        </w:rPr>
        <w:t>-1</w:t>
      </w:r>
      <w:r w:rsidRPr="007E2F29">
        <w:tab/>
        <w:t>signal = 3.80</w:t>
      </w:r>
      <w:r w:rsidRPr="007E2F29">
        <w:br/>
        <w:t>p = 1.8 10</w:t>
      </w:r>
      <w:r w:rsidRPr="007E2F29">
        <w:rPr>
          <w:vertAlign w:val="superscript"/>
        </w:rPr>
        <w:t>-8</w:t>
      </w:r>
      <w:r w:rsidRPr="007E2F29">
        <w:t xml:space="preserve"> mbar </w:t>
      </w:r>
      <w:r w:rsidRPr="007E2F29">
        <w:tab/>
        <w:t>T = 60 K</w:t>
      </w:r>
    </w:p>
    <w:p w:rsidR="00EF43FE" w:rsidRDefault="00EF43FE" w:rsidP="00616C5A">
      <w:r w:rsidRPr="002505FB">
        <w:t>Open gas cell valve (amont - bottom)</w:t>
      </w:r>
      <w:r>
        <w:t xml:space="preserve"> -&gt; P is now 4.9 * 10-9 (don`t know where it was before)</w:t>
      </w:r>
    </w:p>
    <w:p w:rsidR="00EF43FE" w:rsidRDefault="00EF43FE" w:rsidP="00616C5A">
      <w:r>
        <w:t>Cf below comparison between background this XP vs 11-16</w:t>
      </w:r>
    </w:p>
    <w:p w:rsidR="00EF43FE" w:rsidRDefault="00EF43FE" w:rsidP="00616C5A">
      <w:r>
        <w:pict>
          <v:shape id="_x0000_i1065" type="#_x0000_t75" style="width:451.5pt;height:351.75pt">
            <v:imagedata r:id="rId45" o:title=""/>
          </v:shape>
        </w:pict>
      </w:r>
    </w:p>
    <w:p w:rsidR="00EF43FE" w:rsidRPr="00616C5A" w:rsidRDefault="00EF43FE" w:rsidP="002505FB">
      <w:pPr>
        <w:pStyle w:val="BodyText"/>
        <w:spacing w:after="0"/>
        <w:rPr>
          <w:color w:val="339966"/>
          <w:lang w:val="fr-FR"/>
        </w:rPr>
      </w:pPr>
      <w:r w:rsidRPr="00616C5A">
        <w:rPr>
          <w:b/>
          <w:lang w:val="fr-FR"/>
        </w:rPr>
        <w:t>13:</w:t>
      </w:r>
      <w:r>
        <w:rPr>
          <w:b/>
          <w:lang w:val="fr-FR"/>
        </w:rPr>
        <w:t>44</w:t>
      </w:r>
      <w:r w:rsidRPr="00616C5A">
        <w:rPr>
          <w:b/>
          <w:color w:val="339966"/>
          <w:lang w:val="fr-FR"/>
        </w:rPr>
        <w:tab/>
        <w:t>BG20210121_0</w:t>
      </w:r>
      <w:r>
        <w:rPr>
          <w:b/>
          <w:color w:val="339966"/>
          <w:lang w:val="fr-FR"/>
        </w:rPr>
        <w:t>2</w:t>
      </w:r>
      <w:r w:rsidRPr="00616C5A">
        <w:rPr>
          <w:color w:val="339966"/>
          <w:lang w:val="fr-FR"/>
        </w:rPr>
        <w:tab/>
      </w:r>
    </w:p>
    <w:p w:rsidR="00EF43FE" w:rsidRDefault="00EF43FE" w:rsidP="002505FB">
      <w:pPr>
        <w:ind w:left="720"/>
        <w:rPr>
          <w:lang w:val="fr-FR"/>
        </w:rPr>
      </w:pPr>
      <w:r w:rsidRPr="00616C5A">
        <w:rPr>
          <w:lang w:val="fr-FR"/>
        </w:rPr>
        <w:t>512 scans</w:t>
      </w:r>
      <w:r w:rsidRPr="00616C5A">
        <w:rPr>
          <w:lang w:val="fr-FR"/>
        </w:rPr>
        <w:tab/>
        <w:t>res = 1 cm</w:t>
      </w:r>
      <w:r w:rsidRPr="00616C5A">
        <w:rPr>
          <w:vertAlign w:val="superscript"/>
          <w:lang w:val="fr-FR"/>
        </w:rPr>
        <w:t>-1</w:t>
      </w:r>
      <w:r>
        <w:rPr>
          <w:lang w:val="fr-FR"/>
        </w:rPr>
        <w:tab/>
        <w:t>signal = 3.86</w:t>
      </w:r>
      <w:r>
        <w:rPr>
          <w:lang w:val="fr-FR"/>
        </w:rPr>
        <w:br/>
        <w:t>p = </w:t>
      </w:r>
      <w:r>
        <w:rPr>
          <w:lang w:val="fr-FR"/>
        </w:rPr>
        <w:tab/>
        <w:t>T = 60</w:t>
      </w:r>
      <w:r w:rsidRPr="00616C5A">
        <w:rPr>
          <w:lang w:val="fr-FR"/>
        </w:rPr>
        <w:t xml:space="preserve"> K</w:t>
      </w:r>
    </w:p>
    <w:p w:rsidR="00EF43FE" w:rsidRPr="002505FB" w:rsidRDefault="00EF43FE" w:rsidP="00616C5A">
      <w:pPr>
        <w:rPr>
          <w:lang w:val="fr-FR"/>
        </w:rPr>
      </w:pPr>
    </w:p>
    <w:p w:rsidR="00EF43FE" w:rsidRPr="00273C85" w:rsidRDefault="00EF43FE" w:rsidP="00616C5A">
      <w:pPr>
        <w:pStyle w:val="Heading2"/>
        <w:rPr>
          <w:lang w:val="it-IT"/>
        </w:rPr>
      </w:pPr>
      <w:r w:rsidRPr="00B80A08">
        <w:rPr>
          <w:lang w:val="it-IT"/>
        </w:rPr>
        <w:t>Deposit</w:t>
      </w:r>
      <w:r>
        <w:rPr>
          <w:lang w:val="it-IT"/>
        </w:rPr>
        <w:t>ion #14: H2O @ 60</w:t>
      </w:r>
      <w:r w:rsidRPr="00273C85">
        <w:rPr>
          <w:lang w:val="it-IT"/>
        </w:rPr>
        <w:t xml:space="preserve">K </w:t>
      </w:r>
    </w:p>
    <w:p w:rsidR="00EF43FE" w:rsidRPr="006457C0" w:rsidRDefault="00EF43FE" w:rsidP="00616C5A">
      <w:pPr>
        <w:rPr>
          <w:lang w:val="it-IT"/>
        </w:rPr>
      </w:pPr>
      <w:r>
        <w:rPr>
          <w:lang w:val="it-IT"/>
        </w:rPr>
        <w:t>14:30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DA2F68" w:rsidRDefault="00EF43FE" w:rsidP="00616C5A">
      <w:pPr>
        <w:pStyle w:val="BodyText"/>
        <w:ind w:firstLine="720"/>
      </w:pPr>
      <w:r>
        <w:t>- Initial Temperature: 60</w:t>
      </w:r>
      <w:r w:rsidRPr="00DA2F68">
        <w:t>.0 K</w:t>
      </w:r>
    </w:p>
    <w:p w:rsidR="00EF43FE" w:rsidRPr="00DA2F68" w:rsidRDefault="00EF43FE" w:rsidP="00616C5A">
      <w:pPr>
        <w:pStyle w:val="BodyText"/>
        <w:ind w:firstLine="720"/>
      </w:pPr>
      <w:r>
        <w:t>- Initial pressure:   3.0</w:t>
      </w:r>
      <w:r w:rsidRPr="00DA2F68">
        <w:t xml:space="preserve"> * 10-9 mbar</w:t>
      </w:r>
    </w:p>
    <w:p w:rsidR="00EF43FE" w:rsidRDefault="00EF43FE" w:rsidP="00616C5A">
      <w:pPr>
        <w:pStyle w:val="BodyText"/>
        <w:ind w:firstLine="720"/>
      </w:pPr>
      <w:r w:rsidRPr="00DA2F68">
        <w:t>-</w:t>
      </w:r>
      <w:r>
        <w:t xml:space="preserve"> Initial gas cell pressure: 7.17</w:t>
      </w:r>
      <w:r w:rsidRPr="00DA2F68">
        <w:t xml:space="preserve"> Torr</w:t>
      </w:r>
    </w:p>
    <w:p w:rsidR="00EF43FE" w:rsidRPr="00DA2F68" w:rsidRDefault="00EF43FE" w:rsidP="00616C5A">
      <w:pPr>
        <w:pStyle w:val="BodyText"/>
        <w:ind w:firstLine="720"/>
      </w:pPr>
      <w:r>
        <w:t>(decrease slightly for some time ~ 10 min)</w:t>
      </w:r>
    </w:p>
    <w:p w:rsidR="00EF43FE" w:rsidRPr="007E2F29" w:rsidRDefault="00EF43FE" w:rsidP="00616C5A">
      <w:pPr>
        <w:pStyle w:val="BodyText"/>
        <w:ind w:firstLine="720"/>
        <w:rPr>
          <w:lang w:val="fr-FR"/>
        </w:rPr>
      </w:pPr>
      <w:r w:rsidRPr="007E2F29">
        <w:rPr>
          <w:lang w:val="fr-FR"/>
        </w:rPr>
        <w:t>- Deposition pressure:  1* 10-7 mbar</w:t>
      </w:r>
    </w:p>
    <w:p w:rsidR="00EF43FE" w:rsidRPr="007E2F29" w:rsidRDefault="00EF43FE" w:rsidP="00616C5A">
      <w:pPr>
        <w:pStyle w:val="BodyText"/>
        <w:ind w:firstLine="720"/>
        <w:rPr>
          <w:lang w:val="fr-FR"/>
        </w:rPr>
      </w:pPr>
      <w:r w:rsidRPr="007E2F29">
        <w:rPr>
          <w:lang w:val="fr-FR"/>
        </w:rPr>
        <w:t>- Laser signal:  250.1 mV</w:t>
      </w:r>
    </w:p>
    <w:p w:rsidR="00EF43FE" w:rsidRPr="00414AB6" w:rsidRDefault="00EF43FE" w:rsidP="00616C5A">
      <w:pPr>
        <w:pStyle w:val="BodyText"/>
        <w:ind w:firstLine="720"/>
      </w:pPr>
      <w:r w:rsidRPr="00414AB6">
        <w:t>- Deposition time: 20 min</w:t>
      </w:r>
    </w:p>
    <w:p w:rsidR="00EF43FE" w:rsidRDefault="00EF43FE" w:rsidP="00616C5A">
      <w:pPr>
        <w:pStyle w:val="BodyText"/>
        <w:ind w:firstLine="720"/>
      </w:pPr>
      <w:r w:rsidRPr="00414AB6">
        <w:t xml:space="preserve">- </w:t>
      </w:r>
      <w:r w:rsidRPr="005C0D3F">
        <w:t>pressur</w:t>
      </w:r>
      <w:r>
        <w:t>e after deposition: 1.9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Pr="00067738" w:rsidRDefault="00EF43FE" w:rsidP="00616C5A">
      <w:pPr>
        <w:pStyle w:val="BodyText"/>
        <w:ind w:firstLine="720"/>
        <w:rPr>
          <w:color w:val="FF0000"/>
        </w:rPr>
      </w:pPr>
      <w:r>
        <w:rPr>
          <w:color w:val="FF0000"/>
        </w:rPr>
        <w:t>Open the leak rather than shutt it at the end (few extra material at end of deposition …)</w:t>
      </w:r>
    </w:p>
    <w:p w:rsidR="00EF43FE" w:rsidRDefault="00EF43FE" w:rsidP="00616C5A">
      <w:pPr>
        <w:pStyle w:val="BodyText"/>
      </w:pPr>
      <w:r w:rsidRPr="00156FEF">
        <w:t xml:space="preserve">- final gas </w:t>
      </w:r>
      <w:r>
        <w:t xml:space="preserve">cell pressure = 5.9 </w:t>
      </w:r>
      <w:r w:rsidRPr="008902CE">
        <w:t>T</w:t>
      </w:r>
      <w:r>
        <w:t>orr</w:t>
      </w:r>
    </w:p>
    <w:p w:rsidR="00EF43FE" w:rsidRDefault="00EF43FE" w:rsidP="00616C5A">
      <w:pPr>
        <w:pStyle w:val="BodyText"/>
      </w:pPr>
      <w:r>
        <w:t>14:56</w:t>
      </w:r>
      <w:r>
        <w:tab/>
        <w:t>Laser turned off</w:t>
      </w:r>
    </w:p>
    <w:p w:rsidR="00EF43FE" w:rsidRDefault="00EF43FE" w:rsidP="00616C5A">
      <w:pPr>
        <w:pStyle w:val="BodyText"/>
      </w:pPr>
      <w:r>
        <w:t>14:58</w:t>
      </w:r>
      <w:r>
        <w:tab/>
        <w:t>Head rotated</w:t>
      </w:r>
    </w:p>
    <w:p w:rsidR="00EF43FE" w:rsidRPr="00414AB6" w:rsidRDefault="00EF43FE" w:rsidP="00616C5A">
      <w:pPr>
        <w:spacing w:after="0"/>
        <w:rPr>
          <w:b/>
        </w:rPr>
      </w:pPr>
      <w:r>
        <w:rPr>
          <w:b/>
        </w:rPr>
        <w:t>15:00</w:t>
      </w:r>
      <w:r w:rsidRPr="00414AB6">
        <w:rPr>
          <w:b/>
        </w:rPr>
        <w:tab/>
      </w:r>
      <w:r>
        <w:rPr>
          <w:b/>
          <w:color w:val="339966"/>
        </w:rPr>
        <w:t>ASW_2020_11_23</w:t>
      </w:r>
      <w:r w:rsidRPr="00414AB6">
        <w:rPr>
          <w:b/>
          <w:color w:val="339966"/>
        </w:rPr>
        <w:t>_0001</w:t>
      </w:r>
      <w:r>
        <w:rPr>
          <w:b/>
          <w:color w:val="339966"/>
        </w:rPr>
        <w:t xml:space="preserve"> (bcg 01 used)</w:t>
      </w:r>
    </w:p>
    <w:p w:rsidR="00EF43FE" w:rsidRPr="00B80A08" w:rsidRDefault="00EF43FE" w:rsidP="00616C5A">
      <w:pPr>
        <w:ind w:left="720"/>
        <w:rPr>
          <w:lang w:val="fr-FR"/>
        </w:rPr>
      </w:pPr>
      <w:r w:rsidRPr="00B80A08">
        <w:rPr>
          <w:lang w:val="fr-FR"/>
        </w:rPr>
        <w:t>512 scans</w:t>
      </w:r>
      <w:r w:rsidRPr="00B80A08">
        <w:rPr>
          <w:lang w:val="fr-FR"/>
        </w:rPr>
        <w:tab/>
        <w:t>1 cm</w:t>
      </w:r>
      <w:r w:rsidRPr="00B80A08">
        <w:rPr>
          <w:vertAlign w:val="superscript"/>
          <w:lang w:val="fr-FR"/>
        </w:rPr>
        <w:t>-1</w:t>
      </w:r>
      <w:r w:rsidRPr="00B80A08">
        <w:rPr>
          <w:lang w:val="fr-FR"/>
        </w:rPr>
        <w:t xml:space="preserve"> res</w:t>
      </w:r>
      <w:r w:rsidRPr="00B80A08">
        <w:rPr>
          <w:lang w:val="fr-FR"/>
        </w:rPr>
        <w:tab/>
      </w:r>
      <w:r>
        <w:rPr>
          <w:lang w:val="fr-FR"/>
        </w:rPr>
        <w:t>signal 4.18</w:t>
      </w:r>
      <w:r w:rsidRPr="00B80A08">
        <w:rPr>
          <w:lang w:val="fr-FR"/>
        </w:rPr>
        <w:br/>
        <w:t>p = 9.3 x 10</w:t>
      </w:r>
      <w:r w:rsidRPr="00B80A08">
        <w:rPr>
          <w:vertAlign w:val="superscript"/>
          <w:lang w:val="fr-FR"/>
        </w:rPr>
        <w:t>-9</w:t>
      </w:r>
      <w:r w:rsidRPr="00B80A08">
        <w:rPr>
          <w:lang w:val="fr-FR"/>
        </w:rPr>
        <w:t xml:space="preserve"> mbar</w:t>
      </w:r>
      <w:r w:rsidRPr="00B80A08">
        <w:rPr>
          <w:lang w:val="fr-FR"/>
        </w:rPr>
        <w:tab/>
        <w:t xml:space="preserve">T = 60K </w:t>
      </w:r>
    </w:p>
    <w:p w:rsidR="00EF43FE" w:rsidRPr="007E2F29" w:rsidRDefault="00EF43FE" w:rsidP="00A23FC6">
      <w:pPr>
        <w:spacing w:after="0"/>
        <w:rPr>
          <w:b/>
          <w:lang w:val="fr-FR"/>
        </w:rPr>
      </w:pPr>
      <w:r w:rsidRPr="007E2F29">
        <w:rPr>
          <w:b/>
          <w:lang w:val="fr-FR"/>
        </w:rPr>
        <w:t>15:15</w:t>
      </w:r>
      <w:r w:rsidRPr="007E2F29">
        <w:rPr>
          <w:b/>
          <w:lang w:val="fr-FR"/>
        </w:rPr>
        <w:tab/>
      </w:r>
      <w:r w:rsidRPr="007E2F29">
        <w:rPr>
          <w:b/>
          <w:color w:val="339966"/>
          <w:lang w:val="fr-FR"/>
        </w:rPr>
        <w:t xml:space="preserve">ASW_2020_11_23_0002 </w:t>
      </w:r>
    </w:p>
    <w:p w:rsidR="00EF43FE" w:rsidRDefault="00EF43FE" w:rsidP="00A23FC6">
      <w:pPr>
        <w:ind w:left="720"/>
        <w:rPr>
          <w:lang w:val="fr-FR"/>
        </w:rPr>
      </w:pPr>
      <w:r w:rsidRPr="00A23FC6">
        <w:rPr>
          <w:lang w:val="fr-FR"/>
        </w:rPr>
        <w:t>512 scans</w:t>
      </w:r>
      <w:r w:rsidRPr="00A23FC6">
        <w:rPr>
          <w:lang w:val="fr-FR"/>
        </w:rPr>
        <w:tab/>
        <w:t>1 cm</w:t>
      </w:r>
      <w:r w:rsidRPr="00A23FC6">
        <w:rPr>
          <w:vertAlign w:val="superscript"/>
          <w:lang w:val="fr-FR"/>
        </w:rPr>
        <w:t>-1</w:t>
      </w:r>
      <w:r w:rsidRPr="00A23FC6">
        <w:rPr>
          <w:lang w:val="fr-FR"/>
        </w:rPr>
        <w:t xml:space="preserve"> res</w:t>
      </w:r>
      <w:r w:rsidRPr="00A23FC6">
        <w:rPr>
          <w:lang w:val="fr-FR"/>
        </w:rPr>
        <w:tab/>
      </w:r>
      <w:r>
        <w:rPr>
          <w:lang w:val="fr-FR"/>
        </w:rPr>
        <w:t>signal 4.20</w:t>
      </w:r>
      <w:r>
        <w:rPr>
          <w:lang w:val="fr-FR"/>
        </w:rPr>
        <w:br/>
        <w:t>p = 5</w:t>
      </w:r>
      <w:r w:rsidRPr="00A23FC6">
        <w:rPr>
          <w:lang w:val="fr-FR"/>
        </w:rPr>
        <w:t>.3 x 10</w:t>
      </w:r>
      <w:r w:rsidRPr="00A23FC6">
        <w:rPr>
          <w:vertAlign w:val="superscript"/>
          <w:lang w:val="fr-FR"/>
        </w:rPr>
        <w:t>-9</w:t>
      </w:r>
      <w:r w:rsidRPr="00A23FC6">
        <w:rPr>
          <w:lang w:val="fr-FR"/>
        </w:rPr>
        <w:t xml:space="preserve"> mbar</w:t>
      </w:r>
      <w:r w:rsidRPr="00A23FC6">
        <w:rPr>
          <w:lang w:val="fr-FR"/>
        </w:rPr>
        <w:tab/>
        <w:t xml:space="preserve">T = 60K </w:t>
      </w:r>
    </w:p>
    <w:p w:rsidR="00EF43FE" w:rsidRPr="007E2F29" w:rsidRDefault="00EF43FE" w:rsidP="00A23FC6">
      <w:pPr>
        <w:ind w:left="720"/>
        <w:rPr>
          <w:color w:val="FF0000"/>
        </w:rPr>
      </w:pPr>
      <w:r w:rsidRPr="007E2F29">
        <w:rPr>
          <w:color w:val="FF0000"/>
        </w:rPr>
        <w:t>ABORTED</w:t>
      </w:r>
    </w:p>
    <w:p w:rsidR="00EF43FE" w:rsidRPr="007E2F29" w:rsidRDefault="00EF43FE" w:rsidP="00134CEC">
      <w:pPr>
        <w:rPr>
          <w:color w:val="FF0000"/>
        </w:rPr>
      </w:pPr>
    </w:p>
    <w:p w:rsidR="00EF43FE" w:rsidRDefault="00EF43FE" w:rsidP="00134CEC">
      <w:pPr>
        <w:pStyle w:val="Heading1"/>
      </w:pPr>
      <w:r>
        <w:t>Monday</w:t>
      </w:r>
      <w:r w:rsidRPr="00C83453">
        <w:t xml:space="preserve"> </w:t>
      </w:r>
      <w:r>
        <w:t>25</w:t>
      </w:r>
      <w:r w:rsidRPr="00E863B6">
        <w:rPr>
          <w:vertAlign w:val="superscript"/>
        </w:rPr>
        <w:t>th</w:t>
      </w:r>
      <w:r>
        <w:t xml:space="preserve"> Nov 2020</w:t>
      </w:r>
      <w:r w:rsidRPr="00C83453">
        <w:tab/>
      </w:r>
      <w:r>
        <w:t>(VD)</w:t>
      </w:r>
    </w:p>
    <w:p w:rsidR="00EF43FE" w:rsidRPr="007E2F29" w:rsidRDefault="00EF43FE" w:rsidP="00134CEC">
      <w:pPr>
        <w:pStyle w:val="BodyText"/>
        <w:rPr>
          <w:lang w:val="fr-FR"/>
        </w:rPr>
      </w:pPr>
      <w:r w:rsidRPr="007E2F29">
        <w:rPr>
          <w:lang w:val="fr-FR"/>
        </w:rPr>
        <w:t>11:12</w:t>
      </w:r>
      <w:r w:rsidRPr="007E2F29">
        <w:rPr>
          <w:lang w:val="fr-FR"/>
        </w:rPr>
        <w:tab/>
        <w:t>T = 278.7</w:t>
      </w:r>
      <w:r w:rsidRPr="007E2F29">
        <w:rPr>
          <w:lang w:val="fr-FR"/>
        </w:rPr>
        <w:tab/>
        <w:t>P = 4.0 * 10-9</w:t>
      </w:r>
    </w:p>
    <w:p w:rsidR="00EF43FE" w:rsidRPr="007E2F29" w:rsidRDefault="00EF43FE" w:rsidP="00134CEC">
      <w:pPr>
        <w:pStyle w:val="BodyText"/>
        <w:rPr>
          <w:lang w:val="fr-FR"/>
        </w:rPr>
      </w:pPr>
      <w:r w:rsidRPr="007E2F29">
        <w:rPr>
          <w:lang w:val="fr-FR"/>
        </w:rPr>
        <w:t>11:13</w:t>
      </w:r>
      <w:r w:rsidRPr="007E2F29">
        <w:rPr>
          <w:lang w:val="fr-FR"/>
        </w:rPr>
        <w:tab/>
        <w:t>Cryo turned on</w:t>
      </w:r>
    </w:p>
    <w:p w:rsidR="00EF43FE" w:rsidRPr="007E2F29" w:rsidRDefault="00EF43FE" w:rsidP="00134CEC">
      <w:pPr>
        <w:pStyle w:val="BodyText"/>
        <w:rPr>
          <w:lang w:val="fr-FR"/>
        </w:rPr>
      </w:pPr>
      <w:r w:rsidRPr="007E2F29">
        <w:rPr>
          <w:lang w:val="fr-FR"/>
        </w:rPr>
        <w:t>11:22</w:t>
      </w:r>
      <w:r w:rsidRPr="007E2F29">
        <w:rPr>
          <w:lang w:val="fr-FR"/>
        </w:rPr>
        <w:tab/>
        <w:t>T = 255.2</w:t>
      </w:r>
      <w:r w:rsidRPr="007E2F29">
        <w:rPr>
          <w:lang w:val="fr-FR"/>
        </w:rPr>
        <w:tab/>
        <w:t>P = 3.7 * 10-9</w:t>
      </w:r>
    </w:p>
    <w:p w:rsidR="00EF43FE" w:rsidRPr="007E2F29" w:rsidRDefault="00EF43FE" w:rsidP="00134CEC">
      <w:pPr>
        <w:pStyle w:val="BodyText"/>
        <w:rPr>
          <w:lang w:val="fr-FR"/>
        </w:rPr>
      </w:pPr>
      <w:r w:rsidRPr="007E2F29">
        <w:rPr>
          <w:lang w:val="fr-FR"/>
        </w:rPr>
        <w:t>12:31</w:t>
      </w:r>
      <w:r w:rsidRPr="007E2F29">
        <w:rPr>
          <w:lang w:val="fr-FR"/>
        </w:rPr>
        <w:tab/>
        <w:t>T = 21.1</w:t>
      </w:r>
      <w:r w:rsidRPr="007E2F29">
        <w:rPr>
          <w:lang w:val="fr-FR"/>
        </w:rPr>
        <w:tab/>
        <w:t>P 1.5 * 10-9</w:t>
      </w:r>
    </w:p>
    <w:p w:rsidR="00EF43FE" w:rsidRDefault="00EF43FE" w:rsidP="00134CEC">
      <w:pPr>
        <w:pStyle w:val="BodyText"/>
      </w:pPr>
      <w:r>
        <w:t>12:56</w:t>
      </w:r>
      <w:r>
        <w:tab/>
        <w:t>Laser On</w:t>
      </w:r>
    </w:p>
    <w:p w:rsidR="00EF43FE" w:rsidRDefault="00EF43FE" w:rsidP="00134CEC">
      <w:r>
        <w:t>13:05</w:t>
      </w:r>
      <w:r>
        <w:tab/>
        <w:t>MCT Detector cooled</w:t>
      </w:r>
    </w:p>
    <w:p w:rsidR="00EF43FE" w:rsidRDefault="00EF43FE" w:rsidP="00134CEC">
      <w:r>
        <w:t>13:16</w:t>
      </w:r>
      <w:r>
        <w:tab/>
        <w:t>T = 20.8</w:t>
      </w:r>
      <w:r>
        <w:tab/>
      </w:r>
      <w:r>
        <w:tab/>
        <w:t>P = 1.4* 10 -9</w:t>
      </w:r>
    </w:p>
    <w:p w:rsidR="00EF43FE" w:rsidRPr="00134CEC" w:rsidRDefault="00EF43FE" w:rsidP="00134CEC">
      <w:pPr>
        <w:rPr>
          <w:color w:val="FF0000"/>
        </w:rPr>
      </w:pPr>
      <w:r w:rsidRPr="009A734B">
        <w:rPr>
          <w:color w:val="FF0000"/>
        </w:rPr>
        <w:pict>
          <v:shape id="_x0000_i1066" type="#_x0000_t75" style="width:449.25pt;height:313.5pt">
            <v:imagedata r:id="rId46" o:title=""/>
          </v:shape>
        </w:pict>
      </w:r>
    </w:p>
    <w:p w:rsidR="00EF43FE" w:rsidRPr="00134CEC" w:rsidRDefault="00EF43FE" w:rsidP="00616C5A"/>
    <w:p w:rsidR="00EF43FE" w:rsidRDefault="00EF43FE" w:rsidP="00134CEC">
      <w:r>
        <w:t xml:space="preserve">13:19 </w:t>
      </w:r>
      <w:r>
        <w:tab/>
        <w:t xml:space="preserve"> T setup to 60K (P rose up to 8 * 10-8) </w:t>
      </w:r>
    </w:p>
    <w:p w:rsidR="00EF43FE" w:rsidRDefault="00EF43FE" w:rsidP="00134CEC">
      <w:r>
        <w:t>13:32</w:t>
      </w:r>
      <w:r>
        <w:tab/>
        <w:t>T = 59.7</w:t>
      </w:r>
      <w:r>
        <w:tab/>
        <w:t>P = 1.7 e-9</w:t>
      </w:r>
    </w:p>
    <w:p w:rsidR="00EF43FE" w:rsidRDefault="00EF43FE" w:rsidP="002E6940">
      <w:pPr>
        <w:pStyle w:val="Heading1"/>
      </w:pPr>
      <w:r w:rsidRPr="00C83453">
        <w:t>Background scan</w:t>
      </w:r>
      <w:r>
        <w:t>(s) #1</w:t>
      </w:r>
    </w:p>
    <w:p w:rsidR="00EF43FE" w:rsidRPr="007E2F29" w:rsidRDefault="00EF43FE" w:rsidP="002E6940">
      <w:pPr>
        <w:pStyle w:val="BodyText"/>
        <w:spacing w:after="0"/>
        <w:rPr>
          <w:color w:val="339966"/>
          <w:lang w:val="fr-FR"/>
        </w:rPr>
      </w:pPr>
      <w:r w:rsidRPr="007E2F29">
        <w:rPr>
          <w:b/>
          <w:lang w:val="fr-FR"/>
        </w:rPr>
        <w:t>13:55</w:t>
      </w:r>
      <w:r w:rsidRPr="007E2F29">
        <w:rPr>
          <w:b/>
          <w:color w:val="339966"/>
          <w:lang w:val="fr-FR"/>
        </w:rPr>
        <w:tab/>
        <w:t>BG20210125_01</w:t>
      </w:r>
      <w:r w:rsidRPr="007E2F29">
        <w:rPr>
          <w:color w:val="339966"/>
          <w:lang w:val="fr-FR"/>
        </w:rPr>
        <w:tab/>
      </w:r>
    </w:p>
    <w:p w:rsidR="00EF43FE" w:rsidRPr="002E6940" w:rsidRDefault="00EF43FE" w:rsidP="002E6940">
      <w:pPr>
        <w:ind w:left="720"/>
        <w:rPr>
          <w:lang w:val="fr-FR"/>
        </w:rPr>
      </w:pPr>
      <w:r w:rsidRPr="002E6940">
        <w:rPr>
          <w:lang w:val="fr-FR"/>
        </w:rPr>
        <w:t>512 scans</w:t>
      </w:r>
      <w:r w:rsidRPr="002E6940">
        <w:rPr>
          <w:lang w:val="fr-FR"/>
        </w:rPr>
        <w:tab/>
        <w:t>res = 1 cm</w:t>
      </w:r>
      <w:r w:rsidRPr="002E6940">
        <w:rPr>
          <w:vertAlign w:val="superscript"/>
          <w:lang w:val="fr-FR"/>
        </w:rPr>
        <w:t>-1</w:t>
      </w:r>
      <w:r>
        <w:rPr>
          <w:lang w:val="fr-FR"/>
        </w:rPr>
        <w:tab/>
        <w:t>signal = 4.12</w:t>
      </w:r>
      <w:r w:rsidRPr="002E6940">
        <w:rPr>
          <w:lang w:val="fr-FR"/>
        </w:rPr>
        <w:br/>
        <w:t>p = 1.7 10</w:t>
      </w:r>
      <w:r w:rsidRPr="002E6940">
        <w:rPr>
          <w:vertAlign w:val="superscript"/>
          <w:lang w:val="fr-FR"/>
        </w:rPr>
        <w:t>-9</w:t>
      </w:r>
      <w:r w:rsidRPr="002E6940">
        <w:rPr>
          <w:lang w:val="fr-FR"/>
        </w:rPr>
        <w:t xml:space="preserve"> mbar </w:t>
      </w:r>
      <w:r w:rsidRPr="002E6940">
        <w:rPr>
          <w:lang w:val="fr-FR"/>
        </w:rPr>
        <w:tab/>
        <w:t>T = 60 K</w:t>
      </w:r>
    </w:p>
    <w:p w:rsidR="00EF43FE" w:rsidRPr="002E6940" w:rsidRDefault="00EF43FE" w:rsidP="00134CEC">
      <w:pPr>
        <w:rPr>
          <w:lang w:val="fr-FR"/>
        </w:rPr>
      </w:pPr>
    </w:p>
    <w:p w:rsidR="00EF43FE" w:rsidRPr="00273C85" w:rsidRDefault="00EF43FE" w:rsidP="00C673B1">
      <w:pPr>
        <w:pStyle w:val="Heading2"/>
        <w:rPr>
          <w:lang w:val="it-IT"/>
        </w:rPr>
      </w:pPr>
      <w:r w:rsidRPr="00B80A08">
        <w:rPr>
          <w:lang w:val="it-IT"/>
        </w:rPr>
        <w:t>Deposit</w:t>
      </w:r>
      <w:r>
        <w:rPr>
          <w:lang w:val="it-IT"/>
        </w:rPr>
        <w:t>ion #14: H2O @ 60</w:t>
      </w:r>
      <w:r w:rsidRPr="00273C85">
        <w:rPr>
          <w:lang w:val="it-IT"/>
        </w:rPr>
        <w:t xml:space="preserve">K </w:t>
      </w:r>
    </w:p>
    <w:p w:rsidR="00EF43FE" w:rsidRPr="006457C0" w:rsidRDefault="00EF43FE" w:rsidP="00C673B1">
      <w:pPr>
        <w:rPr>
          <w:lang w:val="it-IT"/>
        </w:rPr>
      </w:pPr>
      <w:r>
        <w:rPr>
          <w:lang w:val="it-IT"/>
        </w:rPr>
        <w:t>14:20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DA2F68" w:rsidRDefault="00EF43FE" w:rsidP="00C673B1">
      <w:pPr>
        <w:pStyle w:val="BodyText"/>
        <w:ind w:firstLine="720"/>
      </w:pPr>
      <w:r>
        <w:t>- Initial Temperature: 60</w:t>
      </w:r>
      <w:r w:rsidRPr="00DA2F68">
        <w:t>.0 K</w:t>
      </w:r>
    </w:p>
    <w:p w:rsidR="00EF43FE" w:rsidRPr="00DA2F68" w:rsidRDefault="00EF43FE" w:rsidP="00C673B1">
      <w:pPr>
        <w:pStyle w:val="BodyText"/>
        <w:ind w:firstLine="720"/>
      </w:pPr>
      <w:r>
        <w:t>- Initial pressure:   1.6</w:t>
      </w:r>
      <w:r w:rsidRPr="00DA2F68">
        <w:t xml:space="preserve"> * 10-9 mbar</w:t>
      </w:r>
    </w:p>
    <w:p w:rsidR="00EF43FE" w:rsidRDefault="00EF43FE" w:rsidP="00C673B1">
      <w:pPr>
        <w:pStyle w:val="BodyText"/>
        <w:ind w:firstLine="720"/>
      </w:pPr>
      <w:r w:rsidRPr="00DA2F68">
        <w:t>-</w:t>
      </w:r>
      <w:r>
        <w:t xml:space="preserve"> Initial gas cell pressure: 7.41</w:t>
      </w:r>
      <w:r w:rsidRPr="00DA2F68">
        <w:t xml:space="preserve"> Torr</w:t>
      </w:r>
    </w:p>
    <w:p w:rsidR="00EF43FE" w:rsidRPr="007E2F29" w:rsidRDefault="00EF43FE" w:rsidP="00C673B1">
      <w:pPr>
        <w:pStyle w:val="BodyText"/>
        <w:ind w:firstLine="720"/>
        <w:rPr>
          <w:lang w:val="fr-FR"/>
        </w:rPr>
      </w:pPr>
      <w:r w:rsidRPr="007E2F29">
        <w:rPr>
          <w:lang w:val="fr-FR"/>
        </w:rPr>
        <w:t>- Deposition pressure:  1 * 10-7 mbar</w:t>
      </w:r>
    </w:p>
    <w:p w:rsidR="00EF43FE" w:rsidRPr="007E2F29" w:rsidRDefault="00EF43FE" w:rsidP="00C673B1">
      <w:pPr>
        <w:pStyle w:val="BodyText"/>
        <w:ind w:firstLine="720"/>
        <w:rPr>
          <w:lang w:val="fr-FR"/>
        </w:rPr>
      </w:pPr>
      <w:r w:rsidRPr="007E2F29">
        <w:rPr>
          <w:lang w:val="fr-FR"/>
        </w:rPr>
        <w:t>- Laser signal:  250.0 mV</w:t>
      </w:r>
    </w:p>
    <w:p w:rsidR="00EF43FE" w:rsidRPr="00414AB6" w:rsidRDefault="00EF43FE" w:rsidP="00C673B1">
      <w:pPr>
        <w:pStyle w:val="BodyText"/>
        <w:ind w:firstLine="720"/>
      </w:pPr>
      <w:r w:rsidRPr="00414AB6">
        <w:t>- Deposition time: 20 min</w:t>
      </w:r>
    </w:p>
    <w:p w:rsidR="00EF43FE" w:rsidRDefault="00EF43FE" w:rsidP="00C673B1">
      <w:pPr>
        <w:pStyle w:val="BodyText"/>
        <w:ind w:firstLine="720"/>
      </w:pPr>
      <w:r w:rsidRPr="00414AB6">
        <w:t xml:space="preserve">- </w:t>
      </w:r>
      <w:r w:rsidRPr="005C0D3F">
        <w:t>pressur</w:t>
      </w:r>
      <w:r>
        <w:t>e after deposition: 1.6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Pr="00067738" w:rsidRDefault="00EF43FE" w:rsidP="00C673B1">
      <w:pPr>
        <w:pStyle w:val="BodyText"/>
        <w:ind w:firstLine="720"/>
        <w:rPr>
          <w:color w:val="FF0000"/>
        </w:rPr>
      </w:pPr>
      <w:r>
        <w:rPr>
          <w:color w:val="FF0000"/>
        </w:rPr>
        <w:t>Open the leak rather than shutt it at the end (few extra material at end of deposition …)</w:t>
      </w:r>
    </w:p>
    <w:p w:rsidR="00EF43FE" w:rsidRDefault="00EF43FE" w:rsidP="00C673B1">
      <w:pPr>
        <w:pStyle w:val="BodyText"/>
      </w:pPr>
      <w:r w:rsidRPr="00156FEF">
        <w:t xml:space="preserve">- final gas </w:t>
      </w:r>
      <w:r>
        <w:t xml:space="preserve">cell pressure = 6.37 </w:t>
      </w:r>
      <w:r w:rsidRPr="008902CE">
        <w:t>T</w:t>
      </w:r>
      <w:r>
        <w:t>orr</w:t>
      </w:r>
    </w:p>
    <w:p w:rsidR="00EF43FE" w:rsidRDefault="00EF43FE" w:rsidP="00C673B1">
      <w:pPr>
        <w:pStyle w:val="BodyText"/>
      </w:pPr>
      <w:r>
        <w:t>14:40</w:t>
      </w:r>
      <w:r>
        <w:tab/>
        <w:t>Laser turned off</w:t>
      </w:r>
    </w:p>
    <w:p w:rsidR="00EF43FE" w:rsidRDefault="00EF43FE" w:rsidP="00C673B1">
      <w:pPr>
        <w:pStyle w:val="BodyText"/>
      </w:pPr>
      <w:r>
        <w:t>14:42</w:t>
      </w:r>
      <w:r>
        <w:tab/>
        <w:t>Head rotated</w:t>
      </w:r>
    </w:p>
    <w:p w:rsidR="00EF43FE" w:rsidRPr="00414AB6" w:rsidRDefault="00EF43FE" w:rsidP="00C673B1">
      <w:pPr>
        <w:spacing w:after="0"/>
        <w:rPr>
          <w:b/>
        </w:rPr>
      </w:pPr>
      <w:r>
        <w:rPr>
          <w:b/>
        </w:rPr>
        <w:t>14:44</w:t>
      </w:r>
      <w:r w:rsidRPr="00414AB6">
        <w:rPr>
          <w:b/>
        </w:rPr>
        <w:tab/>
      </w:r>
      <w:r>
        <w:rPr>
          <w:b/>
          <w:color w:val="339966"/>
        </w:rPr>
        <w:t>ASW_2021_01_25</w:t>
      </w:r>
      <w:r w:rsidRPr="00414AB6">
        <w:rPr>
          <w:b/>
          <w:color w:val="339966"/>
        </w:rPr>
        <w:t>_0001</w:t>
      </w:r>
      <w:r>
        <w:rPr>
          <w:b/>
          <w:color w:val="339966"/>
        </w:rPr>
        <w:t xml:space="preserve"> </w:t>
      </w:r>
    </w:p>
    <w:p w:rsidR="00EF43FE" w:rsidRPr="007E2F29" w:rsidRDefault="00EF43FE" w:rsidP="00C937B3">
      <w:pPr>
        <w:ind w:left="720"/>
      </w:pPr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3.96</w:t>
      </w:r>
      <w:r w:rsidRPr="007E2F29">
        <w:br/>
        <w:t>p = 8.0 x 10</w:t>
      </w:r>
      <w:r w:rsidRPr="007E2F29">
        <w:rPr>
          <w:vertAlign w:val="superscript"/>
        </w:rPr>
        <w:t>-9</w:t>
      </w:r>
      <w:r w:rsidRPr="007E2F29">
        <w:t xml:space="preserve"> mbar</w:t>
      </w:r>
      <w:r w:rsidRPr="007E2F29">
        <w:tab/>
        <w:t xml:space="preserve">T = 60K </w:t>
      </w:r>
    </w:p>
    <w:p w:rsidR="00EF43FE" w:rsidRPr="007E2F29" w:rsidRDefault="00EF43FE" w:rsidP="00957621">
      <w:pPr>
        <w:spacing w:after="0"/>
        <w:rPr>
          <w:b/>
          <w:lang w:val="fr-FR"/>
        </w:rPr>
      </w:pPr>
      <w:r w:rsidRPr="007E2F29">
        <w:rPr>
          <w:b/>
          <w:lang w:val="fr-FR"/>
        </w:rPr>
        <w:t>15:04</w:t>
      </w:r>
      <w:r w:rsidRPr="007E2F29">
        <w:rPr>
          <w:b/>
          <w:lang w:val="fr-FR"/>
        </w:rPr>
        <w:tab/>
      </w:r>
      <w:r w:rsidRPr="007E2F29">
        <w:rPr>
          <w:b/>
          <w:color w:val="339966"/>
          <w:lang w:val="fr-FR"/>
        </w:rPr>
        <w:t xml:space="preserve">ASW_2021_01_25_0002 </w:t>
      </w:r>
    </w:p>
    <w:p w:rsidR="00EF43FE" w:rsidRDefault="00EF43FE" w:rsidP="00957621">
      <w:pPr>
        <w:ind w:left="720"/>
        <w:rPr>
          <w:lang w:val="fr-FR"/>
        </w:rPr>
      </w:pPr>
      <w:r w:rsidRPr="00957621">
        <w:rPr>
          <w:lang w:val="fr-FR"/>
        </w:rPr>
        <w:t>512 scans</w:t>
      </w:r>
      <w:r w:rsidRPr="00957621">
        <w:rPr>
          <w:lang w:val="fr-FR"/>
        </w:rPr>
        <w:tab/>
        <w:t>1 cm</w:t>
      </w:r>
      <w:r w:rsidRPr="00957621">
        <w:rPr>
          <w:vertAlign w:val="superscript"/>
          <w:lang w:val="fr-FR"/>
        </w:rPr>
        <w:t>-1</w:t>
      </w:r>
      <w:r w:rsidRPr="00957621">
        <w:rPr>
          <w:lang w:val="fr-FR"/>
        </w:rPr>
        <w:t xml:space="preserve"> res</w:t>
      </w:r>
      <w:r w:rsidRPr="00957621">
        <w:rPr>
          <w:lang w:val="fr-FR"/>
        </w:rPr>
        <w:tab/>
        <w:t>signal 3.96</w:t>
      </w:r>
      <w:r w:rsidRPr="00957621">
        <w:rPr>
          <w:lang w:val="fr-FR"/>
        </w:rPr>
        <w:br/>
        <w:t>p = 3.4 x 10</w:t>
      </w:r>
      <w:r w:rsidRPr="00957621">
        <w:rPr>
          <w:vertAlign w:val="superscript"/>
          <w:lang w:val="fr-FR"/>
        </w:rPr>
        <w:t>-9</w:t>
      </w:r>
      <w:r w:rsidRPr="00957621">
        <w:rPr>
          <w:lang w:val="fr-FR"/>
        </w:rPr>
        <w:t xml:space="preserve"> mbar</w:t>
      </w:r>
      <w:r w:rsidRPr="00957621">
        <w:rPr>
          <w:lang w:val="fr-FR"/>
        </w:rPr>
        <w:tab/>
        <w:t xml:space="preserve">T = 60K </w:t>
      </w:r>
    </w:p>
    <w:p w:rsidR="00EF43FE" w:rsidRPr="00C06C92" w:rsidRDefault="00EF43FE" w:rsidP="00C937B3">
      <w:pPr>
        <w:pStyle w:val="Heading2"/>
      </w:pPr>
      <w:r>
        <w:t>Annealing to 80K</w:t>
      </w:r>
    </w:p>
    <w:p w:rsidR="00EF43FE" w:rsidRPr="005C0D3F" w:rsidRDefault="00EF43FE" w:rsidP="00C937B3">
      <w:pPr>
        <w:spacing w:after="0"/>
        <w:rPr>
          <w:b/>
        </w:rPr>
      </w:pPr>
      <w:r>
        <w:rPr>
          <w:b/>
        </w:rPr>
        <w:t>15:30</w:t>
      </w:r>
      <w:r w:rsidRPr="005C0D3F">
        <w:rPr>
          <w:b/>
        </w:rPr>
        <w:tab/>
      </w:r>
      <w:r>
        <w:rPr>
          <w:b/>
          <w:color w:val="339966"/>
        </w:rPr>
        <w:t>ASW_2021_01_25_0003</w:t>
      </w:r>
    </w:p>
    <w:p w:rsidR="00EF43FE" w:rsidRPr="00DA2F68" w:rsidRDefault="00EF43FE" w:rsidP="00C937B3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>
        <w:t>3.94</w:t>
      </w:r>
      <w:r w:rsidRPr="00DA2F68">
        <w:br/>
        <w:t xml:space="preserve">p = </w:t>
      </w:r>
    </w:p>
    <w:p w:rsidR="00EF43FE" w:rsidRPr="005C0D3F" w:rsidRDefault="00EF43FE" w:rsidP="00C937B3">
      <w:pPr>
        <w:spacing w:after="0"/>
        <w:rPr>
          <w:b/>
        </w:rPr>
      </w:pPr>
      <w:r>
        <w:rPr>
          <w:b/>
        </w:rPr>
        <w:t>15:45</w:t>
      </w:r>
      <w:r w:rsidRPr="005C0D3F">
        <w:rPr>
          <w:b/>
        </w:rPr>
        <w:tab/>
      </w:r>
      <w:r>
        <w:rPr>
          <w:b/>
          <w:color w:val="339966"/>
        </w:rPr>
        <w:t>ASW_2021_01_25_0004</w:t>
      </w:r>
    </w:p>
    <w:p w:rsidR="00EF43FE" w:rsidRPr="007E2F29" w:rsidRDefault="00EF43FE" w:rsidP="00C937B3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3.93</w:t>
      </w:r>
      <w:r w:rsidRPr="007E2F29">
        <w:br/>
        <w:t>p = 5.5 x 10</w:t>
      </w:r>
      <w:r w:rsidRPr="007E2F29">
        <w:rPr>
          <w:vertAlign w:val="superscript"/>
        </w:rPr>
        <w:t>-9</w:t>
      </w:r>
      <w:r w:rsidRPr="007E2F29">
        <w:t xml:space="preserve"> mbar</w:t>
      </w:r>
    </w:p>
    <w:p w:rsidR="00EF43FE" w:rsidRPr="005C0D3F" w:rsidRDefault="00EF43FE" w:rsidP="00C937B3">
      <w:pPr>
        <w:spacing w:after="0"/>
        <w:rPr>
          <w:b/>
        </w:rPr>
      </w:pPr>
      <w:r>
        <w:rPr>
          <w:b/>
        </w:rPr>
        <w:t>16:00</w:t>
      </w:r>
      <w:r w:rsidRPr="005C0D3F">
        <w:rPr>
          <w:b/>
        </w:rPr>
        <w:tab/>
      </w:r>
      <w:r>
        <w:rPr>
          <w:b/>
          <w:color w:val="339966"/>
        </w:rPr>
        <w:t>ASW_2021_01_25_0005</w:t>
      </w:r>
    </w:p>
    <w:p w:rsidR="00EF43FE" w:rsidRPr="007E2F29" w:rsidRDefault="00EF43FE" w:rsidP="00C937B3">
      <w:pPr>
        <w:rPr>
          <w:b/>
          <w:bCs/>
        </w:rPr>
      </w:pPr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3.92</w:t>
      </w:r>
      <w:r w:rsidRPr="007E2F29">
        <w:br/>
        <w:t>p = 4  x 10</w:t>
      </w:r>
      <w:r w:rsidRPr="007E2F29">
        <w:rPr>
          <w:vertAlign w:val="superscript"/>
        </w:rPr>
        <w:t>-9</w:t>
      </w:r>
      <w:r w:rsidRPr="007E2F29">
        <w:t xml:space="preserve"> mbar</w:t>
      </w:r>
    </w:p>
    <w:p w:rsidR="00EF43FE" w:rsidRPr="005C0D3F" w:rsidRDefault="00EF43FE" w:rsidP="00C937B3">
      <w:pPr>
        <w:spacing w:after="0"/>
        <w:rPr>
          <w:b/>
        </w:rPr>
      </w:pPr>
      <w:r>
        <w:rPr>
          <w:b/>
        </w:rPr>
        <w:t>16:15</w:t>
      </w:r>
      <w:r w:rsidRPr="005C0D3F">
        <w:rPr>
          <w:b/>
        </w:rPr>
        <w:tab/>
      </w:r>
      <w:r>
        <w:rPr>
          <w:b/>
          <w:color w:val="339966"/>
        </w:rPr>
        <w:t>ASW_2021_01_25_0006</w:t>
      </w:r>
    </w:p>
    <w:p w:rsidR="00EF43FE" w:rsidRPr="007E2F29" w:rsidRDefault="00EF43FE" w:rsidP="00C937B3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3.91</w:t>
      </w:r>
      <w:r w:rsidRPr="007E2F29">
        <w:br/>
        <w:t xml:space="preserve">p = </w:t>
      </w:r>
    </w:p>
    <w:p w:rsidR="00EF43FE" w:rsidRPr="00C06C92" w:rsidRDefault="00EF43FE" w:rsidP="007341EC">
      <w:pPr>
        <w:pStyle w:val="Heading2"/>
      </w:pPr>
      <w:r>
        <w:t>Annealing to 100K</w:t>
      </w:r>
    </w:p>
    <w:p w:rsidR="00EF43FE" w:rsidRPr="005C0D3F" w:rsidRDefault="00EF43FE" w:rsidP="007341EC">
      <w:pPr>
        <w:spacing w:after="0"/>
        <w:rPr>
          <w:b/>
        </w:rPr>
      </w:pPr>
      <w:r>
        <w:rPr>
          <w:b/>
        </w:rPr>
        <w:t>16:30</w:t>
      </w:r>
      <w:r w:rsidRPr="005C0D3F">
        <w:rPr>
          <w:b/>
        </w:rPr>
        <w:tab/>
      </w:r>
      <w:r>
        <w:rPr>
          <w:b/>
          <w:color w:val="339966"/>
        </w:rPr>
        <w:t>ASW_2021_01_25_0007</w:t>
      </w:r>
    </w:p>
    <w:p w:rsidR="00EF43FE" w:rsidRPr="00DA2F68" w:rsidRDefault="00EF43FE" w:rsidP="007341EC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>
        <w:t>3.91</w:t>
      </w:r>
      <w:r w:rsidRPr="00DA2F68">
        <w:br/>
        <w:t xml:space="preserve">p = </w:t>
      </w:r>
    </w:p>
    <w:p w:rsidR="00EF43FE" w:rsidRPr="005C0D3F" w:rsidRDefault="00EF43FE" w:rsidP="00ED241D">
      <w:pPr>
        <w:spacing w:after="0"/>
        <w:rPr>
          <w:b/>
        </w:rPr>
      </w:pPr>
      <w:r>
        <w:rPr>
          <w:b/>
        </w:rPr>
        <w:t>16:45</w:t>
      </w:r>
      <w:r w:rsidRPr="005C0D3F">
        <w:rPr>
          <w:b/>
        </w:rPr>
        <w:tab/>
      </w:r>
      <w:r>
        <w:rPr>
          <w:b/>
          <w:color w:val="339966"/>
        </w:rPr>
        <w:t>ASW_2021_01_25_0008</w:t>
      </w:r>
    </w:p>
    <w:p w:rsidR="00EF43FE" w:rsidRPr="007341EC" w:rsidRDefault="00EF43FE" w:rsidP="00C937B3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>
        <w:t>3.91</w:t>
      </w:r>
      <w:r w:rsidRPr="00DA2F68">
        <w:br/>
        <w:t xml:space="preserve">p = </w:t>
      </w:r>
    </w:p>
    <w:p w:rsidR="00EF43FE" w:rsidRPr="005C0D3F" w:rsidRDefault="00EF43FE" w:rsidP="002C024E">
      <w:pPr>
        <w:spacing w:after="0"/>
        <w:rPr>
          <w:b/>
        </w:rPr>
      </w:pPr>
      <w:r>
        <w:rPr>
          <w:b/>
        </w:rPr>
        <w:t>17:00</w:t>
      </w:r>
      <w:r w:rsidRPr="005C0D3F">
        <w:rPr>
          <w:b/>
        </w:rPr>
        <w:tab/>
      </w:r>
      <w:r>
        <w:rPr>
          <w:b/>
          <w:color w:val="339966"/>
        </w:rPr>
        <w:t>ASW_2021_01_25_0009</w:t>
      </w:r>
    </w:p>
    <w:p w:rsidR="00EF43FE" w:rsidRPr="00DA2F68" w:rsidRDefault="00EF43FE" w:rsidP="002C024E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</w:t>
      </w:r>
      <w:r>
        <w:t>3.90</w:t>
      </w:r>
      <w:r w:rsidRPr="00DA2F68">
        <w:br/>
        <w:t xml:space="preserve">p = </w:t>
      </w:r>
    </w:p>
    <w:p w:rsidR="00EF43FE" w:rsidRPr="005C0D3F" w:rsidRDefault="00EF43FE" w:rsidP="002C024E">
      <w:pPr>
        <w:spacing w:after="0"/>
        <w:rPr>
          <w:b/>
        </w:rPr>
      </w:pPr>
      <w:r>
        <w:rPr>
          <w:b/>
        </w:rPr>
        <w:t>17:15</w:t>
      </w:r>
      <w:r w:rsidRPr="005C0D3F">
        <w:rPr>
          <w:b/>
        </w:rPr>
        <w:tab/>
      </w:r>
      <w:r>
        <w:rPr>
          <w:b/>
          <w:color w:val="339966"/>
        </w:rPr>
        <w:t>ASW_2021_01_25_0010</w:t>
      </w:r>
    </w:p>
    <w:p w:rsidR="00EF43FE" w:rsidRDefault="00EF43FE" w:rsidP="002C024E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 </w:t>
      </w:r>
      <w:r>
        <w:t>3.90</w:t>
      </w:r>
      <w:r w:rsidRPr="00DA2F68">
        <w:br/>
        <w:t>p =</w:t>
      </w:r>
    </w:p>
    <w:p w:rsidR="00EF43FE" w:rsidRPr="007E2F29" w:rsidRDefault="00EF43FE" w:rsidP="002C024E">
      <w:r w:rsidRPr="007E2F29">
        <w:t>17:30</w:t>
      </w:r>
      <w:r w:rsidRPr="007E2F29">
        <w:tab/>
        <w:t xml:space="preserve">macro 20 scan </w:t>
      </w:r>
    </w:p>
    <w:p w:rsidR="00EF43FE" w:rsidRPr="00C96145" w:rsidRDefault="00EF43FE" w:rsidP="00C96145">
      <w:pPr>
        <w:pStyle w:val="Heading2"/>
      </w:pPr>
      <w:r w:rsidRPr="00C96145">
        <w:t>26/01</w:t>
      </w:r>
    </w:p>
    <w:p w:rsidR="00EF43FE" w:rsidRPr="00C96145" w:rsidRDefault="00EF43FE" w:rsidP="00C96145">
      <w:r w:rsidRPr="00C96145">
        <w:t>09 :32 T = 100K</w:t>
      </w:r>
      <w:r>
        <w:tab/>
      </w:r>
      <w:r>
        <w:tab/>
      </w:r>
      <w:r w:rsidRPr="00C96145">
        <w:t xml:space="preserve"> P = 1.</w:t>
      </w:r>
      <w:r>
        <w:t>7</w:t>
      </w:r>
      <w:r w:rsidRPr="00C96145">
        <w:t xml:space="preserve"> * 10</w:t>
      </w:r>
      <w:r w:rsidRPr="00C96145">
        <w:rPr>
          <w:vertAlign w:val="superscript"/>
        </w:rPr>
        <w:t>e</w:t>
      </w:r>
      <w:r w:rsidRPr="00C96145">
        <w:t>-9</w:t>
      </w:r>
    </w:p>
    <w:p w:rsidR="00EF43FE" w:rsidRDefault="00EF43FE" w:rsidP="00C96145">
      <w:r>
        <w:t>09:43</w:t>
      </w:r>
      <w:r>
        <w:tab/>
        <w:t>MCT Detector cooled</w:t>
      </w:r>
    </w:p>
    <w:p w:rsidR="00EF43FE" w:rsidRDefault="00EF43FE" w:rsidP="00C96145">
      <w:r>
        <w:pict>
          <v:shape id="_x0000_i1067" type="#_x0000_t75" style="width:449.25pt;height:313.5pt">
            <v:imagedata r:id="rId47" o:title=""/>
          </v:shape>
        </w:pict>
      </w:r>
    </w:p>
    <w:p w:rsidR="00EF43FE" w:rsidRPr="005C0D3F" w:rsidRDefault="00EF43FE" w:rsidP="00494CC4">
      <w:pPr>
        <w:spacing w:after="0"/>
        <w:rPr>
          <w:b/>
        </w:rPr>
      </w:pPr>
      <w:r>
        <w:rPr>
          <w:b/>
        </w:rPr>
        <w:t>10:05</w:t>
      </w:r>
      <w:r w:rsidRPr="005C0D3F">
        <w:rPr>
          <w:b/>
        </w:rPr>
        <w:tab/>
      </w:r>
      <w:r>
        <w:rPr>
          <w:b/>
          <w:color w:val="339966"/>
        </w:rPr>
        <w:t>ASW_2021_01_25_0031</w:t>
      </w:r>
    </w:p>
    <w:p w:rsidR="00EF43FE" w:rsidRDefault="00EF43FE" w:rsidP="00494CC4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 </w:t>
      </w:r>
      <w:r>
        <w:t>3.79</w:t>
      </w:r>
      <w:r w:rsidRPr="00DA2F68">
        <w:br/>
        <w:t>p =</w:t>
      </w:r>
      <w:r>
        <w:t xml:space="preserve"> 1.7 * 10-9</w:t>
      </w:r>
    </w:p>
    <w:p w:rsidR="00EF43FE" w:rsidRPr="005C0D3F" w:rsidRDefault="00EF43FE" w:rsidP="00170521">
      <w:pPr>
        <w:spacing w:after="0"/>
        <w:rPr>
          <w:b/>
        </w:rPr>
      </w:pPr>
      <w:r>
        <w:rPr>
          <w:b/>
        </w:rPr>
        <w:t>10:30</w:t>
      </w:r>
      <w:r w:rsidRPr="005C0D3F">
        <w:rPr>
          <w:b/>
        </w:rPr>
        <w:tab/>
      </w:r>
      <w:r>
        <w:rPr>
          <w:b/>
          <w:color w:val="339966"/>
        </w:rPr>
        <w:t>ASW_2021_01_25_0032</w:t>
      </w:r>
    </w:p>
    <w:p w:rsidR="00EF43FE" w:rsidRDefault="00EF43FE" w:rsidP="00170521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 </w:t>
      </w:r>
      <w:r>
        <w:t>3.79</w:t>
      </w:r>
      <w:r w:rsidRPr="00DA2F68">
        <w:br/>
        <w:t>p =</w:t>
      </w:r>
      <w:r>
        <w:t xml:space="preserve"> 1.7 * 10-9</w:t>
      </w:r>
    </w:p>
    <w:p w:rsidR="00EF43FE" w:rsidRPr="001F7629" w:rsidRDefault="00EF43FE" w:rsidP="003E6B26">
      <w:pPr>
        <w:pStyle w:val="Heading2"/>
      </w:pPr>
      <w:r>
        <w:t>Annealing to 120K</w:t>
      </w:r>
    </w:p>
    <w:p w:rsidR="00EF43FE" w:rsidRPr="007E2F29" w:rsidRDefault="00EF43FE" w:rsidP="003E6B26">
      <w:pPr>
        <w:spacing w:after="0"/>
        <w:rPr>
          <w:b/>
          <w:lang w:val="fr-FR"/>
        </w:rPr>
      </w:pPr>
      <w:r w:rsidRPr="007E2F29">
        <w:rPr>
          <w:b/>
          <w:lang w:val="fr-FR"/>
        </w:rPr>
        <w:t>11:00</w:t>
      </w:r>
      <w:r w:rsidRPr="007E2F29">
        <w:rPr>
          <w:b/>
          <w:lang w:val="fr-FR"/>
        </w:rPr>
        <w:tab/>
      </w:r>
      <w:r w:rsidRPr="007E2F29">
        <w:rPr>
          <w:b/>
          <w:color w:val="339966"/>
          <w:lang w:val="fr-FR"/>
        </w:rPr>
        <w:t>ASW_2021_01_25_0033</w:t>
      </w:r>
    </w:p>
    <w:p w:rsidR="00EF43FE" w:rsidRPr="007E2F29" w:rsidRDefault="00EF43FE" w:rsidP="003E6B26">
      <w:pPr>
        <w:rPr>
          <w:lang w:val="fr-FR"/>
        </w:rPr>
      </w:pPr>
      <w:r w:rsidRPr="007E2F29">
        <w:rPr>
          <w:lang w:val="fr-FR"/>
        </w:rPr>
        <w:t>512 scans</w:t>
      </w:r>
      <w:r w:rsidRPr="007E2F29">
        <w:rPr>
          <w:lang w:val="fr-FR"/>
        </w:rPr>
        <w:tab/>
        <w:t>1 cm</w:t>
      </w:r>
      <w:r w:rsidRPr="007E2F29">
        <w:rPr>
          <w:vertAlign w:val="superscript"/>
          <w:lang w:val="fr-FR"/>
        </w:rPr>
        <w:t>-1</w:t>
      </w:r>
      <w:r w:rsidRPr="007E2F29">
        <w:rPr>
          <w:lang w:val="fr-FR"/>
        </w:rPr>
        <w:t xml:space="preserve"> res</w:t>
      </w:r>
      <w:r w:rsidRPr="007E2F29">
        <w:rPr>
          <w:lang w:val="fr-FR"/>
        </w:rPr>
        <w:tab/>
      </w:r>
      <w:r w:rsidRPr="007E2F29">
        <w:rPr>
          <w:lang w:val="fr-FR"/>
        </w:rPr>
        <w:br/>
        <w:t>p = 1.7 * 10-9</w:t>
      </w:r>
    </w:p>
    <w:p w:rsidR="00EF43FE" w:rsidRPr="005C0D3F" w:rsidRDefault="00EF43FE" w:rsidP="00A801DB">
      <w:pPr>
        <w:spacing w:after="0"/>
        <w:rPr>
          <w:b/>
        </w:rPr>
      </w:pPr>
      <w:r>
        <w:rPr>
          <w:b/>
        </w:rPr>
        <w:t>11:15</w:t>
      </w:r>
      <w:r w:rsidRPr="005C0D3F">
        <w:rPr>
          <w:b/>
        </w:rPr>
        <w:tab/>
      </w:r>
      <w:r>
        <w:rPr>
          <w:b/>
          <w:color w:val="339966"/>
        </w:rPr>
        <w:t>ASW_2021_01_25_0034</w:t>
      </w:r>
    </w:p>
    <w:p w:rsidR="00EF43FE" w:rsidRPr="007E2F29" w:rsidRDefault="00EF43FE" w:rsidP="00A801DB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 3.90</w:t>
      </w:r>
      <w:r w:rsidRPr="007E2F29">
        <w:br/>
        <w:t>p = 5.9 * 10-9</w:t>
      </w:r>
    </w:p>
    <w:p w:rsidR="00EF43FE" w:rsidRPr="007E2F29" w:rsidRDefault="00EF43FE" w:rsidP="00A801DB"/>
    <w:p w:rsidR="00EF43FE" w:rsidRPr="005C0D3F" w:rsidRDefault="00EF43FE" w:rsidP="00157A6D">
      <w:pPr>
        <w:spacing w:after="0"/>
        <w:rPr>
          <w:b/>
        </w:rPr>
      </w:pPr>
      <w:r>
        <w:rPr>
          <w:b/>
        </w:rPr>
        <w:t>11:30</w:t>
      </w:r>
      <w:r w:rsidRPr="005C0D3F">
        <w:rPr>
          <w:b/>
        </w:rPr>
        <w:tab/>
      </w:r>
      <w:r>
        <w:rPr>
          <w:b/>
          <w:color w:val="339966"/>
        </w:rPr>
        <w:t>ASW_2021_01_25_0035</w:t>
      </w:r>
    </w:p>
    <w:p w:rsidR="00EF43FE" w:rsidRDefault="00EF43FE" w:rsidP="00157A6D">
      <w:r w:rsidRPr="00DA2F68">
        <w:t>512 scans</w:t>
      </w:r>
      <w:r w:rsidRPr="00DA2F68">
        <w:tab/>
        <w:t>1 cm</w:t>
      </w:r>
      <w:r w:rsidRPr="00DA2F68">
        <w:rPr>
          <w:vertAlign w:val="superscript"/>
        </w:rPr>
        <w:t>-1</w:t>
      </w:r>
      <w:r w:rsidRPr="00DA2F68">
        <w:t xml:space="preserve"> res</w:t>
      </w:r>
      <w:r w:rsidRPr="00DA2F68">
        <w:tab/>
        <w:t xml:space="preserve">signal  </w:t>
      </w:r>
      <w:r w:rsidRPr="00DA2F68">
        <w:br/>
        <w:t>p =</w:t>
      </w:r>
      <w:r>
        <w:t xml:space="preserve"> </w:t>
      </w:r>
    </w:p>
    <w:p w:rsidR="00EF43FE" w:rsidRPr="005C0D3F" w:rsidRDefault="00EF43FE" w:rsidP="00157A6D">
      <w:pPr>
        <w:spacing w:after="0"/>
        <w:rPr>
          <w:b/>
        </w:rPr>
      </w:pPr>
      <w:r>
        <w:rPr>
          <w:b/>
        </w:rPr>
        <w:t>11:45</w:t>
      </w:r>
      <w:r w:rsidRPr="005C0D3F">
        <w:rPr>
          <w:b/>
        </w:rPr>
        <w:tab/>
      </w:r>
      <w:r>
        <w:rPr>
          <w:b/>
          <w:color w:val="339966"/>
        </w:rPr>
        <w:t>ASW_2021_01_25_0036</w:t>
      </w:r>
    </w:p>
    <w:p w:rsidR="00EF43FE" w:rsidRPr="007E2F29" w:rsidRDefault="00EF43FE" w:rsidP="00157A6D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 3.89</w:t>
      </w:r>
      <w:r w:rsidRPr="007E2F29">
        <w:br/>
        <w:t>p = 4.2 * 10-9</w:t>
      </w:r>
    </w:p>
    <w:p w:rsidR="00EF43FE" w:rsidRPr="001F7629" w:rsidRDefault="00EF43FE" w:rsidP="005B52C5">
      <w:pPr>
        <w:pStyle w:val="Heading2"/>
      </w:pPr>
      <w:r>
        <w:t>Annealing to 130K</w:t>
      </w:r>
    </w:p>
    <w:p w:rsidR="00EF43FE" w:rsidRPr="007E2F29" w:rsidRDefault="00EF43FE" w:rsidP="005B52C5">
      <w:pPr>
        <w:spacing w:after="0"/>
        <w:rPr>
          <w:b/>
          <w:lang w:val="fr-FR"/>
        </w:rPr>
      </w:pPr>
      <w:r w:rsidRPr="007E2F29">
        <w:rPr>
          <w:b/>
          <w:lang w:val="fr-FR"/>
        </w:rPr>
        <w:t>12:00</w:t>
      </w:r>
      <w:r w:rsidRPr="007E2F29">
        <w:rPr>
          <w:b/>
          <w:lang w:val="fr-FR"/>
        </w:rPr>
        <w:tab/>
      </w:r>
      <w:r w:rsidRPr="007E2F29">
        <w:rPr>
          <w:b/>
          <w:color w:val="339966"/>
          <w:lang w:val="fr-FR"/>
        </w:rPr>
        <w:t>ASW_2021_01_25_0037</w:t>
      </w:r>
    </w:p>
    <w:p w:rsidR="00EF43FE" w:rsidRPr="007E2F29" w:rsidRDefault="00EF43FE" w:rsidP="005B52C5">
      <w:pPr>
        <w:rPr>
          <w:lang w:val="fr-FR"/>
        </w:rPr>
      </w:pPr>
      <w:r w:rsidRPr="007E2F29">
        <w:rPr>
          <w:lang w:val="fr-FR"/>
        </w:rPr>
        <w:t>512 scans</w:t>
      </w:r>
      <w:r w:rsidRPr="007E2F29">
        <w:rPr>
          <w:lang w:val="fr-FR"/>
        </w:rPr>
        <w:tab/>
        <w:t>1 cm</w:t>
      </w:r>
      <w:r w:rsidRPr="007E2F29">
        <w:rPr>
          <w:vertAlign w:val="superscript"/>
          <w:lang w:val="fr-FR"/>
        </w:rPr>
        <w:t>-1</w:t>
      </w:r>
      <w:r w:rsidRPr="007E2F29">
        <w:rPr>
          <w:lang w:val="fr-FR"/>
        </w:rPr>
        <w:t xml:space="preserve"> res</w:t>
      </w:r>
      <w:r w:rsidRPr="007E2F29">
        <w:rPr>
          <w:lang w:val="fr-FR"/>
        </w:rPr>
        <w:tab/>
      </w:r>
      <w:r w:rsidRPr="007E2F29">
        <w:rPr>
          <w:lang w:val="fr-FR"/>
        </w:rPr>
        <w:br/>
        <w:t xml:space="preserve">p = </w:t>
      </w:r>
    </w:p>
    <w:p w:rsidR="00EF43FE" w:rsidRPr="00D65352" w:rsidRDefault="00EF43FE" w:rsidP="00B73193">
      <w:pPr>
        <w:spacing w:after="0"/>
        <w:rPr>
          <w:b/>
        </w:rPr>
      </w:pPr>
      <w:r w:rsidRPr="00D65352">
        <w:rPr>
          <w:b/>
        </w:rPr>
        <w:t>12:15</w:t>
      </w:r>
      <w:r w:rsidRPr="00D65352">
        <w:rPr>
          <w:b/>
        </w:rPr>
        <w:tab/>
      </w:r>
      <w:r w:rsidRPr="00D65352">
        <w:rPr>
          <w:b/>
          <w:color w:val="339966"/>
        </w:rPr>
        <w:t>ASW_2021_01_25_0038</w:t>
      </w:r>
    </w:p>
    <w:p w:rsidR="00EF43FE" w:rsidRPr="00D65352" w:rsidRDefault="00EF43FE" w:rsidP="00B73193">
      <w:r w:rsidRPr="00D65352">
        <w:t>512 scans</w:t>
      </w:r>
      <w:r w:rsidRPr="00D65352">
        <w:tab/>
        <w:t>1 cm</w:t>
      </w:r>
      <w:r w:rsidRPr="00D65352">
        <w:rPr>
          <w:vertAlign w:val="superscript"/>
        </w:rPr>
        <w:t>-1</w:t>
      </w:r>
      <w:r w:rsidRPr="00D65352">
        <w:t xml:space="preserve"> res</w:t>
      </w:r>
      <w:r w:rsidRPr="00D65352">
        <w:tab/>
        <w:t>signal  3.88</w:t>
      </w:r>
      <w:r w:rsidRPr="00D65352">
        <w:br/>
        <w:t xml:space="preserve">p = </w:t>
      </w:r>
    </w:p>
    <w:p w:rsidR="00EF43FE" w:rsidRPr="00D65352" w:rsidRDefault="00EF43FE" w:rsidP="00B73193">
      <w:pPr>
        <w:spacing w:after="0"/>
        <w:rPr>
          <w:b/>
        </w:rPr>
      </w:pPr>
      <w:r w:rsidRPr="00D65352">
        <w:rPr>
          <w:b/>
        </w:rPr>
        <w:t>12:30</w:t>
      </w:r>
      <w:r w:rsidRPr="00D65352">
        <w:rPr>
          <w:b/>
        </w:rPr>
        <w:tab/>
      </w:r>
      <w:r w:rsidRPr="00D65352">
        <w:rPr>
          <w:b/>
          <w:color w:val="339966"/>
        </w:rPr>
        <w:t>ASW_2021_01_25_0039</w:t>
      </w:r>
    </w:p>
    <w:p w:rsidR="00EF43FE" w:rsidRPr="00D65352" w:rsidRDefault="00EF43FE" w:rsidP="00B73193">
      <w:r w:rsidRPr="00D65352">
        <w:t>512 scans</w:t>
      </w:r>
      <w:r w:rsidRPr="00D65352">
        <w:tab/>
        <w:t>1 cm</w:t>
      </w:r>
      <w:r w:rsidRPr="00D65352">
        <w:rPr>
          <w:vertAlign w:val="superscript"/>
        </w:rPr>
        <w:t>-1</w:t>
      </w:r>
      <w:r w:rsidRPr="00D65352">
        <w:t xml:space="preserve"> res</w:t>
      </w:r>
      <w:r w:rsidRPr="00D65352">
        <w:tab/>
        <w:t>signal  3.87</w:t>
      </w:r>
      <w:r w:rsidRPr="00D65352">
        <w:br/>
        <w:t xml:space="preserve">p = </w:t>
      </w:r>
    </w:p>
    <w:p w:rsidR="00EF43FE" w:rsidRPr="00D65352" w:rsidRDefault="00EF43FE" w:rsidP="00D65352">
      <w:pPr>
        <w:spacing w:after="0"/>
        <w:rPr>
          <w:b/>
        </w:rPr>
      </w:pPr>
      <w:r w:rsidRPr="00D65352">
        <w:rPr>
          <w:b/>
        </w:rPr>
        <w:t>12:45</w:t>
      </w:r>
      <w:r w:rsidRPr="00D65352">
        <w:rPr>
          <w:b/>
        </w:rPr>
        <w:tab/>
      </w:r>
      <w:r w:rsidRPr="00D65352">
        <w:rPr>
          <w:b/>
          <w:color w:val="339966"/>
        </w:rPr>
        <w:t>ASW_2021_01_25_0040</w:t>
      </w:r>
    </w:p>
    <w:p w:rsidR="00EF43FE" w:rsidRPr="00D65352" w:rsidRDefault="00EF43FE" w:rsidP="00D65352">
      <w:r w:rsidRPr="00D65352">
        <w:t>512 scans</w:t>
      </w:r>
      <w:r w:rsidRPr="00D65352">
        <w:tab/>
        <w:t>1 cm</w:t>
      </w:r>
      <w:r w:rsidRPr="00D65352">
        <w:rPr>
          <w:vertAlign w:val="superscript"/>
        </w:rPr>
        <w:t>-1</w:t>
      </w:r>
      <w:r w:rsidRPr="00D65352">
        <w:t xml:space="preserve"> res</w:t>
      </w:r>
      <w:r w:rsidRPr="00D65352">
        <w:tab/>
        <w:t>signal  3.87</w:t>
      </w:r>
      <w:r w:rsidRPr="00D65352">
        <w:br/>
        <w:t xml:space="preserve">p = </w:t>
      </w:r>
    </w:p>
    <w:p w:rsidR="00EF43FE" w:rsidRPr="001F7629" w:rsidRDefault="00EF43FE" w:rsidP="00D65352">
      <w:pPr>
        <w:pStyle w:val="Heading2"/>
      </w:pPr>
      <w:r>
        <w:t>Annealing to 140K</w:t>
      </w:r>
    </w:p>
    <w:p w:rsidR="00EF43FE" w:rsidRPr="00D65352" w:rsidRDefault="00EF43FE" w:rsidP="00D65352">
      <w:pPr>
        <w:spacing w:after="0"/>
        <w:rPr>
          <w:b/>
          <w:lang w:val="fr-FR"/>
        </w:rPr>
      </w:pPr>
      <w:r>
        <w:rPr>
          <w:b/>
          <w:lang w:val="fr-FR"/>
        </w:rPr>
        <w:t>13</w:t>
      </w:r>
      <w:r w:rsidRPr="00D65352">
        <w:rPr>
          <w:b/>
          <w:lang w:val="fr-FR"/>
        </w:rPr>
        <w:t>:00</w:t>
      </w:r>
      <w:r w:rsidRPr="00D65352">
        <w:rPr>
          <w:b/>
          <w:lang w:val="fr-FR"/>
        </w:rPr>
        <w:tab/>
      </w:r>
      <w:r w:rsidRPr="00D65352">
        <w:rPr>
          <w:b/>
          <w:color w:val="339966"/>
          <w:lang w:val="fr-FR"/>
        </w:rPr>
        <w:t>ASW_2021_01_25_00</w:t>
      </w:r>
      <w:r>
        <w:rPr>
          <w:b/>
          <w:color w:val="339966"/>
          <w:lang w:val="fr-FR"/>
        </w:rPr>
        <w:t>41</w:t>
      </w:r>
    </w:p>
    <w:p w:rsidR="00EF43FE" w:rsidRPr="00D65352" w:rsidRDefault="00EF43FE" w:rsidP="00D65352">
      <w:pPr>
        <w:rPr>
          <w:lang w:val="fr-FR"/>
        </w:rPr>
      </w:pPr>
      <w:r w:rsidRPr="00D65352">
        <w:rPr>
          <w:lang w:val="fr-FR"/>
        </w:rPr>
        <w:t>512 scans</w:t>
      </w:r>
      <w:r w:rsidRPr="00D65352">
        <w:rPr>
          <w:lang w:val="fr-FR"/>
        </w:rPr>
        <w:tab/>
        <w:t>1 cm</w:t>
      </w:r>
      <w:r w:rsidRPr="00D65352">
        <w:rPr>
          <w:vertAlign w:val="superscript"/>
          <w:lang w:val="fr-FR"/>
        </w:rPr>
        <w:t>-1</w:t>
      </w:r>
      <w:r w:rsidRPr="00D65352">
        <w:rPr>
          <w:lang w:val="fr-FR"/>
        </w:rPr>
        <w:t xml:space="preserve"> res</w:t>
      </w:r>
      <w:r w:rsidRPr="00D65352">
        <w:rPr>
          <w:lang w:val="fr-FR"/>
        </w:rPr>
        <w:tab/>
      </w:r>
      <w:r w:rsidRPr="00D65352">
        <w:rPr>
          <w:lang w:val="fr-FR"/>
        </w:rPr>
        <w:br/>
        <w:t xml:space="preserve">p = </w:t>
      </w:r>
    </w:p>
    <w:p w:rsidR="00EF43FE" w:rsidRPr="007E2F29" w:rsidRDefault="00EF43FE" w:rsidP="00F83DDD">
      <w:pPr>
        <w:spacing w:after="0"/>
        <w:rPr>
          <w:b/>
        </w:rPr>
      </w:pPr>
      <w:r w:rsidRPr="007E2F29">
        <w:rPr>
          <w:b/>
        </w:rPr>
        <w:t>13:15</w:t>
      </w:r>
      <w:r w:rsidRPr="007E2F29">
        <w:rPr>
          <w:b/>
        </w:rPr>
        <w:tab/>
      </w:r>
      <w:r w:rsidRPr="007E2F29">
        <w:rPr>
          <w:b/>
          <w:color w:val="339966"/>
        </w:rPr>
        <w:t>ASW_2021_01_25_0042</w:t>
      </w:r>
    </w:p>
    <w:p w:rsidR="00EF43FE" w:rsidRPr="007E2F29" w:rsidRDefault="00EF43FE" w:rsidP="00F83DDD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</w:r>
      <w:r w:rsidRPr="00D65352">
        <w:t>signal  3.8</w:t>
      </w:r>
      <w:r>
        <w:t>6</w:t>
      </w:r>
      <w:r w:rsidRPr="007E2F29">
        <w:br/>
        <w:t xml:space="preserve">p = </w:t>
      </w:r>
    </w:p>
    <w:p w:rsidR="00EF43FE" w:rsidRPr="007E2F29" w:rsidRDefault="00EF43FE" w:rsidP="00F83DDD">
      <w:pPr>
        <w:spacing w:after="0"/>
        <w:rPr>
          <w:b/>
        </w:rPr>
      </w:pPr>
      <w:r w:rsidRPr="007E2F29">
        <w:rPr>
          <w:b/>
        </w:rPr>
        <w:t>13:30</w:t>
      </w:r>
      <w:r w:rsidRPr="007E2F29">
        <w:rPr>
          <w:b/>
        </w:rPr>
        <w:tab/>
      </w:r>
      <w:r w:rsidRPr="007E2F29">
        <w:rPr>
          <w:b/>
          <w:color w:val="339966"/>
        </w:rPr>
        <w:t>ASW_2021_01_25_0043</w:t>
      </w:r>
    </w:p>
    <w:p w:rsidR="00EF43FE" w:rsidRPr="007E2F29" w:rsidRDefault="00EF43FE" w:rsidP="00F83DDD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</w:r>
      <w:r w:rsidRPr="00D65352">
        <w:t>signal  3.8</w:t>
      </w:r>
      <w:r>
        <w:t>6</w:t>
      </w:r>
      <w:r w:rsidRPr="007E2F29">
        <w:br/>
        <w:t xml:space="preserve">p = </w:t>
      </w:r>
    </w:p>
    <w:p w:rsidR="00EF43FE" w:rsidRPr="007E2F29" w:rsidRDefault="00EF43FE" w:rsidP="00CA591C">
      <w:pPr>
        <w:spacing w:after="0"/>
        <w:rPr>
          <w:b/>
        </w:rPr>
      </w:pPr>
      <w:r w:rsidRPr="007E2F29">
        <w:rPr>
          <w:b/>
        </w:rPr>
        <w:t>13:45</w:t>
      </w:r>
      <w:r w:rsidRPr="007E2F29">
        <w:rPr>
          <w:b/>
        </w:rPr>
        <w:tab/>
      </w:r>
      <w:r w:rsidRPr="007E2F29">
        <w:rPr>
          <w:b/>
          <w:color w:val="339966"/>
        </w:rPr>
        <w:t>ASW_2021_01_25_0044</w:t>
      </w:r>
    </w:p>
    <w:p w:rsidR="00EF43FE" w:rsidRPr="007E2F29" w:rsidRDefault="00EF43FE" w:rsidP="00CA591C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</w:r>
      <w:r w:rsidRPr="007E2F29">
        <w:br/>
        <w:t xml:space="preserve">p = </w:t>
      </w:r>
    </w:p>
    <w:p w:rsidR="00EF43FE" w:rsidRPr="001F7629" w:rsidRDefault="00EF43FE" w:rsidP="000D28A7">
      <w:pPr>
        <w:pStyle w:val="Heading2"/>
      </w:pPr>
      <w:r>
        <w:t>Annealing to 150K</w:t>
      </w:r>
    </w:p>
    <w:p w:rsidR="00EF43FE" w:rsidRPr="000D28A7" w:rsidRDefault="00EF43FE" w:rsidP="000D28A7">
      <w:pPr>
        <w:spacing w:after="0"/>
        <w:rPr>
          <w:b/>
        </w:rPr>
      </w:pPr>
      <w:r>
        <w:rPr>
          <w:b/>
        </w:rPr>
        <w:t>14</w:t>
      </w:r>
      <w:r w:rsidRPr="000D28A7">
        <w:rPr>
          <w:b/>
        </w:rPr>
        <w:t>:00</w:t>
      </w:r>
      <w:r w:rsidRPr="000D28A7">
        <w:rPr>
          <w:b/>
        </w:rPr>
        <w:tab/>
      </w:r>
      <w:r w:rsidRPr="000D28A7">
        <w:rPr>
          <w:b/>
          <w:color w:val="339966"/>
        </w:rPr>
        <w:t>ASW_2021_01_25_004</w:t>
      </w:r>
      <w:r>
        <w:rPr>
          <w:b/>
          <w:color w:val="339966"/>
        </w:rPr>
        <w:t>5</w:t>
      </w:r>
    </w:p>
    <w:p w:rsidR="00EF43FE" w:rsidRPr="00CE5BE2" w:rsidRDefault="00EF43FE" w:rsidP="000D28A7">
      <w:r w:rsidRPr="00CE5BE2">
        <w:t>512 scans</w:t>
      </w:r>
      <w:r w:rsidRPr="00CE5BE2">
        <w:tab/>
        <w:t>1 cm</w:t>
      </w:r>
      <w:r w:rsidRPr="00CE5BE2">
        <w:rPr>
          <w:vertAlign w:val="superscript"/>
        </w:rPr>
        <w:t>-1</w:t>
      </w:r>
      <w:r w:rsidRPr="00CE5BE2">
        <w:t xml:space="preserve"> res</w:t>
      </w:r>
      <w:r w:rsidRPr="00CE5BE2">
        <w:tab/>
        <w:t>signal  3.86</w:t>
      </w:r>
      <w:r w:rsidRPr="00CE5BE2">
        <w:br/>
        <w:t>p = 7.3 * 10-8</w:t>
      </w:r>
    </w:p>
    <w:p w:rsidR="00EF43FE" w:rsidRPr="00CE5BE2" w:rsidRDefault="00EF43FE" w:rsidP="000D28A7"/>
    <w:p w:rsidR="00EF43FE" w:rsidRPr="000D28A7" w:rsidRDefault="00EF43FE" w:rsidP="001B6113">
      <w:pPr>
        <w:spacing w:after="0"/>
        <w:rPr>
          <w:b/>
        </w:rPr>
      </w:pPr>
      <w:r>
        <w:rPr>
          <w:b/>
        </w:rPr>
        <w:t>14:15</w:t>
      </w:r>
      <w:r w:rsidRPr="000D28A7">
        <w:rPr>
          <w:b/>
        </w:rPr>
        <w:tab/>
      </w:r>
      <w:r w:rsidRPr="000D28A7">
        <w:rPr>
          <w:b/>
          <w:color w:val="339966"/>
        </w:rPr>
        <w:t>ASW_2021_01_25_004</w:t>
      </w:r>
      <w:r>
        <w:rPr>
          <w:b/>
          <w:color w:val="339966"/>
        </w:rPr>
        <w:t>6</w:t>
      </w:r>
    </w:p>
    <w:p w:rsidR="00EF43FE" w:rsidRPr="007E2F29" w:rsidRDefault="00EF43FE" w:rsidP="001B6113">
      <w:r w:rsidRPr="007E2F29">
        <w:t>512 scans</w:t>
      </w:r>
      <w:r w:rsidRPr="007E2F29">
        <w:tab/>
        <w:t>1 cm</w:t>
      </w:r>
      <w:r w:rsidRPr="007E2F29">
        <w:rPr>
          <w:vertAlign w:val="superscript"/>
        </w:rPr>
        <w:t>-1</w:t>
      </w:r>
      <w:r w:rsidRPr="007E2F29">
        <w:t xml:space="preserve"> res</w:t>
      </w:r>
      <w:r w:rsidRPr="007E2F29">
        <w:tab/>
        <w:t>signal  3.85</w:t>
      </w:r>
      <w:r w:rsidRPr="007E2F29">
        <w:br/>
        <w:t>p = 4.5 * 10-7</w:t>
      </w:r>
    </w:p>
    <w:p w:rsidR="00EF43FE" w:rsidRPr="007E2F29" w:rsidRDefault="00EF43FE" w:rsidP="001B6113">
      <w:r w:rsidRPr="007E2F29">
        <w:t>14 :30</w:t>
      </w:r>
      <w:r w:rsidRPr="007E2F29">
        <w:tab/>
        <w:t>Macro 40 scans</w:t>
      </w:r>
    </w:p>
    <w:p w:rsidR="00EF43FE" w:rsidRDefault="00EF43FE" w:rsidP="006A7E03">
      <w:pPr>
        <w:pStyle w:val="Heading2"/>
      </w:pPr>
      <w:r>
        <w:t>27</w:t>
      </w:r>
      <w:r w:rsidRPr="00C96145">
        <w:t>/01</w:t>
      </w:r>
    </w:p>
    <w:p w:rsidR="00EF43FE" w:rsidRDefault="00EF43FE" w:rsidP="006A7E03"/>
    <w:p w:rsidR="00EF43FE" w:rsidRDefault="00EF43FE" w:rsidP="006A7E03">
      <w:r>
        <w:t>11:30 cryo turned off</w:t>
      </w:r>
    </w:p>
    <w:p w:rsidR="00EF43FE" w:rsidRDefault="00EF43FE" w:rsidP="006A7E03"/>
    <w:p w:rsidR="00EF43FE" w:rsidRDefault="00EF43FE" w:rsidP="007E2F29">
      <w:pPr>
        <w:pStyle w:val="Heading1"/>
      </w:pPr>
      <w:r>
        <w:t>Tuesday 09</w:t>
      </w:r>
      <w:r w:rsidRPr="00E863B6">
        <w:rPr>
          <w:vertAlign w:val="superscript"/>
        </w:rPr>
        <w:t>th</w:t>
      </w:r>
      <w:r>
        <w:t xml:space="preserve"> Feb 2021</w:t>
      </w:r>
      <w:r w:rsidRPr="00C83453">
        <w:tab/>
      </w:r>
      <w:r>
        <w:t>(VD)</w:t>
      </w:r>
    </w:p>
    <w:p w:rsidR="00EF43FE" w:rsidRDefault="00EF43FE" w:rsidP="007E2F29">
      <w:pPr>
        <w:pStyle w:val="BodyText"/>
      </w:pPr>
      <w:r>
        <w:t>10:01</w:t>
      </w:r>
      <w:r>
        <w:tab/>
        <w:t>Cryo turned on</w:t>
      </w:r>
    </w:p>
    <w:p w:rsidR="00EF43FE" w:rsidRDefault="00EF43FE" w:rsidP="007E2F29">
      <w:pPr>
        <w:pStyle w:val="BodyText"/>
      </w:pPr>
      <w:r>
        <w:t>12:00</w:t>
      </w:r>
      <w:r>
        <w:tab/>
        <w:t>Laser On</w:t>
      </w:r>
    </w:p>
    <w:p w:rsidR="00EF43FE" w:rsidRDefault="00EF43FE" w:rsidP="007E2F29">
      <w:r>
        <w:t>12:00</w:t>
      </w:r>
      <w:r>
        <w:tab/>
        <w:t>MCT Detector cooled</w:t>
      </w:r>
    </w:p>
    <w:p w:rsidR="00EF43FE" w:rsidRDefault="00EF43FE" w:rsidP="007E2F29">
      <w:r>
        <w:t>12:57</w:t>
      </w:r>
      <w:r>
        <w:tab/>
        <w:t>T = 20.7</w:t>
      </w:r>
      <w:r>
        <w:tab/>
      </w:r>
      <w:r>
        <w:tab/>
        <w:t>P = 5.0 * 10 -10</w:t>
      </w:r>
    </w:p>
    <w:p w:rsidR="00EF43FE" w:rsidRDefault="00EF43FE" w:rsidP="007E2F29">
      <w:r>
        <w:pict>
          <v:shape id="_x0000_i1068" type="#_x0000_t75" style="width:449.25pt;height:313.5pt">
            <v:imagedata r:id="rId48" o:title=""/>
          </v:shape>
        </w:pict>
      </w:r>
    </w:p>
    <w:p w:rsidR="00EF43FE" w:rsidRDefault="00EF43FE" w:rsidP="007E2F29"/>
    <w:p w:rsidR="00EF43FE" w:rsidRDefault="00EF43FE" w:rsidP="007E2F29"/>
    <w:p w:rsidR="00EF43FE" w:rsidRDefault="00EF43FE" w:rsidP="007E2F29"/>
    <w:p w:rsidR="00EF43FE" w:rsidRPr="00487E87" w:rsidRDefault="00EF43FE" w:rsidP="007E2F29">
      <w:pPr>
        <w:pStyle w:val="BodyText"/>
        <w:spacing w:after="0"/>
        <w:rPr>
          <w:color w:val="339966"/>
          <w:lang w:val="fr-FR"/>
        </w:rPr>
      </w:pPr>
      <w:r w:rsidRPr="00487E87">
        <w:rPr>
          <w:b/>
          <w:lang w:val="fr-FR"/>
        </w:rPr>
        <w:t>13:06</w:t>
      </w:r>
      <w:r w:rsidRPr="00487E87">
        <w:rPr>
          <w:b/>
          <w:color w:val="339966"/>
          <w:lang w:val="fr-FR"/>
        </w:rPr>
        <w:tab/>
        <w:t>BG20210209_01</w:t>
      </w:r>
      <w:r w:rsidRPr="00487E87">
        <w:rPr>
          <w:color w:val="339966"/>
          <w:lang w:val="fr-FR"/>
        </w:rPr>
        <w:tab/>
      </w:r>
    </w:p>
    <w:p w:rsidR="00EF43FE" w:rsidRPr="007E2F29" w:rsidRDefault="00EF43FE" w:rsidP="007E2F29">
      <w:pPr>
        <w:ind w:left="720"/>
        <w:rPr>
          <w:lang w:val="fr-FR"/>
        </w:rPr>
      </w:pPr>
      <w:r w:rsidRPr="007E2F29">
        <w:rPr>
          <w:lang w:val="fr-FR"/>
        </w:rPr>
        <w:t>512 scans</w:t>
      </w:r>
      <w:r w:rsidRPr="007E2F29">
        <w:rPr>
          <w:lang w:val="fr-FR"/>
        </w:rPr>
        <w:tab/>
        <w:t>res = 1 cm</w:t>
      </w:r>
      <w:r w:rsidRPr="007E2F29">
        <w:rPr>
          <w:vertAlign w:val="superscript"/>
          <w:lang w:val="fr-FR"/>
        </w:rPr>
        <w:t>-1</w:t>
      </w:r>
      <w:r>
        <w:rPr>
          <w:lang w:val="fr-FR"/>
        </w:rPr>
        <w:tab/>
        <w:t>signal = 3.7</w:t>
      </w:r>
      <w:r w:rsidRPr="007E2F29">
        <w:rPr>
          <w:lang w:val="fr-FR"/>
        </w:rPr>
        <w:t>2</w:t>
      </w:r>
      <w:r w:rsidRPr="007E2F29">
        <w:rPr>
          <w:lang w:val="fr-FR"/>
        </w:rPr>
        <w:br/>
        <w:t>p = 5.0 10</w:t>
      </w:r>
      <w:r w:rsidRPr="007E2F29">
        <w:rPr>
          <w:vertAlign w:val="superscript"/>
          <w:lang w:val="fr-FR"/>
        </w:rPr>
        <w:t>-10</w:t>
      </w:r>
      <w:r>
        <w:rPr>
          <w:lang w:val="fr-FR"/>
        </w:rPr>
        <w:t xml:space="preserve"> mbar </w:t>
      </w:r>
      <w:r>
        <w:rPr>
          <w:lang w:val="fr-FR"/>
        </w:rPr>
        <w:tab/>
        <w:t>T = 20.7</w:t>
      </w:r>
      <w:r w:rsidRPr="007E2F29">
        <w:rPr>
          <w:lang w:val="fr-FR"/>
        </w:rPr>
        <w:t xml:space="preserve"> K</w:t>
      </w:r>
    </w:p>
    <w:p w:rsidR="00EF43FE" w:rsidRPr="00487E87" w:rsidRDefault="00EF43FE" w:rsidP="007E2F29">
      <w:pPr>
        <w:pStyle w:val="Heading2"/>
        <w:rPr>
          <w:lang w:val="it-IT"/>
        </w:rPr>
      </w:pPr>
      <w:r w:rsidRPr="00487E87">
        <w:rPr>
          <w:lang w:val="it-IT"/>
        </w:rPr>
        <w:t xml:space="preserve">Deposition #1: H2O @ 20K </w:t>
      </w:r>
    </w:p>
    <w:p w:rsidR="00EF43FE" w:rsidRPr="006457C0" w:rsidRDefault="00EF43FE" w:rsidP="007E2F29">
      <w:pPr>
        <w:rPr>
          <w:lang w:val="it-IT"/>
        </w:rPr>
      </w:pPr>
      <w:r w:rsidRPr="00487E87">
        <w:rPr>
          <w:lang w:val="it-IT"/>
        </w:rPr>
        <w:t xml:space="preserve">13:47 </w:t>
      </w:r>
      <w:r w:rsidRPr="00487E87">
        <w:rPr>
          <w:lang w:val="it-IT"/>
        </w:rPr>
        <w:tab/>
        <w:t>2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536C9A" w:rsidRDefault="00EF43FE" w:rsidP="007E2F29">
      <w:pPr>
        <w:pStyle w:val="BodyText"/>
        <w:ind w:firstLine="720"/>
      </w:pPr>
      <w:r>
        <w:t>- Initial Temperature: 20.7</w:t>
      </w:r>
      <w:r w:rsidRPr="00536C9A">
        <w:t xml:space="preserve"> K</w:t>
      </w:r>
    </w:p>
    <w:p w:rsidR="00EF43FE" w:rsidRPr="00536C9A" w:rsidRDefault="00EF43FE" w:rsidP="007E2F29">
      <w:pPr>
        <w:pStyle w:val="BodyText"/>
        <w:ind w:firstLine="720"/>
      </w:pPr>
      <w:r>
        <w:t>- Initial pressure:   5.0</w:t>
      </w:r>
      <w:r w:rsidRPr="00536C9A">
        <w:t xml:space="preserve"> * 10-10 mbar</w:t>
      </w:r>
    </w:p>
    <w:p w:rsidR="00EF43FE" w:rsidRPr="005C0D3F" w:rsidRDefault="00EF43FE" w:rsidP="007E2F29">
      <w:pPr>
        <w:pStyle w:val="BodyText"/>
        <w:ind w:firstLine="720"/>
      </w:pPr>
      <w:r w:rsidRPr="005C0D3F">
        <w:t>-</w:t>
      </w:r>
      <w:r>
        <w:t xml:space="preserve"> Initial gas cell pressure: 7.36</w:t>
      </w:r>
      <w:r w:rsidRPr="005C0D3F">
        <w:t xml:space="preserve"> Torr</w:t>
      </w:r>
    </w:p>
    <w:p w:rsidR="00EF43FE" w:rsidRPr="00CE5BE2" w:rsidRDefault="00EF43FE" w:rsidP="007E2F29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Deposition pressure:  1* 10-7 mbar</w:t>
      </w:r>
    </w:p>
    <w:p w:rsidR="00EF43FE" w:rsidRPr="00CE5BE2" w:rsidRDefault="00EF43FE" w:rsidP="007E2F29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Laser signal:  325.3 mV</w:t>
      </w:r>
    </w:p>
    <w:p w:rsidR="00EF43FE" w:rsidRPr="005C0D3F" w:rsidRDefault="00EF43FE" w:rsidP="007E2F29">
      <w:pPr>
        <w:pStyle w:val="BodyText"/>
        <w:ind w:firstLine="720"/>
      </w:pPr>
      <w:r>
        <w:t>- Deposition time: 2:00</w:t>
      </w:r>
      <w:r w:rsidRPr="005C0D3F">
        <w:t xml:space="preserve"> min</w:t>
      </w:r>
    </w:p>
    <w:p w:rsidR="00EF43FE" w:rsidRPr="00156FEF" w:rsidRDefault="00EF43FE" w:rsidP="007E2F29">
      <w:pPr>
        <w:pStyle w:val="BodyText"/>
        <w:ind w:firstLine="720"/>
      </w:pPr>
      <w:r w:rsidRPr="005C0D3F">
        <w:t>- pressur</w:t>
      </w:r>
      <w:r>
        <w:t>e after deposition: 5.8</w:t>
      </w:r>
      <w:r w:rsidRPr="005C0D3F">
        <w:t xml:space="preserve"> * 1</w:t>
      </w:r>
      <w:r>
        <w:t xml:space="preserve">0-9 </w:t>
      </w:r>
      <w:r w:rsidRPr="00156FEF">
        <w:t>mbar</w:t>
      </w:r>
    </w:p>
    <w:p w:rsidR="00EF43FE" w:rsidRDefault="00EF43FE" w:rsidP="007E2F29">
      <w:pPr>
        <w:pStyle w:val="BodyText"/>
      </w:pPr>
      <w:r w:rsidRPr="00156FEF">
        <w:t xml:space="preserve">- final gas </w:t>
      </w:r>
      <w:r>
        <w:t xml:space="preserve">cell pressure = 7.21 </w:t>
      </w:r>
      <w:r w:rsidRPr="008902CE">
        <w:t>T</w:t>
      </w:r>
      <w:r>
        <w:t>orr</w:t>
      </w:r>
    </w:p>
    <w:p w:rsidR="00EF43FE" w:rsidRDefault="00EF43FE" w:rsidP="007E2F29">
      <w:pPr>
        <w:pStyle w:val="BodyText"/>
      </w:pPr>
      <w:r>
        <w:t>14:08</w:t>
      </w:r>
      <w:r>
        <w:tab/>
        <w:t>Head rotated</w:t>
      </w:r>
    </w:p>
    <w:p w:rsidR="00EF43FE" w:rsidRPr="00EE7B1C" w:rsidRDefault="00EF43FE" w:rsidP="007E2F29">
      <w:pPr>
        <w:pStyle w:val="BodyText"/>
      </w:pPr>
      <w:r w:rsidRPr="00EE7B1C">
        <w:t>14:08</w:t>
      </w:r>
      <w:r w:rsidRPr="00EE7B1C">
        <w:tab/>
        <w:t>T= 20.7K</w:t>
      </w:r>
      <w:r w:rsidRPr="00EE7B1C">
        <w:tab/>
        <w:t>P= 2.8 10-9</w:t>
      </w:r>
    </w:p>
    <w:p w:rsidR="00EF43FE" w:rsidRPr="00EE7B1C" w:rsidRDefault="00EF43FE" w:rsidP="007E2F29">
      <w:pPr>
        <w:spacing w:after="0"/>
        <w:rPr>
          <w:b/>
          <w:lang w:val="fr-FR"/>
        </w:rPr>
      </w:pPr>
      <w:r>
        <w:rPr>
          <w:b/>
          <w:lang w:val="fr-FR"/>
        </w:rPr>
        <w:t>14:10</w:t>
      </w:r>
      <w:r w:rsidRPr="00EE7B1C">
        <w:rPr>
          <w:b/>
          <w:lang w:val="fr-FR"/>
        </w:rPr>
        <w:tab/>
      </w:r>
      <w:r w:rsidRPr="00EE7B1C">
        <w:rPr>
          <w:b/>
          <w:color w:val="339966"/>
          <w:lang w:val="fr-FR"/>
        </w:rPr>
        <w:t>AS</w:t>
      </w:r>
      <w:r>
        <w:rPr>
          <w:b/>
          <w:color w:val="339966"/>
          <w:lang w:val="fr-FR"/>
        </w:rPr>
        <w:t>W_2021_02_0</w:t>
      </w:r>
      <w:r w:rsidRPr="00EE7B1C">
        <w:rPr>
          <w:b/>
          <w:color w:val="339966"/>
          <w:lang w:val="fr-FR"/>
        </w:rPr>
        <w:t>9_0001</w:t>
      </w:r>
    </w:p>
    <w:p w:rsidR="00EF43FE" w:rsidRPr="005C0D3F" w:rsidRDefault="00EF43FE" w:rsidP="007E2F29">
      <w:pPr>
        <w:ind w:left="720"/>
        <w:rPr>
          <w:lang w:val="fr-FR"/>
        </w:rPr>
      </w:pPr>
      <w:r w:rsidRPr="00EE7B1C">
        <w:rPr>
          <w:lang w:val="fr-FR"/>
        </w:rPr>
        <w:t>512 scans</w:t>
      </w:r>
      <w:r w:rsidRPr="00EE7B1C">
        <w:rPr>
          <w:lang w:val="fr-FR"/>
        </w:rPr>
        <w:tab/>
      </w:r>
      <w:r w:rsidRPr="005C0D3F">
        <w:rPr>
          <w:lang w:val="fr-FR"/>
        </w:rPr>
        <w:t>1 cm</w:t>
      </w:r>
      <w:r w:rsidRPr="005C0D3F">
        <w:rPr>
          <w:vertAlign w:val="superscript"/>
          <w:lang w:val="fr-FR"/>
        </w:rPr>
        <w:t>-1</w:t>
      </w:r>
      <w:r w:rsidRPr="005C0D3F">
        <w:rPr>
          <w:lang w:val="fr-FR"/>
        </w:rPr>
        <w:t xml:space="preserve"> res</w:t>
      </w:r>
      <w:r w:rsidRPr="005C0D3F">
        <w:rPr>
          <w:lang w:val="fr-FR"/>
        </w:rPr>
        <w:tab/>
      </w:r>
      <w:r>
        <w:rPr>
          <w:lang w:val="fr-FR"/>
        </w:rPr>
        <w:t>signal 3.80</w:t>
      </w:r>
      <w:r>
        <w:rPr>
          <w:lang w:val="fr-FR"/>
        </w:rPr>
        <w:br/>
        <w:t>p = 1.8</w:t>
      </w:r>
      <w:r w:rsidRPr="005C0D3F">
        <w:rPr>
          <w:lang w:val="fr-FR"/>
        </w:rPr>
        <w:t xml:space="preserve"> x 10</w:t>
      </w:r>
      <w:r w:rsidRPr="005C0D3F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20.7</w:t>
      </w:r>
      <w:r w:rsidRPr="005C0D3F">
        <w:rPr>
          <w:lang w:val="fr-FR"/>
        </w:rPr>
        <w:t xml:space="preserve">K </w:t>
      </w:r>
    </w:p>
    <w:p w:rsidR="00EF43FE" w:rsidRPr="00CE5BE2" w:rsidRDefault="00EF43FE" w:rsidP="00760A7D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14:30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ASW_2021_02_09_0002</w:t>
      </w:r>
    </w:p>
    <w:p w:rsidR="00EF43FE" w:rsidRPr="00EB487C" w:rsidRDefault="00EF43FE" w:rsidP="00760A7D">
      <w:pPr>
        <w:ind w:left="720"/>
        <w:rPr>
          <w:lang w:val="fr-FR"/>
        </w:rPr>
      </w:pPr>
      <w:r w:rsidRPr="00EB487C">
        <w:rPr>
          <w:lang w:val="fr-FR"/>
        </w:rPr>
        <w:t>512 scans</w:t>
      </w:r>
      <w:r w:rsidRPr="00EB487C">
        <w:rPr>
          <w:lang w:val="fr-FR"/>
        </w:rPr>
        <w:tab/>
        <w:t>1 cm</w:t>
      </w:r>
      <w:r w:rsidRPr="00EB487C">
        <w:rPr>
          <w:vertAlign w:val="superscript"/>
          <w:lang w:val="fr-FR"/>
        </w:rPr>
        <w:t>-1</w:t>
      </w:r>
      <w:r w:rsidRPr="00EB487C">
        <w:rPr>
          <w:lang w:val="fr-FR"/>
        </w:rPr>
        <w:t xml:space="preserve"> res</w:t>
      </w:r>
      <w:r w:rsidRPr="00EB487C">
        <w:rPr>
          <w:lang w:val="fr-FR"/>
        </w:rPr>
        <w:tab/>
        <w:t>signal 3.80</w:t>
      </w:r>
      <w:r w:rsidRPr="00EB487C">
        <w:rPr>
          <w:lang w:val="fr-FR"/>
        </w:rPr>
        <w:br/>
        <w:t>p = 5.0 x 10</w:t>
      </w:r>
      <w:r w:rsidRPr="00EB487C">
        <w:rPr>
          <w:vertAlign w:val="superscript"/>
          <w:lang w:val="fr-FR"/>
        </w:rPr>
        <w:t>-10</w:t>
      </w:r>
      <w:r w:rsidRPr="00EB487C">
        <w:rPr>
          <w:lang w:val="fr-FR"/>
        </w:rPr>
        <w:t xml:space="preserve"> mbar</w:t>
      </w:r>
      <w:r w:rsidRPr="00EB487C">
        <w:rPr>
          <w:lang w:val="fr-FR"/>
        </w:rPr>
        <w:tab/>
        <w:t>T = 20</w:t>
      </w:r>
      <w:r>
        <w:rPr>
          <w:lang w:val="fr-FR"/>
        </w:rPr>
        <w:t>.6</w:t>
      </w:r>
      <w:r w:rsidRPr="00EB487C">
        <w:rPr>
          <w:lang w:val="fr-FR"/>
        </w:rPr>
        <w:t xml:space="preserve">K </w:t>
      </w:r>
    </w:p>
    <w:p w:rsidR="00EF43FE" w:rsidRPr="00EB487C" w:rsidRDefault="00EF43FE" w:rsidP="006A7E03">
      <w:pPr>
        <w:rPr>
          <w:lang w:val="fr-FR"/>
        </w:rPr>
      </w:pPr>
    </w:p>
    <w:p w:rsidR="00EF43FE" w:rsidRPr="00487E87" w:rsidRDefault="00EF43FE" w:rsidP="006E285A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14</w:t>
      </w:r>
      <w:r w:rsidRPr="00487E87">
        <w:rPr>
          <w:b/>
          <w:lang w:val="fr-FR"/>
        </w:rPr>
        <w:t>:</w:t>
      </w:r>
      <w:r>
        <w:rPr>
          <w:b/>
          <w:lang w:val="fr-FR"/>
        </w:rPr>
        <w:t>55</w:t>
      </w:r>
      <w:r w:rsidRPr="00487E87">
        <w:rPr>
          <w:b/>
          <w:color w:val="339966"/>
          <w:lang w:val="fr-FR"/>
        </w:rPr>
        <w:tab/>
        <w:t>BG20210209_0</w:t>
      </w:r>
      <w:r>
        <w:rPr>
          <w:b/>
          <w:color w:val="339966"/>
          <w:lang w:val="fr-FR"/>
        </w:rPr>
        <w:t>2</w:t>
      </w:r>
      <w:r w:rsidRPr="00487E87">
        <w:rPr>
          <w:color w:val="339966"/>
          <w:lang w:val="fr-FR"/>
        </w:rPr>
        <w:tab/>
      </w:r>
    </w:p>
    <w:p w:rsidR="00EF43FE" w:rsidRPr="007E2F29" w:rsidRDefault="00EF43FE" w:rsidP="006E285A">
      <w:pPr>
        <w:ind w:left="720"/>
        <w:rPr>
          <w:lang w:val="fr-FR"/>
        </w:rPr>
      </w:pPr>
      <w:r w:rsidRPr="007E2F29">
        <w:rPr>
          <w:lang w:val="fr-FR"/>
        </w:rPr>
        <w:t>512 scans</w:t>
      </w:r>
      <w:r w:rsidRPr="007E2F29">
        <w:rPr>
          <w:lang w:val="fr-FR"/>
        </w:rPr>
        <w:tab/>
        <w:t>res = 1 cm</w:t>
      </w:r>
      <w:r w:rsidRPr="007E2F29">
        <w:rPr>
          <w:vertAlign w:val="superscript"/>
          <w:lang w:val="fr-FR"/>
        </w:rPr>
        <w:t>-1</w:t>
      </w:r>
      <w:r>
        <w:rPr>
          <w:lang w:val="fr-FR"/>
        </w:rPr>
        <w:tab/>
        <w:t>signal = 3.7</w:t>
      </w:r>
      <w:r w:rsidRPr="007E2F29">
        <w:rPr>
          <w:lang w:val="fr-FR"/>
        </w:rPr>
        <w:t>2</w:t>
      </w:r>
      <w:r w:rsidRPr="007E2F29">
        <w:rPr>
          <w:lang w:val="fr-FR"/>
        </w:rPr>
        <w:br/>
        <w:t>p = 5.0 10</w:t>
      </w:r>
      <w:r w:rsidRPr="007E2F29">
        <w:rPr>
          <w:vertAlign w:val="superscript"/>
          <w:lang w:val="fr-FR"/>
        </w:rPr>
        <w:t>-10</w:t>
      </w:r>
      <w:r>
        <w:rPr>
          <w:lang w:val="fr-FR"/>
        </w:rPr>
        <w:t xml:space="preserve"> mbar </w:t>
      </w:r>
      <w:r>
        <w:rPr>
          <w:lang w:val="fr-FR"/>
        </w:rPr>
        <w:tab/>
        <w:t>T = 20.7</w:t>
      </w:r>
      <w:r w:rsidRPr="007E2F29">
        <w:rPr>
          <w:lang w:val="fr-FR"/>
        </w:rPr>
        <w:t xml:space="preserve"> K</w:t>
      </w:r>
    </w:p>
    <w:p w:rsidR="00EF43FE" w:rsidRPr="00487E87" w:rsidRDefault="00EF43FE" w:rsidP="0087077E">
      <w:pPr>
        <w:pStyle w:val="Heading2"/>
        <w:rPr>
          <w:lang w:val="it-IT"/>
        </w:rPr>
      </w:pPr>
      <w:r>
        <w:rPr>
          <w:lang w:val="it-IT"/>
        </w:rPr>
        <w:t>Deposition #2</w:t>
      </w:r>
      <w:r w:rsidRPr="00487E87">
        <w:rPr>
          <w:lang w:val="it-IT"/>
        </w:rPr>
        <w:t xml:space="preserve">: H2O @ 20K </w:t>
      </w:r>
    </w:p>
    <w:p w:rsidR="00EF43FE" w:rsidRPr="006457C0" w:rsidRDefault="00EF43FE" w:rsidP="0087077E">
      <w:pPr>
        <w:rPr>
          <w:lang w:val="it-IT"/>
        </w:rPr>
      </w:pPr>
      <w:r>
        <w:rPr>
          <w:lang w:val="it-IT"/>
        </w:rPr>
        <w:t>15:15</w:t>
      </w:r>
      <w:r w:rsidRPr="00487E87">
        <w:rPr>
          <w:lang w:val="it-IT"/>
        </w:rPr>
        <w:t xml:space="preserve"> </w:t>
      </w:r>
      <w:r w:rsidRPr="00487E87">
        <w:rPr>
          <w:lang w:val="it-IT"/>
        </w:rPr>
        <w:tab/>
        <w:t>2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536C9A" w:rsidRDefault="00EF43FE" w:rsidP="0087077E">
      <w:pPr>
        <w:pStyle w:val="BodyText"/>
        <w:ind w:firstLine="720"/>
      </w:pPr>
      <w:r>
        <w:t>- Initial Temperature: 20.7</w:t>
      </w:r>
      <w:r w:rsidRPr="00536C9A">
        <w:t xml:space="preserve"> K</w:t>
      </w:r>
    </w:p>
    <w:p w:rsidR="00EF43FE" w:rsidRPr="00536C9A" w:rsidRDefault="00EF43FE" w:rsidP="0087077E">
      <w:pPr>
        <w:pStyle w:val="BodyText"/>
        <w:ind w:firstLine="720"/>
      </w:pPr>
      <w:r>
        <w:t>- Initial pressure:   5.0</w:t>
      </w:r>
      <w:r w:rsidRPr="00536C9A">
        <w:t xml:space="preserve"> * 10-10 mbar</w:t>
      </w:r>
    </w:p>
    <w:p w:rsidR="00EF43FE" w:rsidRPr="005C0D3F" w:rsidRDefault="00EF43FE" w:rsidP="0087077E">
      <w:pPr>
        <w:pStyle w:val="BodyText"/>
        <w:ind w:firstLine="720"/>
      </w:pPr>
      <w:r w:rsidRPr="005C0D3F">
        <w:t>-</w:t>
      </w:r>
      <w:r>
        <w:t xml:space="preserve"> Initial gas cell pressure: 7.19</w:t>
      </w:r>
      <w:r w:rsidRPr="005C0D3F">
        <w:t xml:space="preserve"> Torr</w:t>
      </w:r>
    </w:p>
    <w:p w:rsidR="00EF43FE" w:rsidRPr="00CE5BE2" w:rsidRDefault="00EF43FE" w:rsidP="0087077E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Deposition pressure:  1* 10-7 mbar</w:t>
      </w:r>
    </w:p>
    <w:p w:rsidR="00EF43FE" w:rsidRPr="00CE5BE2" w:rsidRDefault="00EF43FE" w:rsidP="0087077E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Laser signal:  321.9 mV</w:t>
      </w:r>
    </w:p>
    <w:p w:rsidR="00EF43FE" w:rsidRPr="005C0D3F" w:rsidRDefault="00EF43FE" w:rsidP="0087077E">
      <w:pPr>
        <w:pStyle w:val="BodyText"/>
        <w:ind w:firstLine="720"/>
      </w:pPr>
      <w:r>
        <w:t>- Deposition time: 2:00</w:t>
      </w:r>
      <w:r w:rsidRPr="005C0D3F">
        <w:t xml:space="preserve"> min</w:t>
      </w:r>
    </w:p>
    <w:p w:rsidR="00EF43FE" w:rsidRPr="00156FEF" w:rsidRDefault="00EF43FE" w:rsidP="0087077E">
      <w:pPr>
        <w:pStyle w:val="BodyText"/>
        <w:ind w:firstLine="720"/>
      </w:pPr>
      <w:r w:rsidRPr="005C0D3F">
        <w:t>- pressur</w:t>
      </w:r>
      <w:r>
        <w:t>e after deposition: 6.8</w:t>
      </w:r>
      <w:r w:rsidRPr="005C0D3F">
        <w:t xml:space="preserve"> * 1</w:t>
      </w:r>
      <w:r>
        <w:t xml:space="preserve">0-9 </w:t>
      </w:r>
      <w:r w:rsidRPr="00156FEF">
        <w:t>mbar</w:t>
      </w:r>
    </w:p>
    <w:p w:rsidR="00EF43FE" w:rsidRDefault="00EF43FE" w:rsidP="001C0683">
      <w:pPr>
        <w:pStyle w:val="BodyText"/>
      </w:pPr>
      <w:r w:rsidRPr="00156FEF">
        <w:t xml:space="preserve">- final gas </w:t>
      </w:r>
      <w:r>
        <w:t xml:space="preserve">cell pressure = 7.04 </w:t>
      </w:r>
      <w:r w:rsidRPr="008902CE">
        <w:t>T</w:t>
      </w:r>
      <w:r>
        <w:t>orr</w:t>
      </w:r>
    </w:p>
    <w:p w:rsidR="00EF43FE" w:rsidRDefault="00EF43FE" w:rsidP="001C0683">
      <w:pPr>
        <w:pStyle w:val="BodyText"/>
      </w:pPr>
      <w:r>
        <w:t>15:18</w:t>
      </w:r>
      <w:r>
        <w:tab/>
        <w:t>Head rotated</w:t>
      </w:r>
    </w:p>
    <w:p w:rsidR="00EF43FE" w:rsidRPr="00CE5BE2" w:rsidRDefault="00EF43FE" w:rsidP="001C0683">
      <w:pPr>
        <w:pStyle w:val="BodyText"/>
      </w:pPr>
      <w:r w:rsidRPr="00CE5BE2">
        <w:t>15:18</w:t>
      </w:r>
      <w:r w:rsidRPr="00CE5BE2">
        <w:tab/>
        <w:t>T= 20.7K</w:t>
      </w:r>
      <w:r w:rsidRPr="00CE5BE2">
        <w:tab/>
        <w:t>P= 3.2 10-9</w:t>
      </w:r>
    </w:p>
    <w:p w:rsidR="00EF43FE" w:rsidRPr="00CE5BE2" w:rsidRDefault="00EF43FE" w:rsidP="001C0683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15:20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ASW_2021_02_09_0003 (BG1)</w:t>
      </w:r>
    </w:p>
    <w:p w:rsidR="00EF43FE" w:rsidRPr="001C0683" w:rsidRDefault="00EF43FE" w:rsidP="001C0683">
      <w:pPr>
        <w:ind w:left="720"/>
        <w:rPr>
          <w:lang w:val="fr-FR"/>
        </w:rPr>
      </w:pPr>
      <w:r w:rsidRPr="001C0683">
        <w:rPr>
          <w:lang w:val="fr-FR"/>
        </w:rPr>
        <w:t>512 scans</w:t>
      </w:r>
      <w:r w:rsidRPr="001C0683">
        <w:rPr>
          <w:lang w:val="fr-FR"/>
        </w:rPr>
        <w:tab/>
        <w:t>1 cm</w:t>
      </w:r>
      <w:r w:rsidRPr="001C0683">
        <w:rPr>
          <w:vertAlign w:val="superscript"/>
          <w:lang w:val="fr-FR"/>
        </w:rPr>
        <w:t>-1</w:t>
      </w:r>
      <w:r w:rsidRPr="001C0683">
        <w:rPr>
          <w:lang w:val="fr-FR"/>
        </w:rPr>
        <w:t xml:space="preserve"> res</w:t>
      </w:r>
      <w:r w:rsidRPr="001C0683">
        <w:rPr>
          <w:lang w:val="fr-FR"/>
        </w:rPr>
        <w:tab/>
        <w:t>signal 3.80</w:t>
      </w:r>
      <w:r w:rsidRPr="001C0683">
        <w:rPr>
          <w:lang w:val="fr-FR"/>
        </w:rPr>
        <w:br/>
        <w:t>p = 2.4 x 10</w:t>
      </w:r>
      <w:r w:rsidRPr="001C0683">
        <w:rPr>
          <w:vertAlign w:val="superscript"/>
          <w:lang w:val="fr-FR"/>
        </w:rPr>
        <w:t>-9</w:t>
      </w:r>
      <w:r w:rsidRPr="001C0683">
        <w:rPr>
          <w:lang w:val="fr-FR"/>
        </w:rPr>
        <w:t xml:space="preserve"> mbar</w:t>
      </w:r>
      <w:r w:rsidRPr="001C0683">
        <w:rPr>
          <w:lang w:val="fr-FR"/>
        </w:rPr>
        <w:tab/>
        <w:t xml:space="preserve">T = 20.7K </w:t>
      </w:r>
    </w:p>
    <w:p w:rsidR="00EF43FE" w:rsidRPr="001C0683" w:rsidRDefault="00EF43FE" w:rsidP="001B6113">
      <w:pPr>
        <w:rPr>
          <w:lang w:val="fr-FR"/>
        </w:rPr>
      </w:pPr>
    </w:p>
    <w:p w:rsidR="00EF43FE" w:rsidRPr="00CE5BE2" w:rsidRDefault="00EF43FE" w:rsidP="00483C30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15:40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ASW_2021_02_09_0004 (BG2)</w:t>
      </w:r>
    </w:p>
    <w:p w:rsidR="00EF43FE" w:rsidRPr="00DB3B4B" w:rsidRDefault="00EF43FE" w:rsidP="00483C30">
      <w:pPr>
        <w:ind w:left="720"/>
        <w:rPr>
          <w:lang w:val="fr-FR"/>
        </w:rPr>
      </w:pPr>
      <w:r w:rsidRPr="00DB3B4B">
        <w:rPr>
          <w:lang w:val="fr-FR"/>
        </w:rPr>
        <w:t>512 scans</w:t>
      </w:r>
      <w:r w:rsidRPr="00DB3B4B">
        <w:rPr>
          <w:lang w:val="fr-FR"/>
        </w:rPr>
        <w:tab/>
        <w:t>1 cm</w:t>
      </w:r>
      <w:r w:rsidRPr="00DB3B4B">
        <w:rPr>
          <w:vertAlign w:val="superscript"/>
          <w:lang w:val="fr-FR"/>
        </w:rPr>
        <w:t>-1</w:t>
      </w:r>
      <w:r w:rsidRPr="00DB3B4B">
        <w:rPr>
          <w:lang w:val="fr-FR"/>
        </w:rPr>
        <w:t xml:space="preserve"> res</w:t>
      </w:r>
      <w:r w:rsidRPr="00DB3B4B">
        <w:rPr>
          <w:lang w:val="fr-FR"/>
        </w:rPr>
        <w:tab/>
      </w:r>
      <w:r>
        <w:rPr>
          <w:lang w:val="fr-FR"/>
        </w:rPr>
        <w:t>signal 3.79</w:t>
      </w:r>
      <w:r w:rsidRPr="00DB3B4B">
        <w:rPr>
          <w:lang w:val="fr-FR"/>
        </w:rPr>
        <w:br/>
        <w:t>p = 5.0 x 10</w:t>
      </w:r>
      <w:r w:rsidRPr="00DB3B4B">
        <w:rPr>
          <w:vertAlign w:val="superscript"/>
          <w:lang w:val="fr-FR"/>
        </w:rPr>
        <w:t>-9</w:t>
      </w:r>
      <w:r w:rsidRPr="00DB3B4B">
        <w:rPr>
          <w:lang w:val="fr-FR"/>
        </w:rPr>
        <w:t xml:space="preserve"> mbar</w:t>
      </w:r>
      <w:r w:rsidRPr="00DB3B4B">
        <w:rPr>
          <w:lang w:val="fr-FR"/>
        </w:rPr>
        <w:tab/>
        <w:t xml:space="preserve">T = 20.7K </w:t>
      </w:r>
    </w:p>
    <w:p w:rsidR="00EF43FE" w:rsidRPr="00CE5BE2" w:rsidRDefault="00EF43FE" w:rsidP="00DB3B4B">
      <w:pPr>
        <w:pStyle w:val="BodyText"/>
        <w:spacing w:after="0"/>
        <w:rPr>
          <w:color w:val="339966"/>
          <w:lang w:val="fr-FR"/>
        </w:rPr>
      </w:pPr>
      <w:r w:rsidRPr="00CE5BE2">
        <w:rPr>
          <w:b/>
          <w:lang w:val="fr-FR"/>
        </w:rPr>
        <w:t>15:58</w:t>
      </w:r>
      <w:r w:rsidRPr="00CE5BE2">
        <w:rPr>
          <w:b/>
          <w:color w:val="339966"/>
          <w:lang w:val="fr-FR"/>
        </w:rPr>
        <w:tab/>
        <w:t>BG20210209_03</w:t>
      </w:r>
      <w:r w:rsidRPr="00CE5BE2">
        <w:rPr>
          <w:color w:val="339966"/>
          <w:lang w:val="fr-FR"/>
        </w:rPr>
        <w:tab/>
      </w:r>
    </w:p>
    <w:p w:rsidR="00EF43FE" w:rsidRPr="00660785" w:rsidRDefault="00EF43FE" w:rsidP="00DB3B4B">
      <w:pPr>
        <w:ind w:left="720"/>
        <w:rPr>
          <w:lang w:val="fr-FR"/>
        </w:rPr>
      </w:pPr>
      <w:r w:rsidRPr="00660785">
        <w:rPr>
          <w:lang w:val="fr-FR"/>
        </w:rPr>
        <w:t>512 scans</w:t>
      </w:r>
      <w:r w:rsidRPr="00660785">
        <w:rPr>
          <w:lang w:val="fr-FR"/>
        </w:rPr>
        <w:tab/>
        <w:t>res = 1 cm</w:t>
      </w:r>
      <w:r w:rsidRPr="00660785">
        <w:rPr>
          <w:vertAlign w:val="superscript"/>
          <w:lang w:val="fr-FR"/>
        </w:rPr>
        <w:t>-1</w:t>
      </w:r>
      <w:r w:rsidRPr="00660785">
        <w:rPr>
          <w:lang w:val="fr-FR"/>
        </w:rPr>
        <w:tab/>
        <w:t>signal = 3.72</w:t>
      </w:r>
      <w:r w:rsidRPr="00660785">
        <w:rPr>
          <w:lang w:val="fr-FR"/>
        </w:rPr>
        <w:br/>
        <w:t>p = 5.0 10</w:t>
      </w:r>
      <w:r w:rsidRPr="00660785">
        <w:rPr>
          <w:vertAlign w:val="superscript"/>
          <w:lang w:val="fr-FR"/>
        </w:rPr>
        <w:t>-10</w:t>
      </w:r>
      <w:r w:rsidRPr="00660785">
        <w:rPr>
          <w:lang w:val="fr-FR"/>
        </w:rPr>
        <w:t xml:space="preserve"> mbar </w:t>
      </w:r>
      <w:r w:rsidRPr="00660785">
        <w:rPr>
          <w:lang w:val="fr-FR"/>
        </w:rPr>
        <w:tab/>
        <w:t>T = 20.6 K</w:t>
      </w:r>
    </w:p>
    <w:p w:rsidR="00EF43FE" w:rsidRPr="00487E87" w:rsidRDefault="00EF43FE" w:rsidP="00660785">
      <w:pPr>
        <w:pStyle w:val="Heading2"/>
        <w:rPr>
          <w:lang w:val="it-IT"/>
        </w:rPr>
      </w:pPr>
      <w:r>
        <w:rPr>
          <w:lang w:val="it-IT"/>
        </w:rPr>
        <w:t>Deposition #3</w:t>
      </w:r>
      <w:r w:rsidRPr="00487E87">
        <w:rPr>
          <w:lang w:val="it-IT"/>
        </w:rPr>
        <w:t xml:space="preserve">: H2O @ 20K </w:t>
      </w:r>
    </w:p>
    <w:p w:rsidR="00EF43FE" w:rsidRPr="006457C0" w:rsidRDefault="00EF43FE" w:rsidP="00660785">
      <w:pPr>
        <w:rPr>
          <w:lang w:val="it-IT"/>
        </w:rPr>
      </w:pPr>
      <w:r>
        <w:rPr>
          <w:lang w:val="it-IT"/>
        </w:rPr>
        <w:t>16:15</w:t>
      </w:r>
      <w:r w:rsidRPr="00487E87">
        <w:rPr>
          <w:lang w:val="it-IT"/>
        </w:rPr>
        <w:t xml:space="preserve"> </w:t>
      </w:r>
      <w:r w:rsidRPr="00487E87">
        <w:rPr>
          <w:lang w:val="it-IT"/>
        </w:rPr>
        <w:tab/>
        <w:t>2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CE5BE2" w:rsidRDefault="00EF43FE" w:rsidP="00660785">
      <w:pPr>
        <w:pStyle w:val="BodyText"/>
        <w:ind w:firstLine="720"/>
      </w:pPr>
      <w:r w:rsidRPr="00CE5BE2">
        <w:t>- Initial Temperature: 20.7 K</w:t>
      </w:r>
    </w:p>
    <w:p w:rsidR="00EF43FE" w:rsidRPr="00CE5BE2" w:rsidRDefault="00EF43FE" w:rsidP="00660785">
      <w:pPr>
        <w:pStyle w:val="BodyText"/>
        <w:ind w:firstLine="720"/>
      </w:pPr>
      <w:r w:rsidRPr="00CE5BE2">
        <w:t>- Initial pressure:   5.0 * 10-10 mbar</w:t>
      </w:r>
    </w:p>
    <w:p w:rsidR="00EF43FE" w:rsidRPr="00CE5BE2" w:rsidRDefault="00EF43FE" w:rsidP="00660785">
      <w:pPr>
        <w:pStyle w:val="BodyText"/>
        <w:ind w:firstLine="720"/>
      </w:pPr>
      <w:r w:rsidRPr="00CE5BE2">
        <w:t>- Initial gas cell pressure: 7.04 Torr</w:t>
      </w:r>
    </w:p>
    <w:p w:rsidR="00EF43FE" w:rsidRPr="00CE5BE2" w:rsidRDefault="00EF43FE" w:rsidP="00660785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Deposition pressure:  1* 10-7 mbar</w:t>
      </w:r>
    </w:p>
    <w:p w:rsidR="00EF43FE" w:rsidRPr="00CE5BE2" w:rsidRDefault="00EF43FE" w:rsidP="00660785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Laser signal:  323.2 mV</w:t>
      </w:r>
    </w:p>
    <w:p w:rsidR="00EF43FE" w:rsidRPr="00CE5BE2" w:rsidRDefault="00EF43FE" w:rsidP="00660785">
      <w:pPr>
        <w:pStyle w:val="BodyText"/>
        <w:ind w:firstLine="720"/>
      </w:pPr>
      <w:r w:rsidRPr="00CE5BE2">
        <w:t>- Deposition time: 2:00 min</w:t>
      </w:r>
    </w:p>
    <w:p w:rsidR="00EF43FE" w:rsidRPr="00156FEF" w:rsidRDefault="00EF43FE" w:rsidP="00660785">
      <w:pPr>
        <w:pStyle w:val="BodyText"/>
        <w:ind w:firstLine="720"/>
      </w:pPr>
      <w:r w:rsidRPr="00CE5BE2">
        <w:t xml:space="preserve">- pressure after deposition: 6.8 * </w:t>
      </w:r>
      <w:r w:rsidRPr="005C0D3F">
        <w:t>1</w:t>
      </w:r>
      <w:r>
        <w:t xml:space="preserve">0-9 </w:t>
      </w:r>
      <w:r w:rsidRPr="00156FEF">
        <w:t>mbar</w:t>
      </w:r>
    </w:p>
    <w:p w:rsidR="00EF43FE" w:rsidRDefault="00EF43FE" w:rsidP="00660785">
      <w:pPr>
        <w:pStyle w:val="BodyText"/>
      </w:pPr>
      <w:r w:rsidRPr="00156FEF">
        <w:t xml:space="preserve">- final gas </w:t>
      </w:r>
      <w:r>
        <w:t xml:space="preserve">cell pressure = 6.89 </w:t>
      </w:r>
      <w:r w:rsidRPr="008902CE">
        <w:t>T</w:t>
      </w:r>
      <w:r>
        <w:t>orr</w:t>
      </w:r>
    </w:p>
    <w:p w:rsidR="00EF43FE" w:rsidRDefault="00EF43FE" w:rsidP="00660785">
      <w:pPr>
        <w:pStyle w:val="BodyText"/>
      </w:pPr>
      <w:r>
        <w:t>16:18</w:t>
      </w:r>
      <w:r>
        <w:tab/>
        <w:t>Head rotated</w:t>
      </w:r>
    </w:p>
    <w:p w:rsidR="00EF43FE" w:rsidRPr="00CE5BE2" w:rsidRDefault="00EF43FE" w:rsidP="00BB0D1D">
      <w:pPr>
        <w:spacing w:after="0"/>
        <w:rPr>
          <w:b/>
        </w:rPr>
      </w:pPr>
      <w:r w:rsidRPr="00CE5BE2">
        <w:rPr>
          <w:b/>
        </w:rPr>
        <w:t>16:20</w:t>
      </w:r>
      <w:r w:rsidRPr="00CE5BE2">
        <w:rPr>
          <w:b/>
        </w:rPr>
        <w:tab/>
      </w:r>
      <w:r w:rsidRPr="00CE5BE2">
        <w:rPr>
          <w:b/>
          <w:color w:val="339966"/>
        </w:rPr>
        <w:t>ASW_2021_02_09_0005 (BG1)</w:t>
      </w:r>
    </w:p>
    <w:p w:rsidR="00EF43FE" w:rsidRPr="00CE5BE2" w:rsidRDefault="00EF43FE" w:rsidP="00BB0D1D">
      <w:pPr>
        <w:ind w:left="720"/>
      </w:pPr>
      <w:r w:rsidRPr="00CE5BE2">
        <w:t>512 scans</w:t>
      </w:r>
      <w:r w:rsidRPr="00CE5BE2">
        <w:tab/>
        <w:t>1 cm</w:t>
      </w:r>
      <w:r w:rsidRPr="00CE5BE2">
        <w:rPr>
          <w:vertAlign w:val="superscript"/>
        </w:rPr>
        <w:t>-1</w:t>
      </w:r>
      <w:r w:rsidRPr="00CE5BE2">
        <w:t xml:space="preserve"> res</w:t>
      </w:r>
      <w:r w:rsidRPr="00CE5BE2">
        <w:tab/>
        <w:t>signal 3.85</w:t>
      </w:r>
      <w:r w:rsidRPr="00CE5BE2">
        <w:br/>
        <w:t>p = 2.5 x 10</w:t>
      </w:r>
      <w:r w:rsidRPr="00CE5BE2">
        <w:rPr>
          <w:vertAlign w:val="superscript"/>
        </w:rPr>
        <w:t>-9</w:t>
      </w:r>
      <w:r w:rsidRPr="00CE5BE2">
        <w:t xml:space="preserve"> mbar</w:t>
      </w:r>
      <w:r w:rsidRPr="00CE5BE2">
        <w:tab/>
        <w:t xml:space="preserve">T = 20.7K </w:t>
      </w:r>
    </w:p>
    <w:p w:rsidR="00EF43FE" w:rsidRPr="00CE5BE2" w:rsidRDefault="00EF43FE" w:rsidP="005F5E1D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16:40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ASW_2021_02_09_0006 (BG3)</w:t>
      </w:r>
    </w:p>
    <w:p w:rsidR="00EF43FE" w:rsidRPr="005F5E1D" w:rsidRDefault="00EF43FE" w:rsidP="005F5E1D">
      <w:pPr>
        <w:ind w:left="720"/>
        <w:rPr>
          <w:lang w:val="fr-FR"/>
        </w:rPr>
      </w:pPr>
      <w:r w:rsidRPr="005F5E1D">
        <w:rPr>
          <w:lang w:val="fr-FR"/>
        </w:rPr>
        <w:t>512 scans</w:t>
      </w:r>
      <w:r w:rsidRPr="005F5E1D">
        <w:rPr>
          <w:lang w:val="fr-FR"/>
        </w:rPr>
        <w:tab/>
        <w:t>1 cm</w:t>
      </w:r>
      <w:r w:rsidRPr="005F5E1D">
        <w:rPr>
          <w:vertAlign w:val="superscript"/>
          <w:lang w:val="fr-FR"/>
        </w:rPr>
        <w:t>-1</w:t>
      </w:r>
      <w:r w:rsidRPr="005F5E1D">
        <w:rPr>
          <w:lang w:val="fr-FR"/>
        </w:rPr>
        <w:t xml:space="preserve"> res</w:t>
      </w:r>
      <w:r w:rsidRPr="005F5E1D">
        <w:rPr>
          <w:lang w:val="fr-FR"/>
        </w:rPr>
        <w:tab/>
        <w:t>signal 3.85</w:t>
      </w:r>
      <w:r w:rsidRPr="005F5E1D">
        <w:rPr>
          <w:lang w:val="fr-FR"/>
        </w:rPr>
        <w:br/>
        <w:t>p = 5.5 x 10</w:t>
      </w:r>
      <w:r w:rsidRPr="005F5E1D">
        <w:rPr>
          <w:vertAlign w:val="superscript"/>
          <w:lang w:val="fr-FR"/>
        </w:rPr>
        <w:t>-10</w:t>
      </w:r>
      <w:r w:rsidRPr="005F5E1D">
        <w:rPr>
          <w:lang w:val="fr-FR"/>
        </w:rPr>
        <w:t xml:space="preserve"> mbar</w:t>
      </w:r>
      <w:r w:rsidRPr="005F5E1D">
        <w:rPr>
          <w:lang w:val="fr-FR"/>
        </w:rPr>
        <w:tab/>
        <w:t xml:space="preserve">T = 20.7K </w:t>
      </w:r>
    </w:p>
    <w:p w:rsidR="00EF43FE" w:rsidRPr="00CE5BE2" w:rsidRDefault="00EF43FE" w:rsidP="00466F6F">
      <w:pPr>
        <w:pStyle w:val="BodyText"/>
        <w:spacing w:after="0"/>
        <w:rPr>
          <w:color w:val="339966"/>
          <w:lang w:val="fr-FR"/>
        </w:rPr>
      </w:pPr>
      <w:r w:rsidRPr="00CE5BE2">
        <w:rPr>
          <w:b/>
          <w:lang w:val="fr-FR"/>
        </w:rPr>
        <w:t>16:55</w:t>
      </w:r>
      <w:r w:rsidRPr="00CE5BE2">
        <w:rPr>
          <w:b/>
          <w:color w:val="339966"/>
          <w:lang w:val="fr-FR"/>
        </w:rPr>
        <w:tab/>
        <w:t>BG20210209_04</w:t>
      </w:r>
      <w:r w:rsidRPr="00CE5BE2">
        <w:rPr>
          <w:color w:val="339966"/>
          <w:lang w:val="fr-FR"/>
        </w:rPr>
        <w:tab/>
      </w:r>
    </w:p>
    <w:p w:rsidR="00EF43FE" w:rsidRPr="00223F7B" w:rsidRDefault="00EF43FE" w:rsidP="00466F6F">
      <w:pPr>
        <w:ind w:left="720"/>
        <w:rPr>
          <w:lang w:val="fr-FR"/>
        </w:rPr>
      </w:pPr>
      <w:r w:rsidRPr="00223F7B">
        <w:rPr>
          <w:lang w:val="fr-FR"/>
        </w:rPr>
        <w:t>512 scans</w:t>
      </w:r>
      <w:r w:rsidRPr="00223F7B">
        <w:rPr>
          <w:lang w:val="fr-FR"/>
        </w:rPr>
        <w:tab/>
        <w:t>res = 1 cm</w:t>
      </w:r>
      <w:r w:rsidRPr="00223F7B">
        <w:rPr>
          <w:vertAlign w:val="superscript"/>
          <w:lang w:val="fr-FR"/>
        </w:rPr>
        <w:t>-1</w:t>
      </w:r>
      <w:r w:rsidRPr="00223F7B">
        <w:rPr>
          <w:lang w:val="fr-FR"/>
        </w:rPr>
        <w:tab/>
        <w:t>signal = 3.72</w:t>
      </w:r>
      <w:r w:rsidRPr="00223F7B">
        <w:rPr>
          <w:lang w:val="fr-FR"/>
        </w:rPr>
        <w:br/>
        <w:t>p = 5.0 10</w:t>
      </w:r>
      <w:r w:rsidRPr="00223F7B">
        <w:rPr>
          <w:vertAlign w:val="superscript"/>
          <w:lang w:val="fr-FR"/>
        </w:rPr>
        <w:t>-10</w:t>
      </w:r>
      <w:r w:rsidRPr="00223F7B">
        <w:rPr>
          <w:lang w:val="fr-FR"/>
        </w:rPr>
        <w:t xml:space="preserve"> mbar </w:t>
      </w:r>
      <w:r w:rsidRPr="00223F7B">
        <w:rPr>
          <w:lang w:val="fr-FR"/>
        </w:rPr>
        <w:tab/>
        <w:t>T = 20.7 K</w:t>
      </w:r>
    </w:p>
    <w:p w:rsidR="00EF43FE" w:rsidRPr="00487E87" w:rsidRDefault="00EF43FE" w:rsidP="00223F7B">
      <w:pPr>
        <w:pStyle w:val="Heading2"/>
        <w:rPr>
          <w:lang w:val="it-IT"/>
        </w:rPr>
      </w:pPr>
      <w:r>
        <w:rPr>
          <w:lang w:val="it-IT"/>
        </w:rPr>
        <w:t>Deposition #4</w:t>
      </w:r>
      <w:r w:rsidRPr="00487E87">
        <w:rPr>
          <w:lang w:val="it-IT"/>
        </w:rPr>
        <w:t xml:space="preserve">: H2O @ 20K </w:t>
      </w:r>
    </w:p>
    <w:p w:rsidR="00EF43FE" w:rsidRPr="006457C0" w:rsidRDefault="00EF43FE" w:rsidP="00223F7B">
      <w:pPr>
        <w:rPr>
          <w:lang w:val="it-IT"/>
        </w:rPr>
      </w:pPr>
      <w:r>
        <w:rPr>
          <w:lang w:val="it-IT"/>
        </w:rPr>
        <w:t>17:10</w:t>
      </w:r>
      <w:r w:rsidRPr="00487E87">
        <w:rPr>
          <w:lang w:val="it-IT"/>
        </w:rPr>
        <w:t xml:space="preserve"> </w:t>
      </w:r>
      <w:r w:rsidRPr="00487E87">
        <w:rPr>
          <w:lang w:val="it-IT"/>
        </w:rPr>
        <w:tab/>
        <w:t>2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223F7B" w:rsidRDefault="00EF43FE" w:rsidP="00223F7B">
      <w:pPr>
        <w:pStyle w:val="BodyText"/>
        <w:ind w:firstLine="720"/>
      </w:pPr>
      <w:r w:rsidRPr="00223F7B">
        <w:t>- Initial Temperature: 20.7 K</w:t>
      </w:r>
    </w:p>
    <w:p w:rsidR="00EF43FE" w:rsidRPr="00223F7B" w:rsidRDefault="00EF43FE" w:rsidP="00223F7B">
      <w:pPr>
        <w:pStyle w:val="BodyText"/>
        <w:ind w:firstLine="720"/>
      </w:pPr>
      <w:r w:rsidRPr="00223F7B">
        <w:t>- Initial pressure:   5.0 * 10-10 mbar</w:t>
      </w:r>
    </w:p>
    <w:p w:rsidR="00EF43FE" w:rsidRPr="00223F7B" w:rsidRDefault="00EF43FE" w:rsidP="00223F7B">
      <w:pPr>
        <w:pStyle w:val="BodyText"/>
        <w:ind w:firstLine="720"/>
      </w:pPr>
      <w:r w:rsidRPr="00223F7B">
        <w:t>-</w:t>
      </w:r>
      <w:r>
        <w:t xml:space="preserve"> Initial gas cell pressure: 6.89</w:t>
      </w:r>
      <w:r w:rsidRPr="00223F7B">
        <w:t xml:space="preserve"> Torr</w:t>
      </w:r>
    </w:p>
    <w:p w:rsidR="00EF43FE" w:rsidRPr="00CE5BE2" w:rsidRDefault="00EF43FE" w:rsidP="00223F7B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Deposition pressure:  1* 10-7 mbar</w:t>
      </w:r>
    </w:p>
    <w:p w:rsidR="00EF43FE" w:rsidRPr="00CE5BE2" w:rsidRDefault="00EF43FE" w:rsidP="00223F7B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Laser signal:  324.9 mV</w:t>
      </w:r>
    </w:p>
    <w:p w:rsidR="00EF43FE" w:rsidRPr="00223F7B" w:rsidRDefault="00EF43FE" w:rsidP="00223F7B">
      <w:pPr>
        <w:pStyle w:val="BodyText"/>
        <w:ind w:firstLine="720"/>
      </w:pPr>
      <w:r w:rsidRPr="00223F7B">
        <w:t>- Deposition time: 2:00 min</w:t>
      </w:r>
    </w:p>
    <w:p w:rsidR="00EF43FE" w:rsidRPr="00156FEF" w:rsidRDefault="00EF43FE" w:rsidP="00223F7B">
      <w:pPr>
        <w:pStyle w:val="BodyText"/>
        <w:ind w:firstLine="720"/>
      </w:pPr>
      <w:r w:rsidRPr="00223F7B">
        <w:t>- pressur</w:t>
      </w:r>
      <w:r>
        <w:t>e after deposition: 6.5</w:t>
      </w:r>
      <w:r w:rsidRPr="00223F7B">
        <w:t xml:space="preserve"> * </w:t>
      </w:r>
      <w:r w:rsidRPr="005C0D3F">
        <w:t>1</w:t>
      </w:r>
      <w:r>
        <w:t xml:space="preserve">0-9 </w:t>
      </w:r>
      <w:r w:rsidRPr="00156FEF">
        <w:t>mbar</w:t>
      </w:r>
    </w:p>
    <w:p w:rsidR="00EF43FE" w:rsidRDefault="00EF43FE" w:rsidP="00223F7B">
      <w:pPr>
        <w:pStyle w:val="BodyText"/>
      </w:pPr>
      <w:r w:rsidRPr="00156FEF">
        <w:t xml:space="preserve">- final gas </w:t>
      </w:r>
      <w:r>
        <w:t xml:space="preserve">cell pressure = 6.74 </w:t>
      </w:r>
      <w:r w:rsidRPr="008902CE">
        <w:t>T</w:t>
      </w:r>
      <w:r>
        <w:t>orr</w:t>
      </w:r>
    </w:p>
    <w:p w:rsidR="00EF43FE" w:rsidRDefault="00EF43FE" w:rsidP="00223F7B">
      <w:pPr>
        <w:pStyle w:val="BodyText"/>
      </w:pPr>
      <w:r>
        <w:t>17:16</w:t>
      </w:r>
      <w:r>
        <w:tab/>
        <w:t>Head rotated</w:t>
      </w:r>
    </w:p>
    <w:p w:rsidR="00EF43FE" w:rsidRPr="00E0753C" w:rsidRDefault="00EF43FE" w:rsidP="00E0753C">
      <w:pPr>
        <w:spacing w:after="0"/>
        <w:rPr>
          <w:b/>
        </w:rPr>
      </w:pPr>
      <w:r w:rsidRPr="00E0753C">
        <w:rPr>
          <w:b/>
        </w:rPr>
        <w:t>17:19</w:t>
      </w:r>
      <w:r w:rsidRPr="00E0753C">
        <w:rPr>
          <w:b/>
        </w:rPr>
        <w:tab/>
      </w:r>
      <w:r w:rsidRPr="00E0753C">
        <w:rPr>
          <w:b/>
          <w:color w:val="339966"/>
        </w:rPr>
        <w:t>ASW_2021_02_09_0007 (BG1)</w:t>
      </w:r>
    </w:p>
    <w:p w:rsidR="00EF43FE" w:rsidRPr="00CE5BE2" w:rsidRDefault="00EF43FE" w:rsidP="00E0753C">
      <w:pPr>
        <w:ind w:left="720"/>
      </w:pPr>
      <w:r w:rsidRPr="00CE5BE2">
        <w:t>512 scans</w:t>
      </w:r>
      <w:r w:rsidRPr="00CE5BE2">
        <w:tab/>
        <w:t>1 cm</w:t>
      </w:r>
      <w:r w:rsidRPr="00CE5BE2">
        <w:rPr>
          <w:vertAlign w:val="superscript"/>
        </w:rPr>
        <w:t>-1</w:t>
      </w:r>
      <w:r w:rsidRPr="00CE5BE2">
        <w:t xml:space="preserve"> res</w:t>
      </w:r>
      <w:r w:rsidRPr="00CE5BE2">
        <w:tab/>
        <w:t>signal 3.89</w:t>
      </w:r>
      <w:r w:rsidRPr="00CE5BE2">
        <w:br/>
        <w:t>p = 2.1 x 10</w:t>
      </w:r>
      <w:r w:rsidRPr="00CE5BE2">
        <w:rPr>
          <w:vertAlign w:val="superscript"/>
        </w:rPr>
        <w:t>-9</w:t>
      </w:r>
      <w:r w:rsidRPr="00CE5BE2">
        <w:t xml:space="preserve"> mbar</w:t>
      </w:r>
      <w:r w:rsidRPr="00CE5BE2">
        <w:tab/>
        <w:t xml:space="preserve">T = 20.7K </w:t>
      </w:r>
    </w:p>
    <w:p w:rsidR="00EF43FE" w:rsidRPr="00CE5BE2" w:rsidRDefault="00EF43FE" w:rsidP="0008103B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17:35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ASW_2021_02_09_0008 (BG4)</w:t>
      </w:r>
    </w:p>
    <w:p w:rsidR="00EF43FE" w:rsidRPr="0008103B" w:rsidRDefault="00EF43FE" w:rsidP="0008103B">
      <w:pPr>
        <w:ind w:left="720"/>
        <w:rPr>
          <w:lang w:val="fr-FR"/>
        </w:rPr>
      </w:pPr>
      <w:r w:rsidRPr="0008103B">
        <w:rPr>
          <w:lang w:val="fr-FR"/>
        </w:rPr>
        <w:t>512 scans</w:t>
      </w:r>
      <w:r w:rsidRPr="0008103B">
        <w:rPr>
          <w:lang w:val="fr-FR"/>
        </w:rPr>
        <w:tab/>
        <w:t>1 cm</w:t>
      </w:r>
      <w:r w:rsidRPr="0008103B">
        <w:rPr>
          <w:vertAlign w:val="superscript"/>
          <w:lang w:val="fr-FR"/>
        </w:rPr>
        <w:t>-1</w:t>
      </w:r>
      <w:r w:rsidRPr="0008103B">
        <w:rPr>
          <w:lang w:val="fr-FR"/>
        </w:rPr>
        <w:t xml:space="preserve"> res</w:t>
      </w:r>
      <w:r w:rsidRPr="0008103B">
        <w:rPr>
          <w:lang w:val="fr-FR"/>
        </w:rPr>
        <w:tab/>
        <w:t>signal 3.89</w:t>
      </w:r>
      <w:r w:rsidRPr="0008103B">
        <w:rPr>
          <w:lang w:val="fr-FR"/>
        </w:rPr>
        <w:br/>
        <w:t>p = 6.</w:t>
      </w:r>
      <w:r>
        <w:rPr>
          <w:lang w:val="fr-FR"/>
        </w:rPr>
        <w:t>3</w:t>
      </w:r>
      <w:r w:rsidRPr="0008103B">
        <w:rPr>
          <w:lang w:val="fr-FR"/>
        </w:rPr>
        <w:t xml:space="preserve"> x 10</w:t>
      </w:r>
      <w:r w:rsidRPr="0008103B">
        <w:rPr>
          <w:vertAlign w:val="superscript"/>
          <w:lang w:val="fr-FR"/>
        </w:rPr>
        <w:t>-9</w:t>
      </w:r>
      <w:r w:rsidRPr="0008103B">
        <w:rPr>
          <w:lang w:val="fr-FR"/>
        </w:rPr>
        <w:t xml:space="preserve"> mbar</w:t>
      </w:r>
      <w:r w:rsidRPr="0008103B">
        <w:rPr>
          <w:lang w:val="fr-FR"/>
        </w:rPr>
        <w:tab/>
        <w:t xml:space="preserve">T = 20.7K </w:t>
      </w:r>
    </w:p>
    <w:p w:rsidR="00EF43FE" w:rsidRPr="00A077D0" w:rsidRDefault="00EF43FE" w:rsidP="00A077D0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17</w:t>
      </w:r>
      <w:r w:rsidRPr="00A077D0">
        <w:rPr>
          <w:b/>
          <w:lang w:val="fr-FR"/>
        </w:rPr>
        <w:t>:5</w:t>
      </w:r>
      <w:r>
        <w:rPr>
          <w:b/>
          <w:lang w:val="fr-FR"/>
        </w:rPr>
        <w:t>0</w:t>
      </w:r>
      <w:r w:rsidRPr="00A077D0">
        <w:rPr>
          <w:b/>
          <w:color w:val="339966"/>
          <w:lang w:val="fr-FR"/>
        </w:rPr>
        <w:tab/>
        <w:t>BG20210209_0</w:t>
      </w:r>
      <w:r>
        <w:rPr>
          <w:b/>
          <w:color w:val="339966"/>
          <w:lang w:val="fr-FR"/>
        </w:rPr>
        <w:t>5</w:t>
      </w:r>
      <w:r w:rsidRPr="00A077D0">
        <w:rPr>
          <w:color w:val="339966"/>
          <w:lang w:val="fr-FR"/>
        </w:rPr>
        <w:tab/>
      </w:r>
    </w:p>
    <w:p w:rsidR="00EF43FE" w:rsidRPr="00223F7B" w:rsidRDefault="00EF43FE" w:rsidP="00A077D0">
      <w:pPr>
        <w:ind w:left="720"/>
        <w:rPr>
          <w:lang w:val="fr-FR"/>
        </w:rPr>
      </w:pPr>
      <w:r w:rsidRPr="00223F7B">
        <w:rPr>
          <w:lang w:val="fr-FR"/>
        </w:rPr>
        <w:t>512 scans</w:t>
      </w:r>
      <w:r w:rsidRPr="00223F7B">
        <w:rPr>
          <w:lang w:val="fr-FR"/>
        </w:rPr>
        <w:tab/>
        <w:t>res = 1 cm</w:t>
      </w:r>
      <w:r w:rsidRPr="00223F7B">
        <w:rPr>
          <w:vertAlign w:val="superscript"/>
          <w:lang w:val="fr-FR"/>
        </w:rPr>
        <w:t>-1</w:t>
      </w:r>
      <w:r>
        <w:rPr>
          <w:lang w:val="fr-FR"/>
        </w:rPr>
        <w:tab/>
        <w:t>signal = 3.90</w:t>
      </w:r>
      <w:r w:rsidRPr="00223F7B">
        <w:rPr>
          <w:lang w:val="fr-FR"/>
        </w:rPr>
        <w:br/>
        <w:t>p = 5.0 10</w:t>
      </w:r>
      <w:r w:rsidRPr="00223F7B">
        <w:rPr>
          <w:vertAlign w:val="superscript"/>
          <w:lang w:val="fr-FR"/>
        </w:rPr>
        <w:t>-10</w:t>
      </w:r>
      <w:r w:rsidRPr="00223F7B">
        <w:rPr>
          <w:lang w:val="fr-FR"/>
        </w:rPr>
        <w:t xml:space="preserve"> mbar </w:t>
      </w:r>
      <w:r w:rsidRPr="00223F7B">
        <w:rPr>
          <w:lang w:val="fr-FR"/>
        </w:rPr>
        <w:tab/>
        <w:t>T = 20.</w:t>
      </w:r>
      <w:r>
        <w:rPr>
          <w:lang w:val="fr-FR"/>
        </w:rPr>
        <w:t>6</w:t>
      </w:r>
      <w:r w:rsidRPr="00223F7B">
        <w:rPr>
          <w:lang w:val="fr-FR"/>
        </w:rPr>
        <w:t xml:space="preserve"> K</w:t>
      </w:r>
    </w:p>
    <w:p w:rsidR="00EF43FE" w:rsidRPr="0008103B" w:rsidRDefault="00EF43FE" w:rsidP="00223F7B">
      <w:pPr>
        <w:pStyle w:val="BodyText"/>
        <w:rPr>
          <w:lang w:val="fr-FR"/>
        </w:rPr>
      </w:pPr>
    </w:p>
    <w:p w:rsidR="00EF43FE" w:rsidRPr="00487E87" w:rsidRDefault="00EF43FE" w:rsidP="000978BF">
      <w:pPr>
        <w:pStyle w:val="Heading2"/>
        <w:rPr>
          <w:lang w:val="it-IT"/>
        </w:rPr>
      </w:pPr>
      <w:r>
        <w:rPr>
          <w:lang w:val="it-IT"/>
        </w:rPr>
        <w:t>Deposition #5</w:t>
      </w:r>
      <w:r w:rsidRPr="00487E87">
        <w:rPr>
          <w:lang w:val="it-IT"/>
        </w:rPr>
        <w:t xml:space="preserve">: H2O @ 20K </w:t>
      </w:r>
    </w:p>
    <w:p w:rsidR="00EF43FE" w:rsidRPr="006457C0" w:rsidRDefault="00EF43FE" w:rsidP="000978BF">
      <w:pPr>
        <w:rPr>
          <w:lang w:val="it-IT"/>
        </w:rPr>
      </w:pPr>
      <w:r>
        <w:rPr>
          <w:lang w:val="it-IT"/>
        </w:rPr>
        <w:t>18:10</w:t>
      </w:r>
      <w:r w:rsidRPr="00487E87">
        <w:rPr>
          <w:lang w:val="it-IT"/>
        </w:rPr>
        <w:t xml:space="preserve"> </w:t>
      </w:r>
      <w:r w:rsidRPr="00487E87">
        <w:rPr>
          <w:lang w:val="it-IT"/>
        </w:rPr>
        <w:tab/>
        <w:t>2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CE5BE2" w:rsidRDefault="00EF43FE" w:rsidP="000978BF">
      <w:pPr>
        <w:pStyle w:val="BodyText"/>
        <w:ind w:firstLine="720"/>
      </w:pPr>
      <w:r w:rsidRPr="00CE5BE2">
        <w:t>- Initial Temperature: 20.6 K</w:t>
      </w:r>
    </w:p>
    <w:p w:rsidR="00EF43FE" w:rsidRPr="00CE5BE2" w:rsidRDefault="00EF43FE" w:rsidP="000978BF">
      <w:pPr>
        <w:pStyle w:val="BodyText"/>
        <w:ind w:firstLine="720"/>
      </w:pPr>
      <w:r w:rsidRPr="00CE5BE2">
        <w:t>- Initial pressure:   5.0 * 10-10 mbar</w:t>
      </w:r>
    </w:p>
    <w:p w:rsidR="00EF43FE" w:rsidRPr="00CE5BE2" w:rsidRDefault="00EF43FE" w:rsidP="000978BF">
      <w:pPr>
        <w:pStyle w:val="BodyText"/>
        <w:ind w:firstLine="720"/>
      </w:pPr>
      <w:r w:rsidRPr="00CE5BE2">
        <w:t>- Initial gas cell pressure: 6.74 Torr</w:t>
      </w:r>
    </w:p>
    <w:p w:rsidR="00EF43FE" w:rsidRPr="00CE5BE2" w:rsidRDefault="00EF43FE" w:rsidP="000978BF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Deposition pressure:  1* 10-7 mbar</w:t>
      </w:r>
    </w:p>
    <w:p w:rsidR="00EF43FE" w:rsidRPr="00CE5BE2" w:rsidRDefault="00EF43FE" w:rsidP="000978BF">
      <w:pPr>
        <w:pStyle w:val="BodyText"/>
        <w:ind w:firstLine="720"/>
        <w:rPr>
          <w:lang w:val="fr-FR"/>
        </w:rPr>
      </w:pPr>
      <w:r w:rsidRPr="00CE5BE2">
        <w:rPr>
          <w:lang w:val="fr-FR"/>
        </w:rPr>
        <w:t>- Laser signal:  324.0 mV</w:t>
      </w:r>
    </w:p>
    <w:p w:rsidR="00EF43FE" w:rsidRPr="00CE5BE2" w:rsidRDefault="00EF43FE" w:rsidP="000978BF">
      <w:pPr>
        <w:pStyle w:val="BodyText"/>
        <w:ind w:firstLine="720"/>
      </w:pPr>
      <w:r w:rsidRPr="00CE5BE2">
        <w:t>- Deposition time: 2:00 min</w:t>
      </w:r>
    </w:p>
    <w:p w:rsidR="00EF43FE" w:rsidRPr="00156FEF" w:rsidRDefault="00EF43FE" w:rsidP="000978BF">
      <w:pPr>
        <w:pStyle w:val="BodyText"/>
        <w:ind w:firstLine="720"/>
      </w:pPr>
      <w:r w:rsidRPr="00CE5BE2">
        <w:t>- pressure after deposition: 6.</w:t>
      </w:r>
      <w:r>
        <w:t>5</w:t>
      </w:r>
      <w:r w:rsidRPr="00223F7B">
        <w:t xml:space="preserve"> * </w:t>
      </w:r>
      <w:r w:rsidRPr="005C0D3F">
        <w:t>1</w:t>
      </w:r>
      <w:r>
        <w:t xml:space="preserve">0-9 </w:t>
      </w:r>
      <w:r w:rsidRPr="00156FEF">
        <w:t>mbar</w:t>
      </w:r>
    </w:p>
    <w:p w:rsidR="00EF43FE" w:rsidRDefault="00EF43FE" w:rsidP="000978BF">
      <w:pPr>
        <w:pStyle w:val="BodyText"/>
      </w:pPr>
      <w:r w:rsidRPr="00156FEF">
        <w:t xml:space="preserve">- final gas </w:t>
      </w:r>
      <w:r>
        <w:t xml:space="preserve">cell pressure = 6.59 </w:t>
      </w:r>
      <w:r w:rsidRPr="008902CE">
        <w:t>T</w:t>
      </w:r>
      <w:r>
        <w:t>orr</w:t>
      </w:r>
    </w:p>
    <w:p w:rsidR="00EF43FE" w:rsidRDefault="00EF43FE" w:rsidP="000978BF">
      <w:pPr>
        <w:pStyle w:val="BodyText"/>
      </w:pPr>
      <w:r>
        <w:t>18:13</w:t>
      </w:r>
      <w:r>
        <w:tab/>
        <w:t>Head rotated</w:t>
      </w:r>
    </w:p>
    <w:p w:rsidR="00EF43FE" w:rsidRPr="00CE5BE2" w:rsidRDefault="00EF43FE" w:rsidP="000978BF">
      <w:pPr>
        <w:spacing w:after="0"/>
        <w:rPr>
          <w:b/>
        </w:rPr>
      </w:pPr>
      <w:r w:rsidRPr="00CE5BE2">
        <w:rPr>
          <w:b/>
        </w:rPr>
        <w:t>18:15</w:t>
      </w:r>
      <w:r w:rsidRPr="00CE5BE2">
        <w:rPr>
          <w:b/>
        </w:rPr>
        <w:tab/>
      </w:r>
      <w:r w:rsidRPr="00CE5BE2">
        <w:rPr>
          <w:b/>
          <w:color w:val="339966"/>
        </w:rPr>
        <w:t>ASW_2021_02_09_0009 (BG1)</w:t>
      </w:r>
    </w:p>
    <w:p w:rsidR="00EF43FE" w:rsidRPr="00CE5BE2" w:rsidRDefault="00EF43FE" w:rsidP="000978BF">
      <w:pPr>
        <w:ind w:left="720"/>
      </w:pPr>
      <w:r w:rsidRPr="00CE5BE2">
        <w:t>512 scans</w:t>
      </w:r>
      <w:r w:rsidRPr="00CE5BE2">
        <w:tab/>
        <w:t>1 cm</w:t>
      </w:r>
      <w:r w:rsidRPr="00CE5BE2">
        <w:rPr>
          <w:vertAlign w:val="superscript"/>
        </w:rPr>
        <w:t>-1</w:t>
      </w:r>
      <w:r w:rsidRPr="00CE5BE2">
        <w:t xml:space="preserve"> res</w:t>
      </w:r>
      <w:r w:rsidRPr="00CE5BE2">
        <w:tab/>
        <w:t>signal 3.91</w:t>
      </w:r>
      <w:r w:rsidRPr="00CE5BE2">
        <w:br/>
        <w:t>p = 2.4 x 10</w:t>
      </w:r>
      <w:r w:rsidRPr="00CE5BE2">
        <w:rPr>
          <w:vertAlign w:val="superscript"/>
        </w:rPr>
        <w:t>-9</w:t>
      </w:r>
      <w:r w:rsidRPr="00CE5BE2">
        <w:t xml:space="preserve"> mbar</w:t>
      </w:r>
      <w:r w:rsidRPr="00CE5BE2">
        <w:tab/>
        <w:t xml:space="preserve">T = 20.7K </w:t>
      </w:r>
    </w:p>
    <w:p w:rsidR="00EF43FE" w:rsidRPr="00CE5BE2" w:rsidRDefault="00EF43FE" w:rsidP="000978BF">
      <w:pPr>
        <w:ind w:left="720"/>
      </w:pPr>
    </w:p>
    <w:p w:rsidR="00EF43FE" w:rsidRPr="00CE5BE2" w:rsidRDefault="00EF43FE" w:rsidP="00E957D3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18:30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ASW_2021_02_09_0010 (BG5)</w:t>
      </w:r>
    </w:p>
    <w:p w:rsidR="00EF43FE" w:rsidRDefault="00EF43FE" w:rsidP="00E957D3">
      <w:pPr>
        <w:ind w:left="720"/>
        <w:rPr>
          <w:lang w:val="fr-FR"/>
        </w:rPr>
      </w:pPr>
      <w:r w:rsidRPr="00E957D3">
        <w:rPr>
          <w:lang w:val="fr-FR"/>
        </w:rPr>
        <w:t>512 scans</w:t>
      </w:r>
      <w:r w:rsidRPr="00E957D3">
        <w:rPr>
          <w:lang w:val="fr-FR"/>
        </w:rPr>
        <w:tab/>
        <w:t>1 cm</w:t>
      </w:r>
      <w:r w:rsidRPr="00E957D3">
        <w:rPr>
          <w:vertAlign w:val="superscript"/>
          <w:lang w:val="fr-FR"/>
        </w:rPr>
        <w:t>-1</w:t>
      </w:r>
      <w:r w:rsidRPr="00E957D3">
        <w:rPr>
          <w:lang w:val="fr-FR"/>
        </w:rPr>
        <w:t xml:space="preserve"> res</w:t>
      </w:r>
      <w:r w:rsidRPr="00E957D3">
        <w:rPr>
          <w:lang w:val="fr-FR"/>
        </w:rPr>
        <w:tab/>
        <w:t>signal 3.91</w:t>
      </w:r>
      <w:r w:rsidRPr="00E957D3">
        <w:rPr>
          <w:lang w:val="fr-FR"/>
        </w:rPr>
        <w:br/>
        <w:t>p = 7 x 10</w:t>
      </w:r>
      <w:r w:rsidRPr="00E957D3"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20.6</w:t>
      </w:r>
      <w:r w:rsidRPr="00E957D3">
        <w:rPr>
          <w:lang w:val="fr-FR"/>
        </w:rPr>
        <w:t>K</w:t>
      </w:r>
    </w:p>
    <w:p w:rsidR="00EF43FE" w:rsidRPr="00CE5BE2" w:rsidRDefault="00EF43FE" w:rsidP="00C679CB">
      <w:r w:rsidRPr="00CE5BE2">
        <w:t xml:space="preserve">18 :45 Macro 10 scan (all BG1) </w:t>
      </w:r>
    </w:p>
    <w:p w:rsidR="00EF43FE" w:rsidRPr="00CE5BE2" w:rsidRDefault="00EF43FE" w:rsidP="00C679CB">
      <w:r w:rsidRPr="00CE5BE2">
        <w:t>LASER OFF</w:t>
      </w:r>
    </w:p>
    <w:p w:rsidR="00EF43FE" w:rsidRDefault="00EF43FE" w:rsidP="00F41278">
      <w:pPr>
        <w:pStyle w:val="Heading2"/>
      </w:pPr>
      <w:r>
        <w:t>10/02</w:t>
      </w:r>
    </w:p>
    <w:p w:rsidR="00EF43FE" w:rsidRDefault="00EF43FE" w:rsidP="00F41278">
      <w:r>
        <w:t xml:space="preserve">09:52 MCT Cooled </w:t>
      </w:r>
    </w:p>
    <w:p w:rsidR="00EF43FE" w:rsidRDefault="00EF43FE" w:rsidP="00F41278">
      <w:r>
        <w:t>T = 20.6 P = 5 * 10-10 mbar</w:t>
      </w:r>
    </w:p>
    <w:p w:rsidR="00EF43FE" w:rsidRDefault="00EF43FE" w:rsidP="00F41278">
      <w:r>
        <w:pict>
          <v:shape id="_x0000_i1069" type="#_x0000_t75" style="width:449.25pt;height:313.5pt">
            <v:imagedata r:id="rId49" o:title=""/>
          </v:shape>
        </w:pict>
      </w:r>
    </w:p>
    <w:p w:rsidR="00EF43FE" w:rsidRPr="00F41278" w:rsidRDefault="00EF43FE" w:rsidP="00C679CB"/>
    <w:p w:rsidR="00EF43FE" w:rsidRPr="00523D63" w:rsidRDefault="00EF43FE" w:rsidP="00523D63">
      <w:pPr>
        <w:spacing w:after="0"/>
        <w:rPr>
          <w:b/>
          <w:lang w:val="fr-FR"/>
        </w:rPr>
      </w:pPr>
      <w:r>
        <w:rPr>
          <w:b/>
          <w:lang w:val="fr-FR"/>
        </w:rPr>
        <w:t>10:1</w:t>
      </w:r>
      <w:r w:rsidRPr="00523D63">
        <w:rPr>
          <w:b/>
          <w:lang w:val="fr-FR"/>
        </w:rPr>
        <w:t>0</w:t>
      </w:r>
      <w:r w:rsidRPr="00523D63">
        <w:rPr>
          <w:b/>
          <w:lang w:val="fr-FR"/>
        </w:rPr>
        <w:tab/>
      </w:r>
      <w:r>
        <w:rPr>
          <w:b/>
          <w:color w:val="339966"/>
          <w:lang w:val="fr-FR"/>
        </w:rPr>
        <w:t>ASW_2021_02_09_0021 (BG1</w:t>
      </w:r>
      <w:r w:rsidRPr="00523D63">
        <w:rPr>
          <w:b/>
          <w:color w:val="339966"/>
          <w:lang w:val="fr-FR"/>
        </w:rPr>
        <w:t>)</w:t>
      </w:r>
    </w:p>
    <w:p w:rsidR="00EF43FE" w:rsidRDefault="00EF43FE" w:rsidP="00523D63">
      <w:pPr>
        <w:ind w:left="720"/>
        <w:rPr>
          <w:lang w:val="fr-FR"/>
        </w:rPr>
      </w:pPr>
      <w:r w:rsidRPr="00E957D3">
        <w:rPr>
          <w:lang w:val="fr-FR"/>
        </w:rPr>
        <w:t>512 scans</w:t>
      </w:r>
      <w:r w:rsidRPr="00E957D3">
        <w:rPr>
          <w:lang w:val="fr-FR"/>
        </w:rPr>
        <w:tab/>
        <w:t>1 cm</w:t>
      </w:r>
      <w:r w:rsidRPr="00E957D3">
        <w:rPr>
          <w:vertAlign w:val="superscript"/>
          <w:lang w:val="fr-FR"/>
        </w:rPr>
        <w:t>-1</w:t>
      </w:r>
      <w:r w:rsidRPr="00E957D3">
        <w:rPr>
          <w:lang w:val="fr-FR"/>
        </w:rPr>
        <w:t xml:space="preserve"> res</w:t>
      </w:r>
      <w:r w:rsidRPr="00E957D3">
        <w:rPr>
          <w:lang w:val="fr-FR"/>
        </w:rPr>
        <w:tab/>
        <w:t>sign</w:t>
      </w:r>
      <w:r>
        <w:rPr>
          <w:lang w:val="fr-FR"/>
        </w:rPr>
        <w:t>al 3.80</w:t>
      </w:r>
      <w:r>
        <w:rPr>
          <w:lang w:val="fr-FR"/>
        </w:rPr>
        <w:br/>
        <w:t>p = 5</w:t>
      </w:r>
      <w:r w:rsidRPr="00E957D3">
        <w:rPr>
          <w:lang w:val="fr-FR"/>
        </w:rPr>
        <w:t xml:space="preserve"> x 10</w:t>
      </w:r>
      <w:r w:rsidRPr="00E957D3">
        <w:rPr>
          <w:vertAlign w:val="superscript"/>
          <w:lang w:val="fr-FR"/>
        </w:rPr>
        <w:t>-10</w:t>
      </w:r>
      <w:r>
        <w:rPr>
          <w:lang w:val="fr-FR"/>
        </w:rPr>
        <w:t xml:space="preserve"> mbar</w:t>
      </w:r>
      <w:r>
        <w:rPr>
          <w:lang w:val="fr-FR"/>
        </w:rPr>
        <w:tab/>
        <w:t>T = 20.6</w:t>
      </w:r>
      <w:r w:rsidRPr="00E957D3">
        <w:rPr>
          <w:lang w:val="fr-FR"/>
        </w:rPr>
        <w:t>K</w:t>
      </w:r>
    </w:p>
    <w:p w:rsidR="00EF43FE" w:rsidRDefault="00EF43FE" w:rsidP="00523D63">
      <w:pPr>
        <w:pStyle w:val="Heading2"/>
      </w:pPr>
      <w:r>
        <w:t>Annealing to 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10:30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10:45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3.97</w:t>
            </w:r>
          </w:p>
        </w:tc>
      </w:tr>
    </w:tbl>
    <w:p w:rsidR="00EF43FE" w:rsidRDefault="00EF43FE" w:rsidP="00516094">
      <w:pPr>
        <w:pStyle w:val="Heading2"/>
      </w:pPr>
      <w:r>
        <w:t>Annealing to 60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11:45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0F511F">
      <w:pPr>
        <w:pStyle w:val="Heading2"/>
      </w:pPr>
      <w:r>
        <w:t>Annealing to 80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3.93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_0029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_0030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3.95</w:t>
            </w:r>
          </w:p>
        </w:tc>
      </w:tr>
    </w:tbl>
    <w:p w:rsidR="00EF43FE" w:rsidRDefault="00EF43FE" w:rsidP="00E90512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_0031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_0032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3.93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_0033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3.93</w:t>
            </w:r>
          </w:p>
        </w:tc>
      </w:tr>
    </w:tbl>
    <w:p w:rsidR="00EF43FE" w:rsidRDefault="00EF43FE" w:rsidP="00852549">
      <w:pPr>
        <w:pStyle w:val="Heading2"/>
      </w:pPr>
      <w:r>
        <w:t>Annealing to 120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_0034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_0035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_0036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</w:tbl>
    <w:p w:rsidR="00EF43FE" w:rsidRDefault="00EF43FE" w:rsidP="00A30824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_0037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_0038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3.91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_0039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RPr="00AC0030" w:rsidTr="00EB4985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_0040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Iso3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RPr="00AC0030" w:rsidTr="00EB4985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</w:p>
        </w:tc>
        <w:tc>
          <w:tcPr>
            <w:tcW w:w="1287" w:type="dxa"/>
          </w:tcPr>
          <w:p w:rsidR="00EF43FE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_0041</w:t>
            </w:r>
          </w:p>
        </w:tc>
        <w:tc>
          <w:tcPr>
            <w:tcW w:w="1381" w:type="dxa"/>
          </w:tcPr>
          <w:p w:rsidR="00EF43FE" w:rsidRDefault="00EF43FE" w:rsidP="00593C7B">
            <w:pPr>
              <w:pStyle w:val="BodyText"/>
              <w:rPr>
                <w:lang w:val="fr-FR"/>
              </w:rPr>
            </w:pP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RPr="00AC0030" w:rsidTr="00EB4985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_0042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Iso3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EB4985">
      <w:pPr>
        <w:pStyle w:val="Heading2"/>
      </w:pPr>
      <w:r>
        <w:t>Annealing to 135 K</w:t>
      </w:r>
    </w:p>
    <w:p w:rsidR="00EF43FE" w:rsidRPr="00EB4985" w:rsidRDefault="00EF43FE" w:rsidP="00EB4985">
      <w:r>
        <w:rPr>
          <w:b/>
          <w:bCs/>
          <w:color w:val="339966"/>
          <w:lang w:val="fr-FR"/>
        </w:rPr>
        <w:t>_0043</w:t>
      </w:r>
    </w:p>
    <w:p w:rsidR="00EF43FE" w:rsidRDefault="00EF43FE" w:rsidP="00523D63">
      <w:pPr>
        <w:ind w:left="720"/>
        <w:rPr>
          <w:lang w:val="fr-FR"/>
        </w:rPr>
      </w:pPr>
    </w:p>
    <w:p w:rsidR="00EF43FE" w:rsidRDefault="00EF43FE" w:rsidP="000978BF">
      <w:pPr>
        <w:pStyle w:val="BodyText"/>
        <w:rPr>
          <w:lang w:val="fr-FR"/>
        </w:rPr>
      </w:pPr>
      <w:r>
        <w:rPr>
          <w:lang w:val="fr-FR"/>
        </w:rPr>
        <w:t>… To input</w:t>
      </w:r>
    </w:p>
    <w:p w:rsidR="00EF43FE" w:rsidRDefault="00EF43FE" w:rsidP="000978BF">
      <w:pPr>
        <w:pStyle w:val="BodyText"/>
        <w:rPr>
          <w:lang w:val="fr-FR"/>
        </w:rPr>
      </w:pPr>
      <w:r>
        <w:rPr>
          <w:lang w:val="fr-FR"/>
        </w:rPr>
        <w:t>16 :00 Macro 20 scan 135K</w:t>
      </w:r>
    </w:p>
    <w:p w:rsidR="00EF43FE" w:rsidRDefault="00EF43FE" w:rsidP="00024D33">
      <w:pPr>
        <w:pStyle w:val="Heading2"/>
      </w:pPr>
      <w:r>
        <w:t>11/02</w:t>
      </w:r>
    </w:p>
    <w:p w:rsidR="00EF43FE" w:rsidRDefault="00EF43FE" w:rsidP="000978BF">
      <w:pPr>
        <w:pStyle w:val="BodyText"/>
        <w:rPr>
          <w:lang w:val="fr-FR"/>
        </w:rPr>
      </w:pPr>
      <w:r>
        <w:rPr>
          <w:lang w:val="fr-FR"/>
        </w:rPr>
        <w:t>11 :10 MCT cooled T = 135 P 6.9 * 10-9</w:t>
      </w:r>
    </w:p>
    <w:p w:rsidR="00EF43FE" w:rsidRPr="00523D63" w:rsidRDefault="00EF43FE" w:rsidP="000978BF">
      <w:pPr>
        <w:pStyle w:val="BodyText"/>
        <w:rPr>
          <w:lang w:val="fr-FR"/>
        </w:rPr>
      </w:pPr>
      <w:r w:rsidRPr="009A734B">
        <w:rPr>
          <w:lang w:val="fr-FR"/>
        </w:rPr>
        <w:pict>
          <v:shape id="_x0000_i1070" type="#_x0000_t75" style="width:449.25pt;height:313.5pt">
            <v:imagedata r:id="rId50" o:title=""/>
          </v:shape>
        </w:pict>
      </w:r>
    </w:p>
    <w:p w:rsidR="00EF43FE" w:rsidRPr="00523D63" w:rsidRDefault="00EF43FE" w:rsidP="00FB5E3E">
      <w:pPr>
        <w:rPr>
          <w:color w:val="FF0000"/>
          <w:lang w:val="fr-FR"/>
        </w:rPr>
      </w:pPr>
    </w:p>
    <w:p w:rsidR="00EF43FE" w:rsidRPr="00CE5BE2" w:rsidRDefault="00EF43FE" w:rsidP="00024D33">
      <w:pPr>
        <w:spacing w:after="0"/>
        <w:rPr>
          <w:b/>
          <w:lang w:val="fr-FR"/>
        </w:rPr>
      </w:pPr>
      <w:r w:rsidRPr="00CE5BE2">
        <w:rPr>
          <w:b/>
          <w:lang w:val="fr-FR"/>
        </w:rPr>
        <w:t>11:45</w:t>
      </w:r>
      <w:r w:rsidRPr="00CE5BE2">
        <w:rPr>
          <w:b/>
          <w:lang w:val="fr-FR"/>
        </w:rPr>
        <w:tab/>
      </w:r>
      <w:r w:rsidRPr="00CE5BE2">
        <w:rPr>
          <w:b/>
          <w:color w:val="339966"/>
          <w:lang w:val="fr-FR"/>
        </w:rPr>
        <w:t>ASW_2021_02_09_0064 (BG1)</w:t>
      </w:r>
    </w:p>
    <w:p w:rsidR="00EF43FE" w:rsidRPr="00024D33" w:rsidRDefault="00EF43FE" w:rsidP="00024D33">
      <w:pPr>
        <w:ind w:left="720"/>
        <w:rPr>
          <w:lang w:val="fr-FR"/>
        </w:rPr>
      </w:pPr>
      <w:r w:rsidRPr="00024D33">
        <w:rPr>
          <w:lang w:val="fr-FR"/>
        </w:rPr>
        <w:t>512 scans</w:t>
      </w:r>
      <w:r w:rsidRPr="00024D33">
        <w:rPr>
          <w:lang w:val="fr-FR"/>
        </w:rPr>
        <w:tab/>
        <w:t>1 cm</w:t>
      </w:r>
      <w:r w:rsidRPr="00024D33">
        <w:rPr>
          <w:vertAlign w:val="superscript"/>
          <w:lang w:val="fr-FR"/>
        </w:rPr>
        <w:t>-1</w:t>
      </w:r>
      <w:r w:rsidRPr="00024D33">
        <w:rPr>
          <w:lang w:val="fr-FR"/>
        </w:rPr>
        <w:t xml:space="preserve"> res</w:t>
      </w:r>
      <w:r w:rsidRPr="00024D33">
        <w:rPr>
          <w:lang w:val="fr-FR"/>
        </w:rPr>
        <w:tab/>
        <w:t>sign</w:t>
      </w:r>
      <w:r>
        <w:rPr>
          <w:lang w:val="fr-FR"/>
        </w:rPr>
        <w:t>al 3.9</w:t>
      </w:r>
      <w:r w:rsidRPr="00024D33">
        <w:rPr>
          <w:lang w:val="fr-FR"/>
        </w:rPr>
        <w:t>0</w:t>
      </w:r>
      <w:r w:rsidRPr="00024D33">
        <w:rPr>
          <w:lang w:val="fr-FR"/>
        </w:rPr>
        <w:br/>
        <w:t>p = 6.8 x 10</w:t>
      </w:r>
      <w:r w:rsidRPr="00024D33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135.0</w:t>
      </w:r>
      <w:r w:rsidRPr="00024D33">
        <w:rPr>
          <w:lang w:val="fr-FR"/>
        </w:rPr>
        <w:t>K</w:t>
      </w:r>
    </w:p>
    <w:p w:rsidR="00EF43FE" w:rsidRPr="00566B93" w:rsidRDefault="00EF43FE" w:rsidP="00566B93">
      <w:pPr>
        <w:spacing w:after="0"/>
        <w:rPr>
          <w:b/>
          <w:lang w:val="fr-FR"/>
        </w:rPr>
      </w:pPr>
      <w:r>
        <w:rPr>
          <w:b/>
          <w:lang w:val="fr-FR"/>
        </w:rPr>
        <w:t>13:1</w:t>
      </w:r>
      <w:r w:rsidRPr="00566B93">
        <w:rPr>
          <w:b/>
          <w:lang w:val="fr-FR"/>
        </w:rPr>
        <w:t>5</w:t>
      </w:r>
      <w:r w:rsidRPr="00566B93">
        <w:rPr>
          <w:b/>
          <w:lang w:val="fr-FR"/>
        </w:rPr>
        <w:tab/>
      </w:r>
      <w:r>
        <w:rPr>
          <w:b/>
          <w:color w:val="339966"/>
          <w:lang w:val="fr-FR"/>
        </w:rPr>
        <w:t>ASW_2021_02_09_0065</w:t>
      </w:r>
      <w:r w:rsidRPr="00566B93">
        <w:rPr>
          <w:b/>
          <w:color w:val="339966"/>
          <w:lang w:val="fr-FR"/>
        </w:rPr>
        <w:t>(BG1)</w:t>
      </w:r>
    </w:p>
    <w:p w:rsidR="00EF43FE" w:rsidRPr="00024D33" w:rsidRDefault="00EF43FE" w:rsidP="00566B93">
      <w:pPr>
        <w:ind w:left="720"/>
        <w:rPr>
          <w:lang w:val="fr-FR"/>
        </w:rPr>
      </w:pPr>
      <w:r w:rsidRPr="00024D33">
        <w:rPr>
          <w:lang w:val="fr-FR"/>
        </w:rPr>
        <w:t>512 scans</w:t>
      </w:r>
      <w:r w:rsidRPr="00024D33">
        <w:rPr>
          <w:lang w:val="fr-FR"/>
        </w:rPr>
        <w:tab/>
        <w:t>1 cm</w:t>
      </w:r>
      <w:r w:rsidRPr="00024D33">
        <w:rPr>
          <w:vertAlign w:val="superscript"/>
          <w:lang w:val="fr-FR"/>
        </w:rPr>
        <w:t>-1</w:t>
      </w:r>
      <w:r w:rsidRPr="00024D33">
        <w:rPr>
          <w:lang w:val="fr-FR"/>
        </w:rPr>
        <w:t xml:space="preserve"> res</w:t>
      </w:r>
      <w:r w:rsidRPr="00024D33">
        <w:rPr>
          <w:lang w:val="fr-FR"/>
        </w:rPr>
        <w:tab/>
        <w:t>sign</w:t>
      </w:r>
      <w:r>
        <w:rPr>
          <w:lang w:val="fr-FR"/>
        </w:rPr>
        <w:t>al 3.50</w:t>
      </w:r>
      <w:r w:rsidRPr="00024D33">
        <w:rPr>
          <w:lang w:val="fr-FR"/>
        </w:rPr>
        <w:br/>
        <w:t>p = 6.</w:t>
      </w:r>
      <w:r>
        <w:rPr>
          <w:lang w:val="fr-FR"/>
        </w:rPr>
        <w:t>7</w:t>
      </w:r>
      <w:r w:rsidRPr="00024D33">
        <w:rPr>
          <w:lang w:val="fr-FR"/>
        </w:rPr>
        <w:t xml:space="preserve"> x 10</w:t>
      </w:r>
      <w:r w:rsidRPr="00024D33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135.0</w:t>
      </w:r>
      <w:r w:rsidRPr="00024D33">
        <w:rPr>
          <w:lang w:val="fr-FR"/>
        </w:rPr>
        <w:t>K</w:t>
      </w:r>
    </w:p>
    <w:p w:rsidR="00EF43FE" w:rsidRPr="00566B93" w:rsidRDefault="00EF43FE" w:rsidP="00B93441">
      <w:pPr>
        <w:spacing w:after="0"/>
        <w:rPr>
          <w:b/>
          <w:lang w:val="fr-FR"/>
        </w:rPr>
      </w:pPr>
      <w:r>
        <w:rPr>
          <w:b/>
          <w:lang w:val="fr-FR"/>
        </w:rPr>
        <w:t>16:00</w:t>
      </w:r>
      <w:r w:rsidRPr="00566B93">
        <w:rPr>
          <w:b/>
          <w:lang w:val="fr-FR"/>
        </w:rPr>
        <w:tab/>
      </w:r>
      <w:r>
        <w:rPr>
          <w:b/>
          <w:color w:val="339966"/>
          <w:lang w:val="fr-FR"/>
        </w:rPr>
        <w:t>ASW_2021_02_09_0066</w:t>
      </w:r>
      <w:r w:rsidRPr="00566B93">
        <w:rPr>
          <w:b/>
          <w:color w:val="339966"/>
          <w:lang w:val="fr-FR"/>
        </w:rPr>
        <w:t>(BG1)</w:t>
      </w:r>
    </w:p>
    <w:p w:rsidR="00EF43FE" w:rsidRPr="00024D33" w:rsidRDefault="00EF43FE" w:rsidP="00B93441">
      <w:pPr>
        <w:ind w:left="720"/>
        <w:rPr>
          <w:lang w:val="fr-FR"/>
        </w:rPr>
      </w:pPr>
      <w:r w:rsidRPr="00024D33">
        <w:rPr>
          <w:lang w:val="fr-FR"/>
        </w:rPr>
        <w:t>512 scans</w:t>
      </w:r>
      <w:r w:rsidRPr="00024D33">
        <w:rPr>
          <w:lang w:val="fr-FR"/>
        </w:rPr>
        <w:tab/>
        <w:t>1 cm</w:t>
      </w:r>
      <w:r w:rsidRPr="00024D33">
        <w:rPr>
          <w:vertAlign w:val="superscript"/>
          <w:lang w:val="fr-FR"/>
        </w:rPr>
        <w:t>-1</w:t>
      </w:r>
      <w:r w:rsidRPr="00024D33">
        <w:rPr>
          <w:lang w:val="fr-FR"/>
        </w:rPr>
        <w:t xml:space="preserve"> res</w:t>
      </w:r>
      <w:r w:rsidRPr="00024D33">
        <w:rPr>
          <w:lang w:val="fr-FR"/>
        </w:rPr>
        <w:tab/>
        <w:t>sign</w:t>
      </w:r>
      <w:r>
        <w:rPr>
          <w:lang w:val="fr-FR"/>
        </w:rPr>
        <w:t>al 3.50</w:t>
      </w:r>
      <w:r w:rsidRPr="00024D33">
        <w:rPr>
          <w:lang w:val="fr-FR"/>
        </w:rPr>
        <w:br/>
        <w:t>p = 6.</w:t>
      </w:r>
      <w:r>
        <w:rPr>
          <w:lang w:val="fr-FR"/>
        </w:rPr>
        <w:t>7</w:t>
      </w:r>
      <w:r w:rsidRPr="00024D33">
        <w:rPr>
          <w:lang w:val="fr-FR"/>
        </w:rPr>
        <w:t xml:space="preserve"> x 10</w:t>
      </w:r>
      <w:r w:rsidRPr="00024D33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135.0</w:t>
      </w:r>
      <w:r w:rsidRPr="00024D33">
        <w:rPr>
          <w:lang w:val="fr-FR"/>
        </w:rPr>
        <w:t>K</w:t>
      </w:r>
    </w:p>
    <w:p w:rsidR="00EF43FE" w:rsidRDefault="00EF43FE" w:rsidP="00AF28DC">
      <w:pPr>
        <w:pStyle w:val="Heading2"/>
      </w:pPr>
      <w:r>
        <w:t>12/02</w:t>
      </w:r>
    </w:p>
    <w:p w:rsidR="00EF43FE" w:rsidRDefault="00EF43FE" w:rsidP="00AF28DC">
      <w:pPr>
        <w:pStyle w:val="BodyText"/>
      </w:pPr>
      <w:r w:rsidRPr="00D179B5">
        <w:t>12 :00 MCT cooled T = 135 P 5.</w:t>
      </w:r>
      <w:r>
        <w:t>4</w:t>
      </w:r>
      <w:r w:rsidRPr="00D179B5">
        <w:t xml:space="preserve"> * 10-9</w:t>
      </w:r>
    </w:p>
    <w:p w:rsidR="00EF43FE" w:rsidRPr="00D179B5" w:rsidRDefault="00EF43FE" w:rsidP="00AF28DC">
      <w:pPr>
        <w:pStyle w:val="BodyText"/>
      </w:pPr>
      <w:r>
        <w:pict>
          <v:shape id="_x0000_i1071" type="#_x0000_t75" style="width:449.25pt;height:313.5pt">
            <v:imagedata r:id="rId51" o:title=""/>
          </v:shape>
        </w:pict>
      </w:r>
    </w:p>
    <w:p w:rsidR="00EF43FE" w:rsidRPr="00D179B5" w:rsidRDefault="00EF43FE" w:rsidP="00566B93"/>
    <w:p w:rsidR="00EF43FE" w:rsidRPr="00566B93" w:rsidRDefault="00EF43FE" w:rsidP="00F53D41">
      <w:pPr>
        <w:spacing w:after="0"/>
        <w:rPr>
          <w:b/>
          <w:lang w:val="fr-FR"/>
        </w:rPr>
      </w:pPr>
      <w:r>
        <w:rPr>
          <w:b/>
          <w:lang w:val="fr-FR"/>
        </w:rPr>
        <w:t>12:30</w:t>
      </w:r>
      <w:r w:rsidRPr="00566B93">
        <w:rPr>
          <w:b/>
          <w:lang w:val="fr-FR"/>
        </w:rPr>
        <w:tab/>
      </w:r>
      <w:r>
        <w:rPr>
          <w:b/>
          <w:color w:val="339966"/>
          <w:lang w:val="fr-FR"/>
        </w:rPr>
        <w:t>ASW_2021_02_09_0067</w:t>
      </w:r>
      <w:r w:rsidRPr="00566B93">
        <w:rPr>
          <w:b/>
          <w:color w:val="339966"/>
          <w:lang w:val="fr-FR"/>
        </w:rPr>
        <w:t>(BG1)</w:t>
      </w:r>
    </w:p>
    <w:p w:rsidR="00EF43FE" w:rsidRPr="00024D33" w:rsidRDefault="00EF43FE" w:rsidP="00F53D41">
      <w:pPr>
        <w:ind w:left="720"/>
        <w:rPr>
          <w:lang w:val="fr-FR"/>
        </w:rPr>
      </w:pPr>
      <w:r w:rsidRPr="00024D33">
        <w:rPr>
          <w:lang w:val="fr-FR"/>
        </w:rPr>
        <w:t>512 scans</w:t>
      </w:r>
      <w:r w:rsidRPr="00024D33">
        <w:rPr>
          <w:lang w:val="fr-FR"/>
        </w:rPr>
        <w:tab/>
        <w:t>1 cm</w:t>
      </w:r>
      <w:r w:rsidRPr="00024D33">
        <w:rPr>
          <w:vertAlign w:val="superscript"/>
          <w:lang w:val="fr-FR"/>
        </w:rPr>
        <w:t>-1</w:t>
      </w:r>
      <w:r w:rsidRPr="00024D33">
        <w:rPr>
          <w:lang w:val="fr-FR"/>
        </w:rPr>
        <w:t xml:space="preserve"> res</w:t>
      </w:r>
      <w:r w:rsidRPr="00024D33">
        <w:rPr>
          <w:lang w:val="fr-FR"/>
        </w:rPr>
        <w:tab/>
        <w:t>sign</w:t>
      </w:r>
      <w:r>
        <w:rPr>
          <w:lang w:val="fr-FR"/>
        </w:rPr>
        <w:t>al 3.91</w:t>
      </w:r>
      <w:r>
        <w:rPr>
          <w:lang w:val="fr-FR"/>
        </w:rPr>
        <w:br/>
        <w:t>p = 5</w:t>
      </w:r>
      <w:r w:rsidRPr="00024D33">
        <w:rPr>
          <w:lang w:val="fr-FR"/>
        </w:rPr>
        <w:t>.</w:t>
      </w:r>
      <w:r>
        <w:rPr>
          <w:lang w:val="fr-FR"/>
        </w:rPr>
        <w:t>5</w:t>
      </w:r>
      <w:r w:rsidRPr="00024D33">
        <w:rPr>
          <w:lang w:val="fr-FR"/>
        </w:rPr>
        <w:t xml:space="preserve"> x 10</w:t>
      </w:r>
      <w:r w:rsidRPr="00024D33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135.0</w:t>
      </w:r>
      <w:r w:rsidRPr="00024D33">
        <w:rPr>
          <w:lang w:val="fr-FR"/>
        </w:rPr>
        <w:t>K</w:t>
      </w:r>
    </w:p>
    <w:p w:rsidR="00EF43FE" w:rsidRDefault="00EF43FE" w:rsidP="00271E93">
      <w:pPr>
        <w:pStyle w:val="Heading2"/>
      </w:pPr>
      <w:r>
        <w:t>Annealing to 137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12:45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_0068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_0069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3.93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_0070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</w:tbl>
    <w:p w:rsidR="00EF43FE" w:rsidRPr="00F53D41" w:rsidRDefault="00EF43FE" w:rsidP="00531295">
      <w:pPr>
        <w:rPr>
          <w:lang w:val="fr-FR"/>
        </w:rPr>
      </w:pPr>
    </w:p>
    <w:p w:rsidR="00EF43FE" w:rsidRDefault="00EF43FE" w:rsidP="00920CCA">
      <w:pPr>
        <w:pStyle w:val="Heading2"/>
      </w:pPr>
      <w:r>
        <w:t>Annealing to 138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_0071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13:45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_0072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3.92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_0073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RPr="00AC0030" w:rsidTr="004C6DE6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_0074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RPr="00AC0030" w:rsidTr="004C6DE6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_0075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4C6DE6">
      <w:pPr>
        <w:pStyle w:val="Heading2"/>
      </w:pPr>
      <w:r>
        <w:t>Annealing to 140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_0076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3.90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_0077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3.89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15:30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_0078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3.89</w:t>
            </w:r>
          </w:p>
        </w:tc>
      </w:tr>
    </w:tbl>
    <w:p w:rsidR="00EF43FE" w:rsidRPr="00F53D41" w:rsidRDefault="00EF43FE" w:rsidP="00531295">
      <w:pPr>
        <w:rPr>
          <w:lang w:val="fr-FR"/>
        </w:rPr>
      </w:pPr>
    </w:p>
    <w:p w:rsidR="00EF43FE" w:rsidRDefault="00EF43FE" w:rsidP="00FE7F32">
      <w:pPr>
        <w:pStyle w:val="Heading2"/>
      </w:pPr>
      <w:r>
        <w:t>Annealing to 145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15:45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_0079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16:00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_0080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</w:p>
        </w:tc>
      </w:tr>
      <w:tr w:rsidR="00EF43FE" w:rsidTr="00593C7B">
        <w:tc>
          <w:tcPr>
            <w:tcW w:w="1350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16:15</w:t>
            </w:r>
          </w:p>
        </w:tc>
        <w:tc>
          <w:tcPr>
            <w:tcW w:w="1287" w:type="dxa"/>
          </w:tcPr>
          <w:p w:rsidR="00EF43FE" w:rsidRPr="00AC0030" w:rsidRDefault="00EF43FE" w:rsidP="00593C7B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_0081</w:t>
            </w:r>
          </w:p>
        </w:tc>
        <w:tc>
          <w:tcPr>
            <w:tcW w:w="1381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93C7B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3.87</w:t>
            </w:r>
          </w:p>
        </w:tc>
      </w:tr>
    </w:tbl>
    <w:p w:rsidR="00EF43FE" w:rsidRDefault="00EF43FE" w:rsidP="00531295">
      <w:pPr>
        <w:rPr>
          <w:lang w:val="fr-FR"/>
        </w:rPr>
      </w:pPr>
    </w:p>
    <w:p w:rsidR="00EF43FE" w:rsidRPr="00EB4985" w:rsidRDefault="00EF43FE" w:rsidP="00EB4985">
      <w:pPr>
        <w:pStyle w:val="Heading2"/>
      </w:pPr>
      <w:r>
        <w:t>Annealing to 150 K</w:t>
      </w:r>
    </w:p>
    <w:p w:rsidR="00EF43FE" w:rsidRPr="00566B93" w:rsidRDefault="00EF43FE" w:rsidP="00EB4985">
      <w:pPr>
        <w:spacing w:after="0"/>
        <w:rPr>
          <w:b/>
          <w:lang w:val="fr-FR"/>
        </w:rPr>
      </w:pPr>
      <w:r>
        <w:rPr>
          <w:b/>
          <w:lang w:val="fr-FR"/>
        </w:rPr>
        <w:t>16:30</w:t>
      </w:r>
      <w:r w:rsidRPr="00566B93">
        <w:rPr>
          <w:b/>
          <w:lang w:val="fr-FR"/>
        </w:rPr>
        <w:tab/>
      </w:r>
      <w:r>
        <w:rPr>
          <w:b/>
          <w:color w:val="339966"/>
          <w:lang w:val="fr-FR"/>
        </w:rPr>
        <w:t>ASW_2021_02_09_0082</w:t>
      </w:r>
      <w:r w:rsidRPr="00566B93">
        <w:rPr>
          <w:b/>
          <w:color w:val="339966"/>
          <w:lang w:val="fr-FR"/>
        </w:rPr>
        <w:t>(BG1)</w:t>
      </w:r>
    </w:p>
    <w:p w:rsidR="00EF43FE" w:rsidRPr="00024D33" w:rsidRDefault="00EF43FE" w:rsidP="00EB4985">
      <w:pPr>
        <w:ind w:left="720"/>
        <w:rPr>
          <w:lang w:val="fr-FR"/>
        </w:rPr>
      </w:pPr>
      <w:r w:rsidRPr="00024D33">
        <w:rPr>
          <w:lang w:val="fr-FR"/>
        </w:rPr>
        <w:t>512 scans</w:t>
      </w:r>
      <w:r w:rsidRPr="00024D33">
        <w:rPr>
          <w:lang w:val="fr-FR"/>
        </w:rPr>
        <w:tab/>
        <w:t>1 cm</w:t>
      </w:r>
      <w:r w:rsidRPr="00024D33">
        <w:rPr>
          <w:vertAlign w:val="superscript"/>
          <w:lang w:val="fr-FR"/>
        </w:rPr>
        <w:t>-1</w:t>
      </w:r>
      <w:r w:rsidRPr="00024D33">
        <w:rPr>
          <w:lang w:val="fr-FR"/>
        </w:rPr>
        <w:t xml:space="preserve"> res</w:t>
      </w:r>
      <w:r w:rsidRPr="00024D33">
        <w:rPr>
          <w:lang w:val="fr-FR"/>
        </w:rPr>
        <w:tab/>
        <w:t>sign</w:t>
      </w:r>
      <w:r>
        <w:rPr>
          <w:lang w:val="fr-FR"/>
        </w:rPr>
        <w:t>al 3.87</w:t>
      </w:r>
      <w:r>
        <w:rPr>
          <w:lang w:val="fr-FR"/>
        </w:rPr>
        <w:br/>
        <w:t>p = 8</w:t>
      </w:r>
      <w:r w:rsidRPr="00024D33">
        <w:rPr>
          <w:lang w:val="fr-FR"/>
        </w:rPr>
        <w:t>.</w:t>
      </w:r>
      <w:r>
        <w:rPr>
          <w:lang w:val="fr-FR"/>
        </w:rPr>
        <w:t>5</w:t>
      </w:r>
      <w:r w:rsidRPr="00024D33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145.0</w:t>
      </w:r>
      <w:r w:rsidRPr="00024D33">
        <w:rPr>
          <w:lang w:val="fr-FR"/>
        </w:rPr>
        <w:t>K</w:t>
      </w:r>
    </w:p>
    <w:p w:rsidR="00EF43FE" w:rsidRPr="00F53D41" w:rsidRDefault="00EF43FE" w:rsidP="00531295">
      <w:pPr>
        <w:rPr>
          <w:lang w:val="fr-FR"/>
        </w:rPr>
      </w:pPr>
    </w:p>
    <w:p w:rsidR="00EF43FE" w:rsidRPr="00CE5BE2" w:rsidRDefault="00EF43FE" w:rsidP="005C0D3F">
      <w:r w:rsidRPr="00CE5BE2">
        <w:t>16 :45 Macro 20 scans</w:t>
      </w:r>
    </w:p>
    <w:p w:rsidR="00EF43FE" w:rsidRPr="00CE5BE2" w:rsidRDefault="00EF43FE" w:rsidP="005C0D3F">
      <w:r w:rsidRPr="00CE5BE2">
        <w:t>13/02 14 :50 MCT off / Heater off</w:t>
      </w:r>
    </w:p>
    <w:p w:rsidR="00EF43FE" w:rsidRDefault="00EF43FE" w:rsidP="00CE5BE2">
      <w:pPr>
        <w:pStyle w:val="Heading1"/>
      </w:pPr>
      <w:r>
        <w:t>Monday 26</w:t>
      </w:r>
      <w:r w:rsidRPr="00E863B6">
        <w:rPr>
          <w:vertAlign w:val="superscript"/>
        </w:rPr>
        <w:t>th</w:t>
      </w:r>
      <w:r>
        <w:t xml:space="preserve"> April 2021</w:t>
      </w:r>
      <w:r w:rsidRPr="00C83453">
        <w:tab/>
      </w:r>
      <w:r>
        <w:t>(VD)</w:t>
      </w:r>
    </w:p>
    <w:p w:rsidR="00EF43FE" w:rsidRPr="00CE5BE2" w:rsidRDefault="00EF43FE" w:rsidP="00CE5BE2">
      <w:r>
        <w:t>09:53</w:t>
      </w:r>
      <w:r>
        <w:tab/>
        <w:t>T = 278.3</w:t>
      </w:r>
      <w:r>
        <w:tab/>
      </w:r>
      <w:r>
        <w:tab/>
        <w:t>P = 6.8 * 10 -10</w:t>
      </w:r>
    </w:p>
    <w:p w:rsidR="00EF43FE" w:rsidRDefault="00EF43FE" w:rsidP="00CE5BE2">
      <w:pPr>
        <w:pStyle w:val="BodyText"/>
      </w:pPr>
      <w:r>
        <w:t>09:55</w:t>
      </w:r>
      <w:r>
        <w:tab/>
        <w:t>Cryo turned on</w:t>
      </w:r>
    </w:p>
    <w:p w:rsidR="00EF43FE" w:rsidRDefault="00EF43FE" w:rsidP="00CE5BE2">
      <w:pPr>
        <w:pStyle w:val="BodyText"/>
      </w:pPr>
      <w:r>
        <w:t>11:11</w:t>
      </w:r>
      <w:r>
        <w:tab/>
        <w:t>T = 21K</w:t>
      </w:r>
      <w:r>
        <w:tab/>
      </w:r>
      <w:r>
        <w:tab/>
        <w:t>P = 5 * 10-10 mbar</w:t>
      </w:r>
    </w:p>
    <w:p w:rsidR="00EF43FE" w:rsidRDefault="00EF43FE" w:rsidP="00CE5BE2">
      <w:pPr>
        <w:pStyle w:val="BodyText"/>
      </w:pPr>
      <w:r>
        <w:t>11:35</w:t>
      </w:r>
      <w:r>
        <w:tab/>
        <w:t>Laser On</w:t>
      </w:r>
    </w:p>
    <w:p w:rsidR="00EF43FE" w:rsidRDefault="00EF43FE" w:rsidP="00CE5BE2">
      <w:r>
        <w:t>11:35</w:t>
      </w:r>
      <w:r>
        <w:tab/>
        <w:t>MCT Detector cooled</w:t>
      </w:r>
    </w:p>
    <w:p w:rsidR="00EF43FE" w:rsidRDefault="00EF43FE" w:rsidP="00CE5BE2">
      <w:r>
        <w:t>12:56</w:t>
      </w:r>
      <w:r>
        <w:tab/>
        <w:t>T  set up at 140 K</w:t>
      </w:r>
    </w:p>
    <w:p w:rsidR="00EF43FE" w:rsidRDefault="00EF43FE" w:rsidP="00CE5BE2">
      <w:r>
        <w:t>13:32 T = 140K p = 4.5 *10-9 mbar</w:t>
      </w:r>
    </w:p>
    <w:p w:rsidR="00EF43FE" w:rsidRDefault="00EF43FE" w:rsidP="00CE5BE2">
      <w:r>
        <w:t>Problem with spectro, cf labbook (solved)</w:t>
      </w:r>
    </w:p>
    <w:p w:rsidR="00EF43FE" w:rsidRDefault="00EF43FE" w:rsidP="00CE5BE2">
      <w:r>
        <w:pict>
          <v:shape id="_x0000_i1072" type="#_x0000_t75" style="width:449.25pt;height:313.5pt">
            <v:imagedata r:id="rId52" o:title=""/>
          </v:shape>
        </w:pict>
      </w:r>
    </w:p>
    <w:p w:rsidR="00EF43FE" w:rsidRDefault="00EF43FE" w:rsidP="00AA5125">
      <w:r>
        <w:t>14:14 T = 140.1K p = 2.2 *10-9 mbar</w:t>
      </w:r>
    </w:p>
    <w:p w:rsidR="00EF43FE" w:rsidRDefault="00EF43FE" w:rsidP="00AA5125">
      <w:pPr>
        <w:pStyle w:val="Heading1"/>
      </w:pPr>
      <w:r w:rsidRPr="00C83453">
        <w:t>Background scan</w:t>
      </w:r>
      <w:r>
        <w:t>(s) #1</w:t>
      </w:r>
    </w:p>
    <w:p w:rsidR="00EF43FE" w:rsidRPr="00FA67DA" w:rsidRDefault="00EF43FE" w:rsidP="00AA5125">
      <w:pPr>
        <w:pStyle w:val="BodyText"/>
        <w:spacing w:after="0"/>
        <w:rPr>
          <w:color w:val="339966"/>
          <w:lang w:val="fr-FR"/>
        </w:rPr>
      </w:pPr>
      <w:r w:rsidRPr="00FA67DA">
        <w:rPr>
          <w:b/>
          <w:lang w:val="fr-FR"/>
        </w:rPr>
        <w:t>14:20</w:t>
      </w:r>
      <w:r w:rsidRPr="00FA67DA">
        <w:rPr>
          <w:b/>
          <w:color w:val="339966"/>
          <w:lang w:val="fr-FR"/>
        </w:rPr>
        <w:tab/>
        <w:t>BG20210426_01</w:t>
      </w:r>
      <w:r w:rsidRPr="00FA67DA">
        <w:rPr>
          <w:color w:val="339966"/>
          <w:lang w:val="fr-FR"/>
        </w:rPr>
        <w:tab/>
      </w:r>
    </w:p>
    <w:p w:rsidR="00EF43FE" w:rsidRPr="00AA5125" w:rsidRDefault="00EF43FE" w:rsidP="00AA5125">
      <w:pPr>
        <w:ind w:left="720"/>
        <w:rPr>
          <w:lang w:val="fr-FR"/>
        </w:rPr>
      </w:pPr>
      <w:r w:rsidRPr="00AA5125">
        <w:rPr>
          <w:lang w:val="fr-FR"/>
        </w:rPr>
        <w:t>512 scans</w:t>
      </w:r>
      <w:r w:rsidRPr="00AA5125">
        <w:rPr>
          <w:lang w:val="fr-FR"/>
        </w:rPr>
        <w:tab/>
        <w:t>res = 1 cm</w:t>
      </w:r>
      <w:r w:rsidRPr="00AA5125">
        <w:rPr>
          <w:vertAlign w:val="superscript"/>
          <w:lang w:val="fr-FR"/>
        </w:rPr>
        <w:t>-1</w:t>
      </w:r>
      <w:r>
        <w:rPr>
          <w:lang w:val="fr-FR"/>
        </w:rPr>
        <w:tab/>
        <w:t>signal = 3.72</w:t>
      </w:r>
      <w:r w:rsidRPr="00AA5125">
        <w:rPr>
          <w:lang w:val="fr-FR"/>
        </w:rPr>
        <w:br/>
        <w:t>p = 2.1 10</w:t>
      </w:r>
      <w:r w:rsidRPr="00AA5125">
        <w:rPr>
          <w:vertAlign w:val="superscript"/>
          <w:lang w:val="fr-FR"/>
        </w:rPr>
        <w:t>-9</w:t>
      </w:r>
      <w:r>
        <w:rPr>
          <w:lang w:val="fr-FR"/>
        </w:rPr>
        <w:t xml:space="preserve"> mbar </w:t>
      </w:r>
      <w:r>
        <w:rPr>
          <w:lang w:val="fr-FR"/>
        </w:rPr>
        <w:tab/>
        <w:t>T = 140</w:t>
      </w:r>
      <w:r w:rsidRPr="00AA5125">
        <w:rPr>
          <w:lang w:val="fr-FR"/>
        </w:rPr>
        <w:t xml:space="preserve"> K</w:t>
      </w:r>
    </w:p>
    <w:p w:rsidR="00EF43FE" w:rsidRPr="00273C85" w:rsidRDefault="00EF43FE" w:rsidP="00C45DE2">
      <w:pPr>
        <w:pStyle w:val="Heading2"/>
        <w:rPr>
          <w:lang w:val="it-IT"/>
        </w:rPr>
      </w:pPr>
      <w:r w:rsidRPr="00B80A08">
        <w:rPr>
          <w:lang w:val="it-IT"/>
        </w:rPr>
        <w:t>Deposit</w:t>
      </w:r>
      <w:r>
        <w:rPr>
          <w:lang w:val="it-IT"/>
        </w:rPr>
        <w:t>ion #16: H2O @ 140</w:t>
      </w:r>
      <w:r w:rsidRPr="00273C85">
        <w:rPr>
          <w:lang w:val="it-IT"/>
        </w:rPr>
        <w:t xml:space="preserve">K </w:t>
      </w:r>
    </w:p>
    <w:p w:rsidR="00EF43FE" w:rsidRPr="006457C0" w:rsidRDefault="00EF43FE" w:rsidP="00C45DE2">
      <w:pPr>
        <w:rPr>
          <w:lang w:val="it-IT"/>
        </w:rPr>
      </w:pPr>
      <w:r>
        <w:rPr>
          <w:lang w:val="it-IT"/>
        </w:rPr>
        <w:t>14:20</w:t>
      </w:r>
      <w:r w:rsidRPr="006457C0">
        <w:rPr>
          <w:lang w:val="it-IT"/>
        </w:rPr>
        <w:t xml:space="preserve"> </w:t>
      </w:r>
      <w:r w:rsidRPr="006457C0">
        <w:rPr>
          <w:lang w:val="it-IT"/>
        </w:rPr>
        <w:tab/>
        <w:t>20 min @ 1x10-7 mbar H</w:t>
      </w:r>
      <w:r w:rsidRPr="006457C0">
        <w:rPr>
          <w:vertAlign w:val="subscript"/>
          <w:lang w:val="it-IT"/>
        </w:rPr>
        <w:t>2</w:t>
      </w:r>
      <w:r w:rsidRPr="006457C0">
        <w:rPr>
          <w:lang w:val="it-IT"/>
        </w:rPr>
        <w:t>O</w:t>
      </w:r>
    </w:p>
    <w:p w:rsidR="00EF43FE" w:rsidRPr="00FA67DA" w:rsidRDefault="00EF43FE" w:rsidP="00C45DE2">
      <w:pPr>
        <w:pStyle w:val="BodyText"/>
        <w:ind w:firstLine="720"/>
      </w:pPr>
      <w:r w:rsidRPr="00FA67DA">
        <w:t>- Initial Temperature: 140.0 K</w:t>
      </w:r>
    </w:p>
    <w:p w:rsidR="00EF43FE" w:rsidRPr="00FA67DA" w:rsidRDefault="00EF43FE" w:rsidP="00C45DE2">
      <w:pPr>
        <w:pStyle w:val="BodyText"/>
        <w:ind w:firstLine="720"/>
      </w:pPr>
      <w:r w:rsidRPr="00FA67DA">
        <w:t>- Initial pressure:   1.7 * 10-9 mbar</w:t>
      </w:r>
    </w:p>
    <w:p w:rsidR="00EF43FE" w:rsidRPr="00944055" w:rsidRDefault="00EF43FE" w:rsidP="00C45DE2">
      <w:pPr>
        <w:pStyle w:val="BodyText"/>
        <w:ind w:firstLine="720"/>
      </w:pPr>
      <w:r w:rsidRPr="00944055">
        <w:t>- Initial gas cell pressure: 7.28 Torr</w:t>
      </w:r>
    </w:p>
    <w:p w:rsidR="00EF43FE" w:rsidRPr="00FA67DA" w:rsidRDefault="00EF43FE" w:rsidP="00C45DE2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Deposition pressure:  1 * 10-7 mbar</w:t>
      </w:r>
    </w:p>
    <w:p w:rsidR="00EF43FE" w:rsidRPr="00FA67DA" w:rsidRDefault="00EF43FE" w:rsidP="00C45DE2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Laser signal:  325.3 mV</w:t>
      </w:r>
    </w:p>
    <w:p w:rsidR="00EF43FE" w:rsidRPr="00C45DE2" w:rsidRDefault="00EF43FE" w:rsidP="00C45DE2">
      <w:pPr>
        <w:pStyle w:val="BodyText"/>
        <w:ind w:firstLine="720"/>
      </w:pPr>
      <w:r w:rsidRPr="00C45DE2">
        <w:t>- Deposition time: 20 min</w:t>
      </w:r>
    </w:p>
    <w:p w:rsidR="00EF43FE" w:rsidRDefault="00EF43FE" w:rsidP="00C45DE2">
      <w:pPr>
        <w:pStyle w:val="BodyText"/>
        <w:ind w:firstLine="720"/>
      </w:pPr>
      <w:r w:rsidRPr="00C45DE2">
        <w:t>- p</w:t>
      </w:r>
      <w:r w:rsidRPr="005C0D3F">
        <w:t>ressur</w:t>
      </w:r>
      <w:r>
        <w:t>e after deposition: 4.3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944055">
      <w:pPr>
        <w:pStyle w:val="BodyText"/>
      </w:pPr>
      <w:r w:rsidRPr="00156FEF">
        <w:t xml:space="preserve">- final gas </w:t>
      </w:r>
      <w:r>
        <w:t xml:space="preserve">cell pressure = 7.13 </w:t>
      </w:r>
      <w:r w:rsidRPr="008902CE">
        <w:t>T</w:t>
      </w:r>
      <w:r>
        <w:t>orr</w:t>
      </w:r>
    </w:p>
    <w:p w:rsidR="00EF43FE" w:rsidRDefault="00EF43FE" w:rsidP="00944055">
      <w:pPr>
        <w:pStyle w:val="BodyText"/>
      </w:pPr>
      <w:r>
        <w:t>15:08</w:t>
      </w:r>
      <w:r>
        <w:tab/>
        <w:t>Laser turned off</w:t>
      </w:r>
    </w:p>
    <w:p w:rsidR="00EF43FE" w:rsidRDefault="00EF43FE" w:rsidP="00944055">
      <w:pPr>
        <w:pStyle w:val="BodyText"/>
      </w:pPr>
      <w:r>
        <w:t>15:08</w:t>
      </w:r>
      <w:r>
        <w:tab/>
        <w:t>Head rotated</w:t>
      </w:r>
    </w:p>
    <w:p w:rsidR="00EF43FE" w:rsidRPr="00944055" w:rsidRDefault="00EF43FE" w:rsidP="00944055">
      <w:pPr>
        <w:spacing w:after="0"/>
        <w:rPr>
          <w:b/>
        </w:rPr>
      </w:pPr>
      <w:r w:rsidRPr="00944055">
        <w:rPr>
          <w:b/>
        </w:rPr>
        <w:t>15:10</w:t>
      </w:r>
      <w:r w:rsidRPr="00944055">
        <w:rPr>
          <w:b/>
        </w:rPr>
        <w:tab/>
      </w:r>
      <w:r w:rsidRPr="00944055">
        <w:rPr>
          <w:b/>
          <w:color w:val="339966"/>
        </w:rPr>
        <w:t xml:space="preserve">ASW_2021_04_26_0001 </w:t>
      </w:r>
    </w:p>
    <w:p w:rsidR="00EF43FE" w:rsidRPr="00944055" w:rsidRDefault="00EF43FE" w:rsidP="00944055">
      <w:pPr>
        <w:ind w:left="720"/>
        <w:rPr>
          <w:lang w:val="fr-FR"/>
        </w:rPr>
      </w:pPr>
      <w:r w:rsidRPr="00944055">
        <w:rPr>
          <w:lang w:val="fr-FR"/>
        </w:rPr>
        <w:t>512 scans</w:t>
      </w:r>
      <w:r w:rsidRPr="00944055">
        <w:rPr>
          <w:lang w:val="fr-FR"/>
        </w:rPr>
        <w:tab/>
        <w:t>1 cm</w:t>
      </w:r>
      <w:r w:rsidRPr="00944055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3.70</w:t>
      </w:r>
      <w:r w:rsidRPr="00944055">
        <w:rPr>
          <w:lang w:val="fr-FR"/>
        </w:rPr>
        <w:br/>
        <w:t>p = 2.</w:t>
      </w:r>
      <w:r>
        <w:rPr>
          <w:lang w:val="fr-FR"/>
        </w:rPr>
        <w:t>0</w:t>
      </w:r>
      <w:r w:rsidRPr="00944055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944055">
        <w:rPr>
          <w:lang w:val="fr-FR"/>
        </w:rPr>
        <w:t xml:space="preserve"> mbar</w:t>
      </w:r>
      <w:r w:rsidRPr="00944055">
        <w:rPr>
          <w:lang w:val="fr-FR"/>
        </w:rPr>
        <w:tab/>
        <w:t xml:space="preserve">T = 140K </w:t>
      </w:r>
    </w:p>
    <w:p w:rsidR="00EF43FE" w:rsidRPr="007C02C6" w:rsidRDefault="00EF43FE" w:rsidP="00944055">
      <w:pPr>
        <w:pStyle w:val="BodyText"/>
      </w:pPr>
      <w:r w:rsidRPr="007C02C6">
        <w:t>Almost no sample deposited</w:t>
      </w:r>
    </w:p>
    <w:p w:rsidR="00EF43FE" w:rsidRPr="00FA67DA" w:rsidRDefault="00EF43FE" w:rsidP="007C02C6">
      <w:pPr>
        <w:pStyle w:val="BodyText"/>
        <w:spacing w:after="0"/>
        <w:rPr>
          <w:color w:val="339966"/>
        </w:rPr>
      </w:pPr>
      <w:r w:rsidRPr="00FA67DA">
        <w:rPr>
          <w:b/>
        </w:rPr>
        <w:t>16:02</w:t>
      </w:r>
      <w:r w:rsidRPr="00FA67DA">
        <w:rPr>
          <w:b/>
          <w:color w:val="339966"/>
        </w:rPr>
        <w:tab/>
        <w:t>BG20210426_02</w:t>
      </w:r>
      <w:r w:rsidRPr="00FA67DA">
        <w:rPr>
          <w:color w:val="339966"/>
        </w:rPr>
        <w:tab/>
      </w:r>
    </w:p>
    <w:p w:rsidR="00EF43FE" w:rsidRDefault="00EF43FE" w:rsidP="007C02C6">
      <w:pPr>
        <w:ind w:left="720"/>
        <w:rPr>
          <w:lang w:val="fr-FR"/>
        </w:rPr>
      </w:pPr>
      <w:r w:rsidRPr="00AA5125">
        <w:rPr>
          <w:lang w:val="fr-FR"/>
        </w:rPr>
        <w:t>512 scans</w:t>
      </w:r>
      <w:r w:rsidRPr="00AA5125">
        <w:rPr>
          <w:lang w:val="fr-FR"/>
        </w:rPr>
        <w:tab/>
        <w:t>res = 1 cm</w:t>
      </w:r>
      <w:r w:rsidRPr="00AA5125">
        <w:rPr>
          <w:vertAlign w:val="superscript"/>
          <w:lang w:val="fr-FR"/>
        </w:rPr>
        <w:t>-1</w:t>
      </w:r>
      <w:r>
        <w:rPr>
          <w:lang w:val="fr-FR"/>
        </w:rPr>
        <w:tab/>
        <w:t>signal = 3.69</w:t>
      </w:r>
      <w:r w:rsidRPr="00AA5125">
        <w:rPr>
          <w:lang w:val="fr-FR"/>
        </w:rPr>
        <w:br/>
        <w:t>p = 2.1 10</w:t>
      </w:r>
      <w:r w:rsidRPr="00AA5125">
        <w:rPr>
          <w:vertAlign w:val="superscript"/>
          <w:lang w:val="fr-FR"/>
        </w:rPr>
        <w:t>-9</w:t>
      </w:r>
      <w:r>
        <w:rPr>
          <w:lang w:val="fr-FR"/>
        </w:rPr>
        <w:t xml:space="preserve"> mbar </w:t>
      </w:r>
      <w:r>
        <w:rPr>
          <w:lang w:val="fr-FR"/>
        </w:rPr>
        <w:tab/>
        <w:t>T = 140</w:t>
      </w:r>
      <w:r w:rsidRPr="00AA5125">
        <w:rPr>
          <w:lang w:val="fr-FR"/>
        </w:rPr>
        <w:t xml:space="preserve"> K</w:t>
      </w:r>
    </w:p>
    <w:p w:rsidR="00EF43FE" w:rsidRDefault="00EF43FE" w:rsidP="000118FB">
      <w:pPr>
        <w:rPr>
          <w:lang w:val="fr-FR"/>
        </w:rPr>
      </w:pPr>
      <w:r>
        <w:rPr>
          <w:lang w:val="fr-FR"/>
        </w:rPr>
        <w:t>16 :10 Laser turned ON</w:t>
      </w:r>
    </w:p>
    <w:p w:rsidR="00EF43FE" w:rsidRPr="00125846" w:rsidRDefault="00EF43FE" w:rsidP="004172E1">
      <w:pPr>
        <w:pStyle w:val="Heading2"/>
        <w:rPr>
          <w:lang w:val="fr-FR"/>
        </w:rPr>
      </w:pPr>
      <w:r w:rsidRPr="00125846">
        <w:rPr>
          <w:lang w:val="fr-FR"/>
        </w:rPr>
        <w:t xml:space="preserve">Deposition #16: H2O @ 140K (1 * 10 -6 deposition pressure) </w:t>
      </w:r>
    </w:p>
    <w:p w:rsidR="00EF43FE" w:rsidRPr="00FA67DA" w:rsidRDefault="00EF43FE" w:rsidP="004172E1">
      <w:pPr>
        <w:rPr>
          <w:lang w:val="fr-FR"/>
        </w:rPr>
      </w:pPr>
      <w:r w:rsidRPr="00FA67DA">
        <w:rPr>
          <w:lang w:val="fr-FR"/>
        </w:rPr>
        <w:t xml:space="preserve">14:20 </w:t>
      </w:r>
      <w:r w:rsidRPr="00FA67DA">
        <w:rPr>
          <w:lang w:val="fr-FR"/>
        </w:rPr>
        <w:tab/>
        <w:t>2 min @ 1x10-6 mbar H</w:t>
      </w:r>
      <w:r w:rsidRPr="00FA67DA">
        <w:rPr>
          <w:vertAlign w:val="subscript"/>
          <w:lang w:val="fr-FR"/>
        </w:rPr>
        <w:t>2</w:t>
      </w:r>
      <w:r w:rsidRPr="00FA67DA">
        <w:rPr>
          <w:lang w:val="fr-FR"/>
        </w:rPr>
        <w:t>O</w:t>
      </w:r>
    </w:p>
    <w:p w:rsidR="00EF43FE" w:rsidRPr="00FA67DA" w:rsidRDefault="00EF43FE" w:rsidP="004172E1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Initial Temperature: 140.0 K</w:t>
      </w:r>
    </w:p>
    <w:p w:rsidR="00EF43FE" w:rsidRPr="00FA67DA" w:rsidRDefault="00EF43FE" w:rsidP="004172E1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Initial pressure:   1.6 * 10-9 mbar</w:t>
      </w:r>
    </w:p>
    <w:p w:rsidR="00EF43FE" w:rsidRPr="00FA67DA" w:rsidRDefault="00EF43FE" w:rsidP="004172E1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Initial gas cell pressure: 7.05 Torr</w:t>
      </w:r>
    </w:p>
    <w:p w:rsidR="00EF43FE" w:rsidRPr="00FA67DA" w:rsidRDefault="00EF43FE" w:rsidP="004172E1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Deposition pressure:  1 * 10-6 mbar</w:t>
      </w:r>
    </w:p>
    <w:p w:rsidR="00EF43FE" w:rsidRPr="00FA67DA" w:rsidRDefault="00EF43FE" w:rsidP="004172E1">
      <w:pPr>
        <w:pStyle w:val="BodyText"/>
        <w:ind w:firstLine="720"/>
        <w:rPr>
          <w:lang w:val="fr-FR"/>
        </w:rPr>
      </w:pPr>
      <w:r w:rsidRPr="00FA67DA">
        <w:rPr>
          <w:lang w:val="fr-FR"/>
        </w:rPr>
        <w:t>- Laser signal:  326.5 mV</w:t>
      </w:r>
    </w:p>
    <w:p w:rsidR="00EF43FE" w:rsidRPr="00C45DE2" w:rsidRDefault="00EF43FE" w:rsidP="004172E1">
      <w:pPr>
        <w:pStyle w:val="BodyText"/>
        <w:ind w:firstLine="720"/>
      </w:pPr>
      <w:r>
        <w:t>- Deposition time: 5</w:t>
      </w:r>
      <w:r w:rsidRPr="00C45DE2">
        <w:t xml:space="preserve"> min</w:t>
      </w:r>
    </w:p>
    <w:p w:rsidR="00EF43FE" w:rsidRDefault="00EF43FE" w:rsidP="004172E1">
      <w:pPr>
        <w:pStyle w:val="BodyText"/>
        <w:ind w:firstLine="720"/>
      </w:pPr>
      <w:r w:rsidRPr="00C45DE2">
        <w:t>- p</w:t>
      </w:r>
      <w:r w:rsidRPr="005C0D3F">
        <w:t>ressur</w:t>
      </w:r>
      <w:r>
        <w:t>e after deposition: 1.3</w:t>
      </w:r>
      <w:r w:rsidRPr="005C0D3F">
        <w:t xml:space="preserve"> * 1</w:t>
      </w:r>
      <w:r>
        <w:t xml:space="preserve">0-7 </w:t>
      </w:r>
      <w:r w:rsidRPr="00156FEF">
        <w:t>mbar</w:t>
      </w:r>
    </w:p>
    <w:p w:rsidR="00EF43FE" w:rsidRDefault="00EF43FE" w:rsidP="004172E1">
      <w:pPr>
        <w:pStyle w:val="BodyText"/>
      </w:pPr>
      <w:r w:rsidRPr="00156FEF">
        <w:t xml:space="preserve">- final gas </w:t>
      </w:r>
      <w:r>
        <w:t xml:space="preserve">cell pressure = 6.63 </w:t>
      </w:r>
      <w:r w:rsidRPr="008902CE">
        <w:t>T</w:t>
      </w:r>
      <w:r>
        <w:t>orr</w:t>
      </w:r>
    </w:p>
    <w:p w:rsidR="00EF43FE" w:rsidRDefault="00EF43FE" w:rsidP="00125846">
      <w:pPr>
        <w:pStyle w:val="BodyText"/>
      </w:pPr>
      <w:r>
        <w:t>17:57</w:t>
      </w:r>
      <w:r>
        <w:tab/>
        <w:t>Laser turned off</w:t>
      </w:r>
    </w:p>
    <w:p w:rsidR="00EF43FE" w:rsidRDefault="00EF43FE" w:rsidP="00125846">
      <w:pPr>
        <w:pStyle w:val="BodyText"/>
      </w:pPr>
      <w:r>
        <w:t>17:57</w:t>
      </w:r>
      <w:r>
        <w:tab/>
        <w:t>Head rotated</w:t>
      </w:r>
    </w:p>
    <w:p w:rsidR="00EF43FE" w:rsidRPr="00FA67DA" w:rsidRDefault="00EF43FE" w:rsidP="00F00C53">
      <w:pPr>
        <w:spacing w:after="0"/>
        <w:rPr>
          <w:b/>
        </w:rPr>
      </w:pPr>
      <w:r w:rsidRPr="00FA67DA">
        <w:rPr>
          <w:b/>
        </w:rPr>
        <w:t>18:00</w:t>
      </w:r>
      <w:r w:rsidRPr="00FA67DA">
        <w:rPr>
          <w:b/>
        </w:rPr>
        <w:tab/>
      </w:r>
      <w:r w:rsidRPr="00FA67DA">
        <w:rPr>
          <w:b/>
          <w:color w:val="339966"/>
        </w:rPr>
        <w:t xml:space="preserve">ASW_2021_04_26_0002 </w:t>
      </w:r>
    </w:p>
    <w:p w:rsidR="00EF43FE" w:rsidRDefault="00EF43FE" w:rsidP="00F00C53">
      <w:pPr>
        <w:ind w:left="720"/>
        <w:rPr>
          <w:lang w:val="fr-FR"/>
        </w:rPr>
      </w:pPr>
      <w:r w:rsidRPr="00944055">
        <w:rPr>
          <w:lang w:val="fr-FR"/>
        </w:rPr>
        <w:t>512 scans</w:t>
      </w:r>
      <w:r w:rsidRPr="00944055">
        <w:rPr>
          <w:lang w:val="fr-FR"/>
        </w:rPr>
        <w:tab/>
        <w:t>1 cm</w:t>
      </w:r>
      <w:r w:rsidRPr="00944055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3.71</w:t>
      </w:r>
      <w:r>
        <w:rPr>
          <w:lang w:val="fr-FR"/>
        </w:rPr>
        <w:br/>
        <w:t>p = 7</w:t>
      </w:r>
      <w:r w:rsidRPr="00944055">
        <w:rPr>
          <w:lang w:val="fr-FR"/>
        </w:rPr>
        <w:t>.</w:t>
      </w:r>
      <w:r>
        <w:rPr>
          <w:lang w:val="fr-FR"/>
        </w:rPr>
        <w:t>5</w:t>
      </w:r>
      <w:r w:rsidRPr="00944055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944055">
        <w:rPr>
          <w:lang w:val="fr-FR"/>
        </w:rPr>
        <w:t xml:space="preserve"> mbar</w:t>
      </w:r>
      <w:r w:rsidRPr="00944055">
        <w:rPr>
          <w:lang w:val="fr-FR"/>
        </w:rPr>
        <w:tab/>
        <w:t xml:space="preserve">T = 140K </w:t>
      </w:r>
    </w:p>
    <w:p w:rsidR="00EF43FE" w:rsidRDefault="00EF43FE" w:rsidP="00F00C53">
      <w:r w:rsidRPr="005B085E">
        <w:t xml:space="preserve">18 :15 Macro 20 scans up to scan 22 </w:t>
      </w:r>
    </w:p>
    <w:p w:rsidR="00EF43FE" w:rsidRPr="005B085E" w:rsidRDefault="00EF43FE" w:rsidP="005B085E">
      <w:pPr>
        <w:pStyle w:val="Heading2"/>
      </w:pPr>
      <w:r>
        <w:t>27/04</w:t>
      </w:r>
    </w:p>
    <w:p w:rsidR="00EF43FE" w:rsidRPr="005B085E" w:rsidRDefault="00EF43FE" w:rsidP="00F00C53">
      <w:r>
        <w:t>9:12 MCT Detector cooled</w:t>
      </w:r>
    </w:p>
    <w:p w:rsidR="00EF43FE" w:rsidRPr="005B085E" w:rsidRDefault="00EF43FE" w:rsidP="000118FB"/>
    <w:p w:rsidR="00EF43FE" w:rsidRPr="005B085E" w:rsidRDefault="00EF43FE" w:rsidP="007C02C6">
      <w:pPr>
        <w:pStyle w:val="BodyText"/>
      </w:pPr>
      <w:r>
        <w:pict>
          <v:shape id="_x0000_i1073" type="#_x0000_t75" style="width:449.25pt;height:313.5pt">
            <v:imagedata r:id="rId53" o:title=""/>
          </v:shape>
        </w:pict>
      </w:r>
    </w:p>
    <w:p w:rsidR="00EF43FE" w:rsidRPr="00F00C53" w:rsidRDefault="00EF43FE" w:rsidP="00DC2C46">
      <w:pPr>
        <w:spacing w:after="0"/>
        <w:rPr>
          <w:b/>
          <w:lang w:val="fr-FR"/>
        </w:rPr>
      </w:pPr>
      <w:r>
        <w:rPr>
          <w:b/>
          <w:lang w:val="fr-FR"/>
        </w:rPr>
        <w:t>09:3</w:t>
      </w:r>
      <w:r w:rsidRPr="00F00C53">
        <w:rPr>
          <w:b/>
          <w:lang w:val="fr-FR"/>
        </w:rPr>
        <w:t>0</w:t>
      </w:r>
      <w:r w:rsidRPr="00F00C53">
        <w:rPr>
          <w:b/>
          <w:lang w:val="fr-FR"/>
        </w:rPr>
        <w:tab/>
      </w:r>
      <w:r w:rsidRPr="00F00C53">
        <w:rPr>
          <w:b/>
          <w:color w:val="339966"/>
          <w:lang w:val="fr-FR"/>
        </w:rPr>
        <w:t>ASW_2021_04_26</w:t>
      </w:r>
      <w:r>
        <w:rPr>
          <w:b/>
          <w:color w:val="339966"/>
          <w:lang w:val="fr-FR"/>
        </w:rPr>
        <w:t>_0023</w:t>
      </w:r>
      <w:r w:rsidRPr="00F00C53">
        <w:rPr>
          <w:b/>
          <w:color w:val="339966"/>
          <w:lang w:val="fr-FR"/>
        </w:rPr>
        <w:t xml:space="preserve"> </w:t>
      </w:r>
    </w:p>
    <w:p w:rsidR="00EF43FE" w:rsidRDefault="00EF43FE" w:rsidP="00DC2C46">
      <w:pPr>
        <w:ind w:left="720"/>
        <w:rPr>
          <w:lang w:val="fr-FR"/>
        </w:rPr>
      </w:pPr>
      <w:r w:rsidRPr="00944055">
        <w:rPr>
          <w:lang w:val="fr-FR"/>
        </w:rPr>
        <w:t>512 scans</w:t>
      </w:r>
      <w:r w:rsidRPr="00944055">
        <w:rPr>
          <w:lang w:val="fr-FR"/>
        </w:rPr>
        <w:tab/>
        <w:t>1 cm</w:t>
      </w:r>
      <w:r w:rsidRPr="00944055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3.75</w:t>
      </w:r>
      <w:r>
        <w:rPr>
          <w:lang w:val="fr-FR"/>
        </w:rPr>
        <w:br/>
        <w:t>p = 1.9</w:t>
      </w:r>
      <w:r w:rsidRPr="00944055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 w:rsidRPr="00944055">
        <w:rPr>
          <w:lang w:val="fr-FR"/>
        </w:rPr>
        <w:t xml:space="preserve"> mbar</w:t>
      </w:r>
      <w:r w:rsidRPr="00944055">
        <w:rPr>
          <w:lang w:val="fr-FR"/>
        </w:rPr>
        <w:tab/>
        <w:t xml:space="preserve">T = 140K </w:t>
      </w:r>
    </w:p>
    <w:p w:rsidR="00EF43FE" w:rsidRPr="00FA67DA" w:rsidRDefault="00EF43FE" w:rsidP="0008038F">
      <w:pPr>
        <w:spacing w:after="0"/>
        <w:rPr>
          <w:b/>
          <w:lang w:val="fr-FR"/>
        </w:rPr>
      </w:pPr>
      <w:r w:rsidRPr="00FA67DA">
        <w:rPr>
          <w:b/>
          <w:lang w:val="fr-FR"/>
        </w:rPr>
        <w:t>09:45</w:t>
      </w:r>
      <w:r w:rsidRPr="00FA67DA">
        <w:rPr>
          <w:b/>
          <w:lang w:val="fr-FR"/>
        </w:rPr>
        <w:tab/>
      </w:r>
      <w:r w:rsidRPr="00FA67DA">
        <w:rPr>
          <w:b/>
          <w:color w:val="339966"/>
          <w:lang w:val="fr-FR"/>
        </w:rPr>
        <w:t xml:space="preserve">ASW_2021_04_26_0024 </w:t>
      </w:r>
    </w:p>
    <w:p w:rsidR="00EF43FE" w:rsidRPr="00ED085D" w:rsidRDefault="00EF43FE" w:rsidP="0008038F">
      <w:pPr>
        <w:ind w:left="720"/>
        <w:rPr>
          <w:lang w:val="fr-FR"/>
        </w:rPr>
      </w:pPr>
      <w:r w:rsidRPr="00ED085D">
        <w:rPr>
          <w:lang w:val="fr-FR"/>
        </w:rPr>
        <w:t>512 scans</w:t>
      </w:r>
      <w:r w:rsidRPr="00ED085D">
        <w:rPr>
          <w:lang w:val="fr-FR"/>
        </w:rPr>
        <w:tab/>
        <w:t>1 cm</w:t>
      </w:r>
      <w:r w:rsidRPr="00ED085D">
        <w:rPr>
          <w:vertAlign w:val="superscript"/>
          <w:lang w:val="fr-FR"/>
        </w:rPr>
        <w:t>-1</w:t>
      </w:r>
      <w:r w:rsidRPr="00ED085D">
        <w:rPr>
          <w:lang w:val="fr-FR"/>
        </w:rPr>
        <w:t xml:space="preserve"> res</w:t>
      </w:r>
      <w:r w:rsidRPr="00ED085D">
        <w:rPr>
          <w:lang w:val="fr-FR"/>
        </w:rPr>
        <w:tab/>
        <w:t>signal 3.75</w:t>
      </w:r>
      <w:r w:rsidRPr="00ED085D">
        <w:rPr>
          <w:lang w:val="fr-FR"/>
        </w:rPr>
        <w:br/>
        <w:t>p = 1.</w:t>
      </w:r>
      <w:r>
        <w:rPr>
          <w:lang w:val="fr-FR"/>
        </w:rPr>
        <w:t>9</w:t>
      </w:r>
      <w:r w:rsidRPr="00ED085D">
        <w:rPr>
          <w:lang w:val="fr-FR"/>
        </w:rPr>
        <w:t xml:space="preserve"> x 10</w:t>
      </w:r>
      <w:r w:rsidRPr="00ED085D">
        <w:rPr>
          <w:vertAlign w:val="superscript"/>
          <w:lang w:val="fr-FR"/>
        </w:rPr>
        <w:t>-8</w:t>
      </w:r>
      <w:r w:rsidRPr="00ED085D">
        <w:rPr>
          <w:lang w:val="fr-FR"/>
        </w:rPr>
        <w:t xml:space="preserve"> mbar</w:t>
      </w:r>
      <w:r w:rsidRPr="00ED085D">
        <w:rPr>
          <w:lang w:val="fr-FR"/>
        </w:rPr>
        <w:tab/>
        <w:t xml:space="preserve">T = 140K </w:t>
      </w:r>
    </w:p>
    <w:p w:rsidR="00EF43FE" w:rsidRPr="00EB4985" w:rsidRDefault="00EF43FE" w:rsidP="00ED085D">
      <w:pPr>
        <w:pStyle w:val="Heading2"/>
      </w:pPr>
      <w:r>
        <w:t>Annealing to 150 K</w:t>
      </w:r>
    </w:p>
    <w:p w:rsidR="00EF43FE" w:rsidRPr="00ED085D" w:rsidRDefault="00EF43FE" w:rsidP="00ED085D">
      <w:pPr>
        <w:spacing w:after="0"/>
        <w:rPr>
          <w:b/>
        </w:rPr>
      </w:pPr>
      <w:r w:rsidRPr="00ED085D">
        <w:rPr>
          <w:b/>
        </w:rPr>
        <w:t>10:00</w:t>
      </w:r>
      <w:r w:rsidRPr="00ED085D">
        <w:rPr>
          <w:b/>
        </w:rPr>
        <w:tab/>
      </w:r>
      <w:r w:rsidRPr="00ED085D">
        <w:rPr>
          <w:b/>
          <w:color w:val="339966"/>
        </w:rPr>
        <w:t>ASW_2021_04_26_0024</w:t>
      </w:r>
      <w:r>
        <w:rPr>
          <w:b/>
          <w:color w:val="339966"/>
        </w:rPr>
        <w:t>5</w:t>
      </w:r>
    </w:p>
    <w:p w:rsidR="00EF43FE" w:rsidRPr="00FA67DA" w:rsidRDefault="00EF43FE" w:rsidP="00ED085D">
      <w:pPr>
        <w:ind w:left="720"/>
      </w:pPr>
      <w:r w:rsidRPr="00FA67DA">
        <w:t>512 scans</w:t>
      </w:r>
      <w:r w:rsidRPr="00FA67DA">
        <w:tab/>
        <w:t>1 cm</w:t>
      </w:r>
      <w:r w:rsidRPr="00FA67DA">
        <w:rPr>
          <w:vertAlign w:val="superscript"/>
        </w:rPr>
        <w:t>-1</w:t>
      </w:r>
      <w:r w:rsidRPr="00FA67DA">
        <w:t xml:space="preserve"> res</w:t>
      </w:r>
      <w:r w:rsidRPr="00FA67DA">
        <w:tab/>
        <w:t>signal 3.90</w:t>
      </w:r>
      <w:r w:rsidRPr="00FA67DA">
        <w:br/>
        <w:t>p = 1.9 x 10</w:t>
      </w:r>
      <w:r w:rsidRPr="00FA67DA">
        <w:rPr>
          <w:vertAlign w:val="superscript"/>
        </w:rPr>
        <w:t>-8</w:t>
      </w:r>
      <w:r w:rsidRPr="00FA67DA">
        <w:t xml:space="preserve"> mbar</w:t>
      </w:r>
      <w:r w:rsidRPr="00FA67DA">
        <w:tab/>
        <w:t xml:space="preserve">T = 140K </w:t>
      </w:r>
    </w:p>
    <w:p w:rsidR="00EF43FE" w:rsidRPr="006305CE" w:rsidRDefault="00EF43FE" w:rsidP="00885935">
      <w:r w:rsidRPr="006305CE">
        <w:t>10 :15</w:t>
      </w:r>
      <w:r w:rsidRPr="006305CE">
        <w:tab/>
        <w:t xml:space="preserve">Macro 5 scans (up to scan 30) </w:t>
      </w:r>
    </w:p>
    <w:p w:rsidR="00EF43FE" w:rsidRPr="006305CE" w:rsidRDefault="00EF43FE" w:rsidP="00885935">
      <w:r>
        <w:t>14:11 Heater turned to manual 0 and cryo turned off</w:t>
      </w:r>
    </w:p>
    <w:p w:rsidR="00EF43FE" w:rsidRDefault="00EF43FE" w:rsidP="00FA67DA">
      <w:pPr>
        <w:pStyle w:val="Heading1"/>
      </w:pPr>
      <w:r>
        <w:t>Friday 07</w:t>
      </w:r>
      <w:r w:rsidRPr="00E863B6">
        <w:rPr>
          <w:vertAlign w:val="superscript"/>
        </w:rPr>
        <w:t>th</w:t>
      </w:r>
      <w:r>
        <w:t xml:space="preserve"> May 2021</w:t>
      </w:r>
      <w:r w:rsidRPr="00C83453">
        <w:tab/>
      </w:r>
      <w:r>
        <w:t>(VD)</w:t>
      </w:r>
    </w:p>
    <w:p w:rsidR="00EF43FE" w:rsidRDefault="00EF43FE" w:rsidP="00FA67DA">
      <w:pPr>
        <w:pStyle w:val="BodyText"/>
      </w:pPr>
      <w:r>
        <w:t>14:00</w:t>
      </w:r>
      <w:r>
        <w:tab/>
        <w:t>Cryo turned on</w:t>
      </w:r>
    </w:p>
    <w:p w:rsidR="00EF43FE" w:rsidRDefault="00EF43FE" w:rsidP="00FA67DA">
      <w:pPr>
        <w:pStyle w:val="BodyText"/>
      </w:pPr>
      <w:r>
        <w:t>17:30</w:t>
      </w:r>
      <w:r>
        <w:tab/>
        <w:t>Laser On</w:t>
      </w:r>
    </w:p>
    <w:p w:rsidR="00EF43FE" w:rsidRDefault="00EF43FE" w:rsidP="00FA67DA">
      <w:r>
        <w:t>17:41</w:t>
      </w:r>
      <w:r>
        <w:tab/>
        <w:t>MCT Detector cooled</w:t>
      </w:r>
    </w:p>
    <w:p w:rsidR="00EF43FE" w:rsidRDefault="00EF43FE" w:rsidP="00FA67DA">
      <w:r>
        <w:t>17:54</w:t>
      </w:r>
      <w:r>
        <w:tab/>
        <w:t>T = 20.4</w:t>
      </w:r>
      <w:r>
        <w:tab/>
      </w:r>
      <w:r>
        <w:tab/>
        <w:t>P = 5.0 * 10 -10</w:t>
      </w:r>
    </w:p>
    <w:p w:rsidR="00EF43FE" w:rsidRDefault="00EF43FE" w:rsidP="00FA67DA">
      <w:r>
        <w:pict>
          <v:shape id="_x0000_i1074" type="#_x0000_t75" style="width:449.25pt;height:313.5pt">
            <v:imagedata r:id="rId54" o:title=""/>
          </v:shape>
        </w:pict>
      </w:r>
    </w:p>
    <w:p w:rsidR="00EF43FE" w:rsidRDefault="00EF43FE" w:rsidP="006822A1">
      <w:pPr>
        <w:pStyle w:val="Heading1"/>
      </w:pPr>
      <w:r w:rsidRPr="00C83453">
        <w:t>Background scan</w:t>
      </w:r>
      <w:r>
        <w:t>(s) #1</w:t>
      </w:r>
    </w:p>
    <w:p w:rsidR="00EF43FE" w:rsidRPr="006822A1" w:rsidRDefault="00EF43FE" w:rsidP="006822A1">
      <w:pPr>
        <w:pStyle w:val="BodyText"/>
        <w:spacing w:after="0"/>
        <w:rPr>
          <w:color w:val="339966"/>
        </w:rPr>
      </w:pPr>
      <w:r>
        <w:rPr>
          <w:b/>
        </w:rPr>
        <w:t>18</w:t>
      </w:r>
      <w:r w:rsidRPr="006822A1">
        <w:rPr>
          <w:b/>
        </w:rPr>
        <w:t>:20</w:t>
      </w:r>
      <w:r>
        <w:rPr>
          <w:b/>
          <w:color w:val="339966"/>
        </w:rPr>
        <w:tab/>
        <w:t>BG20210507</w:t>
      </w:r>
      <w:r w:rsidRPr="006822A1">
        <w:rPr>
          <w:b/>
          <w:color w:val="339966"/>
        </w:rPr>
        <w:t>_01</w:t>
      </w:r>
      <w:r w:rsidRPr="006822A1">
        <w:rPr>
          <w:color w:val="339966"/>
        </w:rPr>
        <w:tab/>
      </w:r>
    </w:p>
    <w:p w:rsidR="00EF43FE" w:rsidRPr="006B746A" w:rsidRDefault="00EF43FE" w:rsidP="006822A1">
      <w:pPr>
        <w:ind w:left="720"/>
      </w:pPr>
      <w:r w:rsidRPr="006B746A">
        <w:t>512 scans</w:t>
      </w:r>
      <w:r w:rsidRPr="006B746A">
        <w:tab/>
        <w:t>res = 1 cm</w:t>
      </w:r>
      <w:r w:rsidRPr="006B746A">
        <w:rPr>
          <w:vertAlign w:val="superscript"/>
        </w:rPr>
        <w:t>-1</w:t>
      </w:r>
      <w:r w:rsidRPr="006B746A">
        <w:tab/>
        <w:t>signal = 3.78</w:t>
      </w:r>
      <w:r w:rsidRPr="006B746A">
        <w:br/>
        <w:t>p = 5 10</w:t>
      </w:r>
      <w:r w:rsidRPr="006B746A">
        <w:rPr>
          <w:vertAlign w:val="superscript"/>
        </w:rPr>
        <w:t>-10</w:t>
      </w:r>
      <w:r w:rsidRPr="006B746A">
        <w:t xml:space="preserve"> mbar </w:t>
      </w:r>
      <w:r w:rsidRPr="006B746A">
        <w:tab/>
        <w:t>T = 20.4 K</w:t>
      </w:r>
    </w:p>
    <w:p w:rsidR="00EF43FE" w:rsidRPr="006B746A" w:rsidRDefault="00EF43FE" w:rsidP="006822A1">
      <w:pPr>
        <w:pStyle w:val="Heading2"/>
        <w:rPr>
          <w:lang w:val="it-IT"/>
        </w:rPr>
      </w:pPr>
      <w:r w:rsidRPr="006B746A">
        <w:rPr>
          <w:lang w:val="it-IT"/>
        </w:rPr>
        <w:t xml:space="preserve">Deposition #17: H2O @ 20K </w:t>
      </w:r>
    </w:p>
    <w:p w:rsidR="00EF43FE" w:rsidRPr="006B746A" w:rsidRDefault="00EF43FE" w:rsidP="006822A1">
      <w:pPr>
        <w:rPr>
          <w:lang w:val="it-IT"/>
        </w:rPr>
      </w:pPr>
      <w:r w:rsidRPr="006B746A">
        <w:rPr>
          <w:lang w:val="it-IT"/>
        </w:rPr>
        <w:t xml:space="preserve">14:20 </w:t>
      </w:r>
      <w:r w:rsidRPr="006B746A">
        <w:rPr>
          <w:lang w:val="it-IT"/>
        </w:rPr>
        <w:tab/>
        <w:t>20 min @ 1x10-7 mbar H</w:t>
      </w:r>
      <w:r w:rsidRPr="006B746A">
        <w:rPr>
          <w:vertAlign w:val="subscript"/>
          <w:lang w:val="it-IT"/>
        </w:rPr>
        <w:t>2</w:t>
      </w:r>
      <w:r w:rsidRPr="006B746A">
        <w:rPr>
          <w:lang w:val="it-IT"/>
        </w:rPr>
        <w:t>O</w:t>
      </w:r>
    </w:p>
    <w:p w:rsidR="00EF43FE" w:rsidRPr="00FA67DA" w:rsidRDefault="00EF43FE" w:rsidP="006822A1">
      <w:pPr>
        <w:pStyle w:val="BodyText"/>
        <w:ind w:firstLine="720"/>
      </w:pPr>
      <w:r>
        <w:t>- Initial Temperature: 20.4</w:t>
      </w:r>
      <w:r w:rsidRPr="00FA67DA">
        <w:t xml:space="preserve"> K</w:t>
      </w:r>
    </w:p>
    <w:p w:rsidR="00EF43FE" w:rsidRPr="00FA67DA" w:rsidRDefault="00EF43FE" w:rsidP="006822A1">
      <w:pPr>
        <w:pStyle w:val="BodyText"/>
        <w:ind w:firstLine="720"/>
      </w:pPr>
      <w:r>
        <w:t>- Initial pressure:   5 * 10-5</w:t>
      </w:r>
      <w:r w:rsidRPr="00FA67DA">
        <w:t xml:space="preserve"> mbar</w:t>
      </w:r>
    </w:p>
    <w:p w:rsidR="00EF43FE" w:rsidRPr="00944055" w:rsidRDefault="00EF43FE" w:rsidP="006822A1">
      <w:pPr>
        <w:pStyle w:val="BodyText"/>
        <w:ind w:firstLine="720"/>
      </w:pPr>
      <w:r w:rsidRPr="00944055">
        <w:t>-</w:t>
      </w:r>
      <w:r>
        <w:t xml:space="preserve"> Initial gas cell pressure: 7.54</w:t>
      </w:r>
      <w:r w:rsidRPr="00944055">
        <w:t xml:space="preserve"> Torr</w:t>
      </w:r>
    </w:p>
    <w:p w:rsidR="00EF43FE" w:rsidRPr="006B746A" w:rsidRDefault="00EF43FE" w:rsidP="006822A1">
      <w:pPr>
        <w:pStyle w:val="BodyText"/>
        <w:ind w:firstLine="720"/>
        <w:rPr>
          <w:lang w:val="fr-FR"/>
        </w:rPr>
      </w:pPr>
      <w:r w:rsidRPr="006B746A">
        <w:rPr>
          <w:lang w:val="fr-FR"/>
        </w:rPr>
        <w:t>- Deposition pressure:  1 * 10-7 mbar</w:t>
      </w:r>
    </w:p>
    <w:p w:rsidR="00EF43FE" w:rsidRPr="006B746A" w:rsidRDefault="00EF43FE" w:rsidP="006822A1">
      <w:pPr>
        <w:pStyle w:val="BodyText"/>
        <w:ind w:firstLine="720"/>
        <w:rPr>
          <w:lang w:val="fr-FR"/>
        </w:rPr>
      </w:pPr>
      <w:r w:rsidRPr="006B746A">
        <w:rPr>
          <w:lang w:val="fr-FR"/>
        </w:rPr>
        <w:t>- Laser signal:  324.2 mV</w:t>
      </w:r>
    </w:p>
    <w:p w:rsidR="00EF43FE" w:rsidRPr="00C45DE2" w:rsidRDefault="00EF43FE" w:rsidP="006822A1">
      <w:pPr>
        <w:pStyle w:val="BodyText"/>
        <w:ind w:firstLine="720"/>
      </w:pPr>
      <w:r w:rsidRPr="00C45DE2">
        <w:t>- Deposition time: 20 min</w:t>
      </w:r>
    </w:p>
    <w:p w:rsidR="00EF43FE" w:rsidRDefault="00EF43FE" w:rsidP="006822A1">
      <w:pPr>
        <w:pStyle w:val="BodyText"/>
        <w:ind w:firstLine="720"/>
      </w:pPr>
      <w:r w:rsidRPr="00C45DE2">
        <w:t>- p</w:t>
      </w:r>
      <w:r w:rsidRPr="005C0D3F">
        <w:t>ressur</w:t>
      </w:r>
      <w:r>
        <w:t>e after deposition: 1.5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6822A1">
      <w:pPr>
        <w:pStyle w:val="BodyText"/>
      </w:pPr>
      <w:r w:rsidRPr="00156FEF">
        <w:t xml:space="preserve">- final gas </w:t>
      </w:r>
      <w:r>
        <w:t xml:space="preserve">cell pressure = 6.35 </w:t>
      </w:r>
      <w:r w:rsidRPr="008902CE">
        <w:t>T</w:t>
      </w:r>
      <w:r>
        <w:t>orr</w:t>
      </w:r>
    </w:p>
    <w:p w:rsidR="00EF43FE" w:rsidRDefault="00EF43FE" w:rsidP="006822A1">
      <w:pPr>
        <w:pStyle w:val="BodyText"/>
      </w:pPr>
      <w:r>
        <w:t>19:18</w:t>
      </w:r>
      <w:r>
        <w:tab/>
        <w:t>Laser turned off</w:t>
      </w:r>
    </w:p>
    <w:p w:rsidR="00EF43FE" w:rsidRDefault="00EF43FE" w:rsidP="006822A1">
      <w:pPr>
        <w:pStyle w:val="BodyText"/>
      </w:pPr>
      <w:r>
        <w:t>19:19</w:t>
      </w:r>
      <w:r>
        <w:tab/>
        <w:t>Head rotated</w:t>
      </w:r>
    </w:p>
    <w:p w:rsidR="00EF43FE" w:rsidRPr="006B746A" w:rsidRDefault="00EF43FE" w:rsidP="00725281">
      <w:pPr>
        <w:spacing w:after="0"/>
        <w:rPr>
          <w:b/>
        </w:rPr>
      </w:pPr>
      <w:r w:rsidRPr="006B746A">
        <w:rPr>
          <w:b/>
        </w:rPr>
        <w:t>19:20</w:t>
      </w:r>
      <w:r w:rsidRPr="006B746A">
        <w:rPr>
          <w:b/>
        </w:rPr>
        <w:tab/>
      </w:r>
      <w:r w:rsidRPr="006B746A">
        <w:rPr>
          <w:b/>
          <w:color w:val="339966"/>
        </w:rPr>
        <w:t xml:space="preserve">ASW_2021_05_07_0001 </w:t>
      </w:r>
    </w:p>
    <w:p w:rsidR="00EF43FE" w:rsidRDefault="00EF43FE" w:rsidP="00725281">
      <w:pPr>
        <w:ind w:left="720"/>
        <w:rPr>
          <w:lang w:val="fr-FR"/>
        </w:rPr>
      </w:pPr>
      <w:r w:rsidRPr="00944055">
        <w:rPr>
          <w:lang w:val="fr-FR"/>
        </w:rPr>
        <w:t>512 scans</w:t>
      </w:r>
      <w:r w:rsidRPr="00944055">
        <w:rPr>
          <w:lang w:val="fr-FR"/>
        </w:rPr>
        <w:tab/>
        <w:t>1 cm</w:t>
      </w:r>
      <w:r w:rsidRPr="00944055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3.33</w:t>
      </w:r>
      <w:r>
        <w:rPr>
          <w:lang w:val="fr-FR"/>
        </w:rPr>
        <w:br/>
        <w:t>p = 5.2</w:t>
      </w:r>
      <w:r w:rsidRPr="00944055">
        <w:rPr>
          <w:lang w:val="fr-FR"/>
        </w:rPr>
        <w:t xml:space="preserve"> x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20.4</w:t>
      </w:r>
      <w:r w:rsidRPr="00944055">
        <w:rPr>
          <w:lang w:val="fr-FR"/>
        </w:rPr>
        <w:t xml:space="preserve">K </w:t>
      </w:r>
    </w:p>
    <w:p w:rsidR="00EF43FE" w:rsidRPr="006B746A" w:rsidRDefault="00EF43FE" w:rsidP="00725281">
      <w:pPr>
        <w:rPr>
          <w:color w:val="FF0000"/>
        </w:rPr>
      </w:pPr>
      <w:r w:rsidRPr="006B746A">
        <w:rPr>
          <w:color w:val="FF0000"/>
        </w:rPr>
        <w:t xml:space="preserve">Weired Baseline </w:t>
      </w:r>
    </w:p>
    <w:p w:rsidR="00EF43FE" w:rsidRPr="00AF7AA9" w:rsidRDefault="00EF43FE" w:rsidP="00725281">
      <w:pPr>
        <w:rPr>
          <w:color w:val="FF0000"/>
        </w:rPr>
      </w:pPr>
      <w:r w:rsidRPr="00AF7AA9">
        <w:rPr>
          <w:color w:val="FF0000"/>
        </w:rPr>
        <w:t>19 :35 - Cryo off – START AGAIN TOMORROW (Macro 20 scans)</w:t>
      </w:r>
    </w:p>
    <w:p w:rsidR="00EF43FE" w:rsidRPr="006B746A" w:rsidRDefault="00EF43FE" w:rsidP="00725281">
      <w:pPr>
        <w:rPr>
          <w:color w:val="FF0000"/>
        </w:rPr>
      </w:pPr>
      <w:r w:rsidRPr="006B746A">
        <w:rPr>
          <w:color w:val="FF0000"/>
        </w:rPr>
        <w:t>Clean surface !!</w:t>
      </w:r>
    </w:p>
    <w:p w:rsidR="00EF43FE" w:rsidRPr="006B746A" w:rsidRDefault="00EF43FE" w:rsidP="00725281">
      <w:pPr>
        <w:rPr>
          <w:color w:val="FF0000"/>
        </w:rPr>
      </w:pPr>
    </w:p>
    <w:p w:rsidR="00EF43FE" w:rsidRDefault="00EF43FE" w:rsidP="00F5579A">
      <w:pPr>
        <w:pStyle w:val="Heading1"/>
      </w:pPr>
      <w:r>
        <w:t>Friday 08</w:t>
      </w:r>
      <w:r w:rsidRPr="00E863B6">
        <w:rPr>
          <w:vertAlign w:val="superscript"/>
        </w:rPr>
        <w:t>th</w:t>
      </w:r>
      <w:r>
        <w:t xml:space="preserve"> May 2021</w:t>
      </w:r>
      <w:r w:rsidRPr="00C83453">
        <w:tab/>
      </w:r>
      <w:r>
        <w:t>(VD)</w:t>
      </w:r>
    </w:p>
    <w:p w:rsidR="00EF43FE" w:rsidRPr="00F5579A" w:rsidRDefault="00EF43FE" w:rsidP="00F5579A">
      <w:r>
        <w:t>12:25 T = 277.9</w:t>
      </w:r>
      <w:r>
        <w:tab/>
        <w:t>P = 1.9 * 10-9</w:t>
      </w:r>
    </w:p>
    <w:p w:rsidR="00EF43FE" w:rsidRDefault="00EF43FE" w:rsidP="00F5579A">
      <w:r>
        <w:t>12:30 T set up 300K (P rise to 5 * 10-7)</w:t>
      </w:r>
    </w:p>
    <w:p w:rsidR="00EF43FE" w:rsidRDefault="00EF43FE" w:rsidP="00F5579A">
      <w:r>
        <w:t>12:56 T = 300 P = 9.2 * 10-9</w:t>
      </w:r>
    </w:p>
    <w:p w:rsidR="00EF43FE" w:rsidRDefault="00EF43FE" w:rsidP="00F5579A">
      <w:r>
        <w:t>12:58 heater turn 0 (manual)</w:t>
      </w:r>
    </w:p>
    <w:p w:rsidR="00EF43FE" w:rsidRPr="006B746A" w:rsidRDefault="00EF43FE" w:rsidP="00F5579A">
      <w:pPr>
        <w:rPr>
          <w:lang w:val="fr-FR"/>
        </w:rPr>
      </w:pPr>
      <w:r w:rsidRPr="006B746A">
        <w:rPr>
          <w:lang w:val="fr-FR"/>
        </w:rPr>
        <w:t xml:space="preserve">13:10 </w:t>
      </w:r>
      <w:r w:rsidRPr="006B746A">
        <w:rPr>
          <w:lang w:val="fr-FR"/>
        </w:rPr>
        <w:tab/>
        <w:t>T = 297.3</w:t>
      </w:r>
      <w:r w:rsidRPr="006B746A">
        <w:rPr>
          <w:lang w:val="fr-FR"/>
        </w:rPr>
        <w:tab/>
        <w:t>P = 6.9 e-9</w:t>
      </w:r>
    </w:p>
    <w:p w:rsidR="00EF43FE" w:rsidRPr="006B746A" w:rsidRDefault="00EF43FE" w:rsidP="00F5579A">
      <w:pPr>
        <w:rPr>
          <w:lang w:val="fr-FR"/>
        </w:rPr>
      </w:pPr>
      <w:r w:rsidRPr="006B746A">
        <w:rPr>
          <w:lang w:val="fr-FR"/>
        </w:rPr>
        <w:t>13:10 Cryo ON</w:t>
      </w:r>
    </w:p>
    <w:p w:rsidR="00EF43FE" w:rsidRPr="006B746A" w:rsidRDefault="00EF43FE" w:rsidP="00F5579A">
      <w:pPr>
        <w:rPr>
          <w:lang w:val="fr-FR"/>
        </w:rPr>
      </w:pPr>
      <w:r w:rsidRPr="006B746A">
        <w:rPr>
          <w:lang w:val="fr-FR"/>
        </w:rPr>
        <w:t>14:05 T = 132.5</w:t>
      </w:r>
      <w:r w:rsidRPr="006B746A">
        <w:rPr>
          <w:lang w:val="fr-FR"/>
        </w:rPr>
        <w:tab/>
        <w:t>P = 2.2 * 10-9</w:t>
      </w:r>
    </w:p>
    <w:p w:rsidR="00EF43FE" w:rsidRPr="00F5579A" w:rsidRDefault="00EF43FE" w:rsidP="00F5579A">
      <w:r>
        <w:t>14:16</w:t>
      </w:r>
      <w:r>
        <w:tab/>
        <w:t>MCT Detector cooled</w:t>
      </w:r>
    </w:p>
    <w:p w:rsidR="00EF43FE" w:rsidRPr="000A6025" w:rsidRDefault="00EF43FE" w:rsidP="006822A1">
      <w:pPr>
        <w:pStyle w:val="BodyText"/>
      </w:pPr>
      <w:r>
        <w:pict>
          <v:shape id="_x0000_i1075" type="#_x0000_t75" style="width:449.25pt;height:313.5pt">
            <v:imagedata r:id="rId55" o:title=""/>
          </v:shape>
        </w:pict>
      </w:r>
    </w:p>
    <w:p w:rsidR="00EF43FE" w:rsidRDefault="00EF43FE" w:rsidP="00E54E6D">
      <w:pPr>
        <w:pStyle w:val="Heading1"/>
      </w:pPr>
      <w:r w:rsidRPr="00C83453">
        <w:t>Background scan</w:t>
      </w:r>
      <w:r>
        <w:t>(s) #1</w:t>
      </w:r>
    </w:p>
    <w:p w:rsidR="00EF43FE" w:rsidRPr="006822A1" w:rsidRDefault="00EF43FE" w:rsidP="00E54E6D">
      <w:pPr>
        <w:pStyle w:val="BodyText"/>
        <w:spacing w:after="0"/>
        <w:rPr>
          <w:color w:val="339966"/>
        </w:rPr>
      </w:pPr>
      <w:r>
        <w:rPr>
          <w:b/>
        </w:rPr>
        <w:t>15</w:t>
      </w:r>
      <w:r w:rsidRPr="006822A1">
        <w:rPr>
          <w:b/>
        </w:rPr>
        <w:t>:</w:t>
      </w:r>
      <w:r>
        <w:rPr>
          <w:b/>
        </w:rPr>
        <w:t>35</w:t>
      </w:r>
      <w:r>
        <w:rPr>
          <w:b/>
          <w:color w:val="339966"/>
        </w:rPr>
        <w:tab/>
        <w:t>BG20210508</w:t>
      </w:r>
      <w:r w:rsidRPr="006822A1">
        <w:rPr>
          <w:b/>
          <w:color w:val="339966"/>
        </w:rPr>
        <w:t>_01</w:t>
      </w:r>
      <w:r w:rsidRPr="006822A1">
        <w:rPr>
          <w:color w:val="339966"/>
        </w:rPr>
        <w:tab/>
      </w:r>
    </w:p>
    <w:p w:rsidR="00EF43FE" w:rsidRPr="006B746A" w:rsidRDefault="00EF43FE" w:rsidP="00E54E6D">
      <w:pPr>
        <w:ind w:left="720"/>
      </w:pPr>
      <w:r w:rsidRPr="006B746A">
        <w:t>512 scans</w:t>
      </w:r>
      <w:r w:rsidRPr="006B746A">
        <w:tab/>
        <w:t>res = 1 cm</w:t>
      </w:r>
      <w:r w:rsidRPr="006B746A">
        <w:rPr>
          <w:vertAlign w:val="superscript"/>
        </w:rPr>
        <w:t>-1</w:t>
      </w:r>
      <w:r w:rsidRPr="006B746A">
        <w:tab/>
        <w:t>signal = 3.88</w:t>
      </w:r>
      <w:r w:rsidRPr="006B746A">
        <w:br/>
        <w:t>p = 1.6 10</w:t>
      </w:r>
      <w:r w:rsidRPr="006B746A">
        <w:rPr>
          <w:vertAlign w:val="superscript"/>
        </w:rPr>
        <w:t>-9</w:t>
      </w:r>
      <w:r w:rsidRPr="006B746A">
        <w:t xml:space="preserve"> mbar </w:t>
      </w:r>
      <w:r w:rsidRPr="006B746A">
        <w:tab/>
        <w:t>T = 20.5 K</w:t>
      </w:r>
    </w:p>
    <w:p w:rsidR="00EF43FE" w:rsidRDefault="00EF43FE" w:rsidP="00E54E6D">
      <w:r w:rsidRPr="00F11F32">
        <w:t>15 :21</w:t>
      </w:r>
      <w:r w:rsidRPr="00F11F32">
        <w:tab/>
        <w:t>Laser On</w:t>
      </w:r>
    </w:p>
    <w:p w:rsidR="00EF43FE" w:rsidRPr="006B746A" w:rsidRDefault="00EF43FE" w:rsidP="005020E4">
      <w:pPr>
        <w:pStyle w:val="Heading2"/>
      </w:pPr>
      <w:r w:rsidRPr="006B746A">
        <w:t xml:space="preserve">Deposition #17: H2O @ 20K </w:t>
      </w:r>
    </w:p>
    <w:p w:rsidR="00EF43FE" w:rsidRPr="006B746A" w:rsidRDefault="00EF43FE" w:rsidP="005020E4">
      <w:r w:rsidRPr="006B746A">
        <w:t xml:space="preserve">16:00 </w:t>
      </w:r>
      <w:r w:rsidRPr="006B746A">
        <w:tab/>
        <w:t>20 min @ 1x10-7 mbar H</w:t>
      </w:r>
      <w:r w:rsidRPr="006B746A">
        <w:rPr>
          <w:vertAlign w:val="subscript"/>
        </w:rPr>
        <w:t>2</w:t>
      </w:r>
      <w:r w:rsidRPr="006B746A">
        <w:t>O</w:t>
      </w:r>
    </w:p>
    <w:p w:rsidR="00EF43FE" w:rsidRPr="006B746A" w:rsidRDefault="00EF43FE" w:rsidP="005020E4">
      <w:pPr>
        <w:pStyle w:val="BodyText"/>
        <w:ind w:firstLine="720"/>
      </w:pPr>
      <w:r w:rsidRPr="006B746A">
        <w:t>- Initial Temperature: 20.5 K</w:t>
      </w:r>
    </w:p>
    <w:p w:rsidR="00EF43FE" w:rsidRPr="006B746A" w:rsidRDefault="00EF43FE" w:rsidP="005020E4">
      <w:pPr>
        <w:pStyle w:val="BodyText"/>
        <w:ind w:firstLine="720"/>
      </w:pPr>
      <w:r w:rsidRPr="006B746A">
        <w:t>- Initial pressure:   1.5 * 10-9 mbar</w:t>
      </w:r>
    </w:p>
    <w:p w:rsidR="00EF43FE" w:rsidRPr="006B746A" w:rsidRDefault="00EF43FE" w:rsidP="005020E4">
      <w:pPr>
        <w:pStyle w:val="BodyText"/>
        <w:ind w:firstLine="720"/>
      </w:pPr>
      <w:r w:rsidRPr="006B746A">
        <w:t>- Initial gas cell pressure: 7.10 Torr</w:t>
      </w:r>
    </w:p>
    <w:p w:rsidR="00EF43FE" w:rsidRPr="006B746A" w:rsidRDefault="00EF43FE" w:rsidP="005020E4">
      <w:pPr>
        <w:pStyle w:val="BodyText"/>
        <w:ind w:firstLine="720"/>
      </w:pPr>
      <w:r w:rsidRPr="006B746A">
        <w:t>- Deposition pressure:  1 * 10-7 mbar</w:t>
      </w:r>
    </w:p>
    <w:p w:rsidR="00EF43FE" w:rsidRPr="006B746A" w:rsidRDefault="00EF43FE" w:rsidP="005020E4">
      <w:pPr>
        <w:pStyle w:val="BodyText"/>
        <w:ind w:firstLine="720"/>
      </w:pPr>
      <w:r w:rsidRPr="006B746A">
        <w:t>- Laser signal:  324.3 mV</w:t>
      </w:r>
    </w:p>
    <w:p w:rsidR="00EF43FE" w:rsidRPr="006B746A" w:rsidRDefault="00EF43FE" w:rsidP="005020E4">
      <w:pPr>
        <w:pStyle w:val="BodyText"/>
        <w:ind w:firstLine="720"/>
      </w:pPr>
      <w:r w:rsidRPr="006B746A">
        <w:t>- Deposition time: 20 min</w:t>
      </w:r>
    </w:p>
    <w:p w:rsidR="00EF43FE" w:rsidRDefault="00EF43FE" w:rsidP="005020E4">
      <w:pPr>
        <w:pStyle w:val="BodyText"/>
        <w:ind w:firstLine="720"/>
      </w:pPr>
      <w:r w:rsidRPr="00BF372E">
        <w:t>- p</w:t>
      </w:r>
      <w:r w:rsidRPr="005C0D3F">
        <w:t>ressur</w:t>
      </w:r>
      <w:r>
        <w:t>e after deposition: 1.</w:t>
      </w:r>
      <w:r w:rsidRPr="005C0D3F">
        <w:t xml:space="preserve"> * 1</w:t>
      </w:r>
      <w:r>
        <w:t xml:space="preserve">0-8 </w:t>
      </w:r>
      <w:r w:rsidRPr="00156FEF">
        <w:t>mbar</w:t>
      </w:r>
    </w:p>
    <w:p w:rsidR="00EF43FE" w:rsidRDefault="00EF43FE" w:rsidP="005020E4">
      <w:pPr>
        <w:pStyle w:val="BodyText"/>
      </w:pPr>
      <w:r w:rsidRPr="00156FEF">
        <w:t xml:space="preserve">- final gas </w:t>
      </w:r>
      <w:r>
        <w:t xml:space="preserve">cell pressure = 5.96 </w:t>
      </w:r>
      <w:r w:rsidRPr="008902CE">
        <w:t>T</w:t>
      </w:r>
      <w:r>
        <w:t>orr</w:t>
      </w:r>
    </w:p>
    <w:p w:rsidR="00EF43FE" w:rsidRDefault="00EF43FE" w:rsidP="00BF372E">
      <w:pPr>
        <w:pStyle w:val="BodyText"/>
      </w:pPr>
      <w:r>
        <w:t>16:21</w:t>
      </w:r>
      <w:r>
        <w:tab/>
        <w:t>Laser turned off</w:t>
      </w:r>
    </w:p>
    <w:p w:rsidR="00EF43FE" w:rsidRDefault="00EF43FE" w:rsidP="00BF372E">
      <w:pPr>
        <w:pStyle w:val="BodyText"/>
      </w:pPr>
      <w:r>
        <w:t>16:22</w:t>
      </w:r>
      <w:r>
        <w:tab/>
        <w:t>Head rotated</w:t>
      </w:r>
    </w:p>
    <w:p w:rsidR="00EF43FE" w:rsidRPr="006B746A" w:rsidRDefault="00EF43FE" w:rsidP="00BF372E">
      <w:pPr>
        <w:spacing w:after="0"/>
        <w:rPr>
          <w:b/>
        </w:rPr>
      </w:pPr>
      <w:r w:rsidRPr="006B746A">
        <w:rPr>
          <w:b/>
        </w:rPr>
        <w:t>16:23</w:t>
      </w:r>
      <w:r w:rsidRPr="006B746A">
        <w:rPr>
          <w:b/>
        </w:rPr>
        <w:tab/>
      </w:r>
      <w:r w:rsidRPr="006B746A">
        <w:rPr>
          <w:b/>
          <w:color w:val="339966"/>
        </w:rPr>
        <w:t xml:space="preserve">ASW_2021_05_07_0001 </w:t>
      </w:r>
    </w:p>
    <w:p w:rsidR="00EF43FE" w:rsidRPr="006B746A" w:rsidRDefault="00EF43FE" w:rsidP="00BF372E">
      <w:pPr>
        <w:ind w:left="720"/>
      </w:pPr>
      <w:r w:rsidRPr="006B746A">
        <w:t>512 scans</w:t>
      </w:r>
      <w:r w:rsidRPr="006B746A">
        <w:tab/>
        <w:t>1 cm</w:t>
      </w:r>
      <w:r w:rsidRPr="006B746A">
        <w:rPr>
          <w:vertAlign w:val="superscript"/>
        </w:rPr>
        <w:t>-1</w:t>
      </w:r>
      <w:r w:rsidRPr="006B746A">
        <w:t xml:space="preserve"> res</w:t>
      </w:r>
      <w:r w:rsidRPr="006B746A">
        <w:tab/>
        <w:t>signal 3.50</w:t>
      </w:r>
      <w:r w:rsidRPr="006B746A">
        <w:br/>
        <w:t>p = 5.4 x 10</w:t>
      </w:r>
      <w:r w:rsidRPr="006B746A">
        <w:rPr>
          <w:vertAlign w:val="superscript"/>
        </w:rPr>
        <w:t>-9</w:t>
      </w:r>
      <w:r w:rsidRPr="006B746A">
        <w:t xml:space="preserve"> mbar</w:t>
      </w:r>
      <w:r w:rsidRPr="006B746A">
        <w:tab/>
        <w:t xml:space="preserve">T = 20.6K </w:t>
      </w:r>
    </w:p>
    <w:p w:rsidR="00EF43FE" w:rsidRPr="00C87BD1" w:rsidRDefault="00EF43FE" w:rsidP="00C87BD1">
      <w:pPr>
        <w:rPr>
          <w:color w:val="FF0000"/>
        </w:rPr>
      </w:pPr>
      <w:r w:rsidRPr="00C87BD1">
        <w:rPr>
          <w:color w:val="FF0000"/>
        </w:rPr>
        <w:t>Still weired background … (will try to turn the chamber more before next scan !)</w:t>
      </w:r>
    </w:p>
    <w:p w:rsidR="00EF43FE" w:rsidRPr="00BF372E" w:rsidRDefault="00EF43FE" w:rsidP="00C87BD1">
      <w:pPr>
        <w:spacing w:after="0"/>
        <w:rPr>
          <w:b/>
          <w:lang w:val="fr-FR"/>
        </w:rPr>
      </w:pPr>
      <w:r w:rsidRPr="00BF372E">
        <w:rPr>
          <w:b/>
          <w:lang w:val="fr-FR"/>
        </w:rPr>
        <w:t>16</w:t>
      </w:r>
      <w:r>
        <w:rPr>
          <w:b/>
          <w:lang w:val="fr-FR"/>
        </w:rPr>
        <w:t>:38</w:t>
      </w:r>
      <w:r w:rsidRPr="00BF372E">
        <w:rPr>
          <w:b/>
          <w:lang w:val="fr-FR"/>
        </w:rPr>
        <w:tab/>
      </w:r>
      <w:r>
        <w:rPr>
          <w:b/>
          <w:color w:val="339966"/>
          <w:lang w:val="fr-FR"/>
        </w:rPr>
        <w:t>ASW_2021_05_07_0002</w:t>
      </w:r>
    </w:p>
    <w:p w:rsidR="00EF43FE" w:rsidRDefault="00EF43FE" w:rsidP="00C87BD1">
      <w:pPr>
        <w:ind w:left="720"/>
        <w:rPr>
          <w:lang w:val="fr-FR"/>
        </w:rPr>
      </w:pPr>
      <w:r w:rsidRPr="00BF372E">
        <w:rPr>
          <w:lang w:val="fr-FR"/>
        </w:rPr>
        <w:t>512 scans</w:t>
      </w:r>
      <w:r w:rsidRPr="00BF372E">
        <w:rPr>
          <w:lang w:val="fr-FR"/>
        </w:rPr>
        <w:tab/>
        <w:t>1 cm</w:t>
      </w:r>
      <w:r w:rsidRPr="00BF372E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3.52</w:t>
      </w:r>
      <w:r>
        <w:rPr>
          <w:lang w:val="fr-FR"/>
        </w:rPr>
        <w:br/>
        <w:t>p = 3.3</w:t>
      </w:r>
      <w:r w:rsidRPr="00BF372E">
        <w:rPr>
          <w:lang w:val="fr-FR"/>
        </w:rPr>
        <w:t xml:space="preserve"> x 10</w:t>
      </w:r>
      <w:r w:rsidRPr="00BF372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BF372E">
        <w:rPr>
          <w:lang w:val="fr-FR"/>
        </w:rPr>
        <w:t xml:space="preserve">K </w:t>
      </w:r>
    </w:p>
    <w:p w:rsidR="00EF43FE" w:rsidRPr="00BF372E" w:rsidRDefault="00EF43FE" w:rsidP="00583CF6">
      <w:pPr>
        <w:spacing w:after="0"/>
        <w:rPr>
          <w:b/>
          <w:lang w:val="fr-FR"/>
        </w:rPr>
      </w:pPr>
      <w:r w:rsidRPr="00BF372E">
        <w:rPr>
          <w:b/>
          <w:lang w:val="fr-FR"/>
        </w:rPr>
        <w:t>16</w:t>
      </w:r>
      <w:r>
        <w:rPr>
          <w:b/>
          <w:lang w:val="fr-FR"/>
        </w:rPr>
        <w:t>:53</w:t>
      </w:r>
      <w:r w:rsidRPr="00BF372E">
        <w:rPr>
          <w:b/>
          <w:lang w:val="fr-FR"/>
        </w:rPr>
        <w:tab/>
      </w:r>
      <w:r>
        <w:rPr>
          <w:b/>
          <w:color w:val="339966"/>
          <w:lang w:val="fr-FR"/>
        </w:rPr>
        <w:t>ASW_2021_05_07_0003</w:t>
      </w:r>
    </w:p>
    <w:p w:rsidR="00EF43FE" w:rsidRDefault="00EF43FE" w:rsidP="00583CF6">
      <w:pPr>
        <w:ind w:left="720"/>
        <w:rPr>
          <w:lang w:val="fr-FR"/>
        </w:rPr>
      </w:pPr>
      <w:r w:rsidRPr="00BF372E">
        <w:rPr>
          <w:lang w:val="fr-FR"/>
        </w:rPr>
        <w:t>512 scans</w:t>
      </w:r>
      <w:r w:rsidRPr="00BF372E">
        <w:rPr>
          <w:lang w:val="fr-FR"/>
        </w:rPr>
        <w:tab/>
        <w:t>1 cm</w:t>
      </w:r>
      <w:r w:rsidRPr="00BF372E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3.73</w:t>
      </w:r>
      <w:r>
        <w:rPr>
          <w:lang w:val="fr-FR"/>
        </w:rPr>
        <w:br/>
        <w:t>p = 2.4</w:t>
      </w:r>
      <w:r w:rsidRPr="00BF372E">
        <w:rPr>
          <w:lang w:val="fr-FR"/>
        </w:rPr>
        <w:t xml:space="preserve"> x 10</w:t>
      </w:r>
      <w:r w:rsidRPr="00BF372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20.5</w:t>
      </w:r>
      <w:r w:rsidRPr="00BF372E">
        <w:rPr>
          <w:lang w:val="fr-FR"/>
        </w:rPr>
        <w:t xml:space="preserve">K </w:t>
      </w:r>
    </w:p>
    <w:p w:rsidR="00EF43FE" w:rsidRDefault="00EF43FE" w:rsidP="00BC3116">
      <w:pPr>
        <w:pStyle w:val="Heading2"/>
      </w:pPr>
      <w:r>
        <w:t>Annealing to 100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534E08">
        <w:tc>
          <w:tcPr>
            <w:tcW w:w="1350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534E08">
        <w:tc>
          <w:tcPr>
            <w:tcW w:w="1350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17:15</w:t>
            </w:r>
          </w:p>
        </w:tc>
        <w:tc>
          <w:tcPr>
            <w:tcW w:w="1287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381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3.71</w:t>
            </w:r>
          </w:p>
        </w:tc>
      </w:tr>
      <w:tr w:rsidR="00EF43FE" w:rsidTr="00534E08">
        <w:tc>
          <w:tcPr>
            <w:tcW w:w="1350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17:30</w:t>
            </w:r>
          </w:p>
        </w:tc>
        <w:tc>
          <w:tcPr>
            <w:tcW w:w="1287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381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3.72</w:t>
            </w:r>
          </w:p>
        </w:tc>
      </w:tr>
      <w:tr w:rsidR="00EF43FE" w:rsidTr="00534E08">
        <w:tc>
          <w:tcPr>
            <w:tcW w:w="1350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17:45</w:t>
            </w:r>
          </w:p>
        </w:tc>
        <w:tc>
          <w:tcPr>
            <w:tcW w:w="1287" w:type="dxa"/>
          </w:tcPr>
          <w:p w:rsidR="00EF43FE" w:rsidRPr="00AC0030" w:rsidRDefault="00EF43FE" w:rsidP="00534E08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381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534E08">
            <w:pPr>
              <w:pStyle w:val="BodyText"/>
              <w:rPr>
                <w:lang w:val="fr-FR"/>
              </w:rPr>
            </w:pPr>
          </w:p>
        </w:tc>
      </w:tr>
    </w:tbl>
    <w:p w:rsidR="00EF43FE" w:rsidRDefault="00EF43FE" w:rsidP="00583CF6">
      <w:pPr>
        <w:rPr>
          <w:lang w:val="fr-FR"/>
        </w:rPr>
      </w:pPr>
    </w:p>
    <w:p w:rsidR="00EF43FE" w:rsidRPr="003D1BE8" w:rsidRDefault="00EF43FE" w:rsidP="00583CF6">
      <w:r w:rsidRPr="003D1BE8">
        <w:t>Set up heater at 130 before end of scan 0006</w:t>
      </w:r>
    </w:p>
    <w:p w:rsidR="00EF43FE" w:rsidRDefault="00EF43FE" w:rsidP="00C87BD1">
      <w:pPr>
        <w:rPr>
          <w:b/>
          <w:color w:val="339966"/>
        </w:rPr>
      </w:pPr>
      <w:r>
        <w:t xml:space="preserve">17 :58 </w:t>
      </w:r>
      <w:r w:rsidRPr="003D1BE8">
        <w:t xml:space="preserve">Annealing to 130K </w:t>
      </w:r>
      <w:r w:rsidRPr="003D1BE8">
        <w:rPr>
          <w:b/>
          <w:color w:val="339966"/>
        </w:rPr>
        <w:t>ASW_2021_05_07_000</w:t>
      </w:r>
      <w:r>
        <w:rPr>
          <w:b/>
          <w:color w:val="339966"/>
        </w:rPr>
        <w:t xml:space="preserve">7 </w:t>
      </w:r>
    </w:p>
    <w:p w:rsidR="00EF43FE" w:rsidRPr="00231AAB" w:rsidRDefault="00EF43FE" w:rsidP="00C87BD1">
      <w:r w:rsidRPr="00231AAB">
        <w:t xml:space="preserve">Macro 100 scans exit at loop 72 </w:t>
      </w:r>
      <w:r>
        <w:t>(up to scan 79)</w:t>
      </w:r>
    </w:p>
    <w:p w:rsidR="00EF43FE" w:rsidRDefault="00EF43FE" w:rsidP="00C87BD1">
      <w:r>
        <w:t>09-05</w:t>
      </w:r>
    </w:p>
    <w:p w:rsidR="00EF43FE" w:rsidRDefault="00EF43FE" w:rsidP="00C87BD1">
      <w:r>
        <w:t>11:15 MCT Detector cooled</w:t>
      </w:r>
    </w:p>
    <w:p w:rsidR="00EF43FE" w:rsidRDefault="00EF43FE" w:rsidP="00C87BD1">
      <w:r>
        <w:t>11:15 T = 130.0K</w:t>
      </w:r>
      <w:r>
        <w:tab/>
        <w:t>P = 4.6*10e-9</w:t>
      </w:r>
    </w:p>
    <w:p w:rsidR="00EF43FE" w:rsidRDefault="00EF43FE" w:rsidP="00C87BD1">
      <w:r>
        <w:t>11:43</w:t>
      </w:r>
    </w:p>
    <w:p w:rsidR="00EF43FE" w:rsidRPr="00231AAB" w:rsidRDefault="00EF43FE" w:rsidP="00C87BD1">
      <w:r>
        <w:pict>
          <v:shape id="_x0000_i1076" type="#_x0000_t75" style="width:449.25pt;height:313.5pt">
            <v:imagedata r:id="rId56" o:title=""/>
          </v:shape>
        </w:pict>
      </w:r>
    </w:p>
    <w:p w:rsidR="00EF43FE" w:rsidRPr="006B746A" w:rsidRDefault="00EF43FE" w:rsidP="009B3E7E">
      <w:pPr>
        <w:spacing w:after="0"/>
        <w:rPr>
          <w:b/>
          <w:lang w:val="fr-FR"/>
        </w:rPr>
      </w:pPr>
      <w:r w:rsidRPr="006B746A">
        <w:rPr>
          <w:b/>
          <w:lang w:val="fr-FR"/>
        </w:rPr>
        <w:t>11:45</w:t>
      </w:r>
      <w:r w:rsidRPr="006B746A">
        <w:rPr>
          <w:b/>
          <w:lang w:val="fr-FR"/>
        </w:rPr>
        <w:tab/>
      </w:r>
      <w:r w:rsidRPr="006B746A">
        <w:rPr>
          <w:b/>
          <w:color w:val="339966"/>
          <w:lang w:val="fr-FR"/>
        </w:rPr>
        <w:t>ASW_2021_05_07_0080</w:t>
      </w:r>
    </w:p>
    <w:p w:rsidR="00EF43FE" w:rsidRPr="009B3E7E" w:rsidRDefault="00EF43FE" w:rsidP="009B3E7E">
      <w:pPr>
        <w:ind w:left="720"/>
        <w:rPr>
          <w:lang w:val="fr-FR"/>
        </w:rPr>
      </w:pPr>
      <w:r w:rsidRPr="009B3E7E">
        <w:rPr>
          <w:lang w:val="fr-FR"/>
        </w:rPr>
        <w:t>512 scans</w:t>
      </w:r>
      <w:r w:rsidRPr="009B3E7E">
        <w:rPr>
          <w:lang w:val="fr-FR"/>
        </w:rPr>
        <w:tab/>
        <w:t>1 cm</w:t>
      </w:r>
      <w:r w:rsidRPr="009B3E7E">
        <w:rPr>
          <w:vertAlign w:val="superscript"/>
          <w:lang w:val="fr-FR"/>
        </w:rPr>
        <w:t>-1</w:t>
      </w:r>
      <w:r w:rsidRPr="009B3E7E">
        <w:rPr>
          <w:lang w:val="fr-FR"/>
        </w:rPr>
        <w:t xml:space="preserve"> res</w:t>
      </w:r>
      <w:r w:rsidRPr="009B3E7E">
        <w:rPr>
          <w:lang w:val="fr-FR"/>
        </w:rPr>
        <w:tab/>
        <w:t xml:space="preserve">signal </w:t>
      </w:r>
      <w:r w:rsidRPr="002D2ED7">
        <w:rPr>
          <w:color w:val="FF0000"/>
          <w:lang w:val="fr-FR"/>
        </w:rPr>
        <w:t>0.75</w:t>
      </w:r>
      <w:r w:rsidRPr="009B3E7E">
        <w:rPr>
          <w:lang w:val="fr-FR"/>
        </w:rPr>
        <w:br/>
        <w:t>p = 4.6 x 10</w:t>
      </w:r>
      <w:r w:rsidRPr="009B3E7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9B3E7E">
        <w:rPr>
          <w:lang w:val="fr-FR"/>
        </w:rPr>
        <w:t xml:space="preserve">K </w:t>
      </w:r>
    </w:p>
    <w:p w:rsidR="00EF43FE" w:rsidRPr="006B746A" w:rsidRDefault="00EF43FE" w:rsidP="00C87BD1">
      <w:pPr>
        <w:rPr>
          <w:color w:val="FF0000"/>
        </w:rPr>
      </w:pPr>
      <w:r w:rsidRPr="006B746A">
        <w:rPr>
          <w:color w:val="FF0000"/>
        </w:rPr>
        <w:t>Dodgy Baseline !!! Why ?</w:t>
      </w:r>
    </w:p>
    <w:p w:rsidR="00EF43FE" w:rsidRPr="002F310D" w:rsidRDefault="00EF43FE" w:rsidP="00C87BD1">
      <w:pPr>
        <w:rPr>
          <w:color w:val="FF0000"/>
        </w:rPr>
      </w:pPr>
      <w:r w:rsidRPr="002F310D">
        <w:rPr>
          <w:color w:val="FF0000"/>
        </w:rPr>
        <w:t>(bit of fiddling and ok)</w:t>
      </w:r>
    </w:p>
    <w:p w:rsidR="00EF43FE" w:rsidRPr="006B746A" w:rsidRDefault="00EF43FE" w:rsidP="00C87BD1">
      <w:pPr>
        <w:rPr>
          <w:color w:val="FF0000"/>
        </w:rPr>
      </w:pPr>
    </w:p>
    <w:p w:rsidR="00EF43FE" w:rsidRPr="009B3E7E" w:rsidRDefault="00EF43FE" w:rsidP="00C87BD1">
      <w:pPr>
        <w:rPr>
          <w:color w:val="FF0000"/>
          <w:lang w:val="fr-FR"/>
        </w:rPr>
      </w:pPr>
      <w:r w:rsidRPr="009A734B">
        <w:rPr>
          <w:color w:val="FF0000"/>
          <w:lang w:val="fr-FR"/>
        </w:rPr>
        <w:pict>
          <v:shape id="_x0000_i1077" type="#_x0000_t75" style="width:451.5pt;height:351.75pt">
            <v:imagedata r:id="rId57" o:title=""/>
          </v:shape>
        </w:pict>
      </w:r>
    </w:p>
    <w:p w:rsidR="00EF43FE" w:rsidRPr="002F310D" w:rsidRDefault="00EF43FE" w:rsidP="006272F7">
      <w:pPr>
        <w:spacing w:after="0"/>
        <w:rPr>
          <w:b/>
          <w:lang w:val="fr-FR"/>
        </w:rPr>
      </w:pPr>
      <w:r>
        <w:rPr>
          <w:b/>
          <w:lang w:val="fr-FR"/>
        </w:rPr>
        <w:t>12:1</w:t>
      </w:r>
      <w:r w:rsidRPr="002F310D">
        <w:rPr>
          <w:b/>
          <w:lang w:val="fr-FR"/>
        </w:rPr>
        <w:t>5</w:t>
      </w:r>
      <w:r w:rsidRPr="002F310D">
        <w:rPr>
          <w:b/>
          <w:lang w:val="fr-FR"/>
        </w:rPr>
        <w:tab/>
      </w:r>
      <w:r w:rsidRPr="002F310D">
        <w:rPr>
          <w:b/>
          <w:color w:val="339966"/>
          <w:lang w:val="fr-FR"/>
        </w:rPr>
        <w:t>ASW_2021_05_07_008</w:t>
      </w:r>
      <w:r>
        <w:rPr>
          <w:b/>
          <w:color w:val="339966"/>
          <w:lang w:val="fr-FR"/>
        </w:rPr>
        <w:t>1</w:t>
      </w:r>
    </w:p>
    <w:p w:rsidR="00EF43FE" w:rsidRPr="009B3E7E" w:rsidRDefault="00EF43FE" w:rsidP="006272F7">
      <w:pPr>
        <w:ind w:left="720"/>
        <w:rPr>
          <w:lang w:val="fr-FR"/>
        </w:rPr>
      </w:pPr>
      <w:r w:rsidRPr="009B3E7E">
        <w:rPr>
          <w:lang w:val="fr-FR"/>
        </w:rPr>
        <w:t>512 scans</w:t>
      </w:r>
      <w:r w:rsidRPr="009B3E7E">
        <w:rPr>
          <w:lang w:val="fr-FR"/>
        </w:rPr>
        <w:tab/>
        <w:t>1 cm</w:t>
      </w:r>
      <w:r w:rsidRPr="009B3E7E">
        <w:rPr>
          <w:vertAlign w:val="superscript"/>
          <w:lang w:val="fr-FR"/>
        </w:rPr>
        <w:t>-1</w:t>
      </w:r>
      <w:r w:rsidRPr="009B3E7E">
        <w:rPr>
          <w:lang w:val="fr-FR"/>
        </w:rPr>
        <w:t xml:space="preserve"> res</w:t>
      </w:r>
      <w:r w:rsidRPr="009B3E7E">
        <w:rPr>
          <w:lang w:val="fr-FR"/>
        </w:rPr>
        <w:tab/>
        <w:t xml:space="preserve">signal </w:t>
      </w:r>
      <w:r>
        <w:rPr>
          <w:color w:val="FF0000"/>
          <w:lang w:val="fr-FR"/>
        </w:rPr>
        <w:t>3.13</w:t>
      </w:r>
      <w:r w:rsidRPr="009B3E7E">
        <w:rPr>
          <w:lang w:val="fr-FR"/>
        </w:rPr>
        <w:br/>
        <w:t>p = 4.6 x 10</w:t>
      </w:r>
      <w:r w:rsidRPr="009B3E7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9B3E7E">
        <w:rPr>
          <w:lang w:val="fr-FR"/>
        </w:rPr>
        <w:t xml:space="preserve">K </w:t>
      </w:r>
    </w:p>
    <w:p w:rsidR="00EF43FE" w:rsidRPr="006272F7" w:rsidRDefault="00EF43FE" w:rsidP="006272F7">
      <w:pPr>
        <w:spacing w:after="0"/>
        <w:rPr>
          <w:b/>
        </w:rPr>
      </w:pPr>
      <w:r w:rsidRPr="006272F7">
        <w:rPr>
          <w:b/>
        </w:rPr>
        <w:t>12:30</w:t>
      </w:r>
      <w:r w:rsidRPr="006272F7">
        <w:rPr>
          <w:b/>
        </w:rPr>
        <w:tab/>
      </w:r>
      <w:r w:rsidRPr="006272F7">
        <w:rPr>
          <w:b/>
          <w:color w:val="339966"/>
        </w:rPr>
        <w:t>ASW_2021_05_07_0082</w:t>
      </w:r>
    </w:p>
    <w:p w:rsidR="00EF43FE" w:rsidRDefault="00EF43FE" w:rsidP="006272F7">
      <w:pPr>
        <w:ind w:left="720"/>
      </w:pPr>
      <w:r w:rsidRPr="006272F7">
        <w:t>512 scans</w:t>
      </w:r>
      <w:r w:rsidRPr="006272F7">
        <w:tab/>
        <w:t>1 cm</w:t>
      </w:r>
      <w:r w:rsidRPr="006272F7">
        <w:rPr>
          <w:vertAlign w:val="superscript"/>
        </w:rPr>
        <w:t>-1</w:t>
      </w:r>
      <w:r w:rsidRPr="006272F7">
        <w:t xml:space="preserve"> res</w:t>
      </w:r>
      <w:r w:rsidRPr="006272F7">
        <w:tab/>
        <w:t xml:space="preserve">signal </w:t>
      </w:r>
      <w:r w:rsidRPr="006272F7">
        <w:rPr>
          <w:color w:val="FF0000"/>
        </w:rPr>
        <w:t>3.0 (2.73 at sart and then increase …)</w:t>
      </w:r>
      <w:r w:rsidRPr="006272F7">
        <w:br/>
        <w:t>p = 4.6 x 10</w:t>
      </w:r>
      <w:r w:rsidRPr="006272F7">
        <w:rPr>
          <w:vertAlign w:val="superscript"/>
        </w:rPr>
        <w:t>-9</w:t>
      </w:r>
      <w:r w:rsidRPr="006272F7">
        <w:t xml:space="preserve"> mbar</w:t>
      </w:r>
      <w:r w:rsidRPr="006272F7">
        <w:tab/>
        <w:t xml:space="preserve">T = 130K </w:t>
      </w:r>
    </w:p>
    <w:p w:rsidR="00EF43FE" w:rsidRDefault="00EF43FE" w:rsidP="006272F7">
      <w:r>
        <w:t>Macro 3 scans (not performed – baseline dodgy again)</w:t>
      </w:r>
    </w:p>
    <w:p w:rsidR="00EF43FE" w:rsidRDefault="00EF43FE" w:rsidP="006272F7">
      <w:r>
        <w:t>Spectro turned off and on again</w:t>
      </w:r>
    </w:p>
    <w:p w:rsidR="00EF43FE" w:rsidRPr="006272F7" w:rsidRDefault="00EF43FE" w:rsidP="006272F7">
      <w:r>
        <w:pict>
          <v:shape id="_x0000_i1078" type="#_x0000_t75" style="width:449.25pt;height:313.5pt">
            <v:imagedata r:id="rId58" o:title=""/>
          </v:shape>
        </w:pict>
      </w:r>
    </w:p>
    <w:p w:rsidR="00EF43FE" w:rsidRDefault="00EF43FE" w:rsidP="00CE5BE2">
      <w:pPr>
        <w:pStyle w:val="Heading1"/>
      </w:pPr>
      <w:r>
        <w:t>11/05/2021</w:t>
      </w:r>
    </w:p>
    <w:p w:rsidR="00EF43FE" w:rsidRPr="005C3E26" w:rsidRDefault="00EF43FE" w:rsidP="005C3E26">
      <w:r>
        <w:t>16:53</w:t>
      </w:r>
      <w:r>
        <w:tab/>
        <w:t>Compressor turned off, heater on manual 0</w:t>
      </w:r>
    </w:p>
    <w:p w:rsidR="00EF43FE" w:rsidRDefault="00EF43FE" w:rsidP="006B746A">
      <w:pPr>
        <w:pStyle w:val="Heading1"/>
      </w:pPr>
      <w:r>
        <w:t>Thursday 13</w:t>
      </w:r>
      <w:r w:rsidRPr="00E863B6">
        <w:rPr>
          <w:vertAlign w:val="superscript"/>
        </w:rPr>
        <w:t>th</w:t>
      </w:r>
      <w:r>
        <w:t xml:space="preserve"> May 2021</w:t>
      </w:r>
      <w:r w:rsidRPr="00C83453">
        <w:tab/>
      </w:r>
      <w:r>
        <w:t>(VD)</w:t>
      </w:r>
    </w:p>
    <w:p w:rsidR="00EF43FE" w:rsidRDefault="00EF43FE" w:rsidP="006B746A">
      <w:r>
        <w:t>10:41</w:t>
      </w:r>
      <w:r>
        <w:tab/>
        <w:t>MCT Detector cooled</w:t>
      </w:r>
    </w:p>
    <w:p w:rsidR="00EF43FE" w:rsidRDefault="00EF43FE" w:rsidP="006B746A">
      <w:pPr>
        <w:pStyle w:val="BodyText"/>
      </w:pPr>
      <w:r>
        <w:t>11:28</w:t>
      </w:r>
      <w:r>
        <w:tab/>
        <w:t>Cryo turned on</w:t>
      </w:r>
    </w:p>
    <w:p w:rsidR="00EF43FE" w:rsidRDefault="00EF43FE" w:rsidP="006B746A">
      <w:pPr>
        <w:pStyle w:val="BodyText"/>
      </w:pPr>
      <w:r>
        <w:t>11:28</w:t>
      </w:r>
      <w:r>
        <w:tab/>
        <w:t>Laser On</w:t>
      </w:r>
    </w:p>
    <w:p w:rsidR="00EF43FE" w:rsidRDefault="00EF43FE" w:rsidP="006B746A">
      <w:r>
        <w:t>14:06</w:t>
      </w:r>
      <w:r>
        <w:tab/>
        <w:t>T = 20.4</w:t>
      </w:r>
      <w:r>
        <w:tab/>
      </w:r>
      <w:r>
        <w:tab/>
        <w:t>P = 8.3 * 10 -10</w:t>
      </w:r>
    </w:p>
    <w:p w:rsidR="00EF43FE" w:rsidRDefault="00EF43FE" w:rsidP="006B746A">
      <w:r>
        <w:pict>
          <v:shape id="_x0000_i1079" type="#_x0000_t75" style="width:449.25pt;height:313.5pt">
            <v:imagedata r:id="rId59" o:title=""/>
          </v:shape>
        </w:pict>
      </w:r>
    </w:p>
    <w:p w:rsidR="00EF43FE" w:rsidRDefault="00EF43FE" w:rsidP="006B746A">
      <w:pPr>
        <w:pStyle w:val="Heading1"/>
      </w:pPr>
      <w:r w:rsidRPr="00C83453">
        <w:t>Background scan</w:t>
      </w:r>
      <w:r>
        <w:t>(s) #1</w:t>
      </w:r>
    </w:p>
    <w:p w:rsidR="00EF43FE" w:rsidRPr="00710F52" w:rsidRDefault="00EF43FE" w:rsidP="006B746A">
      <w:pPr>
        <w:pStyle w:val="BodyText"/>
        <w:spacing w:after="0"/>
        <w:rPr>
          <w:color w:val="339966"/>
        </w:rPr>
      </w:pPr>
      <w:r w:rsidRPr="00710F52">
        <w:rPr>
          <w:b/>
        </w:rPr>
        <w:t>14:10</w:t>
      </w:r>
      <w:r w:rsidRPr="00710F52">
        <w:rPr>
          <w:b/>
          <w:color w:val="339966"/>
        </w:rPr>
        <w:tab/>
        <w:t>BG20210513_01</w:t>
      </w:r>
      <w:r w:rsidRPr="00710F52">
        <w:rPr>
          <w:color w:val="339966"/>
        </w:rPr>
        <w:tab/>
      </w:r>
    </w:p>
    <w:p w:rsidR="00EF43FE" w:rsidRPr="00710F52" w:rsidRDefault="00EF43FE" w:rsidP="006B746A">
      <w:pPr>
        <w:ind w:left="720"/>
      </w:pPr>
      <w:r w:rsidRPr="00710F52">
        <w:t>512 scans</w:t>
      </w:r>
      <w:r w:rsidRPr="00710F52">
        <w:tab/>
        <w:t>res = 1 cm</w:t>
      </w:r>
      <w:r w:rsidRPr="00710F52">
        <w:rPr>
          <w:vertAlign w:val="superscript"/>
        </w:rPr>
        <w:t>-1</w:t>
      </w:r>
      <w:r w:rsidRPr="00710F52">
        <w:tab/>
        <w:t>signal = 3.57</w:t>
      </w:r>
      <w:r w:rsidRPr="00710F52">
        <w:br/>
        <w:t>p = 8.2 10</w:t>
      </w:r>
      <w:r w:rsidRPr="00710F52">
        <w:rPr>
          <w:vertAlign w:val="superscript"/>
        </w:rPr>
        <w:t>-10</w:t>
      </w:r>
      <w:r w:rsidRPr="00710F52">
        <w:t xml:space="preserve"> mbar </w:t>
      </w:r>
      <w:r w:rsidRPr="00710F52">
        <w:tab/>
        <w:t>T = 20.4 K</w:t>
      </w:r>
    </w:p>
    <w:p w:rsidR="00EF43FE" w:rsidRPr="006B746A" w:rsidRDefault="00EF43FE" w:rsidP="00CF7A69">
      <w:pPr>
        <w:pStyle w:val="Heading1"/>
        <w:rPr>
          <w:lang w:val="fr-FR"/>
        </w:rPr>
      </w:pPr>
      <w:r w:rsidRPr="009A734B">
        <w:rPr>
          <w:b w:val="0"/>
          <w:bCs w:val="0"/>
          <w:lang w:val="fr-FR"/>
        </w:rPr>
        <w:pict>
          <v:shape id="_x0000_i1080" type="#_x0000_t75" style="width:451.5pt;height:351.75pt">
            <v:imagedata r:id="rId60" o:title=""/>
          </v:shape>
        </w:pict>
      </w:r>
    </w:p>
    <w:p w:rsidR="00EF43FE" w:rsidRDefault="00EF43FE" w:rsidP="006B746A">
      <w:r>
        <w:t>No good background! (blue)</w:t>
      </w:r>
    </w:p>
    <w:p w:rsidR="00EF43FE" w:rsidRDefault="00EF43FE" w:rsidP="006B746A">
      <w:r>
        <w:t>14:24 : cryo stopped</w:t>
      </w:r>
    </w:p>
    <w:p w:rsidR="00EF43FE" w:rsidRDefault="00EF43FE" w:rsidP="006B746A">
      <w:r>
        <w:t>14:25 Heater set up at 300K</w:t>
      </w:r>
    </w:p>
    <w:p w:rsidR="00EF43FE" w:rsidRDefault="00EF43FE" w:rsidP="006B746A">
      <w:r>
        <w:t>15:03 T = 297.5 P start to decrease (from 4.5 * 10-7)</w:t>
      </w:r>
    </w:p>
    <w:p w:rsidR="00EF43FE" w:rsidRDefault="00EF43FE" w:rsidP="006B746A">
      <w:r>
        <w:t>15:05 heater turned off</w:t>
      </w:r>
    </w:p>
    <w:p w:rsidR="00EF43FE" w:rsidRDefault="00EF43FE" w:rsidP="006B746A">
      <w:r>
        <w:t xml:space="preserve">15:12 T = 290.5 P = 8.0 10-8 </w:t>
      </w:r>
      <w:smartTag w:uri="urn:schemas-microsoft-com:office:smarttags" w:element="place">
        <w:smartTag w:uri="urn:schemas-microsoft-com:office:smarttags" w:element="City">
          <w:r>
            <w:t>Cryo</w:t>
          </w:r>
        </w:smartTag>
        <w:r>
          <w:t xml:space="preserve"> </w:t>
        </w:r>
        <w:smartTag w:uri="urn:schemas-microsoft-com:office:smarttags" w:element="State">
          <w:r>
            <w:t>ON</w:t>
          </w:r>
        </w:smartTag>
      </w:smartTag>
    </w:p>
    <w:p w:rsidR="00EF43FE" w:rsidRDefault="00EF43FE" w:rsidP="006B746A">
      <w:r>
        <w:t>Pressure take long time to go down (probably released lot of crap when warmed up and came down in T too soon)</w:t>
      </w:r>
    </w:p>
    <w:p w:rsidR="00EF43FE" w:rsidRPr="00C847E8" w:rsidRDefault="00EF43FE" w:rsidP="006B746A">
      <w:pPr>
        <w:rPr>
          <w:lang w:val="fr-FR"/>
        </w:rPr>
      </w:pPr>
      <w:r w:rsidRPr="00C847E8">
        <w:rPr>
          <w:lang w:val="fr-FR"/>
        </w:rPr>
        <w:t>16:53</w:t>
      </w:r>
      <w:r w:rsidRPr="00C847E8">
        <w:rPr>
          <w:lang w:val="fr-FR"/>
        </w:rPr>
        <w:tab/>
        <w:t>T = 20.6 K</w:t>
      </w:r>
      <w:r w:rsidRPr="00C847E8">
        <w:rPr>
          <w:lang w:val="fr-FR"/>
        </w:rPr>
        <w:tab/>
        <w:t>P = 7.7 * 10-9</w:t>
      </w:r>
    </w:p>
    <w:p w:rsidR="00EF43FE" w:rsidRPr="00710F52" w:rsidRDefault="00EF43FE" w:rsidP="00C847E8">
      <w:pPr>
        <w:pStyle w:val="BodyText"/>
        <w:spacing w:after="0"/>
        <w:rPr>
          <w:color w:val="339966"/>
          <w:lang w:val="fr-FR"/>
        </w:rPr>
      </w:pPr>
      <w:r w:rsidRPr="00710F52">
        <w:rPr>
          <w:b/>
          <w:lang w:val="fr-FR"/>
        </w:rPr>
        <w:t>17:00</w:t>
      </w:r>
      <w:r w:rsidRPr="00710F52">
        <w:rPr>
          <w:b/>
          <w:color w:val="339966"/>
          <w:lang w:val="fr-FR"/>
        </w:rPr>
        <w:tab/>
        <w:t>BG20210513_02</w:t>
      </w:r>
      <w:r w:rsidRPr="00710F52">
        <w:rPr>
          <w:color w:val="339966"/>
          <w:lang w:val="fr-FR"/>
        </w:rPr>
        <w:tab/>
      </w:r>
    </w:p>
    <w:p w:rsidR="00EF43FE" w:rsidRDefault="00EF43FE" w:rsidP="00C847E8">
      <w:pPr>
        <w:ind w:left="720"/>
        <w:rPr>
          <w:lang w:val="fr-FR"/>
        </w:rPr>
      </w:pPr>
      <w:r w:rsidRPr="00C847E8">
        <w:rPr>
          <w:lang w:val="fr-FR"/>
        </w:rPr>
        <w:t>512 scans</w:t>
      </w:r>
      <w:r w:rsidRPr="00C847E8">
        <w:rPr>
          <w:lang w:val="fr-FR"/>
        </w:rPr>
        <w:tab/>
        <w:t>res = 1 cm</w:t>
      </w:r>
      <w:r w:rsidRPr="00C847E8">
        <w:rPr>
          <w:vertAlign w:val="superscript"/>
          <w:lang w:val="fr-FR"/>
        </w:rPr>
        <w:t>-1</w:t>
      </w:r>
      <w:r>
        <w:rPr>
          <w:lang w:val="fr-FR"/>
        </w:rPr>
        <w:tab/>
        <w:t>signal = 3.50</w:t>
      </w:r>
      <w:r>
        <w:rPr>
          <w:lang w:val="fr-FR"/>
        </w:rPr>
        <w:br/>
        <w:t>p = 7.5</w:t>
      </w:r>
      <w:r w:rsidRPr="00C847E8">
        <w:rPr>
          <w:lang w:val="fr-FR"/>
        </w:rPr>
        <w:t xml:space="preserve"> 10</w:t>
      </w:r>
      <w:r>
        <w:rPr>
          <w:vertAlign w:val="superscript"/>
          <w:lang w:val="fr-FR"/>
        </w:rPr>
        <w:t>-9</w:t>
      </w:r>
      <w:r w:rsidRPr="00C847E8">
        <w:rPr>
          <w:lang w:val="fr-FR"/>
        </w:rPr>
        <w:t xml:space="preserve"> mbar </w:t>
      </w:r>
      <w:r w:rsidRPr="00C847E8">
        <w:rPr>
          <w:lang w:val="fr-FR"/>
        </w:rPr>
        <w:tab/>
        <w:t>T = 20.5 K</w:t>
      </w:r>
    </w:p>
    <w:p w:rsidR="00EF43FE" w:rsidRPr="00710F52" w:rsidRDefault="00EF43FE" w:rsidP="008D0D2E">
      <w:r w:rsidRPr="00710F52">
        <w:t>Background even worse …</w:t>
      </w:r>
    </w:p>
    <w:p w:rsidR="00EF43FE" w:rsidRDefault="00EF43FE" w:rsidP="008D0D2E">
      <w:r w:rsidRPr="00F8137C">
        <w:t xml:space="preserve">17 :15 Cryo off </w:t>
      </w:r>
      <w:r>
        <w:t xml:space="preserve">/ Laser off </w:t>
      </w:r>
      <w:r w:rsidRPr="00F8137C">
        <w:t>and start again tomorrow …</w:t>
      </w:r>
    </w:p>
    <w:p w:rsidR="00EF43FE" w:rsidRPr="00710F52" w:rsidRDefault="00EF43FE" w:rsidP="008D0D2E">
      <w:pPr>
        <w:rPr>
          <w:lang w:val="fr-FR"/>
        </w:rPr>
      </w:pPr>
      <w:r w:rsidRPr="00710F52">
        <w:rPr>
          <w:lang w:val="fr-FR"/>
        </w:rPr>
        <w:t>14/05/2021</w:t>
      </w:r>
    </w:p>
    <w:p w:rsidR="00EF43FE" w:rsidRPr="00710F52" w:rsidRDefault="00EF43FE" w:rsidP="008D0D2E">
      <w:pPr>
        <w:rPr>
          <w:lang w:val="fr-FR"/>
        </w:rPr>
      </w:pPr>
      <w:r w:rsidRPr="00710F52">
        <w:rPr>
          <w:lang w:val="fr-FR"/>
        </w:rPr>
        <w:t>10:34 T = 278.1</w:t>
      </w:r>
      <w:r w:rsidRPr="00710F52">
        <w:rPr>
          <w:lang w:val="fr-FR"/>
        </w:rPr>
        <w:tab/>
        <w:t>P = 3.7 * 10-9</w:t>
      </w:r>
    </w:p>
    <w:p w:rsidR="00EF43FE" w:rsidRPr="00710F52" w:rsidRDefault="00EF43FE" w:rsidP="008D0D2E">
      <w:pPr>
        <w:rPr>
          <w:lang w:val="fr-FR"/>
        </w:rPr>
      </w:pPr>
      <w:r w:rsidRPr="00710F52">
        <w:rPr>
          <w:lang w:val="fr-FR"/>
        </w:rPr>
        <w:t>10:35 Cryo ON Laser On</w:t>
      </w:r>
    </w:p>
    <w:p w:rsidR="00EF43FE" w:rsidRPr="00710F52" w:rsidRDefault="00EF43FE" w:rsidP="008D0D2E">
      <w:pPr>
        <w:rPr>
          <w:lang w:val="fr-FR"/>
        </w:rPr>
      </w:pPr>
      <w:r w:rsidRPr="00710F52">
        <w:rPr>
          <w:lang w:val="fr-FR"/>
        </w:rPr>
        <w:t>12:10 T = 20.4</w:t>
      </w:r>
      <w:r w:rsidRPr="00710F52">
        <w:rPr>
          <w:lang w:val="fr-FR"/>
        </w:rPr>
        <w:tab/>
        <w:t>P = 2.1 * 10-9</w:t>
      </w:r>
    </w:p>
    <w:p w:rsidR="00EF43FE" w:rsidRPr="00F8137C" w:rsidRDefault="00EF43FE" w:rsidP="008D0D2E">
      <w:r>
        <w:t>12:15 MCT Detector cooled</w:t>
      </w:r>
    </w:p>
    <w:p w:rsidR="00EF43FE" w:rsidRPr="00F8137C" w:rsidRDefault="00EF43FE" w:rsidP="006B746A">
      <w:r>
        <w:pict>
          <v:shape id="_x0000_i1081" type="#_x0000_t75" style="width:449.25pt;height:313.5pt">
            <v:imagedata r:id="rId61" o:title=""/>
          </v:shape>
        </w:pict>
      </w:r>
    </w:p>
    <w:p w:rsidR="00EF43FE" w:rsidRPr="00710F52" w:rsidRDefault="00EF43FE" w:rsidP="0049113B">
      <w:pPr>
        <w:pStyle w:val="BodyText"/>
        <w:spacing w:after="0"/>
        <w:rPr>
          <w:color w:val="339966"/>
          <w:lang w:val="fr-FR"/>
        </w:rPr>
      </w:pPr>
      <w:r w:rsidRPr="00710F52">
        <w:rPr>
          <w:b/>
          <w:lang w:val="fr-FR"/>
        </w:rPr>
        <w:t>13:00</w:t>
      </w:r>
      <w:r w:rsidRPr="00710F52">
        <w:rPr>
          <w:b/>
          <w:color w:val="339966"/>
          <w:lang w:val="fr-FR"/>
        </w:rPr>
        <w:tab/>
        <w:t>BG20210513_03</w:t>
      </w:r>
      <w:r w:rsidRPr="00710F52">
        <w:rPr>
          <w:color w:val="339966"/>
          <w:lang w:val="fr-FR"/>
        </w:rPr>
        <w:tab/>
      </w:r>
    </w:p>
    <w:p w:rsidR="00EF43FE" w:rsidRPr="0049113B" w:rsidRDefault="00EF43FE" w:rsidP="0049113B">
      <w:pPr>
        <w:ind w:left="720"/>
        <w:rPr>
          <w:lang w:val="fr-FR"/>
        </w:rPr>
      </w:pPr>
      <w:r w:rsidRPr="0049113B">
        <w:rPr>
          <w:lang w:val="fr-FR"/>
        </w:rPr>
        <w:t>512 scans</w:t>
      </w:r>
      <w:r w:rsidRPr="0049113B">
        <w:rPr>
          <w:lang w:val="fr-FR"/>
        </w:rPr>
        <w:tab/>
        <w:t>res = 1 cm</w:t>
      </w:r>
      <w:r w:rsidRPr="0049113B">
        <w:rPr>
          <w:vertAlign w:val="superscript"/>
          <w:lang w:val="fr-FR"/>
        </w:rPr>
        <w:t>-1</w:t>
      </w:r>
      <w:r>
        <w:rPr>
          <w:lang w:val="fr-FR"/>
        </w:rPr>
        <w:tab/>
        <w:t>signal = 3.77</w:t>
      </w:r>
      <w:r>
        <w:rPr>
          <w:lang w:val="fr-FR"/>
        </w:rPr>
        <w:br/>
        <w:t>p = 2.0</w:t>
      </w:r>
      <w:r w:rsidRPr="0049113B">
        <w:rPr>
          <w:lang w:val="fr-FR"/>
        </w:rPr>
        <w:t xml:space="preserve"> 10</w:t>
      </w:r>
      <w:r w:rsidRPr="0049113B">
        <w:rPr>
          <w:vertAlign w:val="superscript"/>
          <w:lang w:val="fr-FR"/>
        </w:rPr>
        <w:t>-9</w:t>
      </w:r>
      <w:r w:rsidRPr="0049113B">
        <w:rPr>
          <w:lang w:val="fr-FR"/>
        </w:rPr>
        <w:t xml:space="preserve"> mbar </w:t>
      </w:r>
      <w:r w:rsidRPr="0049113B">
        <w:rPr>
          <w:lang w:val="fr-FR"/>
        </w:rPr>
        <w:tab/>
        <w:t>T = 20.3 K</w:t>
      </w:r>
    </w:p>
    <w:p w:rsidR="00EF43FE" w:rsidRPr="00F20322" w:rsidRDefault="00EF43FE" w:rsidP="00F20322">
      <w:pPr>
        <w:pStyle w:val="Heading2"/>
        <w:rPr>
          <w:lang w:val="it-IT"/>
        </w:rPr>
      </w:pPr>
      <w:r>
        <w:rPr>
          <w:lang w:val="it-IT"/>
        </w:rPr>
        <w:t>Deposition #18</w:t>
      </w:r>
      <w:r w:rsidRPr="00F20322">
        <w:rPr>
          <w:lang w:val="it-IT"/>
        </w:rPr>
        <w:t xml:space="preserve">: H2O @ 20K </w:t>
      </w:r>
    </w:p>
    <w:p w:rsidR="00EF43FE" w:rsidRPr="00F20322" w:rsidRDefault="00EF43FE" w:rsidP="00F20322">
      <w:pPr>
        <w:rPr>
          <w:lang w:val="it-IT"/>
        </w:rPr>
      </w:pPr>
      <w:r>
        <w:rPr>
          <w:lang w:val="it-IT"/>
        </w:rPr>
        <w:t>13:3</w:t>
      </w:r>
      <w:r w:rsidRPr="00F20322">
        <w:rPr>
          <w:lang w:val="it-IT"/>
        </w:rPr>
        <w:t xml:space="preserve">0 </w:t>
      </w:r>
      <w:r w:rsidRPr="00F20322">
        <w:rPr>
          <w:lang w:val="it-IT"/>
        </w:rPr>
        <w:tab/>
        <w:t>20 min @ 1x10-7 mbar H</w:t>
      </w:r>
      <w:r w:rsidRPr="00F20322">
        <w:rPr>
          <w:vertAlign w:val="subscript"/>
          <w:lang w:val="it-IT"/>
        </w:rPr>
        <w:t>2</w:t>
      </w:r>
      <w:r w:rsidRPr="00F20322">
        <w:rPr>
          <w:lang w:val="it-IT"/>
        </w:rPr>
        <w:t>O</w:t>
      </w:r>
    </w:p>
    <w:p w:rsidR="00EF43FE" w:rsidRPr="00710F52" w:rsidRDefault="00EF43FE" w:rsidP="00F20322">
      <w:pPr>
        <w:pStyle w:val="BodyText"/>
        <w:ind w:firstLine="720"/>
      </w:pPr>
      <w:r w:rsidRPr="00710F52">
        <w:t>- Initial Temperature: 20.2 K</w:t>
      </w:r>
    </w:p>
    <w:p w:rsidR="00EF43FE" w:rsidRPr="00710F52" w:rsidRDefault="00EF43FE" w:rsidP="00F20322">
      <w:pPr>
        <w:pStyle w:val="BodyText"/>
        <w:ind w:firstLine="720"/>
      </w:pPr>
      <w:r w:rsidRPr="00710F52">
        <w:t>- Initial pressure:   1.9 * 10-9 mbar</w:t>
      </w:r>
    </w:p>
    <w:p w:rsidR="00EF43FE" w:rsidRPr="00710F52" w:rsidRDefault="00EF43FE" w:rsidP="00F20322">
      <w:pPr>
        <w:pStyle w:val="BodyText"/>
        <w:ind w:firstLine="720"/>
      </w:pPr>
      <w:r w:rsidRPr="00710F52">
        <w:t>- Initial gas cell pressure: 6.96 Torr</w:t>
      </w:r>
    </w:p>
    <w:p w:rsidR="00EF43FE" w:rsidRPr="00710F52" w:rsidRDefault="00EF43FE" w:rsidP="00F20322">
      <w:pPr>
        <w:pStyle w:val="BodyText"/>
        <w:ind w:firstLine="720"/>
        <w:rPr>
          <w:lang w:val="fr-FR"/>
        </w:rPr>
      </w:pPr>
      <w:r w:rsidRPr="00710F52">
        <w:rPr>
          <w:lang w:val="fr-FR"/>
        </w:rPr>
        <w:t>- Deposition pressure:  1 * 10-7 mbar</w:t>
      </w:r>
    </w:p>
    <w:p w:rsidR="00EF43FE" w:rsidRPr="00710F52" w:rsidRDefault="00EF43FE" w:rsidP="00F20322">
      <w:pPr>
        <w:pStyle w:val="BodyText"/>
        <w:ind w:firstLine="720"/>
        <w:rPr>
          <w:lang w:val="fr-FR"/>
        </w:rPr>
      </w:pPr>
      <w:r w:rsidRPr="00710F52">
        <w:rPr>
          <w:lang w:val="fr-FR"/>
        </w:rPr>
        <w:t>- Laser signal:  324.5 mV</w:t>
      </w:r>
    </w:p>
    <w:p w:rsidR="00EF43FE" w:rsidRPr="00710F52" w:rsidRDefault="00EF43FE" w:rsidP="00F20322">
      <w:pPr>
        <w:pStyle w:val="BodyText"/>
        <w:ind w:firstLine="720"/>
      </w:pPr>
      <w:r w:rsidRPr="00710F52">
        <w:t>- Deposition time: 20 min</w:t>
      </w:r>
    </w:p>
    <w:p w:rsidR="00EF43FE" w:rsidRDefault="00EF43FE" w:rsidP="00F20322">
      <w:pPr>
        <w:pStyle w:val="BodyText"/>
        <w:ind w:firstLine="720"/>
      </w:pPr>
      <w:r w:rsidRPr="00E973E3">
        <w:t xml:space="preserve">- pressure after deposition: 2.2 * </w:t>
      </w:r>
      <w:r w:rsidRPr="005C0D3F">
        <w:t>1</w:t>
      </w:r>
      <w:r>
        <w:t xml:space="preserve">0-8 </w:t>
      </w:r>
      <w:r w:rsidRPr="00156FEF">
        <w:t>mbar</w:t>
      </w:r>
    </w:p>
    <w:p w:rsidR="00EF43FE" w:rsidRDefault="00EF43FE" w:rsidP="00F20322">
      <w:pPr>
        <w:pStyle w:val="BodyText"/>
      </w:pPr>
      <w:r w:rsidRPr="00156FEF">
        <w:t xml:space="preserve">- final gas </w:t>
      </w:r>
      <w:r>
        <w:t xml:space="preserve">cell pressure = 5.86 </w:t>
      </w:r>
      <w:r w:rsidRPr="008902CE">
        <w:t>T</w:t>
      </w:r>
      <w:r>
        <w:t>orr</w:t>
      </w:r>
    </w:p>
    <w:p w:rsidR="00EF43FE" w:rsidRDefault="00EF43FE" w:rsidP="00F20322">
      <w:pPr>
        <w:pStyle w:val="BodyText"/>
      </w:pPr>
      <w:r>
        <w:t>14:00</w:t>
      </w:r>
      <w:r>
        <w:tab/>
        <w:t>Laser turned off</w:t>
      </w:r>
    </w:p>
    <w:p w:rsidR="00EF43FE" w:rsidRDefault="00EF43FE" w:rsidP="00F20322">
      <w:pPr>
        <w:pStyle w:val="BodyText"/>
      </w:pPr>
      <w:r>
        <w:t>14:00</w:t>
      </w:r>
      <w:r>
        <w:tab/>
        <w:t>Head rotated</w:t>
      </w:r>
    </w:p>
    <w:p w:rsidR="00EF43FE" w:rsidRPr="00710F52" w:rsidRDefault="00EF43FE" w:rsidP="00F20322">
      <w:pPr>
        <w:spacing w:after="0"/>
        <w:rPr>
          <w:b/>
        </w:rPr>
      </w:pPr>
      <w:r w:rsidRPr="00710F52">
        <w:rPr>
          <w:b/>
        </w:rPr>
        <w:t>14:05</w:t>
      </w:r>
      <w:r w:rsidRPr="00710F52">
        <w:rPr>
          <w:b/>
        </w:rPr>
        <w:tab/>
      </w:r>
      <w:r w:rsidRPr="00710F52">
        <w:rPr>
          <w:b/>
          <w:color w:val="339966"/>
        </w:rPr>
        <w:t xml:space="preserve">ASW_2021_05_13_0001 </w:t>
      </w:r>
    </w:p>
    <w:p w:rsidR="00EF43FE" w:rsidRPr="00F20322" w:rsidRDefault="00EF43FE" w:rsidP="00F20322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3.7</w:t>
      </w:r>
      <w:r w:rsidRPr="00F20322">
        <w:rPr>
          <w:lang w:val="fr-FR"/>
        </w:rPr>
        <w:t>0</w:t>
      </w:r>
      <w:r>
        <w:rPr>
          <w:lang w:val="fr-FR"/>
        </w:rPr>
        <w:br/>
        <w:t>p = 8.1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20.3</w:t>
      </w:r>
      <w:r w:rsidRPr="00F20322">
        <w:rPr>
          <w:lang w:val="fr-FR"/>
        </w:rPr>
        <w:t xml:space="preserve">K </w:t>
      </w:r>
    </w:p>
    <w:p w:rsidR="00EF43FE" w:rsidRPr="00E973E3" w:rsidRDefault="00EF43FE" w:rsidP="00D10613">
      <w:pPr>
        <w:spacing w:after="0"/>
        <w:rPr>
          <w:b/>
          <w:lang w:val="fr-FR"/>
        </w:rPr>
      </w:pPr>
      <w:r>
        <w:rPr>
          <w:b/>
          <w:lang w:val="fr-FR"/>
        </w:rPr>
        <w:t>14:40</w:t>
      </w:r>
      <w:r w:rsidRPr="00E973E3">
        <w:rPr>
          <w:b/>
          <w:lang w:val="fr-FR"/>
        </w:rPr>
        <w:tab/>
      </w:r>
      <w:r w:rsidRPr="00E973E3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_0002</w:t>
      </w:r>
      <w:r w:rsidRPr="00E973E3">
        <w:rPr>
          <w:b/>
          <w:color w:val="339966"/>
          <w:lang w:val="fr-FR"/>
        </w:rPr>
        <w:t xml:space="preserve"> </w:t>
      </w:r>
    </w:p>
    <w:p w:rsidR="00EF43FE" w:rsidRDefault="00EF43FE" w:rsidP="00D10613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3.65</w:t>
      </w:r>
      <w:r>
        <w:rPr>
          <w:lang w:val="fr-FR"/>
        </w:rPr>
        <w:br/>
        <w:t>p = 3.1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20.3</w:t>
      </w:r>
      <w:r w:rsidRPr="00F20322">
        <w:rPr>
          <w:lang w:val="fr-FR"/>
        </w:rPr>
        <w:t xml:space="preserve">K </w:t>
      </w:r>
    </w:p>
    <w:p w:rsidR="00EF43FE" w:rsidRDefault="00EF43FE" w:rsidP="00B55C57">
      <w:pPr>
        <w:pStyle w:val="Heading2"/>
      </w:pPr>
      <w:r>
        <w:t>Annealing to 70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_0003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3.64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3.62</w:t>
            </w:r>
          </w:p>
        </w:tc>
      </w:tr>
      <w:tr w:rsidR="00EF43FE" w:rsidRPr="00AC0030" w:rsidTr="00B55C57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Iso3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3.61</w:t>
            </w:r>
          </w:p>
        </w:tc>
      </w:tr>
    </w:tbl>
    <w:p w:rsidR="00EF43FE" w:rsidRPr="00F20322" w:rsidRDefault="00EF43FE" w:rsidP="00B55C57">
      <w:pPr>
        <w:rPr>
          <w:lang w:val="fr-FR"/>
        </w:rPr>
      </w:pPr>
    </w:p>
    <w:p w:rsidR="00EF43FE" w:rsidRDefault="00EF43FE" w:rsidP="00B55C57">
      <w:pPr>
        <w:pStyle w:val="Heading2"/>
      </w:pPr>
      <w:r>
        <w:t>Annealing to 130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3.62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_0008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3.64</w:t>
            </w:r>
          </w:p>
        </w:tc>
      </w:tr>
      <w:tr w:rsidR="00EF43FE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_0009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3.65</w:t>
            </w:r>
          </w:p>
        </w:tc>
      </w:tr>
      <w:tr w:rsidR="00EF43FE" w:rsidRPr="00AC0030" w:rsidTr="00F64E4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16:45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_0010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Iso3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022380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_0011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Iso4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022380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_0012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Iso5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92A96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_0013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Iso6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92A96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17:45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_0014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Iso7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AC0030" w:rsidTr="00D02CD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_0015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Iso8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3.67</w:t>
            </w:r>
          </w:p>
        </w:tc>
      </w:tr>
      <w:tr w:rsidR="00EF43FE" w:rsidRPr="00AC0030" w:rsidTr="00D02CD9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_0016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Iso9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2D7D38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_0017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Iso10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2D7D38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18:45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_0018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Iso11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2D7D38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_0019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Iso12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_0020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Iso13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_0021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Iso14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19:45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_0022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Iso15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_0023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Iso16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_0024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Iso17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C239BE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20:30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_0025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Iso18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A12CF3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20:45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_0026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Iso19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E266E3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21:00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_0027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Iso20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  <w:tr w:rsidR="00EF43FE" w:rsidRPr="00AC0030" w:rsidTr="00163A00">
        <w:tc>
          <w:tcPr>
            <w:tcW w:w="1350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21:15</w:t>
            </w:r>
          </w:p>
        </w:tc>
        <w:tc>
          <w:tcPr>
            <w:tcW w:w="1287" w:type="dxa"/>
          </w:tcPr>
          <w:p w:rsidR="00EF43FE" w:rsidRPr="00AC0030" w:rsidRDefault="00EF43FE" w:rsidP="00F64E49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_0028</w:t>
            </w:r>
          </w:p>
        </w:tc>
        <w:tc>
          <w:tcPr>
            <w:tcW w:w="1381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Iso21</w:t>
            </w:r>
          </w:p>
        </w:tc>
        <w:tc>
          <w:tcPr>
            <w:tcW w:w="1224" w:type="dxa"/>
          </w:tcPr>
          <w:p w:rsidR="00EF43FE" w:rsidRPr="00AC0030" w:rsidRDefault="00EF43FE" w:rsidP="00F64E49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3.66</w:t>
            </w:r>
          </w:p>
        </w:tc>
      </w:tr>
    </w:tbl>
    <w:p w:rsidR="00EF43FE" w:rsidRDefault="00EF43FE" w:rsidP="006B746A">
      <w:pPr>
        <w:rPr>
          <w:lang w:val="fr-FR"/>
        </w:rPr>
      </w:pPr>
    </w:p>
    <w:p w:rsidR="00EF43FE" w:rsidRDefault="00EF43FE" w:rsidP="006B746A">
      <w:pPr>
        <w:rPr>
          <w:lang w:val="fr-FR"/>
        </w:rPr>
      </w:pPr>
      <w:r>
        <w:rPr>
          <w:lang w:val="fr-FR"/>
        </w:rPr>
        <w:t>16 :50</w:t>
      </w:r>
      <w:r>
        <w:rPr>
          <w:lang w:val="fr-FR"/>
        </w:rPr>
        <w:tab/>
        <w:t>P = 1.7 * 10-8</w:t>
      </w:r>
    </w:p>
    <w:p w:rsidR="00EF43FE" w:rsidRDefault="00EF43FE" w:rsidP="006B746A">
      <w:pPr>
        <w:rPr>
          <w:lang w:val="fr-FR"/>
        </w:rPr>
      </w:pPr>
      <w:r>
        <w:rPr>
          <w:lang w:val="fr-FR"/>
        </w:rPr>
        <w:t>18 :40 P = 1.5 * 10-8</w:t>
      </w:r>
    </w:p>
    <w:p w:rsidR="00EF43FE" w:rsidRDefault="00EF43FE" w:rsidP="006B746A">
      <w:pPr>
        <w:rPr>
          <w:lang w:val="fr-FR"/>
        </w:rPr>
      </w:pPr>
      <w:r>
        <w:rPr>
          <w:lang w:val="fr-FR"/>
        </w:rPr>
        <w:t>20 :00 P = 9.6 * 10-9</w:t>
      </w:r>
    </w:p>
    <w:p w:rsidR="00EF43FE" w:rsidRDefault="00EF43FE" w:rsidP="006B746A">
      <w:pPr>
        <w:rPr>
          <w:lang w:val="fr-FR"/>
        </w:rPr>
      </w:pPr>
      <w:r>
        <w:rPr>
          <w:lang w:val="fr-FR"/>
        </w:rPr>
        <w:t>21 :15 P = 7.9 * 10-9</w:t>
      </w:r>
    </w:p>
    <w:p w:rsidR="00EF43FE" w:rsidRPr="00163A00" w:rsidRDefault="00EF43FE" w:rsidP="006B746A">
      <w:r w:rsidRPr="00163A00">
        <w:t>21 :30 MCT detector LN2 refill</w:t>
      </w:r>
    </w:p>
    <w:p w:rsidR="00EF43FE" w:rsidRPr="00937A99" w:rsidRDefault="00EF43FE" w:rsidP="00163A00">
      <w:pPr>
        <w:spacing w:after="0"/>
        <w:rPr>
          <w:b/>
          <w:lang w:val="fr-FR"/>
        </w:rPr>
      </w:pPr>
      <w:r w:rsidRPr="00937A99">
        <w:rPr>
          <w:b/>
          <w:lang w:val="fr-FR"/>
        </w:rPr>
        <w:t>21:45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 xml:space="preserve">ASW_2021_05_13_0029 </w:t>
      </w:r>
    </w:p>
    <w:p w:rsidR="00EF43FE" w:rsidRDefault="00EF43FE" w:rsidP="00163A00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3.61</w:t>
      </w:r>
      <w:r>
        <w:rPr>
          <w:lang w:val="fr-FR"/>
        </w:rPr>
        <w:br/>
        <w:t>p = 7.5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47E94" w:rsidRDefault="00EF43FE" w:rsidP="006B746A">
      <w:r w:rsidRPr="00947E94">
        <w:t>22 :00 Macro 100 scans</w:t>
      </w:r>
    </w:p>
    <w:p w:rsidR="00EF43FE" w:rsidRPr="00947E94" w:rsidRDefault="00EF43FE" w:rsidP="00CF7A69">
      <w:pPr>
        <w:pStyle w:val="Heading1"/>
      </w:pPr>
      <w:r w:rsidRPr="00947E94">
        <w:t>15/05/2021</w:t>
      </w:r>
    </w:p>
    <w:p w:rsidR="00EF43FE" w:rsidRDefault="00EF43FE" w:rsidP="00947E94">
      <w:r w:rsidRPr="00947E94">
        <w:t>10 :28 Macro in loop 54 (signal = 3.66)</w:t>
      </w:r>
      <w:r>
        <w:t xml:space="preserve"> T = 130 P = 5.2 * 10-9</w:t>
      </w:r>
    </w:p>
    <w:p w:rsidR="00EF43FE" w:rsidRDefault="00EF43FE" w:rsidP="00947E94">
      <w:r>
        <w:t>11:26 Macro exit loop 58 (signal 3.65) – up to scan 87</w:t>
      </w:r>
    </w:p>
    <w:p w:rsidR="00EF43FE" w:rsidRDefault="00EF43FE" w:rsidP="00947E94">
      <w:r>
        <w:t>11:30 MCT refilled</w:t>
      </w:r>
    </w:p>
    <w:p w:rsidR="00EF43FE" w:rsidRPr="00520B30" w:rsidRDefault="00EF43FE" w:rsidP="005D2B21">
      <w:pPr>
        <w:spacing w:after="0"/>
        <w:rPr>
          <w:b/>
        </w:rPr>
      </w:pPr>
      <w:r w:rsidRPr="00520B30">
        <w:rPr>
          <w:b/>
        </w:rPr>
        <w:t>11:45</w:t>
      </w:r>
      <w:r w:rsidRPr="00520B30">
        <w:rPr>
          <w:b/>
        </w:rPr>
        <w:tab/>
      </w:r>
      <w:r w:rsidRPr="00520B30">
        <w:rPr>
          <w:b/>
          <w:color w:val="339966"/>
        </w:rPr>
        <w:t xml:space="preserve">ASW_2021_05_13_0088 </w:t>
      </w:r>
    </w:p>
    <w:p w:rsidR="00EF43FE" w:rsidRPr="00520B30" w:rsidRDefault="00EF43FE" w:rsidP="005D2B21">
      <w:pPr>
        <w:ind w:left="720"/>
      </w:pPr>
      <w:r w:rsidRPr="00520B30">
        <w:t>512 scans</w:t>
      </w:r>
      <w:r w:rsidRPr="00520B30">
        <w:tab/>
        <w:t>1 cm</w:t>
      </w:r>
      <w:r w:rsidRPr="00520B30">
        <w:rPr>
          <w:vertAlign w:val="superscript"/>
        </w:rPr>
        <w:t>-1</w:t>
      </w:r>
      <w:r w:rsidRPr="00520B30">
        <w:t xml:space="preserve"> res</w:t>
      </w:r>
      <w:r w:rsidRPr="00520B30">
        <w:tab/>
        <w:t>signal 3.65</w:t>
      </w:r>
      <w:r w:rsidRPr="00520B30">
        <w:br/>
        <w:t>p = 5.2 x 10</w:t>
      </w:r>
      <w:r w:rsidRPr="00520B30">
        <w:rPr>
          <w:vertAlign w:val="superscript"/>
        </w:rPr>
        <w:t>-9</w:t>
      </w:r>
      <w:r w:rsidRPr="00520B30">
        <w:t xml:space="preserve"> mbar</w:t>
      </w:r>
      <w:r w:rsidRPr="00520B30">
        <w:tab/>
        <w:t xml:space="preserve">T = 130K </w:t>
      </w:r>
    </w:p>
    <w:p w:rsidR="00EF43FE" w:rsidRPr="00520B30" w:rsidRDefault="00EF43FE" w:rsidP="00723362">
      <w:r w:rsidRPr="00520B30">
        <w:t>12 :00 Macro 100 scans</w:t>
      </w:r>
    </w:p>
    <w:p w:rsidR="00EF43FE" w:rsidRPr="00520B30" w:rsidRDefault="00EF43FE" w:rsidP="00723362">
      <w:r w:rsidRPr="00520B30">
        <w:t>15 :30 P = 4.95 * 10-9</w:t>
      </w:r>
    </w:p>
    <w:p w:rsidR="00EF43FE" w:rsidRPr="002C03D6" w:rsidRDefault="00EF43FE" w:rsidP="00723362">
      <w:r w:rsidRPr="002C03D6">
        <w:t>18 :36 P = 4.8 * 10-9 (signal 3.61)</w:t>
      </w:r>
    </w:p>
    <w:p w:rsidR="00EF43FE" w:rsidRDefault="00EF43FE" w:rsidP="00947E94">
      <w:r w:rsidRPr="002C03D6">
        <w:t xml:space="preserve">19 :59 </w:t>
      </w:r>
      <w:r w:rsidRPr="002C03D6">
        <w:rPr>
          <w:lang w:val="fr-FR"/>
        </w:rPr>
        <w:sym w:font="Wingdings" w:char="F0E0"/>
      </w:r>
      <w:r w:rsidRPr="002C03D6">
        <w:t xml:space="preserve"> </w:t>
      </w:r>
      <w:smartTag w:uri="urn:schemas-microsoft-com:office:smarttags" w:element="place">
        <w:r w:rsidRPr="002C03D6">
          <w:t>Loop</w:t>
        </w:r>
      </w:smartTag>
      <w:r w:rsidRPr="002C03D6">
        <w:t xml:space="preserve"> exited (don`t know number</w:t>
      </w:r>
      <w:r>
        <w:t xml:space="preserve"> – up to scan 123</w:t>
      </w:r>
      <w:r w:rsidRPr="002C03D6">
        <w:t>)</w:t>
      </w:r>
      <w:r>
        <w:t xml:space="preserve"> – compressed air off !!</w:t>
      </w:r>
    </w:p>
    <w:p w:rsidR="00EF43FE" w:rsidRPr="00937A99" w:rsidRDefault="00EF43FE" w:rsidP="001A091D">
      <w:pPr>
        <w:spacing w:after="0"/>
        <w:rPr>
          <w:b/>
          <w:lang w:val="fr-FR"/>
        </w:rPr>
      </w:pPr>
      <w:r>
        <w:rPr>
          <w:b/>
          <w:lang w:val="fr-FR"/>
        </w:rPr>
        <w:t>20:30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_0124</w:t>
      </w:r>
      <w:r w:rsidRPr="00937A99">
        <w:rPr>
          <w:b/>
          <w:color w:val="339966"/>
          <w:lang w:val="fr-FR"/>
        </w:rPr>
        <w:t xml:space="preserve"> </w:t>
      </w:r>
    </w:p>
    <w:p w:rsidR="00EF43FE" w:rsidRDefault="00EF43FE" w:rsidP="001A091D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</w:t>
      </w:r>
      <w:r>
        <w:rPr>
          <w:lang w:val="fr-FR"/>
        </w:rPr>
        <w:br/>
        <w:t>p = 4.8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710F52" w:rsidRDefault="00EF43FE" w:rsidP="00947E94">
      <w:r w:rsidRPr="00710F52">
        <w:t>20 :45 Macro 100</w:t>
      </w:r>
    </w:p>
    <w:p w:rsidR="00EF43FE" w:rsidRPr="00C2143E" w:rsidRDefault="00EF43FE" w:rsidP="00947E94">
      <w:r w:rsidRPr="00C2143E">
        <w:t>16/05</w:t>
      </w:r>
    </w:p>
    <w:p w:rsidR="00EF43FE" w:rsidRPr="00C2143E" w:rsidRDefault="00EF43FE" w:rsidP="00947E94">
      <w:r w:rsidRPr="00C2143E">
        <w:t xml:space="preserve">10 :41 Exit at loop 61 </w:t>
      </w:r>
      <w:r>
        <w:t>(up to scan 208)</w:t>
      </w:r>
    </w:p>
    <w:p w:rsidR="00EF43FE" w:rsidRDefault="00EF43FE" w:rsidP="00947E94">
      <w:r w:rsidRPr="00C2143E">
        <w:t>Problem with spectro again !!</w:t>
      </w:r>
    </w:p>
    <w:p w:rsidR="00EF43FE" w:rsidRDefault="00EF43FE" w:rsidP="00947E94">
      <w:r>
        <w:t>Computer restarted</w:t>
      </w:r>
    </w:p>
    <w:p w:rsidR="00EF43FE" w:rsidRPr="00937A99" w:rsidRDefault="00EF43FE" w:rsidP="00710F52">
      <w:pPr>
        <w:spacing w:after="0"/>
        <w:rPr>
          <w:b/>
          <w:lang w:val="fr-FR"/>
        </w:rPr>
      </w:pPr>
      <w:r>
        <w:rPr>
          <w:b/>
          <w:lang w:val="fr-FR"/>
        </w:rPr>
        <w:t>10:55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_0209</w:t>
      </w:r>
    </w:p>
    <w:p w:rsidR="00EF43FE" w:rsidRDefault="00EF43FE" w:rsidP="00710F52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3.59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37A99" w:rsidRDefault="00EF43FE" w:rsidP="00710F52">
      <w:pPr>
        <w:spacing w:after="0"/>
        <w:rPr>
          <w:b/>
          <w:lang w:val="fr-FR"/>
        </w:rPr>
      </w:pPr>
      <w:r>
        <w:rPr>
          <w:b/>
          <w:lang w:val="fr-FR"/>
        </w:rPr>
        <w:t>11:15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_0210</w:t>
      </w:r>
    </w:p>
    <w:p w:rsidR="00EF43FE" w:rsidRDefault="00EF43FE" w:rsidP="00710F52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3.68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37A99" w:rsidRDefault="00EF43FE" w:rsidP="003312DA">
      <w:pPr>
        <w:spacing w:after="0"/>
        <w:rPr>
          <w:b/>
          <w:lang w:val="fr-FR"/>
        </w:rPr>
      </w:pPr>
      <w:r>
        <w:rPr>
          <w:b/>
          <w:lang w:val="fr-FR"/>
        </w:rPr>
        <w:t>11:30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_0211</w:t>
      </w:r>
    </w:p>
    <w:p w:rsidR="00EF43FE" w:rsidRDefault="00EF43FE" w:rsidP="003312DA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3.68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37A99" w:rsidRDefault="00EF43FE" w:rsidP="006B7021">
      <w:pPr>
        <w:spacing w:after="0"/>
        <w:rPr>
          <w:b/>
          <w:lang w:val="fr-FR"/>
        </w:rPr>
      </w:pPr>
      <w:r>
        <w:rPr>
          <w:b/>
          <w:lang w:val="fr-FR"/>
        </w:rPr>
        <w:t>11:45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_0212</w:t>
      </w:r>
    </w:p>
    <w:p w:rsidR="00EF43FE" w:rsidRDefault="00EF43FE" w:rsidP="006B7021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3.68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37A99" w:rsidRDefault="00EF43FE" w:rsidP="00EC662D">
      <w:pPr>
        <w:spacing w:after="0"/>
        <w:rPr>
          <w:b/>
          <w:lang w:val="fr-FR"/>
        </w:rPr>
      </w:pPr>
      <w:r>
        <w:rPr>
          <w:b/>
          <w:lang w:val="fr-FR"/>
        </w:rPr>
        <w:t>12:00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_0213</w:t>
      </w:r>
    </w:p>
    <w:p w:rsidR="00EF43FE" w:rsidRDefault="00EF43FE" w:rsidP="00EC662D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3.67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937A99" w:rsidRDefault="00EF43FE" w:rsidP="00281086">
      <w:pPr>
        <w:spacing w:after="0"/>
        <w:rPr>
          <w:b/>
          <w:lang w:val="fr-FR"/>
        </w:rPr>
      </w:pPr>
      <w:r>
        <w:rPr>
          <w:b/>
          <w:lang w:val="fr-FR"/>
        </w:rPr>
        <w:t>12:15</w:t>
      </w:r>
      <w:r w:rsidRPr="00937A99">
        <w:rPr>
          <w:b/>
          <w:lang w:val="fr-FR"/>
        </w:rPr>
        <w:tab/>
      </w:r>
      <w:r w:rsidRPr="00937A99">
        <w:rPr>
          <w:b/>
          <w:color w:val="339966"/>
          <w:lang w:val="fr-FR"/>
        </w:rPr>
        <w:t>ASW_2021_05_13</w:t>
      </w:r>
      <w:r>
        <w:rPr>
          <w:b/>
          <w:color w:val="339966"/>
          <w:lang w:val="fr-FR"/>
        </w:rPr>
        <w:t>_0214</w:t>
      </w:r>
    </w:p>
    <w:p w:rsidR="00EF43FE" w:rsidRDefault="00EF43FE" w:rsidP="00281086">
      <w:pPr>
        <w:ind w:left="720"/>
        <w:rPr>
          <w:lang w:val="fr-FR"/>
        </w:rPr>
      </w:pPr>
      <w:r w:rsidRPr="00F20322">
        <w:rPr>
          <w:lang w:val="fr-FR"/>
        </w:rPr>
        <w:t>512 scans</w:t>
      </w:r>
      <w:r w:rsidRPr="00F20322">
        <w:rPr>
          <w:lang w:val="fr-FR"/>
        </w:rPr>
        <w:tab/>
        <w:t>1 cm</w:t>
      </w:r>
      <w:r w:rsidRPr="00F2032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3.66</w:t>
      </w:r>
      <w:r>
        <w:rPr>
          <w:lang w:val="fr-FR"/>
        </w:rPr>
        <w:br/>
        <w:t>p = 4.6</w:t>
      </w:r>
      <w:r w:rsidRPr="00F20322">
        <w:rPr>
          <w:lang w:val="fr-FR"/>
        </w:rPr>
        <w:t xml:space="preserve"> x 10</w:t>
      </w:r>
      <w:r w:rsidRPr="00F20322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130</w:t>
      </w:r>
      <w:r w:rsidRPr="00F20322">
        <w:rPr>
          <w:lang w:val="fr-FR"/>
        </w:rPr>
        <w:t xml:space="preserve">K </w:t>
      </w:r>
    </w:p>
    <w:p w:rsidR="00EF43FE" w:rsidRPr="00520B30" w:rsidRDefault="00EF43FE" w:rsidP="00947E94">
      <w:r w:rsidRPr="00520B30">
        <w:t>12 :30 MCT Detector refilled</w:t>
      </w:r>
    </w:p>
    <w:p w:rsidR="00EF43FE" w:rsidRPr="00520B30" w:rsidRDefault="00EF43FE" w:rsidP="00821407">
      <w:pPr>
        <w:spacing w:after="0"/>
        <w:rPr>
          <w:b/>
        </w:rPr>
      </w:pPr>
      <w:r w:rsidRPr="00520B30">
        <w:rPr>
          <w:b/>
        </w:rPr>
        <w:t>12:45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ASW_2021_05_13_0215</w:t>
      </w:r>
    </w:p>
    <w:p w:rsidR="00EF43FE" w:rsidRPr="00520B30" w:rsidRDefault="00EF43FE" w:rsidP="00821407">
      <w:pPr>
        <w:ind w:left="720"/>
      </w:pPr>
      <w:r w:rsidRPr="00520B30">
        <w:t>512 scans</w:t>
      </w:r>
      <w:r w:rsidRPr="00520B30">
        <w:tab/>
        <w:t>1 cm</w:t>
      </w:r>
      <w:r w:rsidRPr="00520B30">
        <w:rPr>
          <w:vertAlign w:val="superscript"/>
        </w:rPr>
        <w:t>-1</w:t>
      </w:r>
      <w:r w:rsidRPr="00520B30">
        <w:t xml:space="preserve"> res</w:t>
      </w:r>
      <w:r w:rsidRPr="00520B30">
        <w:tab/>
        <w:t>signal 3.66</w:t>
      </w:r>
      <w:r w:rsidRPr="00520B30">
        <w:br/>
        <w:t>p = 4.6 x 10</w:t>
      </w:r>
      <w:r w:rsidRPr="00520B30">
        <w:rPr>
          <w:vertAlign w:val="superscript"/>
        </w:rPr>
        <w:t>-9</w:t>
      </w:r>
      <w:r w:rsidRPr="00520B30">
        <w:t xml:space="preserve"> mbar</w:t>
      </w:r>
      <w:r w:rsidRPr="00520B30">
        <w:tab/>
        <w:t xml:space="preserve">T = 130K </w:t>
      </w:r>
    </w:p>
    <w:p w:rsidR="00EF43FE" w:rsidRPr="00520B30" w:rsidRDefault="00EF43FE" w:rsidP="00821407">
      <w:r w:rsidRPr="00520B30">
        <w:t>13 :00 Macro 100 scans</w:t>
      </w:r>
    </w:p>
    <w:p w:rsidR="00EF43FE" w:rsidRPr="00520B30" w:rsidRDefault="00EF43FE" w:rsidP="00821407">
      <w:r w:rsidRPr="00520B30">
        <w:t>14 :44 compressed air off again …</w:t>
      </w:r>
    </w:p>
    <w:p w:rsidR="00EF43FE" w:rsidRPr="00B87CB1" w:rsidRDefault="00EF43FE" w:rsidP="00821407">
      <w:r w:rsidRPr="00B87CB1">
        <w:t>14 :46 compressed air on again</w:t>
      </w:r>
    </w:p>
    <w:p w:rsidR="00EF43FE" w:rsidRDefault="00EF43FE" w:rsidP="00821407">
      <w:r w:rsidRPr="00B87CB1">
        <w:t>14 :57 off again</w:t>
      </w:r>
      <w:r>
        <w:t xml:space="preserve"> (and on)</w:t>
      </w:r>
    </w:p>
    <w:p w:rsidR="00EF43FE" w:rsidRDefault="00EF43FE" w:rsidP="00821407">
      <w:r>
        <w:t xml:space="preserve">19:25 </w:t>
      </w:r>
      <w:smartTag w:uri="urn:schemas-microsoft-com:office:smarttags" w:element="place">
        <w:r>
          <w:t>Loop</w:t>
        </w:r>
      </w:smartTag>
      <w:r>
        <w:t xml:space="preserve"> exited at 28 </w:t>
      </w:r>
    </w:p>
    <w:p w:rsidR="00EF43FE" w:rsidRPr="00B87CB1" w:rsidRDefault="00EF43FE" w:rsidP="00821407">
      <w:r>
        <w:t>19:33 MCT Detector cooled</w:t>
      </w:r>
    </w:p>
    <w:p w:rsidR="00EF43FE" w:rsidRPr="005B12DB" w:rsidRDefault="00EF43FE" w:rsidP="00CE676F">
      <w:pPr>
        <w:spacing w:after="0"/>
        <w:rPr>
          <w:b/>
          <w:lang w:val="fr-FR"/>
        </w:rPr>
      </w:pPr>
      <w:r w:rsidRPr="005B12DB">
        <w:rPr>
          <w:b/>
          <w:lang w:val="fr-FR"/>
        </w:rPr>
        <w:t>19:45</w:t>
      </w:r>
      <w:r w:rsidRPr="005B12DB">
        <w:rPr>
          <w:b/>
          <w:lang w:val="fr-FR"/>
        </w:rPr>
        <w:tab/>
      </w:r>
      <w:r w:rsidRPr="005B12DB">
        <w:rPr>
          <w:b/>
          <w:color w:val="339966"/>
          <w:lang w:val="fr-FR"/>
        </w:rPr>
        <w:t>ASW_2021_05_13_0244</w:t>
      </w:r>
    </w:p>
    <w:p w:rsidR="00EF43FE" w:rsidRDefault="00EF43FE" w:rsidP="00CE676F">
      <w:pPr>
        <w:ind w:left="720"/>
        <w:rPr>
          <w:lang w:val="fr-FR"/>
        </w:rPr>
      </w:pPr>
      <w:r w:rsidRPr="005B12DB">
        <w:rPr>
          <w:lang w:val="fr-FR"/>
        </w:rPr>
        <w:t>512 scans</w:t>
      </w:r>
      <w:r w:rsidRPr="005B12DB">
        <w:rPr>
          <w:lang w:val="fr-FR"/>
        </w:rPr>
        <w:tab/>
        <w:t>1 cm</w:t>
      </w:r>
      <w:r w:rsidRPr="005B12DB">
        <w:rPr>
          <w:vertAlign w:val="superscript"/>
          <w:lang w:val="fr-FR"/>
        </w:rPr>
        <w:t>-1</w:t>
      </w:r>
      <w:r w:rsidRPr="005B12DB">
        <w:rPr>
          <w:lang w:val="fr-FR"/>
        </w:rPr>
        <w:t xml:space="preserve"> res</w:t>
      </w:r>
      <w:r w:rsidRPr="005B12DB">
        <w:rPr>
          <w:lang w:val="fr-FR"/>
        </w:rPr>
        <w:tab/>
        <w:t>signal 3.61</w:t>
      </w:r>
      <w:r w:rsidRPr="005B12DB">
        <w:rPr>
          <w:lang w:val="fr-FR"/>
        </w:rPr>
        <w:br/>
        <w:t>p = 4.6 x 10</w:t>
      </w:r>
      <w:r w:rsidRPr="005B12DB">
        <w:rPr>
          <w:vertAlign w:val="superscript"/>
          <w:lang w:val="fr-FR"/>
        </w:rPr>
        <w:t>-9</w:t>
      </w:r>
      <w:r w:rsidRPr="005B12DB">
        <w:rPr>
          <w:lang w:val="fr-FR"/>
        </w:rPr>
        <w:t xml:space="preserve"> mbar</w:t>
      </w:r>
      <w:r w:rsidRPr="005B12DB">
        <w:rPr>
          <w:lang w:val="fr-FR"/>
        </w:rPr>
        <w:tab/>
        <w:t xml:space="preserve">T = 130K </w:t>
      </w:r>
    </w:p>
    <w:p w:rsidR="00EF43FE" w:rsidRPr="00520B30" w:rsidRDefault="00EF43FE" w:rsidP="00183EAD">
      <w:r w:rsidRPr="00520B30">
        <w:t>20 :00 Macro 100 scans</w:t>
      </w:r>
    </w:p>
    <w:p w:rsidR="00EF43FE" w:rsidRPr="00636D83" w:rsidRDefault="00EF43FE" w:rsidP="00183EAD">
      <w:r w:rsidRPr="00636D83">
        <w:t>17/05/2021</w:t>
      </w:r>
    </w:p>
    <w:p w:rsidR="00EF43FE" w:rsidRDefault="00EF43FE" w:rsidP="00183EAD">
      <w:r w:rsidRPr="00636D83">
        <w:t xml:space="preserve">12 :22 Macro exited at loop 71 </w:t>
      </w:r>
      <w:r>
        <w:t>up to scan 315</w:t>
      </w:r>
    </w:p>
    <w:p w:rsidR="00EF43FE" w:rsidRPr="00636D83" w:rsidRDefault="00EF43FE" w:rsidP="00183EAD">
      <w:r>
        <w:t>12:30 MCT Detector refilled</w:t>
      </w:r>
    </w:p>
    <w:p w:rsidR="00EF43FE" w:rsidRPr="00636D83" w:rsidRDefault="00EF43FE" w:rsidP="00636D83">
      <w:pPr>
        <w:spacing w:after="0"/>
        <w:rPr>
          <w:b/>
        </w:rPr>
      </w:pPr>
      <w:r w:rsidRPr="00636D83">
        <w:rPr>
          <w:b/>
        </w:rPr>
        <w:t>1</w:t>
      </w:r>
      <w:r>
        <w:rPr>
          <w:b/>
        </w:rPr>
        <w:t>2</w:t>
      </w:r>
      <w:r w:rsidRPr="00636D83">
        <w:rPr>
          <w:b/>
        </w:rPr>
        <w:t>:45</w:t>
      </w:r>
      <w:r w:rsidRPr="00636D83">
        <w:rPr>
          <w:b/>
        </w:rPr>
        <w:tab/>
      </w:r>
      <w:r w:rsidRPr="00636D83">
        <w:rPr>
          <w:b/>
          <w:color w:val="339966"/>
        </w:rPr>
        <w:t>ASW_2021_05_13_0</w:t>
      </w:r>
      <w:r>
        <w:rPr>
          <w:b/>
          <w:color w:val="339966"/>
        </w:rPr>
        <w:t>316</w:t>
      </w:r>
    </w:p>
    <w:p w:rsidR="00EF43FE" w:rsidRPr="00520B30" w:rsidRDefault="00EF43FE" w:rsidP="00636D83">
      <w:pPr>
        <w:ind w:left="720"/>
      </w:pPr>
      <w:r w:rsidRPr="00520B30">
        <w:t>512 scans</w:t>
      </w:r>
      <w:r w:rsidRPr="00520B30">
        <w:tab/>
        <w:t>1 cm</w:t>
      </w:r>
      <w:r w:rsidRPr="00520B30">
        <w:rPr>
          <w:vertAlign w:val="superscript"/>
        </w:rPr>
        <w:t>-1</w:t>
      </w:r>
      <w:r w:rsidRPr="00520B30">
        <w:t xml:space="preserve"> res</w:t>
      </w:r>
      <w:r w:rsidRPr="00520B30">
        <w:tab/>
        <w:t>signal 3.65</w:t>
      </w:r>
      <w:r w:rsidRPr="00520B30">
        <w:br/>
        <w:t>p = 4.5 x 10</w:t>
      </w:r>
      <w:r w:rsidRPr="00520B30">
        <w:rPr>
          <w:vertAlign w:val="superscript"/>
        </w:rPr>
        <w:t>-9</w:t>
      </w:r>
      <w:r w:rsidRPr="00520B30">
        <w:t xml:space="preserve"> mbar</w:t>
      </w:r>
      <w:r w:rsidRPr="00520B30">
        <w:tab/>
        <w:t xml:space="preserve">T = 130K </w:t>
      </w:r>
    </w:p>
    <w:p w:rsidR="00EF43FE" w:rsidRPr="00520B30" w:rsidRDefault="00EF43FE" w:rsidP="00BA1CE8">
      <w:r w:rsidRPr="00520B30">
        <w:t>13 :00 Macro 100 scans</w:t>
      </w:r>
    </w:p>
    <w:p w:rsidR="00EF43FE" w:rsidRPr="00520B30" w:rsidRDefault="00EF43FE" w:rsidP="00BA1CE8">
      <w:r w:rsidRPr="00520B30">
        <w:t>16 :04 Compressor off</w:t>
      </w:r>
    </w:p>
    <w:p w:rsidR="00EF43FE" w:rsidRPr="00764421" w:rsidRDefault="00EF43FE" w:rsidP="00BA1CE8">
      <w:r w:rsidRPr="00764421">
        <w:t>Exit loop 28 (up to scan )</w:t>
      </w:r>
    </w:p>
    <w:p w:rsidR="00EF43FE" w:rsidRPr="00520B30" w:rsidRDefault="00EF43FE" w:rsidP="00764421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19:45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ASW_2021_05_13_0345</w:t>
      </w:r>
    </w:p>
    <w:p w:rsidR="00EF43FE" w:rsidRDefault="00EF43FE" w:rsidP="00764421">
      <w:pPr>
        <w:ind w:left="720"/>
        <w:rPr>
          <w:lang w:val="fr-FR"/>
        </w:rPr>
      </w:pPr>
      <w:r w:rsidRPr="00D61777">
        <w:rPr>
          <w:lang w:val="fr-FR"/>
        </w:rPr>
        <w:t>512 scans</w:t>
      </w:r>
      <w:r w:rsidRPr="00D61777">
        <w:rPr>
          <w:lang w:val="fr-FR"/>
        </w:rPr>
        <w:tab/>
        <w:t>1 cm</w:t>
      </w:r>
      <w:r w:rsidRPr="00D61777">
        <w:rPr>
          <w:vertAlign w:val="superscript"/>
          <w:lang w:val="fr-FR"/>
        </w:rPr>
        <w:t>-1</w:t>
      </w:r>
      <w:r w:rsidRPr="00D61777">
        <w:rPr>
          <w:lang w:val="fr-FR"/>
        </w:rPr>
        <w:t xml:space="preserve"> res</w:t>
      </w:r>
      <w:r w:rsidRPr="00D61777">
        <w:rPr>
          <w:lang w:val="fr-FR"/>
        </w:rPr>
        <w:tab/>
        <w:t>signal 3.65</w:t>
      </w:r>
      <w:r w:rsidRPr="00D61777">
        <w:rPr>
          <w:lang w:val="fr-FR"/>
        </w:rPr>
        <w:br/>
        <w:t>p = 4.2 x 10</w:t>
      </w:r>
      <w:r w:rsidRPr="00D61777">
        <w:rPr>
          <w:vertAlign w:val="superscript"/>
          <w:lang w:val="fr-FR"/>
        </w:rPr>
        <w:t>-9</w:t>
      </w:r>
      <w:r w:rsidRPr="00D61777">
        <w:rPr>
          <w:lang w:val="fr-FR"/>
        </w:rPr>
        <w:t xml:space="preserve"> mbar</w:t>
      </w:r>
      <w:r w:rsidRPr="00D61777">
        <w:rPr>
          <w:lang w:val="fr-FR"/>
        </w:rPr>
        <w:tab/>
        <w:t xml:space="preserve">T = 130K </w:t>
      </w:r>
    </w:p>
    <w:p w:rsidR="00EF43FE" w:rsidRPr="0070242D" w:rsidRDefault="00EF43FE" w:rsidP="00D61777">
      <w:r w:rsidRPr="0070242D">
        <w:t>20 :00 Macro 100 scan exit at loop 67 (up to scan )</w:t>
      </w:r>
    </w:p>
    <w:p w:rsidR="00EF43FE" w:rsidRPr="00B33BBD" w:rsidRDefault="00EF43FE" w:rsidP="0070242D">
      <w:pPr>
        <w:spacing w:after="0"/>
        <w:rPr>
          <w:b/>
          <w:lang w:val="fr-FR"/>
        </w:rPr>
      </w:pPr>
      <w:r w:rsidRPr="00B33BBD">
        <w:rPr>
          <w:b/>
          <w:lang w:val="fr-FR"/>
        </w:rPr>
        <w:t>11:45</w:t>
      </w:r>
      <w:r w:rsidRPr="00B33BBD">
        <w:rPr>
          <w:b/>
          <w:lang w:val="fr-FR"/>
        </w:rPr>
        <w:tab/>
      </w:r>
      <w:r w:rsidRPr="00B33BBD">
        <w:rPr>
          <w:b/>
          <w:color w:val="339966"/>
          <w:lang w:val="fr-FR"/>
        </w:rPr>
        <w:t>ASW_2021_05_13_0413</w:t>
      </w:r>
    </w:p>
    <w:p w:rsidR="00EF43FE" w:rsidRPr="0070242D" w:rsidRDefault="00EF43FE" w:rsidP="0070242D">
      <w:pPr>
        <w:ind w:left="720"/>
        <w:rPr>
          <w:lang w:val="fr-FR"/>
        </w:rPr>
      </w:pPr>
      <w:r w:rsidRPr="0070242D">
        <w:rPr>
          <w:lang w:val="fr-FR"/>
        </w:rPr>
        <w:t>512 scans</w:t>
      </w:r>
      <w:r w:rsidRPr="0070242D">
        <w:rPr>
          <w:lang w:val="fr-FR"/>
        </w:rPr>
        <w:tab/>
        <w:t>1 cm</w:t>
      </w:r>
      <w:r w:rsidRPr="0070242D">
        <w:rPr>
          <w:vertAlign w:val="superscript"/>
          <w:lang w:val="fr-FR"/>
        </w:rPr>
        <w:t>-1</w:t>
      </w:r>
      <w:r w:rsidRPr="0070242D">
        <w:rPr>
          <w:lang w:val="fr-FR"/>
        </w:rPr>
        <w:t xml:space="preserve"> res</w:t>
      </w:r>
      <w:r w:rsidRPr="0070242D">
        <w:rPr>
          <w:lang w:val="fr-FR"/>
        </w:rPr>
        <w:tab/>
        <w:t xml:space="preserve">signal </w:t>
      </w:r>
      <w:r>
        <w:rPr>
          <w:lang w:val="fr-FR"/>
        </w:rPr>
        <w:t>3.69</w:t>
      </w:r>
      <w:r w:rsidRPr="0070242D">
        <w:rPr>
          <w:lang w:val="fr-FR"/>
        </w:rPr>
        <w:br/>
        <w:t>p = 3.6 x 10</w:t>
      </w:r>
      <w:r w:rsidRPr="0070242D">
        <w:rPr>
          <w:vertAlign w:val="superscript"/>
          <w:lang w:val="fr-FR"/>
        </w:rPr>
        <w:t>-9</w:t>
      </w:r>
      <w:r w:rsidRPr="0070242D">
        <w:rPr>
          <w:lang w:val="fr-FR"/>
        </w:rPr>
        <w:t xml:space="preserve"> mbar</w:t>
      </w:r>
      <w:r w:rsidRPr="0070242D">
        <w:rPr>
          <w:lang w:val="fr-FR"/>
        </w:rPr>
        <w:tab/>
        <w:t xml:space="preserve">T = 130K </w:t>
      </w:r>
    </w:p>
    <w:p w:rsidR="00EF43FE" w:rsidRPr="00B33BBD" w:rsidRDefault="00EF43FE" w:rsidP="001657AC">
      <w:pPr>
        <w:spacing w:after="0"/>
        <w:rPr>
          <w:b/>
          <w:lang w:val="fr-FR"/>
        </w:rPr>
      </w:pPr>
      <w:r w:rsidRPr="00B33BBD">
        <w:rPr>
          <w:b/>
          <w:lang w:val="fr-FR"/>
        </w:rPr>
        <w:t>1</w:t>
      </w:r>
      <w:r>
        <w:rPr>
          <w:b/>
          <w:lang w:val="fr-FR"/>
        </w:rPr>
        <w:t>2:1</w:t>
      </w:r>
      <w:r w:rsidRPr="00B33BBD">
        <w:rPr>
          <w:b/>
          <w:lang w:val="fr-FR"/>
        </w:rPr>
        <w:t>5</w:t>
      </w:r>
      <w:r w:rsidRPr="00B33BBD">
        <w:rPr>
          <w:b/>
          <w:lang w:val="fr-FR"/>
        </w:rPr>
        <w:tab/>
      </w:r>
      <w:r w:rsidRPr="00B33BBD">
        <w:rPr>
          <w:b/>
          <w:color w:val="339966"/>
          <w:lang w:val="fr-FR"/>
        </w:rPr>
        <w:t>ASW_2021_05_13_041</w:t>
      </w:r>
      <w:r>
        <w:rPr>
          <w:b/>
          <w:color w:val="339966"/>
          <w:lang w:val="fr-FR"/>
        </w:rPr>
        <w:t>4</w:t>
      </w:r>
    </w:p>
    <w:p w:rsidR="00EF43FE" w:rsidRDefault="00EF43FE" w:rsidP="001657AC">
      <w:pPr>
        <w:ind w:left="720"/>
        <w:rPr>
          <w:lang w:val="fr-FR"/>
        </w:rPr>
      </w:pPr>
      <w:r w:rsidRPr="0070242D">
        <w:rPr>
          <w:lang w:val="fr-FR"/>
        </w:rPr>
        <w:t>512 scans</w:t>
      </w:r>
      <w:r w:rsidRPr="0070242D">
        <w:rPr>
          <w:lang w:val="fr-FR"/>
        </w:rPr>
        <w:tab/>
        <w:t>1 cm</w:t>
      </w:r>
      <w:r w:rsidRPr="0070242D">
        <w:rPr>
          <w:vertAlign w:val="superscript"/>
          <w:lang w:val="fr-FR"/>
        </w:rPr>
        <w:t>-1</w:t>
      </w:r>
      <w:r w:rsidRPr="0070242D">
        <w:rPr>
          <w:lang w:val="fr-FR"/>
        </w:rPr>
        <w:t xml:space="preserve"> res</w:t>
      </w:r>
      <w:r w:rsidRPr="0070242D">
        <w:rPr>
          <w:lang w:val="fr-FR"/>
        </w:rPr>
        <w:tab/>
        <w:t xml:space="preserve">signal </w:t>
      </w:r>
      <w:r>
        <w:rPr>
          <w:lang w:val="fr-FR"/>
        </w:rPr>
        <w:t>3.68</w:t>
      </w:r>
      <w:r w:rsidRPr="0070242D">
        <w:rPr>
          <w:lang w:val="fr-FR"/>
        </w:rPr>
        <w:br/>
        <w:t>p = 3.</w:t>
      </w:r>
      <w:r>
        <w:rPr>
          <w:lang w:val="fr-FR"/>
        </w:rPr>
        <w:t>5</w:t>
      </w:r>
      <w:r w:rsidRPr="0070242D">
        <w:rPr>
          <w:lang w:val="fr-FR"/>
        </w:rPr>
        <w:t xml:space="preserve"> x 10</w:t>
      </w:r>
      <w:r w:rsidRPr="0070242D">
        <w:rPr>
          <w:vertAlign w:val="superscript"/>
          <w:lang w:val="fr-FR"/>
        </w:rPr>
        <w:t>-9</w:t>
      </w:r>
      <w:r w:rsidRPr="0070242D">
        <w:rPr>
          <w:lang w:val="fr-FR"/>
        </w:rPr>
        <w:t xml:space="preserve"> mbar</w:t>
      </w:r>
      <w:r w:rsidRPr="0070242D">
        <w:rPr>
          <w:lang w:val="fr-FR"/>
        </w:rPr>
        <w:tab/>
        <w:t xml:space="preserve">T = 130K </w:t>
      </w:r>
    </w:p>
    <w:p w:rsidR="00EF43FE" w:rsidRPr="00AE5A36" w:rsidRDefault="00EF43FE" w:rsidP="002C0490">
      <w:r w:rsidRPr="00AE5A36">
        <w:t>Macro 100 scans exit at loop 30 (19 : 15)</w:t>
      </w:r>
      <w:r>
        <w:t xml:space="preserve"> up to scan 444</w:t>
      </w:r>
    </w:p>
    <w:p w:rsidR="00EF43FE" w:rsidRPr="00B33BBD" w:rsidRDefault="00EF43FE" w:rsidP="00F259B8">
      <w:pPr>
        <w:spacing w:after="0"/>
        <w:rPr>
          <w:b/>
          <w:lang w:val="fr-FR"/>
        </w:rPr>
      </w:pPr>
      <w:r w:rsidRPr="00B33BBD">
        <w:rPr>
          <w:b/>
          <w:lang w:val="fr-FR"/>
        </w:rPr>
        <w:t>1</w:t>
      </w:r>
      <w:r>
        <w:rPr>
          <w:b/>
          <w:lang w:val="fr-FR"/>
        </w:rPr>
        <w:t>9:4</w:t>
      </w:r>
      <w:r w:rsidRPr="00B33BBD">
        <w:rPr>
          <w:b/>
          <w:lang w:val="fr-FR"/>
        </w:rPr>
        <w:t>5</w:t>
      </w:r>
      <w:r w:rsidRPr="00B33BBD">
        <w:rPr>
          <w:b/>
          <w:lang w:val="fr-FR"/>
        </w:rPr>
        <w:tab/>
      </w:r>
      <w:r w:rsidRPr="00B33BBD">
        <w:rPr>
          <w:b/>
          <w:color w:val="339966"/>
          <w:lang w:val="fr-FR"/>
        </w:rPr>
        <w:t>ASW_2021_05_13_04</w:t>
      </w:r>
      <w:r>
        <w:rPr>
          <w:b/>
          <w:color w:val="339966"/>
          <w:lang w:val="fr-FR"/>
        </w:rPr>
        <w:t>45</w:t>
      </w:r>
    </w:p>
    <w:p w:rsidR="00EF43FE" w:rsidRDefault="00EF43FE" w:rsidP="00F259B8">
      <w:pPr>
        <w:ind w:left="720"/>
        <w:rPr>
          <w:lang w:val="fr-FR"/>
        </w:rPr>
      </w:pPr>
      <w:r w:rsidRPr="0070242D">
        <w:rPr>
          <w:lang w:val="fr-FR"/>
        </w:rPr>
        <w:t>512 scans</w:t>
      </w:r>
      <w:r w:rsidRPr="0070242D">
        <w:rPr>
          <w:lang w:val="fr-FR"/>
        </w:rPr>
        <w:tab/>
        <w:t>1 cm</w:t>
      </w:r>
      <w:r w:rsidRPr="0070242D">
        <w:rPr>
          <w:vertAlign w:val="superscript"/>
          <w:lang w:val="fr-FR"/>
        </w:rPr>
        <w:t>-1</w:t>
      </w:r>
      <w:r w:rsidRPr="0070242D">
        <w:rPr>
          <w:lang w:val="fr-FR"/>
        </w:rPr>
        <w:t xml:space="preserve"> res</w:t>
      </w:r>
      <w:r w:rsidRPr="0070242D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70242D">
        <w:rPr>
          <w:lang w:val="fr-FR"/>
        </w:rPr>
        <w:br/>
        <w:t>p = 3.</w:t>
      </w:r>
      <w:r>
        <w:rPr>
          <w:lang w:val="fr-FR"/>
        </w:rPr>
        <w:t>5</w:t>
      </w:r>
      <w:r w:rsidRPr="0070242D">
        <w:rPr>
          <w:lang w:val="fr-FR"/>
        </w:rPr>
        <w:t xml:space="preserve"> x 10</w:t>
      </w:r>
      <w:r w:rsidRPr="0070242D">
        <w:rPr>
          <w:vertAlign w:val="superscript"/>
          <w:lang w:val="fr-FR"/>
        </w:rPr>
        <w:t>-9</w:t>
      </w:r>
      <w:r w:rsidRPr="0070242D">
        <w:rPr>
          <w:lang w:val="fr-FR"/>
        </w:rPr>
        <w:t xml:space="preserve"> mbar</w:t>
      </w:r>
      <w:r w:rsidRPr="0070242D">
        <w:rPr>
          <w:lang w:val="fr-FR"/>
        </w:rPr>
        <w:tab/>
        <w:t xml:space="preserve">T = 130K </w:t>
      </w:r>
    </w:p>
    <w:p w:rsidR="00EF43FE" w:rsidRPr="00520B30" w:rsidRDefault="00EF43FE" w:rsidP="00821407">
      <w:r w:rsidRPr="00520B30">
        <w:t>Macro 100 scans</w:t>
      </w:r>
    </w:p>
    <w:p w:rsidR="00EF43FE" w:rsidRPr="00C21247" w:rsidRDefault="00EF43FE" w:rsidP="00821407">
      <w:r w:rsidRPr="00C21247">
        <w:t>19/05/2021</w:t>
      </w:r>
    </w:p>
    <w:p w:rsidR="00EF43FE" w:rsidRPr="00C21247" w:rsidRDefault="00EF43FE" w:rsidP="00821407">
      <w:r w:rsidRPr="00C21247">
        <w:t xml:space="preserve">11 :21 Exit at loop 67 up to scan </w:t>
      </w:r>
    </w:p>
    <w:p w:rsidR="00EF43FE" w:rsidRPr="00520B30" w:rsidRDefault="00EF43FE" w:rsidP="00A400F7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11:45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ASW_2021_05_13_0513</w:t>
      </w:r>
    </w:p>
    <w:p w:rsidR="00EF43FE" w:rsidRDefault="00EF43FE" w:rsidP="00A400F7">
      <w:pPr>
        <w:ind w:left="720"/>
        <w:rPr>
          <w:lang w:val="fr-FR"/>
        </w:rPr>
      </w:pPr>
      <w:r w:rsidRPr="00A400F7">
        <w:rPr>
          <w:lang w:val="fr-FR"/>
        </w:rPr>
        <w:t>512 scans</w:t>
      </w:r>
      <w:r w:rsidRPr="00A400F7">
        <w:rPr>
          <w:lang w:val="fr-FR"/>
        </w:rPr>
        <w:tab/>
        <w:t>1 cm</w:t>
      </w:r>
      <w:r w:rsidRPr="00A400F7">
        <w:rPr>
          <w:vertAlign w:val="superscript"/>
          <w:lang w:val="fr-FR"/>
        </w:rPr>
        <w:t>-1</w:t>
      </w:r>
      <w:r w:rsidRPr="00A400F7">
        <w:rPr>
          <w:lang w:val="fr-FR"/>
        </w:rPr>
        <w:t xml:space="preserve"> res</w:t>
      </w:r>
      <w:r w:rsidRPr="00A400F7">
        <w:rPr>
          <w:lang w:val="fr-FR"/>
        </w:rPr>
        <w:tab/>
        <w:t xml:space="preserve">signal </w:t>
      </w:r>
      <w:r>
        <w:rPr>
          <w:lang w:val="fr-FR"/>
        </w:rPr>
        <w:t>3.72</w:t>
      </w:r>
      <w:r w:rsidRPr="00A400F7">
        <w:rPr>
          <w:lang w:val="fr-FR"/>
        </w:rPr>
        <w:br/>
        <w:t>p = 3.0 x 10</w:t>
      </w:r>
      <w:r w:rsidRPr="00A400F7">
        <w:rPr>
          <w:vertAlign w:val="superscript"/>
          <w:lang w:val="fr-FR"/>
        </w:rPr>
        <w:t>-9</w:t>
      </w:r>
      <w:r w:rsidRPr="00A400F7">
        <w:rPr>
          <w:lang w:val="fr-FR"/>
        </w:rPr>
        <w:t xml:space="preserve"> mbar</w:t>
      </w:r>
      <w:r w:rsidRPr="00A400F7">
        <w:rPr>
          <w:lang w:val="fr-FR"/>
        </w:rPr>
        <w:tab/>
        <w:t xml:space="preserve">T = 130K </w:t>
      </w:r>
    </w:p>
    <w:p w:rsidR="00EF43FE" w:rsidRDefault="00EF43FE" w:rsidP="00A400F7">
      <w:r w:rsidRPr="00DF4C14">
        <w:t xml:space="preserve">12 :00 Macro 100 scans (exit at loop 28 – scan </w:t>
      </w:r>
      <w:r>
        <w:t>541</w:t>
      </w:r>
      <w:r w:rsidRPr="00DF4C14">
        <w:t>)</w:t>
      </w:r>
    </w:p>
    <w:p w:rsidR="00EF43FE" w:rsidRPr="00520B30" w:rsidRDefault="00EF43FE" w:rsidP="00DF4C14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18:45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ASW_2021_05_13_0542</w:t>
      </w:r>
    </w:p>
    <w:p w:rsidR="00EF43FE" w:rsidRDefault="00EF43FE" w:rsidP="00DF4C14">
      <w:pPr>
        <w:ind w:left="720"/>
        <w:rPr>
          <w:lang w:val="fr-FR"/>
        </w:rPr>
      </w:pPr>
      <w:r w:rsidRPr="00B54393">
        <w:rPr>
          <w:lang w:val="fr-FR"/>
        </w:rPr>
        <w:t>512 scans</w:t>
      </w:r>
      <w:r w:rsidRPr="00B54393">
        <w:rPr>
          <w:lang w:val="fr-FR"/>
        </w:rPr>
        <w:tab/>
        <w:t>1 cm</w:t>
      </w:r>
      <w:r w:rsidRPr="00B54393">
        <w:rPr>
          <w:vertAlign w:val="superscript"/>
          <w:lang w:val="fr-FR"/>
        </w:rPr>
        <w:t>-1</w:t>
      </w:r>
      <w:r w:rsidRPr="00B54393">
        <w:rPr>
          <w:lang w:val="fr-FR"/>
        </w:rPr>
        <w:t xml:space="preserve"> res</w:t>
      </w:r>
      <w:r w:rsidRPr="00B54393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B54393">
        <w:rPr>
          <w:lang w:val="fr-FR"/>
        </w:rPr>
        <w:br/>
        <w:t>p = 2.8 x 10</w:t>
      </w:r>
      <w:r w:rsidRPr="00B54393">
        <w:rPr>
          <w:vertAlign w:val="superscript"/>
          <w:lang w:val="fr-FR"/>
        </w:rPr>
        <w:t>-9</w:t>
      </w:r>
      <w:r w:rsidRPr="00B54393">
        <w:rPr>
          <w:lang w:val="fr-FR"/>
        </w:rPr>
        <w:t xml:space="preserve"> mbar</w:t>
      </w:r>
      <w:r w:rsidRPr="00B54393">
        <w:rPr>
          <w:lang w:val="fr-FR"/>
        </w:rPr>
        <w:tab/>
        <w:t xml:space="preserve">T = 130K </w:t>
      </w:r>
    </w:p>
    <w:p w:rsidR="00EF43FE" w:rsidRDefault="00EF43FE" w:rsidP="00F310C8">
      <w:r w:rsidRPr="00B90EEC">
        <w:t>19 :00</w:t>
      </w:r>
      <w:r w:rsidRPr="00B90EEC">
        <w:tab/>
        <w:t>Macro 100 scans (exit at loop 71</w:t>
      </w:r>
      <w:r>
        <w:t xml:space="preserve"> 20/05 11:19</w:t>
      </w:r>
      <w:r w:rsidRPr="00B90EEC">
        <w:t>)</w:t>
      </w:r>
    </w:p>
    <w:p w:rsidR="00EF43FE" w:rsidRDefault="00EF43FE" w:rsidP="00F310C8">
      <w:r>
        <w:t xml:space="preserve">Up to scan </w:t>
      </w:r>
      <w:r>
        <w:sym w:font="Wingdings" w:char="F0E0"/>
      </w:r>
      <w:r>
        <w:t xml:space="preserve"> 613 (last one not good signal)</w:t>
      </w:r>
      <w:r w:rsidRPr="00B90EEC">
        <w:t xml:space="preserve"> </w:t>
      </w:r>
    </w:p>
    <w:p w:rsidR="00EF43FE" w:rsidRPr="00520B30" w:rsidRDefault="00EF43FE" w:rsidP="00B90EEC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11:45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ASW_2021_05_13_0614</w:t>
      </w:r>
    </w:p>
    <w:p w:rsidR="00EF43FE" w:rsidRDefault="00EF43FE" w:rsidP="00B90EEC">
      <w:pPr>
        <w:ind w:left="720"/>
        <w:rPr>
          <w:lang w:val="fr-FR"/>
        </w:rPr>
      </w:pPr>
      <w:r w:rsidRPr="00FA0764">
        <w:rPr>
          <w:lang w:val="fr-FR"/>
        </w:rPr>
        <w:t>512 scans</w:t>
      </w:r>
      <w:r w:rsidRPr="00FA0764">
        <w:rPr>
          <w:lang w:val="fr-FR"/>
        </w:rPr>
        <w:tab/>
        <w:t>1 cm</w:t>
      </w:r>
      <w:r w:rsidRPr="00FA0764">
        <w:rPr>
          <w:vertAlign w:val="superscript"/>
          <w:lang w:val="fr-FR"/>
        </w:rPr>
        <w:t>-1</w:t>
      </w:r>
      <w:r w:rsidRPr="00FA0764">
        <w:rPr>
          <w:lang w:val="fr-FR"/>
        </w:rPr>
        <w:t xml:space="preserve"> res</w:t>
      </w:r>
      <w:r w:rsidRPr="00FA0764">
        <w:rPr>
          <w:lang w:val="fr-FR"/>
        </w:rPr>
        <w:tab/>
        <w:t xml:space="preserve">signal </w:t>
      </w:r>
      <w:r>
        <w:rPr>
          <w:lang w:val="fr-FR"/>
        </w:rPr>
        <w:t>3.80</w:t>
      </w:r>
      <w:r w:rsidRPr="00FA0764">
        <w:rPr>
          <w:lang w:val="fr-FR"/>
        </w:rPr>
        <w:br/>
        <w:t>p = 2.5 x 10</w:t>
      </w:r>
      <w:r w:rsidRPr="00FA0764">
        <w:rPr>
          <w:vertAlign w:val="superscript"/>
          <w:lang w:val="fr-FR"/>
        </w:rPr>
        <w:t>-9</w:t>
      </w:r>
      <w:r w:rsidRPr="00FA0764">
        <w:rPr>
          <w:lang w:val="fr-FR"/>
        </w:rPr>
        <w:t xml:space="preserve"> mbar</w:t>
      </w:r>
      <w:r w:rsidRPr="00FA0764">
        <w:rPr>
          <w:lang w:val="fr-FR"/>
        </w:rPr>
        <w:tab/>
        <w:t xml:space="preserve">T = 130K </w:t>
      </w:r>
    </w:p>
    <w:p w:rsidR="00EF43FE" w:rsidRPr="00520B30" w:rsidRDefault="00EF43FE" w:rsidP="00903D4C">
      <w:r w:rsidRPr="00520B30">
        <w:t>12 :00 Macro 100 scans</w:t>
      </w:r>
    </w:p>
    <w:p w:rsidR="00EF43FE" w:rsidRPr="00336F3C" w:rsidRDefault="00EF43FE" w:rsidP="00903D4C">
      <w:r w:rsidRPr="00336F3C">
        <w:t>Exited at loop 28</w:t>
      </w:r>
    </w:p>
    <w:p w:rsidR="00EF43FE" w:rsidRPr="00336F3C" w:rsidRDefault="00EF43FE" w:rsidP="00336F3C">
      <w:pPr>
        <w:spacing w:after="0"/>
        <w:rPr>
          <w:b/>
          <w:lang w:val="fr-FR"/>
        </w:rPr>
      </w:pPr>
      <w:r w:rsidRPr="00336F3C">
        <w:rPr>
          <w:b/>
          <w:lang w:val="fr-FR"/>
        </w:rPr>
        <w:t>18:45</w:t>
      </w:r>
      <w:r w:rsidRPr="00336F3C">
        <w:rPr>
          <w:b/>
          <w:lang w:val="fr-FR"/>
        </w:rPr>
        <w:tab/>
      </w:r>
      <w:r w:rsidRPr="00336F3C">
        <w:rPr>
          <w:b/>
          <w:color w:val="339966"/>
          <w:lang w:val="fr-FR"/>
        </w:rPr>
        <w:t>ASW_2021_05_13_0643</w:t>
      </w:r>
    </w:p>
    <w:p w:rsidR="00EF43FE" w:rsidRDefault="00EF43FE" w:rsidP="00336F3C">
      <w:pPr>
        <w:ind w:left="720"/>
        <w:rPr>
          <w:lang w:val="fr-FR"/>
        </w:rPr>
      </w:pPr>
      <w:r w:rsidRPr="00336F3C">
        <w:rPr>
          <w:lang w:val="fr-FR"/>
        </w:rPr>
        <w:t>512 scans</w:t>
      </w:r>
      <w:r w:rsidRPr="00336F3C">
        <w:rPr>
          <w:lang w:val="fr-FR"/>
        </w:rPr>
        <w:tab/>
        <w:t>1 cm</w:t>
      </w:r>
      <w:r w:rsidRPr="00336F3C">
        <w:rPr>
          <w:vertAlign w:val="superscript"/>
          <w:lang w:val="fr-FR"/>
        </w:rPr>
        <w:t>-1</w:t>
      </w:r>
      <w:r w:rsidRPr="00336F3C">
        <w:rPr>
          <w:lang w:val="fr-FR"/>
        </w:rPr>
        <w:t xml:space="preserve"> res</w:t>
      </w:r>
      <w:r w:rsidRPr="00336F3C">
        <w:rPr>
          <w:lang w:val="fr-FR"/>
        </w:rPr>
        <w:tab/>
        <w:t>signal 3.79</w:t>
      </w:r>
      <w:r w:rsidRPr="00336F3C">
        <w:rPr>
          <w:lang w:val="fr-FR"/>
        </w:rPr>
        <w:br/>
        <w:t>p = 2.5 x 10</w:t>
      </w:r>
      <w:r w:rsidRPr="00336F3C">
        <w:rPr>
          <w:vertAlign w:val="superscript"/>
          <w:lang w:val="fr-FR"/>
        </w:rPr>
        <w:t>-9</w:t>
      </w:r>
      <w:r w:rsidRPr="00336F3C">
        <w:rPr>
          <w:lang w:val="fr-FR"/>
        </w:rPr>
        <w:t xml:space="preserve"> mbar</w:t>
      </w:r>
      <w:r w:rsidRPr="00336F3C">
        <w:rPr>
          <w:lang w:val="fr-FR"/>
        </w:rPr>
        <w:tab/>
        <w:t xml:space="preserve">T = 130K </w:t>
      </w:r>
    </w:p>
    <w:p w:rsidR="00EF43FE" w:rsidRPr="00B9359F" w:rsidRDefault="00EF43FE" w:rsidP="00243DC8">
      <w:r w:rsidRPr="00B9359F">
        <w:t xml:space="preserve">19 :00 Macro 100 scan (exited at loop 74 up to scan </w:t>
      </w:r>
      <w:r>
        <w:t>717</w:t>
      </w:r>
      <w:r w:rsidRPr="00B9359F">
        <w:t>)</w:t>
      </w:r>
    </w:p>
    <w:p w:rsidR="00EF43FE" w:rsidRPr="00520B30" w:rsidRDefault="00EF43FE" w:rsidP="00B9359F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12:45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ASW_2021_05_13_0718</w:t>
      </w:r>
    </w:p>
    <w:p w:rsidR="00EF43FE" w:rsidRPr="00B9359F" w:rsidRDefault="00EF43FE" w:rsidP="00B9359F">
      <w:pPr>
        <w:ind w:left="720"/>
        <w:rPr>
          <w:lang w:val="fr-FR"/>
        </w:rPr>
      </w:pPr>
      <w:r w:rsidRPr="00B9359F">
        <w:rPr>
          <w:lang w:val="fr-FR"/>
        </w:rPr>
        <w:t>512 scans</w:t>
      </w:r>
      <w:r w:rsidRPr="00B9359F">
        <w:rPr>
          <w:lang w:val="fr-FR"/>
        </w:rPr>
        <w:tab/>
        <w:t>1 cm</w:t>
      </w:r>
      <w:r w:rsidRPr="00B9359F">
        <w:rPr>
          <w:vertAlign w:val="superscript"/>
          <w:lang w:val="fr-FR"/>
        </w:rPr>
        <w:t>-1</w:t>
      </w:r>
      <w:r w:rsidRPr="00B9359F">
        <w:rPr>
          <w:lang w:val="fr-FR"/>
        </w:rPr>
        <w:t xml:space="preserve"> res</w:t>
      </w:r>
      <w:r w:rsidRPr="00B9359F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B9359F">
        <w:rPr>
          <w:lang w:val="fr-FR"/>
        </w:rPr>
        <w:br/>
        <w:t>p = 2.4 x 10</w:t>
      </w:r>
      <w:r w:rsidRPr="00B9359F">
        <w:rPr>
          <w:vertAlign w:val="superscript"/>
          <w:lang w:val="fr-FR"/>
        </w:rPr>
        <w:t>-9</w:t>
      </w:r>
      <w:r w:rsidRPr="00B9359F">
        <w:rPr>
          <w:lang w:val="fr-FR"/>
        </w:rPr>
        <w:t xml:space="preserve"> mbar</w:t>
      </w:r>
      <w:r w:rsidRPr="00B9359F">
        <w:rPr>
          <w:lang w:val="fr-FR"/>
        </w:rPr>
        <w:tab/>
        <w:t xml:space="preserve">T = 130K </w:t>
      </w:r>
    </w:p>
    <w:p w:rsidR="00EF43FE" w:rsidRDefault="00EF43FE" w:rsidP="00F310C8">
      <w:r w:rsidRPr="00864561">
        <w:t>13 :00 Macro 100 scans (exit at loop 28 up to scan 746)</w:t>
      </w:r>
    </w:p>
    <w:p w:rsidR="00EF43FE" w:rsidRDefault="00EF43FE" w:rsidP="00F310C8">
      <w:r>
        <w:t>19:34 MCT Detector cooled</w:t>
      </w:r>
    </w:p>
    <w:p w:rsidR="00EF43FE" w:rsidRPr="00520B30" w:rsidRDefault="00EF43FE" w:rsidP="00864561">
      <w:pPr>
        <w:spacing w:after="0"/>
        <w:rPr>
          <w:b/>
        </w:rPr>
      </w:pPr>
      <w:r w:rsidRPr="00520B30">
        <w:rPr>
          <w:b/>
        </w:rPr>
        <w:t>19:45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ASW_2021_05_13_0747</w:t>
      </w:r>
    </w:p>
    <w:p w:rsidR="00EF43FE" w:rsidRPr="00520B30" w:rsidRDefault="00EF43FE" w:rsidP="00864561">
      <w:pPr>
        <w:ind w:left="720"/>
      </w:pPr>
      <w:r w:rsidRPr="00520B30">
        <w:t>512 scans</w:t>
      </w:r>
      <w:r w:rsidRPr="00520B30">
        <w:tab/>
        <w:t>1 cm</w:t>
      </w:r>
      <w:r w:rsidRPr="00520B30">
        <w:rPr>
          <w:vertAlign w:val="superscript"/>
        </w:rPr>
        <w:t>-1</w:t>
      </w:r>
      <w:r w:rsidRPr="00520B30">
        <w:t xml:space="preserve"> res</w:t>
      </w:r>
      <w:r w:rsidRPr="00520B30">
        <w:tab/>
        <w:t>signal 3.73</w:t>
      </w:r>
      <w:r w:rsidRPr="00520B30">
        <w:br/>
        <w:t>p = 2.4 x 10</w:t>
      </w:r>
      <w:r w:rsidRPr="00520B30">
        <w:rPr>
          <w:vertAlign w:val="superscript"/>
        </w:rPr>
        <w:t>-9</w:t>
      </w:r>
      <w:r w:rsidRPr="00520B30">
        <w:t xml:space="preserve"> mbar</w:t>
      </w:r>
      <w:r w:rsidRPr="00520B30">
        <w:tab/>
        <w:t xml:space="preserve">T = 130K </w:t>
      </w:r>
    </w:p>
    <w:p w:rsidR="00EF43FE" w:rsidRDefault="00EF43FE" w:rsidP="00E84F9D">
      <w:r w:rsidRPr="00952F4A">
        <w:t xml:space="preserve">20 :00 Macro 100 scan exit loop 67 up to scan </w:t>
      </w:r>
      <w:r>
        <w:t>814</w:t>
      </w:r>
    </w:p>
    <w:p w:rsidR="00EF43FE" w:rsidRPr="00952F4A" w:rsidRDefault="00EF43FE" w:rsidP="00E84F9D">
      <w:r>
        <w:t>11:37 MCT Detector cooled</w:t>
      </w:r>
    </w:p>
    <w:p w:rsidR="00EF43FE" w:rsidRPr="00952F4A" w:rsidRDefault="00EF43FE" w:rsidP="00952F4A">
      <w:pPr>
        <w:spacing w:after="0"/>
        <w:rPr>
          <w:b/>
        </w:rPr>
      </w:pPr>
      <w:r w:rsidRPr="00952F4A">
        <w:rPr>
          <w:b/>
        </w:rPr>
        <w:t>1</w:t>
      </w:r>
      <w:r>
        <w:rPr>
          <w:b/>
        </w:rPr>
        <w:t>1</w:t>
      </w:r>
      <w:r w:rsidRPr="00952F4A">
        <w:rPr>
          <w:b/>
        </w:rPr>
        <w:t>:45</w:t>
      </w:r>
      <w:r w:rsidRPr="00952F4A">
        <w:rPr>
          <w:b/>
        </w:rPr>
        <w:tab/>
      </w:r>
      <w:r w:rsidRPr="00952F4A">
        <w:rPr>
          <w:b/>
          <w:color w:val="339966"/>
        </w:rPr>
        <w:t>ASW_2021_05_13_0</w:t>
      </w:r>
      <w:r>
        <w:rPr>
          <w:b/>
          <w:color w:val="339966"/>
        </w:rPr>
        <w:t>815</w:t>
      </w:r>
    </w:p>
    <w:p w:rsidR="00EF43FE" w:rsidRPr="00520B30" w:rsidRDefault="00EF43FE" w:rsidP="00952F4A">
      <w:pPr>
        <w:ind w:left="720"/>
      </w:pPr>
      <w:r w:rsidRPr="00520B30">
        <w:t>512 scans</w:t>
      </w:r>
      <w:r w:rsidRPr="00520B30">
        <w:tab/>
        <w:t>1 cm</w:t>
      </w:r>
      <w:r w:rsidRPr="00520B30">
        <w:rPr>
          <w:vertAlign w:val="superscript"/>
        </w:rPr>
        <w:t>-1</w:t>
      </w:r>
      <w:r w:rsidRPr="00520B30">
        <w:t xml:space="preserve"> res</w:t>
      </w:r>
      <w:r w:rsidRPr="00520B30">
        <w:tab/>
        <w:t>signal 3.62</w:t>
      </w:r>
      <w:r w:rsidRPr="00520B30">
        <w:br/>
        <w:t>p = 2.3 x 10</w:t>
      </w:r>
      <w:r w:rsidRPr="00520B30">
        <w:rPr>
          <w:vertAlign w:val="superscript"/>
        </w:rPr>
        <w:t>-9</w:t>
      </w:r>
      <w:r w:rsidRPr="00520B30">
        <w:t xml:space="preserve"> mbar</w:t>
      </w:r>
      <w:r w:rsidRPr="00520B30">
        <w:tab/>
        <w:t xml:space="preserve">T = 130K </w:t>
      </w:r>
    </w:p>
    <w:p w:rsidR="00EF43FE" w:rsidRPr="00DD541D" w:rsidRDefault="00EF43FE" w:rsidP="004455B8">
      <w:r w:rsidRPr="00DD541D">
        <w:t xml:space="preserve">Macro 100 scans exit at loop 15 up to scan </w:t>
      </w:r>
    </w:p>
    <w:p w:rsidR="00EF43FE" w:rsidRPr="00520B30" w:rsidRDefault="00EF43FE" w:rsidP="00DD541D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15:30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ASW_2021_05_13_0831</w:t>
      </w:r>
    </w:p>
    <w:p w:rsidR="00EF43FE" w:rsidRDefault="00EF43FE" w:rsidP="00DD541D">
      <w:pPr>
        <w:ind w:left="720"/>
        <w:rPr>
          <w:lang w:val="fr-FR"/>
        </w:rPr>
      </w:pPr>
      <w:r w:rsidRPr="00DD541D">
        <w:rPr>
          <w:lang w:val="fr-FR"/>
        </w:rPr>
        <w:t>512 scans</w:t>
      </w:r>
      <w:r w:rsidRPr="00DD541D">
        <w:rPr>
          <w:lang w:val="fr-FR"/>
        </w:rPr>
        <w:tab/>
        <w:t>1 cm</w:t>
      </w:r>
      <w:r w:rsidRPr="00DD541D">
        <w:rPr>
          <w:vertAlign w:val="superscript"/>
          <w:lang w:val="fr-FR"/>
        </w:rPr>
        <w:t>-1</w:t>
      </w:r>
      <w:r w:rsidRPr="00DD541D">
        <w:rPr>
          <w:lang w:val="fr-FR"/>
        </w:rPr>
        <w:t xml:space="preserve"> res</w:t>
      </w:r>
      <w:r w:rsidRPr="00DD541D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DD541D">
        <w:rPr>
          <w:lang w:val="fr-FR"/>
        </w:rPr>
        <w:br/>
        <w:t>p = 2.4 x 10</w:t>
      </w:r>
      <w:r w:rsidRPr="00DD541D">
        <w:rPr>
          <w:vertAlign w:val="superscript"/>
          <w:lang w:val="fr-FR"/>
        </w:rPr>
        <w:t>-9</w:t>
      </w:r>
      <w:r w:rsidRPr="00DD541D">
        <w:rPr>
          <w:lang w:val="fr-FR"/>
        </w:rPr>
        <w:t xml:space="preserve"> mbar</w:t>
      </w:r>
      <w:r w:rsidRPr="00DD541D">
        <w:rPr>
          <w:lang w:val="fr-FR"/>
        </w:rPr>
        <w:tab/>
        <w:t xml:space="preserve">T = 130K </w:t>
      </w:r>
    </w:p>
    <w:p w:rsidR="00EF43FE" w:rsidRPr="00DD541D" w:rsidRDefault="00EF43FE" w:rsidP="00ED5078">
      <w:pPr>
        <w:pStyle w:val="Heading2"/>
      </w:pPr>
      <w:r w:rsidRPr="00DD541D">
        <w:t xml:space="preserve">Warm up to 140K </w:t>
      </w:r>
    </w:p>
    <w:p w:rsidR="00EF43FE" w:rsidRPr="00520B30" w:rsidRDefault="00EF43FE" w:rsidP="00DD541D">
      <w:pPr>
        <w:spacing w:after="0"/>
        <w:rPr>
          <w:b/>
        </w:rPr>
      </w:pPr>
      <w:r w:rsidRPr="00520B30">
        <w:rPr>
          <w:b/>
        </w:rPr>
        <w:t>15:45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ASW_2021_05_13_0832</w:t>
      </w:r>
    </w:p>
    <w:p w:rsidR="00EF43FE" w:rsidRDefault="00EF43FE" w:rsidP="00DD541D">
      <w:pPr>
        <w:ind w:left="720"/>
        <w:rPr>
          <w:lang w:val="fr-FR"/>
        </w:rPr>
      </w:pPr>
      <w:r w:rsidRPr="00DD541D">
        <w:rPr>
          <w:lang w:val="fr-FR"/>
        </w:rPr>
        <w:t>512 scans</w:t>
      </w:r>
      <w:r w:rsidRPr="00DD541D">
        <w:rPr>
          <w:lang w:val="fr-FR"/>
        </w:rPr>
        <w:tab/>
        <w:t>1 cm</w:t>
      </w:r>
      <w:r w:rsidRPr="00DD541D">
        <w:rPr>
          <w:vertAlign w:val="superscript"/>
          <w:lang w:val="fr-FR"/>
        </w:rPr>
        <w:t>-1</w:t>
      </w:r>
      <w:r w:rsidRPr="00DD541D">
        <w:rPr>
          <w:lang w:val="fr-FR"/>
        </w:rPr>
        <w:t xml:space="preserve"> res</w:t>
      </w:r>
      <w:r w:rsidRPr="00DD541D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DD541D">
        <w:rPr>
          <w:lang w:val="fr-FR"/>
        </w:rPr>
        <w:br/>
        <w:t>p = 2.4 x 10</w:t>
      </w:r>
      <w:r w:rsidRPr="00DD541D">
        <w:rPr>
          <w:vertAlign w:val="superscript"/>
          <w:lang w:val="fr-FR"/>
        </w:rPr>
        <w:t>-9</w:t>
      </w:r>
      <w:r w:rsidRPr="00DD541D">
        <w:rPr>
          <w:lang w:val="fr-FR"/>
        </w:rPr>
        <w:t xml:space="preserve"> mbar</w:t>
      </w:r>
      <w:r w:rsidRPr="00DD541D">
        <w:rPr>
          <w:lang w:val="fr-FR"/>
        </w:rPr>
        <w:tab/>
        <w:t xml:space="preserve">T = 130K </w:t>
      </w:r>
    </w:p>
    <w:p w:rsidR="00EF43FE" w:rsidRPr="00520B30" w:rsidRDefault="00EF43FE" w:rsidP="00DB4655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16:00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ASW_2021_05_13_0833</w:t>
      </w:r>
    </w:p>
    <w:p w:rsidR="00EF43FE" w:rsidRPr="00DB4655" w:rsidRDefault="00EF43FE" w:rsidP="00DB4655">
      <w:pPr>
        <w:ind w:left="720"/>
        <w:rPr>
          <w:lang w:val="fr-FR"/>
        </w:rPr>
      </w:pPr>
      <w:r w:rsidRPr="00DB4655">
        <w:rPr>
          <w:lang w:val="fr-FR"/>
        </w:rPr>
        <w:t>512 scans</w:t>
      </w:r>
      <w:r w:rsidRPr="00DB4655">
        <w:rPr>
          <w:lang w:val="fr-FR"/>
        </w:rPr>
        <w:tab/>
        <w:t>1 cm</w:t>
      </w:r>
      <w:r w:rsidRPr="00DB4655">
        <w:rPr>
          <w:vertAlign w:val="superscript"/>
          <w:lang w:val="fr-FR"/>
        </w:rPr>
        <w:t>-1</w:t>
      </w:r>
      <w:r w:rsidRPr="00DB4655">
        <w:rPr>
          <w:lang w:val="fr-FR"/>
        </w:rPr>
        <w:t xml:space="preserve"> res</w:t>
      </w:r>
      <w:r w:rsidRPr="00DB4655">
        <w:rPr>
          <w:lang w:val="fr-FR"/>
        </w:rPr>
        <w:tab/>
        <w:t>signal 3.63</w:t>
      </w:r>
      <w:r w:rsidRPr="00DB4655">
        <w:rPr>
          <w:lang w:val="fr-FR"/>
        </w:rPr>
        <w:br/>
        <w:t>p = 2.5 x 10</w:t>
      </w:r>
      <w:r w:rsidRPr="00DB4655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</w:t>
      </w:r>
      <w:r w:rsidRPr="00DB4655">
        <w:rPr>
          <w:lang w:val="fr-FR"/>
        </w:rPr>
        <w:t xml:space="preserve">0K </w:t>
      </w:r>
    </w:p>
    <w:p w:rsidR="00EF43FE" w:rsidRPr="000A1DFA" w:rsidRDefault="00EF43FE" w:rsidP="000A1DFA">
      <w:pPr>
        <w:spacing w:after="0"/>
        <w:rPr>
          <w:b/>
          <w:lang w:val="fr-FR"/>
        </w:rPr>
      </w:pPr>
      <w:r w:rsidRPr="000A1DFA">
        <w:rPr>
          <w:b/>
          <w:lang w:val="fr-FR"/>
        </w:rPr>
        <w:t>1</w:t>
      </w:r>
      <w:r>
        <w:rPr>
          <w:b/>
          <w:lang w:val="fr-FR"/>
        </w:rPr>
        <w:t>6:15</w:t>
      </w:r>
      <w:r w:rsidRPr="000A1DFA">
        <w:rPr>
          <w:b/>
          <w:lang w:val="fr-FR"/>
        </w:rPr>
        <w:tab/>
      </w:r>
      <w:r w:rsidRPr="000A1DFA">
        <w:rPr>
          <w:b/>
          <w:color w:val="339966"/>
          <w:lang w:val="fr-FR"/>
        </w:rPr>
        <w:t>ASW_2021_05_13_083</w:t>
      </w:r>
      <w:r>
        <w:rPr>
          <w:b/>
          <w:color w:val="339966"/>
          <w:lang w:val="fr-FR"/>
        </w:rPr>
        <w:t>4</w:t>
      </w:r>
    </w:p>
    <w:p w:rsidR="00EF43FE" w:rsidRPr="00DB4655" w:rsidRDefault="00EF43FE" w:rsidP="000A1DFA">
      <w:pPr>
        <w:ind w:left="720"/>
        <w:rPr>
          <w:lang w:val="fr-FR"/>
        </w:rPr>
      </w:pPr>
      <w:r w:rsidRPr="00DB4655">
        <w:rPr>
          <w:lang w:val="fr-FR"/>
        </w:rPr>
        <w:t>512 scans</w:t>
      </w:r>
      <w:r w:rsidRPr="00DB4655">
        <w:rPr>
          <w:lang w:val="fr-FR"/>
        </w:rPr>
        <w:tab/>
        <w:t>1 cm</w:t>
      </w:r>
      <w:r w:rsidRPr="00DB4655">
        <w:rPr>
          <w:vertAlign w:val="superscript"/>
          <w:lang w:val="fr-FR"/>
        </w:rPr>
        <w:t>-1</w:t>
      </w:r>
      <w:r w:rsidRPr="00DB4655">
        <w:rPr>
          <w:lang w:val="fr-FR"/>
        </w:rPr>
        <w:t xml:space="preserve"> res</w:t>
      </w:r>
      <w:r w:rsidRPr="00DB4655">
        <w:rPr>
          <w:lang w:val="fr-FR"/>
        </w:rPr>
        <w:tab/>
        <w:t>signal 3.63</w:t>
      </w:r>
      <w:r w:rsidRPr="00DB4655">
        <w:rPr>
          <w:lang w:val="fr-FR"/>
        </w:rPr>
        <w:br/>
        <w:t>p = 2.5 x 10</w:t>
      </w:r>
      <w:r w:rsidRPr="00DB4655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</w:t>
      </w:r>
      <w:r w:rsidRPr="00DB4655">
        <w:rPr>
          <w:lang w:val="fr-FR"/>
        </w:rPr>
        <w:t xml:space="preserve">0K </w:t>
      </w:r>
    </w:p>
    <w:p w:rsidR="00EF43FE" w:rsidRPr="000A1DFA" w:rsidRDefault="00EF43FE" w:rsidP="00ED5078">
      <w:pPr>
        <w:spacing w:after="0"/>
        <w:rPr>
          <w:b/>
          <w:lang w:val="fr-FR"/>
        </w:rPr>
      </w:pPr>
      <w:r w:rsidRPr="000A1DFA">
        <w:rPr>
          <w:b/>
          <w:lang w:val="fr-FR"/>
        </w:rPr>
        <w:t>1</w:t>
      </w:r>
      <w:r>
        <w:rPr>
          <w:b/>
          <w:lang w:val="fr-FR"/>
        </w:rPr>
        <w:t>6:30</w:t>
      </w:r>
      <w:r w:rsidRPr="000A1DFA">
        <w:rPr>
          <w:b/>
          <w:lang w:val="fr-FR"/>
        </w:rPr>
        <w:tab/>
      </w:r>
      <w:r w:rsidRPr="000A1DFA">
        <w:rPr>
          <w:b/>
          <w:color w:val="339966"/>
          <w:lang w:val="fr-FR"/>
        </w:rPr>
        <w:t>ASW_2021_05_13_083</w:t>
      </w:r>
      <w:r>
        <w:rPr>
          <w:b/>
          <w:color w:val="339966"/>
          <w:lang w:val="fr-FR"/>
        </w:rPr>
        <w:t>5</w:t>
      </w:r>
    </w:p>
    <w:p w:rsidR="00EF43FE" w:rsidRPr="00DB4655" w:rsidRDefault="00EF43FE" w:rsidP="00ED5078">
      <w:pPr>
        <w:ind w:left="720"/>
        <w:rPr>
          <w:lang w:val="fr-FR"/>
        </w:rPr>
      </w:pPr>
      <w:r w:rsidRPr="00DB4655">
        <w:rPr>
          <w:lang w:val="fr-FR"/>
        </w:rPr>
        <w:t>512 scans</w:t>
      </w:r>
      <w:r w:rsidRPr="00DB4655">
        <w:rPr>
          <w:lang w:val="fr-FR"/>
        </w:rPr>
        <w:tab/>
        <w:t>1 cm</w:t>
      </w:r>
      <w:r w:rsidRPr="00DB4655">
        <w:rPr>
          <w:vertAlign w:val="superscript"/>
          <w:lang w:val="fr-FR"/>
        </w:rPr>
        <w:t>-1</w:t>
      </w:r>
      <w:r w:rsidRPr="00DB4655">
        <w:rPr>
          <w:lang w:val="fr-FR"/>
        </w:rPr>
        <w:t xml:space="preserve"> res</w:t>
      </w:r>
      <w:r w:rsidRPr="00DB4655">
        <w:rPr>
          <w:lang w:val="fr-FR"/>
        </w:rPr>
        <w:tab/>
        <w:t>signal 3.63</w:t>
      </w:r>
      <w:r w:rsidRPr="00DB4655">
        <w:rPr>
          <w:lang w:val="fr-FR"/>
        </w:rPr>
        <w:br/>
        <w:t>p = 2.5 x 10</w:t>
      </w:r>
      <w:r w:rsidRPr="00DB4655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</w:t>
      </w:r>
      <w:r w:rsidRPr="00DB4655">
        <w:rPr>
          <w:lang w:val="fr-FR"/>
        </w:rPr>
        <w:t xml:space="preserve">0K </w:t>
      </w:r>
    </w:p>
    <w:p w:rsidR="00EF43FE" w:rsidRPr="00520B30" w:rsidRDefault="00EF43FE" w:rsidP="00ED5078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16:45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ASW_2021_05_13_0836</w:t>
      </w:r>
    </w:p>
    <w:p w:rsidR="00EF43FE" w:rsidRPr="00413B22" w:rsidRDefault="00EF43FE" w:rsidP="00ED5078">
      <w:pPr>
        <w:ind w:left="720"/>
        <w:rPr>
          <w:lang w:val="fr-FR"/>
        </w:rPr>
      </w:pPr>
      <w:r w:rsidRPr="00413B22">
        <w:rPr>
          <w:lang w:val="fr-FR"/>
        </w:rPr>
        <w:t>512 scans</w:t>
      </w:r>
      <w:r w:rsidRPr="00413B22">
        <w:rPr>
          <w:lang w:val="fr-FR"/>
        </w:rPr>
        <w:tab/>
        <w:t>1 cm</w:t>
      </w:r>
      <w:r w:rsidRPr="00413B22">
        <w:rPr>
          <w:vertAlign w:val="superscript"/>
          <w:lang w:val="fr-FR"/>
        </w:rPr>
        <w:t>-1</w:t>
      </w:r>
      <w:r w:rsidRPr="00413B22">
        <w:rPr>
          <w:lang w:val="fr-FR"/>
        </w:rPr>
        <w:t xml:space="preserve"> res</w:t>
      </w:r>
      <w:r w:rsidRPr="00413B22">
        <w:rPr>
          <w:lang w:val="fr-FR"/>
        </w:rPr>
        <w:tab/>
        <w:t>signal 3.63</w:t>
      </w:r>
      <w:r w:rsidRPr="00413B22">
        <w:rPr>
          <w:lang w:val="fr-FR"/>
        </w:rPr>
        <w:br/>
        <w:t>p = 2.4 x 10</w:t>
      </w:r>
      <w:r w:rsidRPr="00413B22">
        <w:rPr>
          <w:vertAlign w:val="superscript"/>
          <w:lang w:val="fr-FR"/>
        </w:rPr>
        <w:t>-8</w:t>
      </w:r>
      <w:r w:rsidRPr="00413B22">
        <w:rPr>
          <w:lang w:val="fr-FR"/>
        </w:rPr>
        <w:t xml:space="preserve"> mbar</w:t>
      </w:r>
      <w:r w:rsidRPr="00413B22">
        <w:rPr>
          <w:lang w:val="fr-FR"/>
        </w:rPr>
        <w:tab/>
        <w:t xml:space="preserve">T = 140K </w:t>
      </w:r>
    </w:p>
    <w:p w:rsidR="00EF43FE" w:rsidRPr="00520B30" w:rsidRDefault="00EF43FE" w:rsidP="00CF4A72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17:00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ASW_2021_05_13_0837</w:t>
      </w:r>
    </w:p>
    <w:p w:rsidR="00EF43FE" w:rsidRPr="00CF4A72" w:rsidRDefault="00EF43FE" w:rsidP="00CF4A72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>signal 3.63</w:t>
      </w:r>
      <w:r w:rsidRPr="00CF4A72">
        <w:rPr>
          <w:lang w:val="fr-FR"/>
        </w:rPr>
        <w:br/>
        <w:t>p = 2.3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CF4A72" w:rsidRDefault="00EF43FE" w:rsidP="00CF4A72">
      <w:pPr>
        <w:spacing w:after="0"/>
        <w:rPr>
          <w:b/>
          <w:lang w:val="fr-FR"/>
        </w:rPr>
      </w:pPr>
      <w:r w:rsidRPr="00CF4A72">
        <w:rPr>
          <w:b/>
          <w:lang w:val="fr-FR"/>
        </w:rPr>
        <w:t>1</w:t>
      </w:r>
      <w:r>
        <w:rPr>
          <w:b/>
          <w:lang w:val="fr-FR"/>
        </w:rPr>
        <w:t>7:15</w:t>
      </w:r>
      <w:r w:rsidRPr="00CF4A72">
        <w:rPr>
          <w:b/>
          <w:lang w:val="fr-FR"/>
        </w:rPr>
        <w:tab/>
      </w:r>
      <w:r w:rsidRPr="00CF4A72">
        <w:rPr>
          <w:b/>
          <w:color w:val="339966"/>
          <w:lang w:val="fr-FR"/>
        </w:rPr>
        <w:t>ASW_2021_05_13_083</w:t>
      </w:r>
      <w:r>
        <w:rPr>
          <w:b/>
          <w:color w:val="339966"/>
          <w:lang w:val="fr-FR"/>
        </w:rPr>
        <w:t>8</w:t>
      </w:r>
    </w:p>
    <w:p w:rsidR="00EF43FE" w:rsidRPr="00CF4A72" w:rsidRDefault="00EF43FE" w:rsidP="00CF4A72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CF4A72">
        <w:rPr>
          <w:lang w:val="fr-FR"/>
        </w:rPr>
        <w:br/>
        <w:t>p = 2.3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CF4A72" w:rsidRDefault="00EF43FE" w:rsidP="00141B8E">
      <w:pPr>
        <w:spacing w:after="0"/>
        <w:rPr>
          <w:b/>
          <w:lang w:val="fr-FR"/>
        </w:rPr>
      </w:pPr>
      <w:r w:rsidRPr="00CF4A72">
        <w:rPr>
          <w:b/>
          <w:lang w:val="fr-FR"/>
        </w:rPr>
        <w:t>1</w:t>
      </w:r>
      <w:r>
        <w:rPr>
          <w:b/>
          <w:lang w:val="fr-FR"/>
        </w:rPr>
        <w:t>7:30</w:t>
      </w:r>
      <w:r w:rsidRPr="00CF4A72">
        <w:rPr>
          <w:b/>
          <w:lang w:val="fr-FR"/>
        </w:rPr>
        <w:tab/>
      </w:r>
      <w:r w:rsidRPr="00CF4A72">
        <w:rPr>
          <w:b/>
          <w:color w:val="339966"/>
          <w:lang w:val="fr-FR"/>
        </w:rPr>
        <w:t>ASW_2021_05_13_083</w:t>
      </w:r>
      <w:r>
        <w:rPr>
          <w:b/>
          <w:color w:val="339966"/>
          <w:lang w:val="fr-FR"/>
        </w:rPr>
        <w:t>9</w:t>
      </w:r>
    </w:p>
    <w:p w:rsidR="00EF43FE" w:rsidRPr="00CF4A72" w:rsidRDefault="00EF43FE" w:rsidP="00141B8E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CF4A72">
        <w:rPr>
          <w:lang w:val="fr-FR"/>
        </w:rPr>
        <w:br/>
        <w:t>p = 2.3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CF4A72" w:rsidRDefault="00EF43FE" w:rsidP="00141B8E">
      <w:pPr>
        <w:spacing w:after="0"/>
        <w:rPr>
          <w:b/>
          <w:lang w:val="fr-FR"/>
        </w:rPr>
      </w:pPr>
      <w:r w:rsidRPr="00CF4A72">
        <w:rPr>
          <w:b/>
          <w:lang w:val="fr-FR"/>
        </w:rPr>
        <w:t>1</w:t>
      </w:r>
      <w:r>
        <w:rPr>
          <w:b/>
          <w:lang w:val="fr-FR"/>
        </w:rPr>
        <w:t>7:45</w:t>
      </w:r>
      <w:r w:rsidRPr="00CF4A72">
        <w:rPr>
          <w:b/>
          <w:lang w:val="fr-FR"/>
        </w:rPr>
        <w:tab/>
      </w:r>
      <w:r w:rsidRPr="00CF4A72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40</w:t>
      </w:r>
    </w:p>
    <w:p w:rsidR="00EF43FE" w:rsidRPr="00CF4A72" w:rsidRDefault="00EF43FE" w:rsidP="00141B8E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CF4A72">
        <w:rPr>
          <w:lang w:val="fr-FR"/>
        </w:rPr>
        <w:br/>
        <w:t>p = 2.3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CF4A72" w:rsidRDefault="00EF43FE" w:rsidP="00327A78">
      <w:pPr>
        <w:spacing w:after="0"/>
        <w:rPr>
          <w:b/>
          <w:lang w:val="fr-FR"/>
        </w:rPr>
      </w:pPr>
      <w:r w:rsidRPr="00CF4A72">
        <w:rPr>
          <w:b/>
          <w:lang w:val="fr-FR"/>
        </w:rPr>
        <w:t>1</w:t>
      </w:r>
      <w:r>
        <w:rPr>
          <w:b/>
          <w:lang w:val="fr-FR"/>
        </w:rPr>
        <w:t>8:00</w:t>
      </w:r>
      <w:r w:rsidRPr="00CF4A72">
        <w:rPr>
          <w:b/>
          <w:lang w:val="fr-FR"/>
        </w:rPr>
        <w:tab/>
      </w:r>
      <w:r w:rsidRPr="00CF4A72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41</w:t>
      </w:r>
    </w:p>
    <w:p w:rsidR="00EF43FE" w:rsidRPr="00CF4A72" w:rsidRDefault="00EF43FE" w:rsidP="00327A78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CF4A72">
        <w:rPr>
          <w:lang w:val="fr-FR"/>
        </w:rPr>
        <w:br/>
        <w:t>p = 2.</w:t>
      </w:r>
      <w:r>
        <w:rPr>
          <w:lang w:val="fr-FR"/>
        </w:rPr>
        <w:t>2</w:t>
      </w:r>
      <w:r w:rsidRPr="00CF4A72">
        <w:rPr>
          <w:lang w:val="fr-FR"/>
        </w:rPr>
        <w:t xml:space="preserve">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CF4A72" w:rsidRDefault="00EF43FE" w:rsidP="008E3B1B">
      <w:pPr>
        <w:spacing w:after="0"/>
        <w:rPr>
          <w:b/>
          <w:lang w:val="fr-FR"/>
        </w:rPr>
      </w:pPr>
      <w:r w:rsidRPr="00CF4A72">
        <w:rPr>
          <w:b/>
          <w:lang w:val="fr-FR"/>
        </w:rPr>
        <w:t>1</w:t>
      </w:r>
      <w:r>
        <w:rPr>
          <w:b/>
          <w:lang w:val="fr-FR"/>
        </w:rPr>
        <w:t>8:15</w:t>
      </w:r>
      <w:r w:rsidRPr="00CF4A72">
        <w:rPr>
          <w:b/>
          <w:lang w:val="fr-FR"/>
        </w:rPr>
        <w:tab/>
      </w:r>
      <w:r w:rsidRPr="00CF4A72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42</w:t>
      </w:r>
    </w:p>
    <w:p w:rsidR="00EF43FE" w:rsidRPr="00CF4A72" w:rsidRDefault="00EF43FE" w:rsidP="008E3B1B">
      <w:pPr>
        <w:ind w:left="720"/>
        <w:rPr>
          <w:lang w:val="fr-FR"/>
        </w:rPr>
      </w:pPr>
      <w:r w:rsidRPr="00CF4A72">
        <w:rPr>
          <w:lang w:val="fr-FR"/>
        </w:rPr>
        <w:t>512 scans</w:t>
      </w:r>
      <w:r w:rsidRPr="00CF4A72">
        <w:rPr>
          <w:lang w:val="fr-FR"/>
        </w:rPr>
        <w:tab/>
        <w:t>1 cm</w:t>
      </w:r>
      <w:r w:rsidRPr="00CF4A72">
        <w:rPr>
          <w:vertAlign w:val="superscript"/>
          <w:lang w:val="fr-FR"/>
        </w:rPr>
        <w:t>-1</w:t>
      </w:r>
      <w:r w:rsidRPr="00CF4A72">
        <w:rPr>
          <w:lang w:val="fr-FR"/>
        </w:rPr>
        <w:t xml:space="preserve"> res</w:t>
      </w:r>
      <w:r w:rsidRPr="00CF4A72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CF4A72">
        <w:rPr>
          <w:lang w:val="fr-FR"/>
        </w:rPr>
        <w:br/>
        <w:t>p = 2.</w:t>
      </w:r>
      <w:r>
        <w:rPr>
          <w:lang w:val="fr-FR"/>
        </w:rPr>
        <w:t>2</w:t>
      </w:r>
      <w:r w:rsidRPr="00CF4A72">
        <w:rPr>
          <w:lang w:val="fr-FR"/>
        </w:rPr>
        <w:t xml:space="preserve"> x 10</w:t>
      </w:r>
      <w:r w:rsidRPr="00CF4A72">
        <w:rPr>
          <w:vertAlign w:val="superscript"/>
          <w:lang w:val="fr-FR"/>
        </w:rPr>
        <w:t>-8</w:t>
      </w:r>
      <w:r w:rsidRPr="00CF4A72">
        <w:rPr>
          <w:lang w:val="fr-FR"/>
        </w:rPr>
        <w:t xml:space="preserve"> mbar</w:t>
      </w:r>
      <w:r w:rsidRPr="00CF4A72">
        <w:rPr>
          <w:lang w:val="fr-FR"/>
        </w:rPr>
        <w:tab/>
        <w:t xml:space="preserve">T = 140K </w:t>
      </w:r>
    </w:p>
    <w:p w:rsidR="00EF43FE" w:rsidRPr="00DD541D" w:rsidRDefault="00EF43FE" w:rsidP="00045EC8">
      <w:pPr>
        <w:pStyle w:val="Heading2"/>
      </w:pPr>
      <w:r>
        <w:t>Warm up to 142</w:t>
      </w:r>
      <w:r w:rsidRPr="00DD541D">
        <w:t xml:space="preserve">K </w:t>
      </w:r>
    </w:p>
    <w:p w:rsidR="00EF43FE" w:rsidRPr="00520B30" w:rsidRDefault="00EF43FE" w:rsidP="00045EC8">
      <w:pPr>
        <w:spacing w:after="0"/>
        <w:rPr>
          <w:b/>
        </w:rPr>
      </w:pPr>
      <w:r w:rsidRPr="00520B30">
        <w:rPr>
          <w:b/>
        </w:rPr>
        <w:t>18:30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ASW_2021_05_13_0843</w:t>
      </w:r>
    </w:p>
    <w:p w:rsidR="00EF43FE" w:rsidRDefault="00EF43FE" w:rsidP="00045EC8">
      <w:pPr>
        <w:ind w:left="720"/>
        <w:rPr>
          <w:lang w:val="fr-FR"/>
        </w:rPr>
      </w:pPr>
      <w:r w:rsidRPr="00DD541D">
        <w:rPr>
          <w:lang w:val="fr-FR"/>
        </w:rPr>
        <w:t>512 scans</w:t>
      </w:r>
      <w:r w:rsidRPr="00DD541D">
        <w:rPr>
          <w:lang w:val="fr-FR"/>
        </w:rPr>
        <w:tab/>
        <w:t>1 cm</w:t>
      </w:r>
      <w:r w:rsidRPr="00DD541D">
        <w:rPr>
          <w:vertAlign w:val="superscript"/>
          <w:lang w:val="fr-FR"/>
        </w:rPr>
        <w:t>-1</w:t>
      </w:r>
      <w:r w:rsidRPr="00DD541D">
        <w:rPr>
          <w:lang w:val="fr-FR"/>
        </w:rPr>
        <w:t xml:space="preserve"> res</w:t>
      </w:r>
      <w:r w:rsidRPr="00DD541D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DD541D">
        <w:rPr>
          <w:lang w:val="fr-FR"/>
        </w:rPr>
        <w:br/>
        <w:t>p = 2.4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DD541D">
        <w:rPr>
          <w:lang w:val="fr-FR"/>
        </w:rPr>
        <w:t xml:space="preserve">K </w:t>
      </w:r>
    </w:p>
    <w:p w:rsidR="00EF43FE" w:rsidRPr="00CF4A72" w:rsidRDefault="00EF43FE" w:rsidP="00DD541D">
      <w:pPr>
        <w:rPr>
          <w:lang w:val="fr-FR"/>
        </w:rPr>
      </w:pPr>
    </w:p>
    <w:p w:rsidR="00EF43FE" w:rsidRPr="00520B30" w:rsidRDefault="00EF43FE" w:rsidP="001145FF">
      <w:pPr>
        <w:spacing w:after="0"/>
        <w:rPr>
          <w:b/>
          <w:lang w:val="fr-FR"/>
        </w:rPr>
      </w:pPr>
      <w:r w:rsidRPr="00520B30">
        <w:rPr>
          <w:b/>
          <w:lang w:val="fr-FR"/>
        </w:rPr>
        <w:t>18:45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ASW_2021_05_13_0844</w:t>
      </w:r>
    </w:p>
    <w:p w:rsidR="00EF43FE" w:rsidRDefault="00EF43FE" w:rsidP="001145FF">
      <w:pPr>
        <w:ind w:left="720"/>
        <w:rPr>
          <w:lang w:val="fr-FR"/>
        </w:rPr>
      </w:pPr>
      <w:r w:rsidRPr="001145FF">
        <w:rPr>
          <w:lang w:val="fr-FR"/>
        </w:rPr>
        <w:t>512 scans</w:t>
      </w:r>
      <w:r w:rsidRPr="001145FF">
        <w:rPr>
          <w:lang w:val="fr-FR"/>
        </w:rPr>
        <w:tab/>
        <w:t>1 cm</w:t>
      </w:r>
      <w:r w:rsidRPr="001145FF">
        <w:rPr>
          <w:vertAlign w:val="superscript"/>
          <w:lang w:val="fr-FR"/>
        </w:rPr>
        <w:t>-1</w:t>
      </w:r>
      <w:r w:rsidRPr="001145FF">
        <w:rPr>
          <w:lang w:val="fr-FR"/>
        </w:rPr>
        <w:t xml:space="preserve"> res</w:t>
      </w:r>
      <w:r w:rsidRPr="001145FF">
        <w:rPr>
          <w:lang w:val="fr-FR"/>
        </w:rPr>
        <w:tab/>
        <w:t>signal 3.63</w:t>
      </w:r>
      <w:r w:rsidRPr="001145FF">
        <w:rPr>
          <w:lang w:val="fr-FR"/>
        </w:rPr>
        <w:br/>
        <w:t>p = 3.8 x 10</w:t>
      </w:r>
      <w:r w:rsidRPr="001145FF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 xml:space="preserve">T = 142 </w:t>
      </w:r>
      <w:r w:rsidRPr="001145FF">
        <w:rPr>
          <w:lang w:val="fr-FR"/>
        </w:rPr>
        <w:t xml:space="preserve">K </w:t>
      </w:r>
    </w:p>
    <w:p w:rsidR="00EF43FE" w:rsidRPr="00957AE7" w:rsidRDefault="00EF43FE" w:rsidP="00BD0823">
      <w:r w:rsidRPr="00957AE7">
        <w:t>19 :00 Macro 8 scans (exit loop 2)</w:t>
      </w:r>
    </w:p>
    <w:p w:rsidR="00EF43FE" w:rsidRPr="001145FF" w:rsidRDefault="00EF43FE" w:rsidP="00957AE7">
      <w:pPr>
        <w:spacing w:after="0"/>
        <w:rPr>
          <w:b/>
        </w:rPr>
      </w:pPr>
      <w:r w:rsidRPr="001145FF">
        <w:rPr>
          <w:b/>
        </w:rPr>
        <w:t>1</w:t>
      </w:r>
      <w:r>
        <w:rPr>
          <w:b/>
        </w:rPr>
        <w:t>9:30</w:t>
      </w:r>
      <w:r w:rsidRPr="001145FF">
        <w:rPr>
          <w:b/>
        </w:rPr>
        <w:tab/>
      </w:r>
      <w:r w:rsidRPr="001145FF">
        <w:rPr>
          <w:b/>
          <w:color w:val="339966"/>
        </w:rPr>
        <w:t>ASW_2021_05_13_084</w:t>
      </w:r>
      <w:r>
        <w:rPr>
          <w:b/>
          <w:color w:val="339966"/>
        </w:rPr>
        <w:t>7</w:t>
      </w:r>
    </w:p>
    <w:p w:rsidR="00EF43FE" w:rsidRPr="00957AE7" w:rsidRDefault="00EF43FE" w:rsidP="00957AE7">
      <w:pPr>
        <w:ind w:left="720"/>
        <w:rPr>
          <w:lang w:val="fr-FR"/>
        </w:rPr>
      </w:pPr>
      <w:r w:rsidRPr="00957AE7">
        <w:rPr>
          <w:lang w:val="fr-FR"/>
        </w:rPr>
        <w:t>512 scans</w:t>
      </w:r>
      <w:r w:rsidRPr="00957AE7">
        <w:rPr>
          <w:lang w:val="fr-FR"/>
        </w:rPr>
        <w:tab/>
        <w:t>1 cm</w:t>
      </w:r>
      <w:r w:rsidRPr="00957AE7">
        <w:rPr>
          <w:vertAlign w:val="superscript"/>
          <w:lang w:val="fr-FR"/>
        </w:rPr>
        <w:t>-1</w:t>
      </w:r>
      <w:r w:rsidRPr="00957AE7">
        <w:rPr>
          <w:lang w:val="fr-FR"/>
        </w:rPr>
        <w:t xml:space="preserve"> res</w:t>
      </w:r>
      <w:r w:rsidRPr="00957AE7">
        <w:rPr>
          <w:lang w:val="fr-FR"/>
        </w:rPr>
        <w:tab/>
        <w:t>signal 3.63</w:t>
      </w:r>
      <w:r w:rsidRPr="00957AE7">
        <w:rPr>
          <w:lang w:val="fr-FR"/>
        </w:rPr>
        <w:br/>
        <w:t>p = 3.7 x 10</w:t>
      </w:r>
      <w:r w:rsidRPr="00957AE7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142</w:t>
      </w:r>
      <w:r w:rsidRPr="00957AE7">
        <w:rPr>
          <w:lang w:val="fr-FR"/>
        </w:rPr>
        <w:t xml:space="preserve">K </w:t>
      </w:r>
    </w:p>
    <w:p w:rsidR="00EF43FE" w:rsidRPr="00957AE7" w:rsidRDefault="00EF43FE" w:rsidP="00957AE7">
      <w:pPr>
        <w:spacing w:after="0"/>
        <w:rPr>
          <w:b/>
          <w:lang w:val="fr-FR"/>
        </w:rPr>
      </w:pPr>
      <w:r w:rsidRPr="00957AE7">
        <w:rPr>
          <w:b/>
          <w:lang w:val="fr-FR"/>
        </w:rPr>
        <w:t>1</w:t>
      </w:r>
      <w:r>
        <w:rPr>
          <w:b/>
          <w:lang w:val="fr-FR"/>
        </w:rPr>
        <w:t>9:45</w:t>
      </w:r>
      <w:r w:rsidRPr="00957AE7">
        <w:rPr>
          <w:b/>
          <w:lang w:val="fr-FR"/>
        </w:rPr>
        <w:tab/>
      </w:r>
      <w:r w:rsidRPr="00957AE7">
        <w:rPr>
          <w:b/>
          <w:color w:val="339966"/>
          <w:lang w:val="fr-FR"/>
        </w:rPr>
        <w:t>ASW_2021_05_13_084</w:t>
      </w:r>
      <w:r>
        <w:rPr>
          <w:b/>
          <w:color w:val="339966"/>
          <w:lang w:val="fr-FR"/>
        </w:rPr>
        <w:t>8</w:t>
      </w:r>
    </w:p>
    <w:p w:rsidR="00EF43FE" w:rsidRPr="00957AE7" w:rsidRDefault="00EF43FE" w:rsidP="00957AE7">
      <w:pPr>
        <w:ind w:left="720"/>
        <w:rPr>
          <w:lang w:val="fr-FR"/>
        </w:rPr>
      </w:pPr>
      <w:r w:rsidRPr="00957AE7">
        <w:rPr>
          <w:lang w:val="fr-FR"/>
        </w:rPr>
        <w:t>512 scans</w:t>
      </w:r>
      <w:r w:rsidRPr="00957AE7">
        <w:rPr>
          <w:lang w:val="fr-FR"/>
        </w:rPr>
        <w:tab/>
        <w:t>1 cm</w:t>
      </w:r>
      <w:r w:rsidRPr="00957AE7">
        <w:rPr>
          <w:vertAlign w:val="superscript"/>
          <w:lang w:val="fr-FR"/>
        </w:rPr>
        <w:t>-1</w:t>
      </w:r>
      <w:r w:rsidRPr="00957AE7">
        <w:rPr>
          <w:lang w:val="fr-FR"/>
        </w:rPr>
        <w:t xml:space="preserve"> res</w:t>
      </w:r>
      <w:r w:rsidRPr="00957AE7">
        <w:rPr>
          <w:lang w:val="fr-FR"/>
        </w:rPr>
        <w:tab/>
        <w:t>signal 3.63</w:t>
      </w:r>
      <w:r w:rsidRPr="00957AE7">
        <w:rPr>
          <w:lang w:val="fr-FR"/>
        </w:rPr>
        <w:br/>
        <w:t>p = 3.7 x 10</w:t>
      </w:r>
      <w:r w:rsidRPr="00957AE7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142</w:t>
      </w:r>
      <w:r w:rsidRPr="00957AE7">
        <w:rPr>
          <w:lang w:val="fr-FR"/>
        </w:rPr>
        <w:t xml:space="preserve">K </w:t>
      </w:r>
    </w:p>
    <w:p w:rsidR="00EF43FE" w:rsidRPr="00520B30" w:rsidRDefault="00EF43FE" w:rsidP="00052324">
      <w:pPr>
        <w:spacing w:after="0"/>
        <w:rPr>
          <w:b/>
          <w:lang w:val="fr-FR"/>
        </w:rPr>
      </w:pPr>
      <w:r w:rsidRPr="00520B30">
        <w:rPr>
          <w:b/>
          <w:lang w:val="fr-FR"/>
        </w:rPr>
        <w:t>20:00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ASW_2021_05_13_0849</w:t>
      </w:r>
    </w:p>
    <w:p w:rsidR="00EF43FE" w:rsidRPr="000F01D3" w:rsidRDefault="00EF43FE" w:rsidP="00052324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>signal 3.63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0F01D3" w:rsidRDefault="00EF43FE" w:rsidP="000F01D3">
      <w:pPr>
        <w:spacing w:after="0"/>
        <w:rPr>
          <w:b/>
          <w:lang w:val="fr-FR"/>
        </w:rPr>
      </w:pPr>
      <w:r>
        <w:rPr>
          <w:b/>
          <w:lang w:val="fr-FR"/>
        </w:rPr>
        <w:t>20:15</w:t>
      </w:r>
      <w:r w:rsidRPr="000F01D3">
        <w:rPr>
          <w:b/>
          <w:lang w:val="fr-FR"/>
        </w:rPr>
        <w:tab/>
      </w:r>
      <w:r w:rsidRPr="000F01D3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50</w:t>
      </w:r>
    </w:p>
    <w:p w:rsidR="00EF43FE" w:rsidRPr="000F01D3" w:rsidRDefault="00EF43FE" w:rsidP="000F01D3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 xml:space="preserve">signal </w:t>
      </w:r>
      <w:r>
        <w:rPr>
          <w:lang w:val="fr-FR"/>
        </w:rPr>
        <w:t>3.64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0F01D3" w:rsidRDefault="00EF43FE" w:rsidP="003E35C6">
      <w:pPr>
        <w:spacing w:after="0"/>
        <w:rPr>
          <w:b/>
          <w:lang w:val="fr-FR"/>
        </w:rPr>
      </w:pPr>
      <w:r>
        <w:rPr>
          <w:b/>
          <w:lang w:val="fr-FR"/>
        </w:rPr>
        <w:t>20:30</w:t>
      </w:r>
      <w:r w:rsidRPr="000F01D3">
        <w:rPr>
          <w:b/>
          <w:lang w:val="fr-FR"/>
        </w:rPr>
        <w:tab/>
      </w:r>
      <w:r w:rsidRPr="000F01D3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51</w:t>
      </w:r>
    </w:p>
    <w:p w:rsidR="00EF43FE" w:rsidRPr="000F01D3" w:rsidRDefault="00EF43FE" w:rsidP="003E35C6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 xml:space="preserve">signal </w:t>
      </w:r>
      <w:r>
        <w:rPr>
          <w:lang w:val="fr-FR"/>
        </w:rPr>
        <w:t>3.64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0F01D3" w:rsidRDefault="00EF43FE" w:rsidP="00254ADC">
      <w:pPr>
        <w:spacing w:after="0"/>
        <w:rPr>
          <w:b/>
          <w:lang w:val="fr-FR"/>
        </w:rPr>
      </w:pPr>
      <w:r>
        <w:rPr>
          <w:b/>
          <w:lang w:val="fr-FR"/>
        </w:rPr>
        <w:t>20:45</w:t>
      </w:r>
      <w:r w:rsidRPr="000F01D3">
        <w:rPr>
          <w:b/>
          <w:lang w:val="fr-FR"/>
        </w:rPr>
        <w:tab/>
      </w:r>
      <w:r w:rsidRPr="000F01D3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52</w:t>
      </w:r>
    </w:p>
    <w:p w:rsidR="00EF43FE" w:rsidRPr="000F01D3" w:rsidRDefault="00EF43FE" w:rsidP="00254ADC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 xml:space="preserve">signal </w:t>
      </w:r>
      <w:r>
        <w:rPr>
          <w:lang w:val="fr-FR"/>
        </w:rPr>
        <w:t>3.64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0F01D3" w:rsidRDefault="00EF43FE" w:rsidP="00254ADC">
      <w:pPr>
        <w:spacing w:after="0"/>
        <w:rPr>
          <w:b/>
          <w:lang w:val="fr-FR"/>
        </w:rPr>
      </w:pPr>
      <w:r>
        <w:rPr>
          <w:b/>
          <w:lang w:val="fr-FR"/>
        </w:rPr>
        <w:t>21:00</w:t>
      </w:r>
      <w:r w:rsidRPr="000F01D3">
        <w:rPr>
          <w:b/>
          <w:lang w:val="fr-FR"/>
        </w:rPr>
        <w:tab/>
      </w:r>
      <w:r w:rsidRPr="000F01D3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53</w:t>
      </w:r>
    </w:p>
    <w:p w:rsidR="00EF43FE" w:rsidRPr="000F01D3" w:rsidRDefault="00EF43FE" w:rsidP="00254ADC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DD541D" w:rsidRDefault="00EF43FE" w:rsidP="00FC1F4F">
      <w:pPr>
        <w:pStyle w:val="Heading2"/>
      </w:pPr>
      <w:r>
        <w:t>Warm up to 145</w:t>
      </w:r>
      <w:r w:rsidRPr="00DD541D">
        <w:t xml:space="preserve">K </w:t>
      </w:r>
    </w:p>
    <w:p w:rsidR="00EF43FE" w:rsidRPr="00520B30" w:rsidRDefault="00EF43FE" w:rsidP="00FC1F4F">
      <w:pPr>
        <w:spacing w:after="0"/>
        <w:rPr>
          <w:b/>
        </w:rPr>
      </w:pPr>
      <w:r w:rsidRPr="00520B30">
        <w:rPr>
          <w:b/>
        </w:rPr>
        <w:t>21:15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ASW_2021_05_13_0854</w:t>
      </w:r>
    </w:p>
    <w:p w:rsidR="00EF43FE" w:rsidRPr="000F01D3" w:rsidRDefault="00EF43FE" w:rsidP="00FC1F4F">
      <w:pPr>
        <w:ind w:left="720"/>
        <w:rPr>
          <w:lang w:val="fr-FR"/>
        </w:rPr>
      </w:pPr>
      <w:r w:rsidRPr="000F01D3">
        <w:rPr>
          <w:lang w:val="fr-FR"/>
        </w:rPr>
        <w:t>512 scans</w:t>
      </w:r>
      <w:r w:rsidRPr="000F01D3">
        <w:rPr>
          <w:lang w:val="fr-FR"/>
        </w:rPr>
        <w:tab/>
        <w:t>1 cm</w:t>
      </w:r>
      <w:r w:rsidRPr="000F01D3">
        <w:rPr>
          <w:vertAlign w:val="superscript"/>
          <w:lang w:val="fr-FR"/>
        </w:rPr>
        <w:t>-1</w:t>
      </w:r>
      <w:r w:rsidRPr="000F01D3">
        <w:rPr>
          <w:lang w:val="fr-FR"/>
        </w:rPr>
        <w:t xml:space="preserve"> res</w:t>
      </w:r>
      <w:r w:rsidRPr="000F01D3">
        <w:rPr>
          <w:lang w:val="fr-FR"/>
        </w:rPr>
        <w:tab/>
        <w:t xml:space="preserve">signal </w:t>
      </w:r>
      <w:r>
        <w:rPr>
          <w:lang w:val="fr-FR"/>
        </w:rPr>
        <w:t>3.63</w:t>
      </w:r>
      <w:r w:rsidRPr="000F01D3">
        <w:rPr>
          <w:lang w:val="fr-FR"/>
        </w:rPr>
        <w:br/>
        <w:t>p = 3.6 x 10</w:t>
      </w:r>
      <w:r w:rsidRPr="000F01D3">
        <w:rPr>
          <w:vertAlign w:val="superscript"/>
          <w:lang w:val="fr-FR"/>
        </w:rPr>
        <w:t>-8</w:t>
      </w:r>
      <w:r w:rsidRPr="000F01D3">
        <w:rPr>
          <w:lang w:val="fr-FR"/>
        </w:rPr>
        <w:t xml:space="preserve"> mbar</w:t>
      </w:r>
      <w:r w:rsidRPr="000F01D3">
        <w:rPr>
          <w:lang w:val="fr-FR"/>
        </w:rPr>
        <w:tab/>
        <w:t xml:space="preserve">T = 142K </w:t>
      </w:r>
    </w:p>
    <w:p w:rsidR="00EF43FE" w:rsidRPr="00520B30" w:rsidRDefault="00EF43FE" w:rsidP="00390634">
      <w:pPr>
        <w:spacing w:after="0"/>
        <w:rPr>
          <w:b/>
          <w:lang w:val="fr-FR"/>
        </w:rPr>
      </w:pPr>
      <w:r w:rsidRPr="00520B30">
        <w:rPr>
          <w:b/>
          <w:lang w:val="fr-FR"/>
        </w:rPr>
        <w:t>21:30</w:t>
      </w:r>
      <w:r w:rsidRPr="00520B30">
        <w:rPr>
          <w:b/>
          <w:lang w:val="fr-FR"/>
        </w:rPr>
        <w:tab/>
      </w:r>
      <w:r w:rsidRPr="00520B30">
        <w:rPr>
          <w:b/>
          <w:color w:val="339966"/>
          <w:lang w:val="fr-FR"/>
        </w:rPr>
        <w:t>ASW_2021_05_13_0855</w:t>
      </w:r>
    </w:p>
    <w:p w:rsidR="00EF43FE" w:rsidRPr="00390634" w:rsidRDefault="00EF43FE" w:rsidP="00390634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>signal 3.63</w:t>
      </w:r>
      <w:r w:rsidRPr="00390634">
        <w:rPr>
          <w:lang w:val="fr-FR"/>
        </w:rPr>
        <w:br/>
        <w:t>p = 7.8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390634">
      <w:pPr>
        <w:spacing w:after="0"/>
        <w:rPr>
          <w:b/>
          <w:lang w:val="fr-FR"/>
        </w:rPr>
      </w:pPr>
      <w:r>
        <w:rPr>
          <w:b/>
          <w:lang w:val="fr-FR"/>
        </w:rPr>
        <w:t>21:45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ASW_2021_05_13_085</w:t>
      </w:r>
      <w:r>
        <w:rPr>
          <w:b/>
          <w:color w:val="339966"/>
          <w:lang w:val="fr-FR"/>
        </w:rPr>
        <w:t>6</w:t>
      </w:r>
    </w:p>
    <w:p w:rsidR="00EF43FE" w:rsidRPr="00390634" w:rsidRDefault="00EF43FE" w:rsidP="00390634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>signal 3.63</w:t>
      </w:r>
      <w:r w:rsidRPr="00390634">
        <w:rPr>
          <w:lang w:val="fr-FR"/>
        </w:rPr>
        <w:br/>
        <w:t>p = 7.8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5B2724">
      <w:pPr>
        <w:spacing w:after="0"/>
        <w:rPr>
          <w:b/>
          <w:lang w:val="fr-FR"/>
        </w:rPr>
      </w:pPr>
      <w:r>
        <w:rPr>
          <w:b/>
          <w:lang w:val="fr-FR"/>
        </w:rPr>
        <w:t>22:00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ASW_2021_05_13_085</w:t>
      </w:r>
      <w:r>
        <w:rPr>
          <w:b/>
          <w:color w:val="339966"/>
          <w:lang w:val="fr-FR"/>
        </w:rPr>
        <w:t>7</w:t>
      </w:r>
    </w:p>
    <w:p w:rsidR="00EF43FE" w:rsidRPr="00390634" w:rsidRDefault="00EF43FE" w:rsidP="005B2724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>signal 3.63</w:t>
      </w:r>
      <w:r w:rsidRPr="00390634">
        <w:rPr>
          <w:lang w:val="fr-FR"/>
        </w:rPr>
        <w:br/>
        <w:t>p = 7.8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5B2724">
      <w:pPr>
        <w:spacing w:after="0"/>
        <w:rPr>
          <w:b/>
          <w:lang w:val="fr-FR"/>
        </w:rPr>
      </w:pPr>
      <w:r>
        <w:rPr>
          <w:b/>
          <w:lang w:val="fr-FR"/>
        </w:rPr>
        <w:t>22:15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ASW_2021_05_13_085</w:t>
      </w:r>
      <w:r>
        <w:rPr>
          <w:b/>
          <w:color w:val="339966"/>
          <w:lang w:val="fr-FR"/>
        </w:rPr>
        <w:t>8</w:t>
      </w:r>
    </w:p>
    <w:p w:rsidR="00EF43FE" w:rsidRPr="00390634" w:rsidRDefault="00EF43FE" w:rsidP="005B2724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>signal 3.63</w:t>
      </w:r>
      <w:r w:rsidRPr="00390634">
        <w:rPr>
          <w:lang w:val="fr-FR"/>
        </w:rPr>
        <w:br/>
        <w:t>p = 7.8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E70090">
      <w:pPr>
        <w:spacing w:after="0"/>
        <w:rPr>
          <w:b/>
          <w:lang w:val="fr-FR"/>
        </w:rPr>
      </w:pPr>
      <w:r>
        <w:rPr>
          <w:b/>
          <w:lang w:val="fr-FR"/>
        </w:rPr>
        <w:t>22:30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ASW_2021_05_13_085</w:t>
      </w:r>
      <w:r>
        <w:rPr>
          <w:b/>
          <w:color w:val="339966"/>
          <w:lang w:val="fr-FR"/>
        </w:rPr>
        <w:t>9</w:t>
      </w:r>
    </w:p>
    <w:p w:rsidR="00EF43FE" w:rsidRPr="00390634" w:rsidRDefault="00EF43FE" w:rsidP="00E70090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390634">
        <w:rPr>
          <w:lang w:val="fr-FR"/>
        </w:rPr>
        <w:br/>
        <w:t>p = 7.</w:t>
      </w:r>
      <w:r>
        <w:rPr>
          <w:lang w:val="fr-FR"/>
        </w:rPr>
        <w:t>9</w:t>
      </w:r>
      <w:r w:rsidRPr="00390634">
        <w:rPr>
          <w:lang w:val="fr-FR"/>
        </w:rPr>
        <w:t xml:space="preserve">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184CDA">
      <w:pPr>
        <w:spacing w:after="0"/>
        <w:rPr>
          <w:b/>
          <w:lang w:val="fr-FR"/>
        </w:rPr>
      </w:pPr>
      <w:r>
        <w:rPr>
          <w:b/>
          <w:lang w:val="fr-FR"/>
        </w:rPr>
        <w:t>22:45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60</w:t>
      </w:r>
    </w:p>
    <w:p w:rsidR="00EF43FE" w:rsidRPr="00390634" w:rsidRDefault="00EF43FE" w:rsidP="00184CDA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390634">
        <w:rPr>
          <w:lang w:val="fr-FR"/>
        </w:rPr>
        <w:br/>
        <w:t>p = 7.</w:t>
      </w:r>
      <w:r>
        <w:rPr>
          <w:lang w:val="fr-FR"/>
        </w:rPr>
        <w:t>9</w:t>
      </w:r>
      <w:r w:rsidRPr="00390634">
        <w:rPr>
          <w:lang w:val="fr-FR"/>
        </w:rPr>
        <w:t xml:space="preserve">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90634" w:rsidRDefault="00EF43FE" w:rsidP="00FA0B32">
      <w:pPr>
        <w:spacing w:after="0"/>
        <w:rPr>
          <w:b/>
          <w:lang w:val="fr-FR"/>
        </w:rPr>
      </w:pPr>
      <w:r>
        <w:rPr>
          <w:b/>
          <w:lang w:val="fr-FR"/>
        </w:rPr>
        <w:t>23:00</w:t>
      </w:r>
      <w:r w:rsidRPr="00390634">
        <w:rPr>
          <w:b/>
          <w:lang w:val="fr-FR"/>
        </w:rPr>
        <w:tab/>
      </w:r>
      <w:r w:rsidRPr="00390634">
        <w:rPr>
          <w:b/>
          <w:color w:val="339966"/>
          <w:lang w:val="fr-FR"/>
        </w:rPr>
        <w:t>ASW_2021_05_13_08</w:t>
      </w:r>
      <w:r>
        <w:rPr>
          <w:b/>
          <w:color w:val="339966"/>
          <w:lang w:val="fr-FR"/>
        </w:rPr>
        <w:t>61</w:t>
      </w:r>
    </w:p>
    <w:p w:rsidR="00EF43FE" w:rsidRPr="00390634" w:rsidRDefault="00EF43FE" w:rsidP="00FA0B32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 xml:space="preserve">signal </w:t>
      </w:r>
      <w:r>
        <w:rPr>
          <w:lang w:val="fr-FR"/>
        </w:rPr>
        <w:t>3.62</w:t>
      </w:r>
      <w:r w:rsidRPr="00390634">
        <w:rPr>
          <w:lang w:val="fr-FR"/>
        </w:rPr>
        <w:br/>
        <w:t>p = 7.</w:t>
      </w:r>
      <w:r>
        <w:rPr>
          <w:lang w:val="fr-FR"/>
        </w:rPr>
        <w:t>9</w:t>
      </w:r>
      <w:r w:rsidRPr="00390634">
        <w:rPr>
          <w:lang w:val="fr-FR"/>
        </w:rPr>
        <w:t xml:space="preserve">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DD541D" w:rsidRDefault="00EF43FE" w:rsidP="00637C0E">
      <w:pPr>
        <w:pStyle w:val="Heading2"/>
      </w:pPr>
      <w:r>
        <w:t>Warm up to 150</w:t>
      </w:r>
      <w:r w:rsidRPr="00DD541D">
        <w:t xml:space="preserve">K </w:t>
      </w:r>
    </w:p>
    <w:p w:rsidR="00EF43FE" w:rsidRPr="00520B30" w:rsidRDefault="00EF43FE" w:rsidP="00637C0E">
      <w:pPr>
        <w:spacing w:after="0"/>
        <w:rPr>
          <w:b/>
        </w:rPr>
      </w:pPr>
      <w:r w:rsidRPr="00520B30">
        <w:rPr>
          <w:b/>
        </w:rPr>
        <w:t>23:15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ASW_2021_05_13_0862</w:t>
      </w:r>
    </w:p>
    <w:p w:rsidR="00EF43FE" w:rsidRPr="00390634" w:rsidRDefault="00EF43FE" w:rsidP="00637C0E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 xml:space="preserve">signal </w:t>
      </w:r>
      <w:r>
        <w:rPr>
          <w:lang w:val="fr-FR"/>
        </w:rPr>
        <w:t>3.61</w:t>
      </w:r>
      <w:r w:rsidRPr="00390634">
        <w:rPr>
          <w:lang w:val="fr-FR"/>
        </w:rPr>
        <w:br/>
        <w:t>p = 7.</w:t>
      </w:r>
      <w:r>
        <w:rPr>
          <w:lang w:val="fr-FR"/>
        </w:rPr>
        <w:t>9</w:t>
      </w:r>
      <w:r w:rsidRPr="00390634">
        <w:rPr>
          <w:lang w:val="fr-FR"/>
        </w:rPr>
        <w:t xml:space="preserve"> x 10</w:t>
      </w:r>
      <w:r w:rsidRPr="00390634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390634">
        <w:rPr>
          <w:lang w:val="fr-FR"/>
        </w:rPr>
        <w:t xml:space="preserve">K </w:t>
      </w:r>
    </w:p>
    <w:p w:rsidR="00EF43FE" w:rsidRPr="003B5D3D" w:rsidRDefault="00EF43FE" w:rsidP="003B5D3D">
      <w:pPr>
        <w:spacing w:after="0"/>
        <w:rPr>
          <w:b/>
          <w:lang w:val="fr-FR"/>
        </w:rPr>
      </w:pPr>
      <w:r>
        <w:rPr>
          <w:b/>
          <w:lang w:val="fr-FR"/>
        </w:rPr>
        <w:t>23:30</w:t>
      </w:r>
      <w:r w:rsidRPr="003B5D3D">
        <w:rPr>
          <w:b/>
          <w:lang w:val="fr-FR"/>
        </w:rPr>
        <w:tab/>
      </w:r>
      <w:r w:rsidRPr="003B5D3D">
        <w:rPr>
          <w:b/>
          <w:color w:val="339966"/>
          <w:lang w:val="fr-FR"/>
        </w:rPr>
        <w:t>ASW_2021_05_13_086</w:t>
      </w:r>
      <w:r>
        <w:rPr>
          <w:b/>
          <w:color w:val="339966"/>
          <w:lang w:val="fr-FR"/>
        </w:rPr>
        <w:t>3</w:t>
      </w:r>
    </w:p>
    <w:p w:rsidR="00EF43FE" w:rsidRDefault="00EF43FE" w:rsidP="003B5D3D">
      <w:pPr>
        <w:ind w:left="720"/>
        <w:rPr>
          <w:lang w:val="fr-FR"/>
        </w:rPr>
      </w:pPr>
      <w:r w:rsidRPr="00390634">
        <w:rPr>
          <w:lang w:val="fr-FR"/>
        </w:rPr>
        <w:t>512 scans</w:t>
      </w:r>
      <w:r w:rsidRPr="00390634">
        <w:rPr>
          <w:lang w:val="fr-FR"/>
        </w:rPr>
        <w:tab/>
        <w:t>1 cm</w:t>
      </w:r>
      <w:r w:rsidRPr="00390634">
        <w:rPr>
          <w:vertAlign w:val="superscript"/>
          <w:lang w:val="fr-FR"/>
        </w:rPr>
        <w:t>-1</w:t>
      </w:r>
      <w:r w:rsidRPr="00390634">
        <w:rPr>
          <w:lang w:val="fr-FR"/>
        </w:rPr>
        <w:t xml:space="preserve"> res</w:t>
      </w:r>
      <w:r w:rsidRPr="00390634">
        <w:rPr>
          <w:lang w:val="fr-FR"/>
        </w:rPr>
        <w:tab/>
        <w:t xml:space="preserve">signal </w:t>
      </w:r>
      <w:r>
        <w:rPr>
          <w:lang w:val="fr-FR"/>
        </w:rPr>
        <w:t>3.61</w:t>
      </w:r>
      <w:r>
        <w:rPr>
          <w:lang w:val="fr-FR"/>
        </w:rPr>
        <w:br/>
        <w:t>p = 2.8</w:t>
      </w:r>
      <w:r w:rsidRPr="00390634">
        <w:rPr>
          <w:lang w:val="fr-FR"/>
        </w:rPr>
        <w:t xml:space="preserve"> x 10</w:t>
      </w:r>
      <w:r>
        <w:rPr>
          <w:vertAlign w:val="superscript"/>
          <w:lang w:val="fr-FR"/>
        </w:rPr>
        <w:t>-7</w:t>
      </w:r>
      <w:r>
        <w:rPr>
          <w:lang w:val="fr-FR"/>
        </w:rPr>
        <w:t xml:space="preserve"> mbar</w:t>
      </w:r>
      <w:r>
        <w:rPr>
          <w:lang w:val="fr-FR"/>
        </w:rPr>
        <w:tab/>
        <w:t>T = 150</w:t>
      </w:r>
      <w:r w:rsidRPr="00390634">
        <w:rPr>
          <w:lang w:val="fr-FR"/>
        </w:rPr>
        <w:t xml:space="preserve">K </w:t>
      </w:r>
    </w:p>
    <w:p w:rsidR="00EF43FE" w:rsidRPr="00196328" w:rsidRDefault="00EF43FE" w:rsidP="00B94782">
      <w:r w:rsidRPr="00196328">
        <w:t>23 :45 Macro 8 scans up to scan 871</w:t>
      </w:r>
    </w:p>
    <w:p w:rsidR="00EF43FE" w:rsidRDefault="00EF43FE" w:rsidP="00B94782">
      <w:r>
        <w:t>23/05/2021</w:t>
      </w:r>
    </w:p>
    <w:p w:rsidR="00EF43FE" w:rsidRPr="00196328" w:rsidRDefault="00EF43FE" w:rsidP="00B94782">
      <w:r>
        <w:t>12:20 Cryo off – Heater manual 0</w:t>
      </w:r>
    </w:p>
    <w:p w:rsidR="00EF43FE" w:rsidRDefault="00EF43FE" w:rsidP="00520B30">
      <w:pPr>
        <w:pStyle w:val="Heading1"/>
      </w:pPr>
      <w:r>
        <w:t>Monday</w:t>
      </w:r>
      <w:r w:rsidRPr="00C83453">
        <w:t xml:space="preserve"> </w:t>
      </w:r>
      <w:r>
        <w:t>24</w:t>
      </w:r>
      <w:r w:rsidRPr="00E863B6">
        <w:rPr>
          <w:vertAlign w:val="superscript"/>
        </w:rPr>
        <w:t>th</w:t>
      </w:r>
      <w:r>
        <w:t xml:space="preserve"> May 2021</w:t>
      </w:r>
      <w:r w:rsidRPr="00C83453">
        <w:tab/>
      </w:r>
      <w:r>
        <w:t>(VD)</w:t>
      </w:r>
    </w:p>
    <w:p w:rsidR="00EF43FE" w:rsidRDefault="00EF43FE" w:rsidP="00520B30">
      <w:pPr>
        <w:pStyle w:val="BodyText"/>
      </w:pPr>
    </w:p>
    <w:p w:rsidR="00EF43FE" w:rsidRDefault="00EF43FE" w:rsidP="00520B30">
      <w:pPr>
        <w:pStyle w:val="BodyText"/>
      </w:pPr>
      <w:r>
        <w:t>10:10</w:t>
      </w:r>
      <w:r>
        <w:tab/>
        <w:t>T = 280.5</w:t>
      </w:r>
      <w:r>
        <w:tab/>
        <w:t>P = 2.90 * 10-9</w:t>
      </w:r>
    </w:p>
    <w:p w:rsidR="00EF43FE" w:rsidRDefault="00EF43FE" w:rsidP="00520B30">
      <w:pPr>
        <w:pStyle w:val="BodyText"/>
      </w:pPr>
      <w:r>
        <w:t>10:10</w:t>
      </w:r>
      <w:r>
        <w:tab/>
        <w:t>Cryo turned on / Laser On</w:t>
      </w:r>
    </w:p>
    <w:p w:rsidR="00EF43FE" w:rsidRDefault="00EF43FE" w:rsidP="00520B30">
      <w:pPr>
        <w:pStyle w:val="BodyText"/>
      </w:pPr>
      <w:r>
        <w:t>11:00 T = 134.7</w:t>
      </w:r>
      <w:r>
        <w:tab/>
        <w:t>P= 1.8 * 10-9</w:t>
      </w:r>
    </w:p>
    <w:p w:rsidR="00EF43FE" w:rsidRDefault="00EF43FE" w:rsidP="00520B30">
      <w:pPr>
        <w:pStyle w:val="BodyText"/>
      </w:pPr>
      <w:r>
        <w:t>11:26 MCT Detector cooled</w:t>
      </w:r>
    </w:p>
    <w:p w:rsidR="00EF43FE" w:rsidRPr="00411711" w:rsidRDefault="00EF43FE" w:rsidP="00520B30">
      <w:pPr>
        <w:pStyle w:val="BodyText"/>
      </w:pPr>
      <w:r>
        <w:t>11:26 T = 22.2</w:t>
      </w:r>
      <w:r>
        <w:tab/>
        <w:t xml:space="preserve">P=1.3 * 10-9 </w:t>
      </w:r>
    </w:p>
    <w:p w:rsidR="00EF43FE" w:rsidRPr="00196328" w:rsidRDefault="00EF43FE" w:rsidP="00BD0823">
      <w:r>
        <w:t>12:20 T = 20.3 P= 1.26 * 10-9</w:t>
      </w:r>
    </w:p>
    <w:p w:rsidR="00EF43FE" w:rsidRPr="00196328" w:rsidRDefault="00EF43FE" w:rsidP="00F310C8">
      <w:r>
        <w:pict>
          <v:shape id="_x0000_i1082" type="#_x0000_t75" style="width:449.25pt;height:316.5pt">
            <v:imagedata r:id="rId62" o:title=""/>
          </v:shape>
        </w:pict>
      </w:r>
    </w:p>
    <w:p w:rsidR="00EF43FE" w:rsidRDefault="00EF43FE" w:rsidP="006A0748">
      <w:pPr>
        <w:pStyle w:val="Heading1"/>
      </w:pPr>
      <w:r w:rsidRPr="00C83453">
        <w:t>Background scan</w:t>
      </w:r>
      <w:r>
        <w:t>(s) #1</w:t>
      </w:r>
    </w:p>
    <w:p w:rsidR="00EF43FE" w:rsidRPr="00C22006" w:rsidRDefault="00EF43FE" w:rsidP="006A0748">
      <w:pPr>
        <w:pStyle w:val="BodyText"/>
        <w:spacing w:after="0"/>
        <w:rPr>
          <w:color w:val="339966"/>
          <w:lang w:val="fr-FR"/>
        </w:rPr>
      </w:pPr>
      <w:r>
        <w:rPr>
          <w:b/>
          <w:lang w:val="fr-FR"/>
        </w:rPr>
        <w:t>12</w:t>
      </w:r>
      <w:r w:rsidRPr="00C22006">
        <w:rPr>
          <w:b/>
          <w:lang w:val="fr-FR"/>
        </w:rPr>
        <w:t>:</w:t>
      </w:r>
      <w:r>
        <w:rPr>
          <w:b/>
          <w:lang w:val="fr-FR"/>
        </w:rPr>
        <w:t>51</w:t>
      </w:r>
      <w:r w:rsidRPr="00C22006">
        <w:rPr>
          <w:b/>
          <w:color w:val="339966"/>
          <w:lang w:val="fr-FR"/>
        </w:rPr>
        <w:tab/>
        <w:t>BG20210524_01</w:t>
      </w:r>
      <w:r w:rsidRPr="00C22006">
        <w:rPr>
          <w:color w:val="339966"/>
          <w:lang w:val="fr-FR"/>
        </w:rPr>
        <w:tab/>
      </w:r>
    </w:p>
    <w:p w:rsidR="00EF43FE" w:rsidRPr="00C22006" w:rsidRDefault="00EF43FE" w:rsidP="006A0748">
      <w:pPr>
        <w:ind w:left="720"/>
        <w:rPr>
          <w:lang w:val="fr-FR"/>
        </w:rPr>
      </w:pPr>
      <w:r w:rsidRPr="00C22006">
        <w:rPr>
          <w:lang w:val="fr-FR"/>
        </w:rPr>
        <w:t>512 scans</w:t>
      </w:r>
      <w:r w:rsidRPr="00C22006">
        <w:rPr>
          <w:lang w:val="fr-FR"/>
        </w:rPr>
        <w:tab/>
        <w:t>res = 1 cm</w:t>
      </w:r>
      <w:r w:rsidRPr="00C22006">
        <w:rPr>
          <w:vertAlign w:val="superscript"/>
          <w:lang w:val="fr-FR"/>
        </w:rPr>
        <w:t>-1</w:t>
      </w:r>
      <w:r w:rsidRPr="00C22006">
        <w:rPr>
          <w:lang w:val="fr-FR"/>
        </w:rPr>
        <w:tab/>
        <w:t>signal = 3.86</w:t>
      </w:r>
      <w:r>
        <w:rPr>
          <w:lang w:val="fr-FR"/>
        </w:rPr>
        <w:br/>
        <w:t>p = 1</w:t>
      </w:r>
      <w:r w:rsidRPr="00C22006">
        <w:rPr>
          <w:lang w:val="fr-FR"/>
        </w:rPr>
        <w:t>.2 10</w:t>
      </w:r>
      <w:r>
        <w:rPr>
          <w:vertAlign w:val="superscript"/>
          <w:lang w:val="fr-FR"/>
        </w:rPr>
        <w:t>-9</w:t>
      </w:r>
      <w:r>
        <w:rPr>
          <w:lang w:val="fr-FR"/>
        </w:rPr>
        <w:t xml:space="preserve"> mbar </w:t>
      </w:r>
      <w:r>
        <w:rPr>
          <w:lang w:val="fr-FR"/>
        </w:rPr>
        <w:tab/>
        <w:t>T = 20.3</w:t>
      </w:r>
      <w:r w:rsidRPr="00C22006">
        <w:rPr>
          <w:lang w:val="fr-FR"/>
        </w:rPr>
        <w:t xml:space="preserve"> K</w:t>
      </w:r>
    </w:p>
    <w:p w:rsidR="00EF43FE" w:rsidRPr="00F20322" w:rsidRDefault="00EF43FE" w:rsidP="00C22006">
      <w:pPr>
        <w:pStyle w:val="Heading2"/>
        <w:rPr>
          <w:lang w:val="it-IT"/>
        </w:rPr>
      </w:pPr>
      <w:r>
        <w:rPr>
          <w:lang w:val="it-IT"/>
        </w:rPr>
        <w:t>Deposition #19</w:t>
      </w:r>
      <w:r w:rsidRPr="00F20322">
        <w:rPr>
          <w:lang w:val="it-IT"/>
        </w:rPr>
        <w:t xml:space="preserve">: H2O @ 20K </w:t>
      </w:r>
    </w:p>
    <w:p w:rsidR="00EF43FE" w:rsidRPr="00F20322" w:rsidRDefault="00EF43FE" w:rsidP="00C22006">
      <w:pPr>
        <w:rPr>
          <w:lang w:val="it-IT"/>
        </w:rPr>
      </w:pPr>
      <w:r>
        <w:rPr>
          <w:lang w:val="it-IT"/>
        </w:rPr>
        <w:t>13:15</w:t>
      </w:r>
      <w:r w:rsidRPr="00F20322">
        <w:rPr>
          <w:lang w:val="it-IT"/>
        </w:rPr>
        <w:t xml:space="preserve"> </w:t>
      </w:r>
      <w:r w:rsidRPr="00F20322">
        <w:rPr>
          <w:lang w:val="it-IT"/>
        </w:rPr>
        <w:tab/>
        <w:t>20 min @ 1x10-7 mbar H</w:t>
      </w:r>
      <w:r w:rsidRPr="00F20322">
        <w:rPr>
          <w:vertAlign w:val="subscript"/>
          <w:lang w:val="it-IT"/>
        </w:rPr>
        <w:t>2</w:t>
      </w:r>
      <w:r w:rsidRPr="00F20322">
        <w:rPr>
          <w:lang w:val="it-IT"/>
        </w:rPr>
        <w:t>O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 w:rsidRPr="00021772">
        <w:rPr>
          <w:lang w:val="it-IT"/>
        </w:rPr>
        <w:t>- Initial Temperature: 20.3 K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 w:rsidRPr="00021772">
        <w:rPr>
          <w:lang w:val="it-IT"/>
        </w:rPr>
        <w:t>- Initial pressure:   1.2 * 10-9 mbar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 w:rsidRPr="00021772">
        <w:rPr>
          <w:lang w:val="it-IT"/>
        </w:rPr>
        <w:t>- Initial gas cell pressure: 7.</w:t>
      </w:r>
      <w:r>
        <w:rPr>
          <w:lang w:val="it-IT"/>
        </w:rPr>
        <w:t>34</w:t>
      </w:r>
      <w:r w:rsidRPr="00021772">
        <w:rPr>
          <w:lang w:val="it-IT"/>
        </w:rPr>
        <w:t xml:space="preserve"> Torr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 w:rsidRPr="00021772">
        <w:rPr>
          <w:lang w:val="it-IT"/>
        </w:rPr>
        <w:t>- Deposition pressure:  1 * 10-7 mbar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>
        <w:rPr>
          <w:lang w:val="it-IT"/>
        </w:rPr>
        <w:t>- Laser signal:  326.3</w:t>
      </w:r>
      <w:r w:rsidRPr="00021772">
        <w:rPr>
          <w:lang w:val="it-IT"/>
        </w:rPr>
        <w:t xml:space="preserve"> mV</w:t>
      </w:r>
    </w:p>
    <w:p w:rsidR="00EF43FE" w:rsidRPr="00021772" w:rsidRDefault="00EF43FE" w:rsidP="00C22006">
      <w:pPr>
        <w:pStyle w:val="BodyText"/>
        <w:ind w:firstLine="720"/>
        <w:rPr>
          <w:lang w:val="it-IT"/>
        </w:rPr>
      </w:pPr>
      <w:r w:rsidRPr="00021772">
        <w:rPr>
          <w:lang w:val="it-IT"/>
        </w:rPr>
        <w:t>- Deposition time: 20 min</w:t>
      </w:r>
    </w:p>
    <w:p w:rsidR="00EF43FE" w:rsidRDefault="00EF43FE" w:rsidP="00C22006">
      <w:pPr>
        <w:pStyle w:val="BodyText"/>
        <w:ind w:firstLine="720"/>
      </w:pPr>
      <w:r w:rsidRPr="005A3312">
        <w:t xml:space="preserve">- </w:t>
      </w:r>
      <w:r>
        <w:t>pressure after deposition: 1.8</w:t>
      </w:r>
      <w:r w:rsidRPr="00E973E3">
        <w:t xml:space="preserve"> * </w:t>
      </w:r>
      <w:r w:rsidRPr="005C0D3F">
        <w:t>1</w:t>
      </w:r>
      <w:r>
        <w:t xml:space="preserve">0-8 </w:t>
      </w:r>
      <w:r w:rsidRPr="00156FEF">
        <w:t>mbar</w:t>
      </w:r>
    </w:p>
    <w:p w:rsidR="00EF43FE" w:rsidRDefault="00EF43FE" w:rsidP="00C22006">
      <w:pPr>
        <w:pStyle w:val="BodyText"/>
      </w:pPr>
      <w:r w:rsidRPr="00156FEF">
        <w:t xml:space="preserve">- final gas </w:t>
      </w:r>
      <w:r>
        <w:t xml:space="preserve">cell pressure = 6.22 </w:t>
      </w:r>
      <w:r w:rsidRPr="008902CE">
        <w:t>T</w:t>
      </w:r>
      <w:r>
        <w:t>orr</w:t>
      </w:r>
    </w:p>
    <w:p w:rsidR="00EF43FE" w:rsidRDefault="00EF43FE" w:rsidP="005A3312">
      <w:pPr>
        <w:pStyle w:val="BodyText"/>
      </w:pPr>
      <w:r>
        <w:t>13:35</w:t>
      </w:r>
      <w:r>
        <w:tab/>
        <w:t>Laser turned off</w:t>
      </w:r>
    </w:p>
    <w:p w:rsidR="00EF43FE" w:rsidRDefault="00EF43FE" w:rsidP="005A3312">
      <w:pPr>
        <w:pStyle w:val="BodyText"/>
      </w:pPr>
      <w:r>
        <w:t>13:35</w:t>
      </w:r>
      <w:r>
        <w:tab/>
        <w:t>Head rotated</w:t>
      </w:r>
    </w:p>
    <w:p w:rsidR="00EF43FE" w:rsidRPr="00710F52" w:rsidRDefault="00EF43FE" w:rsidP="005A3312">
      <w:pPr>
        <w:spacing w:after="0"/>
        <w:rPr>
          <w:b/>
        </w:rPr>
      </w:pPr>
      <w:r>
        <w:rPr>
          <w:b/>
        </w:rPr>
        <w:t>13:40</w:t>
      </w:r>
      <w:r w:rsidRPr="00710F52">
        <w:rPr>
          <w:b/>
        </w:rPr>
        <w:tab/>
      </w:r>
      <w:r>
        <w:rPr>
          <w:b/>
          <w:color w:val="339966"/>
        </w:rPr>
        <w:t>ASW_2021_05_24</w:t>
      </w:r>
      <w:r w:rsidRPr="00710F52">
        <w:rPr>
          <w:b/>
          <w:color w:val="339966"/>
        </w:rPr>
        <w:t xml:space="preserve">_0001 </w:t>
      </w:r>
    </w:p>
    <w:p w:rsidR="00EF43FE" w:rsidRPr="005A3312" w:rsidRDefault="00EF43FE" w:rsidP="005A3312">
      <w:pPr>
        <w:ind w:left="720"/>
        <w:rPr>
          <w:lang w:val="fr-FR"/>
        </w:rPr>
      </w:pPr>
      <w:r w:rsidRPr="005A3312">
        <w:rPr>
          <w:lang w:val="fr-FR"/>
        </w:rPr>
        <w:t>512 scans</w:t>
      </w:r>
      <w:r w:rsidRPr="005A3312">
        <w:rPr>
          <w:lang w:val="fr-FR"/>
        </w:rPr>
        <w:tab/>
        <w:t>1 cm</w:t>
      </w:r>
      <w:r w:rsidRPr="005A3312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3.66</w:t>
      </w:r>
      <w:r>
        <w:rPr>
          <w:lang w:val="fr-FR"/>
        </w:rPr>
        <w:br/>
        <w:t>p = 6</w:t>
      </w:r>
      <w:r w:rsidRPr="005A3312">
        <w:rPr>
          <w:lang w:val="fr-FR"/>
        </w:rPr>
        <w:t xml:space="preserve"> x 10</w:t>
      </w:r>
      <w:r w:rsidRPr="005A3312">
        <w:rPr>
          <w:vertAlign w:val="superscript"/>
          <w:lang w:val="fr-FR"/>
        </w:rPr>
        <w:t>-9</w:t>
      </w:r>
      <w:r w:rsidRPr="005A3312">
        <w:rPr>
          <w:lang w:val="fr-FR"/>
        </w:rPr>
        <w:t xml:space="preserve"> mbar</w:t>
      </w:r>
      <w:r w:rsidRPr="005A3312">
        <w:rPr>
          <w:lang w:val="fr-FR"/>
        </w:rPr>
        <w:tab/>
        <w:t xml:space="preserve">T = 20.3K </w:t>
      </w:r>
    </w:p>
    <w:p w:rsidR="00EF43FE" w:rsidRPr="007218E2" w:rsidRDefault="00EF43FE" w:rsidP="007218E2">
      <w:pPr>
        <w:spacing w:after="0"/>
        <w:rPr>
          <w:b/>
        </w:rPr>
      </w:pPr>
      <w:r w:rsidRPr="007218E2">
        <w:rPr>
          <w:b/>
        </w:rPr>
        <w:t>14:00</w:t>
      </w:r>
      <w:r w:rsidRPr="007218E2">
        <w:rPr>
          <w:b/>
        </w:rPr>
        <w:tab/>
      </w:r>
      <w:r w:rsidRPr="007218E2">
        <w:rPr>
          <w:b/>
          <w:color w:val="339966"/>
        </w:rPr>
        <w:t xml:space="preserve">ASW_2021_05_24_0002 </w:t>
      </w:r>
    </w:p>
    <w:p w:rsidR="00EF43FE" w:rsidRPr="00E92EE5" w:rsidRDefault="00EF43FE" w:rsidP="007218E2">
      <w:pPr>
        <w:ind w:left="720"/>
        <w:rPr>
          <w:lang w:val="fr-FR"/>
        </w:rPr>
      </w:pPr>
      <w:r w:rsidRPr="00E92EE5">
        <w:rPr>
          <w:lang w:val="fr-FR"/>
        </w:rPr>
        <w:t>512 scans</w:t>
      </w:r>
      <w:r w:rsidRPr="00E92EE5">
        <w:rPr>
          <w:lang w:val="fr-FR"/>
        </w:rPr>
        <w:tab/>
        <w:t>1 cm</w:t>
      </w:r>
      <w:r w:rsidRPr="00E92EE5">
        <w:rPr>
          <w:vertAlign w:val="superscript"/>
          <w:lang w:val="fr-FR"/>
        </w:rPr>
        <w:t>-1</w:t>
      </w:r>
      <w:r w:rsidRPr="00E92EE5">
        <w:rPr>
          <w:lang w:val="fr-FR"/>
        </w:rPr>
        <w:t xml:space="preserve"> res</w:t>
      </w:r>
      <w:r w:rsidRPr="00E92EE5">
        <w:rPr>
          <w:lang w:val="fr-FR"/>
        </w:rPr>
        <w:tab/>
        <w:t>signal 3.66</w:t>
      </w:r>
      <w:r w:rsidRPr="00E92EE5">
        <w:rPr>
          <w:lang w:val="fr-FR"/>
        </w:rPr>
        <w:br/>
        <w:t>p = 2.8 x 10</w:t>
      </w:r>
      <w:r w:rsidRPr="00E92EE5">
        <w:rPr>
          <w:vertAlign w:val="superscript"/>
          <w:lang w:val="fr-FR"/>
        </w:rPr>
        <w:t>-9</w:t>
      </w:r>
      <w:r w:rsidRPr="00E92EE5">
        <w:rPr>
          <w:lang w:val="fr-FR"/>
        </w:rPr>
        <w:t xml:space="preserve"> mbar</w:t>
      </w:r>
      <w:r w:rsidRPr="00E92EE5">
        <w:rPr>
          <w:lang w:val="fr-FR"/>
        </w:rPr>
        <w:tab/>
        <w:t xml:space="preserve">T = 20.3K </w:t>
      </w:r>
    </w:p>
    <w:p w:rsidR="00EF43FE" w:rsidRPr="00F32EF5" w:rsidRDefault="00EF43FE" w:rsidP="00E92EE5">
      <w:pPr>
        <w:spacing w:after="0"/>
        <w:rPr>
          <w:b/>
        </w:rPr>
      </w:pPr>
      <w:r w:rsidRPr="00F32EF5">
        <w:rPr>
          <w:b/>
        </w:rPr>
        <w:t>14:30</w:t>
      </w:r>
      <w:r w:rsidRPr="00F32EF5">
        <w:rPr>
          <w:b/>
        </w:rPr>
        <w:tab/>
      </w:r>
      <w:r w:rsidRPr="00F32EF5">
        <w:rPr>
          <w:b/>
          <w:color w:val="339966"/>
        </w:rPr>
        <w:t xml:space="preserve">ASW_2021_05_24_0003 </w:t>
      </w:r>
    </w:p>
    <w:p w:rsidR="00EF43FE" w:rsidRPr="00F32EF5" w:rsidRDefault="00EF43FE" w:rsidP="00E92EE5">
      <w:pPr>
        <w:ind w:left="720"/>
        <w:rPr>
          <w:lang w:val="fr-FR"/>
        </w:rPr>
      </w:pPr>
      <w:r w:rsidRPr="00F32EF5">
        <w:rPr>
          <w:lang w:val="fr-FR"/>
        </w:rPr>
        <w:t>512 scans</w:t>
      </w:r>
      <w:r w:rsidRPr="00F32EF5">
        <w:rPr>
          <w:lang w:val="fr-FR"/>
        </w:rPr>
        <w:tab/>
        <w:t>1 cm</w:t>
      </w:r>
      <w:r w:rsidRPr="00F32EF5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3.65</w:t>
      </w:r>
      <w:r w:rsidRPr="00F32EF5">
        <w:rPr>
          <w:lang w:val="fr-FR"/>
        </w:rPr>
        <w:br/>
        <w:t>p = 2.0 x 10</w:t>
      </w:r>
      <w:r w:rsidRPr="00F32EF5">
        <w:rPr>
          <w:vertAlign w:val="superscript"/>
          <w:lang w:val="fr-FR"/>
        </w:rPr>
        <w:t>-9</w:t>
      </w:r>
      <w:r w:rsidRPr="00F32EF5">
        <w:rPr>
          <w:lang w:val="fr-FR"/>
        </w:rPr>
        <w:t xml:space="preserve"> mbar</w:t>
      </w:r>
      <w:r w:rsidRPr="00F32EF5">
        <w:rPr>
          <w:lang w:val="fr-FR"/>
        </w:rPr>
        <w:tab/>
        <w:t xml:space="preserve">T = 20.3K </w:t>
      </w:r>
    </w:p>
    <w:p w:rsidR="00EF43FE" w:rsidRDefault="00EF43FE" w:rsidP="00F32EF5">
      <w:pPr>
        <w:pStyle w:val="Heading2"/>
      </w:pPr>
      <w:r>
        <w:t>Annealing to 70 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50"/>
        <w:gridCol w:w="1287"/>
        <w:gridCol w:w="1381"/>
        <w:gridCol w:w="1224"/>
      </w:tblGrid>
      <w:tr w:rsidR="00EF43FE" w:rsidTr="009E16D3">
        <w:tc>
          <w:tcPr>
            <w:tcW w:w="1350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lang w:val="fr-FR"/>
              </w:rPr>
            </w:pPr>
            <w:r w:rsidRPr="00AC0030">
              <w:rPr>
                <w:b/>
                <w:bCs/>
                <w:lang w:val="fr-FR"/>
              </w:rPr>
              <w:t>time</w:t>
            </w:r>
          </w:p>
        </w:tc>
        <w:tc>
          <w:tcPr>
            <w:tcW w:w="1287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color w:val="339966"/>
                <w:lang w:val="fr-FR"/>
              </w:rPr>
            </w:pPr>
            <w:r w:rsidRPr="00AC0030">
              <w:rPr>
                <w:b/>
                <w:bCs/>
                <w:color w:val="339966"/>
                <w:lang w:val="fr-FR"/>
              </w:rPr>
              <w:t>File</w:t>
            </w:r>
          </w:p>
        </w:tc>
        <w:tc>
          <w:tcPr>
            <w:tcW w:w="1381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Type</w:t>
            </w:r>
          </w:p>
        </w:tc>
        <w:tc>
          <w:tcPr>
            <w:tcW w:w="1224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signal</w:t>
            </w:r>
          </w:p>
        </w:tc>
      </w:tr>
      <w:tr w:rsidR="00EF43FE" w:rsidTr="009E16D3">
        <w:tc>
          <w:tcPr>
            <w:tcW w:w="1350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14:45</w:t>
            </w:r>
          </w:p>
        </w:tc>
        <w:tc>
          <w:tcPr>
            <w:tcW w:w="1287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_0004</w:t>
            </w:r>
          </w:p>
        </w:tc>
        <w:tc>
          <w:tcPr>
            <w:tcW w:w="1381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 w:rsidRPr="00AC0030">
              <w:rPr>
                <w:lang w:val="fr-FR"/>
              </w:rPr>
              <w:t>Warm-up</w:t>
            </w:r>
          </w:p>
        </w:tc>
        <w:tc>
          <w:tcPr>
            <w:tcW w:w="1224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3.65</w:t>
            </w:r>
          </w:p>
        </w:tc>
      </w:tr>
      <w:tr w:rsidR="00EF43FE" w:rsidTr="009E16D3">
        <w:tc>
          <w:tcPr>
            <w:tcW w:w="1350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15:00</w:t>
            </w:r>
          </w:p>
        </w:tc>
        <w:tc>
          <w:tcPr>
            <w:tcW w:w="1287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_0005</w:t>
            </w:r>
          </w:p>
        </w:tc>
        <w:tc>
          <w:tcPr>
            <w:tcW w:w="1381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Iso1</w:t>
            </w:r>
          </w:p>
        </w:tc>
        <w:tc>
          <w:tcPr>
            <w:tcW w:w="1224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  <w:tr w:rsidR="00EF43FE" w:rsidTr="009E16D3">
        <w:tc>
          <w:tcPr>
            <w:tcW w:w="1350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15:15</w:t>
            </w:r>
          </w:p>
        </w:tc>
        <w:tc>
          <w:tcPr>
            <w:tcW w:w="1287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_0006</w:t>
            </w:r>
          </w:p>
        </w:tc>
        <w:tc>
          <w:tcPr>
            <w:tcW w:w="1381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Iso2</w:t>
            </w:r>
          </w:p>
        </w:tc>
        <w:tc>
          <w:tcPr>
            <w:tcW w:w="1224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  <w:tr w:rsidR="00EF43FE" w:rsidRPr="00AC0030" w:rsidTr="009E16D3">
        <w:tc>
          <w:tcPr>
            <w:tcW w:w="1350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lang w:val="fr-FR"/>
              </w:rPr>
            </w:pPr>
            <w:r>
              <w:rPr>
                <w:b/>
                <w:bCs/>
                <w:lang w:val="fr-FR"/>
              </w:rPr>
              <w:t>15:30</w:t>
            </w:r>
          </w:p>
        </w:tc>
        <w:tc>
          <w:tcPr>
            <w:tcW w:w="1287" w:type="dxa"/>
          </w:tcPr>
          <w:p w:rsidR="00EF43FE" w:rsidRPr="00AC0030" w:rsidRDefault="00EF43FE" w:rsidP="009E16D3">
            <w:pPr>
              <w:pStyle w:val="BodyText"/>
              <w:rPr>
                <w:b/>
                <w:bCs/>
                <w:color w:val="339966"/>
                <w:lang w:val="fr-FR"/>
              </w:rPr>
            </w:pPr>
            <w:r>
              <w:rPr>
                <w:b/>
                <w:bCs/>
                <w:color w:val="339966"/>
                <w:lang w:val="fr-FR"/>
              </w:rPr>
              <w:t>_0007</w:t>
            </w:r>
          </w:p>
        </w:tc>
        <w:tc>
          <w:tcPr>
            <w:tcW w:w="1381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Iso3</w:t>
            </w:r>
          </w:p>
        </w:tc>
        <w:tc>
          <w:tcPr>
            <w:tcW w:w="1224" w:type="dxa"/>
          </w:tcPr>
          <w:p w:rsidR="00EF43FE" w:rsidRPr="00AC0030" w:rsidRDefault="00EF43FE" w:rsidP="009E16D3">
            <w:pPr>
              <w:pStyle w:val="BodyText"/>
              <w:rPr>
                <w:lang w:val="fr-FR"/>
              </w:rPr>
            </w:pPr>
            <w:r>
              <w:rPr>
                <w:lang w:val="fr-FR"/>
              </w:rPr>
              <w:t>3.63</w:t>
            </w:r>
          </w:p>
        </w:tc>
      </w:tr>
    </w:tbl>
    <w:p w:rsidR="00EF43FE" w:rsidRDefault="00EF43FE" w:rsidP="0097329E">
      <w:pPr>
        <w:pStyle w:val="Heading2"/>
      </w:pPr>
      <w:r>
        <w:t>Annealing to 130 K</w:t>
      </w:r>
    </w:p>
    <w:p w:rsidR="00EF43FE" w:rsidRPr="007218E2" w:rsidRDefault="00EF43FE" w:rsidP="0097329E">
      <w:pPr>
        <w:spacing w:after="0"/>
        <w:rPr>
          <w:b/>
        </w:rPr>
      </w:pPr>
      <w:r>
        <w:rPr>
          <w:b/>
        </w:rPr>
        <w:t>15:45</w:t>
      </w:r>
      <w:r w:rsidRPr="007218E2">
        <w:rPr>
          <w:b/>
        </w:rPr>
        <w:tab/>
      </w:r>
      <w:r w:rsidRPr="007218E2">
        <w:rPr>
          <w:b/>
          <w:color w:val="339966"/>
        </w:rPr>
        <w:t>ASW_2021_05_24</w:t>
      </w:r>
      <w:r>
        <w:rPr>
          <w:b/>
          <w:color w:val="339966"/>
        </w:rPr>
        <w:t>_0008</w:t>
      </w:r>
      <w:r w:rsidRPr="007218E2">
        <w:rPr>
          <w:b/>
          <w:color w:val="339966"/>
        </w:rPr>
        <w:t xml:space="preserve"> </w:t>
      </w:r>
    </w:p>
    <w:p w:rsidR="00EF43FE" w:rsidRPr="0097329E" w:rsidRDefault="00EF43FE" w:rsidP="0097329E">
      <w:pPr>
        <w:ind w:left="720"/>
        <w:rPr>
          <w:lang w:val="fr-FR"/>
        </w:rPr>
      </w:pPr>
      <w:r w:rsidRPr="0097329E">
        <w:rPr>
          <w:lang w:val="fr-FR"/>
        </w:rPr>
        <w:t>512 scans</w:t>
      </w:r>
      <w:r w:rsidRPr="0097329E">
        <w:rPr>
          <w:lang w:val="fr-FR"/>
        </w:rPr>
        <w:tab/>
        <w:t>1 cm</w:t>
      </w:r>
      <w:r w:rsidRPr="0097329E">
        <w:rPr>
          <w:vertAlign w:val="superscript"/>
          <w:lang w:val="fr-FR"/>
        </w:rPr>
        <w:t>-1</w:t>
      </w:r>
      <w:r w:rsidRPr="0097329E">
        <w:rPr>
          <w:lang w:val="fr-FR"/>
        </w:rPr>
        <w:t xml:space="preserve"> res</w:t>
      </w:r>
      <w:r w:rsidRPr="0097329E">
        <w:rPr>
          <w:lang w:val="fr-FR"/>
        </w:rPr>
        <w:tab/>
        <w:t>signal 3.66</w:t>
      </w:r>
      <w:r w:rsidRPr="0097329E">
        <w:rPr>
          <w:lang w:val="fr-FR"/>
        </w:rPr>
        <w:br/>
        <w:t>p = 4.4 x 10</w:t>
      </w:r>
      <w:r w:rsidRPr="0097329E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70</w:t>
      </w:r>
      <w:r w:rsidRPr="0097329E">
        <w:rPr>
          <w:lang w:val="fr-FR"/>
        </w:rPr>
        <w:t xml:space="preserve">K </w:t>
      </w:r>
    </w:p>
    <w:p w:rsidR="00EF43FE" w:rsidRPr="009E16D3" w:rsidRDefault="00EF43FE" w:rsidP="009E16D3">
      <w:pPr>
        <w:spacing w:after="0"/>
        <w:rPr>
          <w:b/>
        </w:rPr>
      </w:pPr>
      <w:r w:rsidRPr="009E16D3">
        <w:rPr>
          <w:b/>
        </w:rPr>
        <w:t>16:00</w:t>
      </w:r>
      <w:r w:rsidRPr="009E16D3">
        <w:rPr>
          <w:b/>
        </w:rPr>
        <w:tab/>
      </w:r>
      <w:r w:rsidRPr="009E16D3">
        <w:rPr>
          <w:b/>
          <w:color w:val="339966"/>
        </w:rPr>
        <w:t xml:space="preserve">ASW_2021_05_24_0009 </w:t>
      </w:r>
    </w:p>
    <w:p w:rsidR="00EF43FE" w:rsidRPr="009E16D3" w:rsidRDefault="00EF43FE" w:rsidP="009E16D3">
      <w:pPr>
        <w:ind w:left="720"/>
        <w:rPr>
          <w:lang w:val="fr-FR"/>
        </w:rPr>
      </w:pPr>
      <w:r w:rsidRPr="009E16D3">
        <w:rPr>
          <w:lang w:val="fr-FR"/>
        </w:rPr>
        <w:t>512 scans</w:t>
      </w:r>
      <w:r w:rsidRPr="009E16D3">
        <w:rPr>
          <w:lang w:val="fr-FR"/>
        </w:rPr>
        <w:tab/>
        <w:t>1 cm</w:t>
      </w:r>
      <w:r w:rsidRPr="009E16D3">
        <w:rPr>
          <w:vertAlign w:val="superscript"/>
          <w:lang w:val="fr-FR"/>
        </w:rPr>
        <w:t>-1</w:t>
      </w:r>
      <w:r w:rsidRPr="009E16D3">
        <w:rPr>
          <w:lang w:val="fr-FR"/>
        </w:rPr>
        <w:t xml:space="preserve"> res</w:t>
      </w:r>
      <w:r w:rsidRPr="009E16D3">
        <w:rPr>
          <w:lang w:val="fr-FR"/>
        </w:rPr>
        <w:tab/>
        <w:t>signal 3.66</w:t>
      </w:r>
      <w:r w:rsidRPr="009E16D3">
        <w:rPr>
          <w:lang w:val="fr-FR"/>
        </w:rPr>
        <w:br/>
        <w:t>p = 6.5 x 10</w:t>
      </w:r>
      <w:r w:rsidRPr="009E16D3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133.5</w:t>
      </w:r>
      <w:r w:rsidRPr="009E16D3">
        <w:rPr>
          <w:lang w:val="fr-FR"/>
        </w:rPr>
        <w:t xml:space="preserve">K </w:t>
      </w:r>
    </w:p>
    <w:p w:rsidR="00EF43FE" w:rsidRPr="009E16D3" w:rsidRDefault="00EF43FE" w:rsidP="009E16D3">
      <w:pPr>
        <w:spacing w:after="0"/>
        <w:rPr>
          <w:b/>
        </w:rPr>
      </w:pPr>
      <w:r w:rsidRPr="009E16D3">
        <w:rPr>
          <w:b/>
        </w:rPr>
        <w:t>16:15</w:t>
      </w:r>
      <w:r w:rsidRPr="009E16D3">
        <w:rPr>
          <w:b/>
        </w:rPr>
        <w:tab/>
      </w:r>
      <w:r w:rsidRPr="009E16D3">
        <w:rPr>
          <w:b/>
          <w:color w:val="339966"/>
        </w:rPr>
        <w:t>ASW_2021_05_24</w:t>
      </w:r>
      <w:r>
        <w:rPr>
          <w:b/>
          <w:color w:val="339966"/>
        </w:rPr>
        <w:t>_0010</w:t>
      </w:r>
      <w:r w:rsidRPr="009E16D3">
        <w:rPr>
          <w:b/>
          <w:color w:val="339966"/>
        </w:rPr>
        <w:t xml:space="preserve"> </w:t>
      </w:r>
    </w:p>
    <w:p w:rsidR="00EF43FE" w:rsidRPr="009E16D3" w:rsidRDefault="00EF43FE" w:rsidP="009E16D3">
      <w:pPr>
        <w:ind w:left="720"/>
        <w:rPr>
          <w:lang w:val="fr-FR"/>
        </w:rPr>
      </w:pPr>
      <w:r w:rsidRPr="009E16D3">
        <w:rPr>
          <w:lang w:val="fr-FR"/>
        </w:rPr>
        <w:t>512 scans</w:t>
      </w:r>
      <w:r w:rsidRPr="009E16D3">
        <w:rPr>
          <w:lang w:val="fr-FR"/>
        </w:rPr>
        <w:tab/>
        <w:t>1 cm</w:t>
      </w:r>
      <w:r w:rsidRPr="009E16D3">
        <w:rPr>
          <w:vertAlign w:val="superscript"/>
          <w:lang w:val="fr-FR"/>
        </w:rPr>
        <w:t>-1</w:t>
      </w:r>
      <w:r>
        <w:rPr>
          <w:lang w:val="fr-FR"/>
        </w:rPr>
        <w:t xml:space="preserve"> res</w:t>
      </w:r>
      <w:r>
        <w:rPr>
          <w:lang w:val="fr-FR"/>
        </w:rPr>
        <w:tab/>
        <w:t>signal 3.67</w:t>
      </w:r>
      <w:r w:rsidRPr="009E16D3">
        <w:rPr>
          <w:lang w:val="fr-FR"/>
        </w:rPr>
        <w:br/>
        <w:t>p = 7.2 x 10</w:t>
      </w:r>
      <w:r w:rsidRPr="009E16D3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13</w:t>
      </w:r>
      <w:r w:rsidRPr="009E16D3">
        <w:rPr>
          <w:lang w:val="fr-FR"/>
        </w:rPr>
        <w:t xml:space="preserve">5K </w:t>
      </w:r>
    </w:p>
    <w:p w:rsidR="00EF43FE" w:rsidRPr="004A353E" w:rsidRDefault="00EF43FE" w:rsidP="004A353E">
      <w:pPr>
        <w:spacing w:after="0"/>
        <w:rPr>
          <w:b/>
        </w:rPr>
      </w:pPr>
      <w:r w:rsidRPr="004A353E">
        <w:rPr>
          <w:b/>
        </w:rPr>
        <w:t>16:30</w:t>
      </w:r>
      <w:r w:rsidRPr="004A353E">
        <w:rPr>
          <w:b/>
        </w:rPr>
        <w:tab/>
      </w:r>
      <w:r w:rsidRPr="004A353E">
        <w:rPr>
          <w:b/>
          <w:color w:val="339966"/>
        </w:rPr>
        <w:t xml:space="preserve">ASW_2021_05_24_0011 </w:t>
      </w:r>
    </w:p>
    <w:p w:rsidR="00EF43FE" w:rsidRPr="004A353E" w:rsidRDefault="00EF43FE" w:rsidP="004A353E">
      <w:pPr>
        <w:ind w:left="720"/>
        <w:rPr>
          <w:lang w:val="fr-FR"/>
        </w:rPr>
      </w:pPr>
      <w:r w:rsidRPr="004A353E">
        <w:rPr>
          <w:lang w:val="fr-FR"/>
        </w:rPr>
        <w:t>512 scans</w:t>
      </w:r>
      <w:r w:rsidRPr="004A353E">
        <w:rPr>
          <w:lang w:val="fr-FR"/>
        </w:rPr>
        <w:tab/>
        <w:t>1 cm</w:t>
      </w:r>
      <w:r w:rsidRPr="004A353E">
        <w:rPr>
          <w:vertAlign w:val="superscript"/>
          <w:lang w:val="fr-FR"/>
        </w:rPr>
        <w:t>-1</w:t>
      </w:r>
      <w:r w:rsidRPr="004A353E">
        <w:rPr>
          <w:lang w:val="fr-FR"/>
        </w:rPr>
        <w:t xml:space="preserve"> res</w:t>
      </w:r>
      <w:r w:rsidRPr="004A353E">
        <w:rPr>
          <w:lang w:val="fr-FR"/>
        </w:rPr>
        <w:tab/>
        <w:t>sig</w:t>
      </w:r>
      <w:r>
        <w:rPr>
          <w:lang w:val="fr-FR"/>
        </w:rPr>
        <w:t>nal 3.68</w:t>
      </w:r>
      <w:r w:rsidRPr="004A353E">
        <w:rPr>
          <w:lang w:val="fr-FR"/>
        </w:rPr>
        <w:br/>
        <w:t>p = 5.</w:t>
      </w:r>
      <w:r>
        <w:rPr>
          <w:lang w:val="fr-FR"/>
        </w:rPr>
        <w:t>5</w:t>
      </w:r>
      <w:r w:rsidRPr="004A353E">
        <w:rPr>
          <w:lang w:val="fr-FR"/>
        </w:rPr>
        <w:t xml:space="preserve"> x 10</w:t>
      </w:r>
      <w:r w:rsidRPr="004A353E">
        <w:rPr>
          <w:vertAlign w:val="superscript"/>
          <w:lang w:val="fr-FR"/>
        </w:rPr>
        <w:t>-8</w:t>
      </w:r>
      <w:r w:rsidRPr="004A353E">
        <w:rPr>
          <w:lang w:val="fr-FR"/>
        </w:rPr>
        <w:t xml:space="preserve"> mbar</w:t>
      </w:r>
      <w:r w:rsidRPr="004A353E">
        <w:rPr>
          <w:lang w:val="fr-FR"/>
        </w:rPr>
        <w:tab/>
        <w:t xml:space="preserve">T = 135K </w:t>
      </w:r>
    </w:p>
    <w:p w:rsidR="00EF43FE" w:rsidRPr="00AB4FBD" w:rsidRDefault="00EF43FE" w:rsidP="00AB4FBD">
      <w:pPr>
        <w:spacing w:after="0"/>
        <w:rPr>
          <w:b/>
        </w:rPr>
      </w:pPr>
      <w:r w:rsidRPr="00AB4FBD">
        <w:rPr>
          <w:b/>
        </w:rPr>
        <w:t>16:45</w:t>
      </w:r>
      <w:r w:rsidRPr="00AB4FBD">
        <w:rPr>
          <w:b/>
        </w:rPr>
        <w:tab/>
      </w:r>
      <w:r w:rsidRPr="00AB4FBD">
        <w:rPr>
          <w:b/>
          <w:color w:val="339966"/>
        </w:rPr>
        <w:t xml:space="preserve">ASW_2021_05_24_0012 </w:t>
      </w:r>
    </w:p>
    <w:p w:rsidR="00EF43FE" w:rsidRPr="0006786C" w:rsidRDefault="00EF43FE" w:rsidP="00AB4FBD">
      <w:pPr>
        <w:ind w:left="720"/>
        <w:rPr>
          <w:lang w:val="fr-FR"/>
        </w:rPr>
      </w:pPr>
      <w:r w:rsidRPr="0006786C">
        <w:rPr>
          <w:lang w:val="fr-FR"/>
        </w:rPr>
        <w:t>512 scans</w:t>
      </w:r>
      <w:r w:rsidRPr="0006786C">
        <w:rPr>
          <w:lang w:val="fr-FR"/>
        </w:rPr>
        <w:tab/>
        <w:t>1 cm</w:t>
      </w:r>
      <w:r w:rsidRPr="0006786C">
        <w:rPr>
          <w:vertAlign w:val="superscript"/>
          <w:lang w:val="fr-FR"/>
        </w:rPr>
        <w:t>-1</w:t>
      </w:r>
      <w:r w:rsidRPr="0006786C">
        <w:rPr>
          <w:lang w:val="fr-FR"/>
        </w:rPr>
        <w:t xml:space="preserve"> res</w:t>
      </w:r>
      <w:r w:rsidRPr="0006786C">
        <w:rPr>
          <w:lang w:val="fr-FR"/>
        </w:rPr>
        <w:tab/>
        <w:t>signal 3.68</w:t>
      </w:r>
      <w:r w:rsidRPr="0006786C">
        <w:rPr>
          <w:lang w:val="fr-FR"/>
        </w:rPr>
        <w:br/>
        <w:t>p = 3.7 x 10</w:t>
      </w:r>
      <w:r w:rsidRPr="0006786C">
        <w:rPr>
          <w:vertAlign w:val="superscript"/>
          <w:lang w:val="fr-FR"/>
        </w:rPr>
        <w:t>-8</w:t>
      </w:r>
      <w:r w:rsidRPr="0006786C">
        <w:rPr>
          <w:lang w:val="fr-FR"/>
        </w:rPr>
        <w:t xml:space="preserve"> mbar</w:t>
      </w:r>
      <w:r w:rsidRPr="0006786C">
        <w:rPr>
          <w:lang w:val="fr-FR"/>
        </w:rPr>
        <w:tab/>
        <w:t xml:space="preserve">T = 135K </w:t>
      </w:r>
    </w:p>
    <w:p w:rsidR="00EF43FE" w:rsidRPr="0006786C" w:rsidRDefault="00EF43FE" w:rsidP="0006786C">
      <w:pPr>
        <w:spacing w:after="0"/>
        <w:rPr>
          <w:b/>
        </w:rPr>
      </w:pPr>
      <w:r w:rsidRPr="0006786C">
        <w:rPr>
          <w:b/>
        </w:rPr>
        <w:t>17:00</w:t>
      </w:r>
      <w:r w:rsidRPr="0006786C">
        <w:rPr>
          <w:b/>
        </w:rPr>
        <w:tab/>
      </w:r>
      <w:r w:rsidRPr="0006786C">
        <w:rPr>
          <w:b/>
          <w:color w:val="339966"/>
        </w:rPr>
        <w:t xml:space="preserve">ASW_2021_05_24_0013 </w:t>
      </w:r>
    </w:p>
    <w:p w:rsidR="00EF43FE" w:rsidRPr="0006786C" w:rsidRDefault="00EF43FE" w:rsidP="0006786C">
      <w:pPr>
        <w:ind w:left="720"/>
        <w:rPr>
          <w:lang w:val="fr-FR"/>
        </w:rPr>
      </w:pPr>
      <w:r w:rsidRPr="0006786C">
        <w:rPr>
          <w:lang w:val="fr-FR"/>
        </w:rPr>
        <w:t>512 scans</w:t>
      </w:r>
      <w:r w:rsidRPr="0006786C">
        <w:rPr>
          <w:lang w:val="fr-FR"/>
        </w:rPr>
        <w:tab/>
        <w:t>1 cm</w:t>
      </w:r>
      <w:r w:rsidRPr="0006786C">
        <w:rPr>
          <w:vertAlign w:val="superscript"/>
          <w:lang w:val="fr-FR"/>
        </w:rPr>
        <w:t>-1</w:t>
      </w:r>
      <w:r w:rsidRPr="0006786C">
        <w:rPr>
          <w:lang w:val="fr-FR"/>
        </w:rPr>
        <w:t xml:space="preserve"> res</w:t>
      </w:r>
      <w:r w:rsidRPr="0006786C">
        <w:rPr>
          <w:lang w:val="fr-FR"/>
        </w:rPr>
        <w:tab/>
        <w:t>signal 3.68</w:t>
      </w:r>
      <w:r w:rsidRPr="0006786C">
        <w:rPr>
          <w:lang w:val="fr-FR"/>
        </w:rPr>
        <w:br/>
        <w:t>p = 3.0 x 10</w:t>
      </w:r>
      <w:r w:rsidRPr="0006786C">
        <w:rPr>
          <w:vertAlign w:val="superscript"/>
          <w:lang w:val="fr-FR"/>
        </w:rPr>
        <w:t>-8</w:t>
      </w:r>
      <w:r w:rsidRPr="0006786C">
        <w:rPr>
          <w:lang w:val="fr-FR"/>
        </w:rPr>
        <w:t xml:space="preserve"> mbar</w:t>
      </w:r>
      <w:r w:rsidRPr="0006786C">
        <w:rPr>
          <w:lang w:val="fr-FR"/>
        </w:rPr>
        <w:tab/>
        <w:t xml:space="preserve">T = 135K </w:t>
      </w:r>
    </w:p>
    <w:p w:rsidR="00EF43FE" w:rsidRPr="0006786C" w:rsidRDefault="00EF43FE" w:rsidP="0006786C">
      <w:pPr>
        <w:spacing w:after="0"/>
        <w:rPr>
          <w:b/>
        </w:rPr>
      </w:pPr>
      <w:r w:rsidRPr="0006786C">
        <w:rPr>
          <w:b/>
        </w:rPr>
        <w:t>17:15</w:t>
      </w:r>
      <w:r w:rsidRPr="0006786C">
        <w:rPr>
          <w:b/>
        </w:rPr>
        <w:tab/>
      </w:r>
      <w:r w:rsidRPr="0006786C">
        <w:rPr>
          <w:b/>
          <w:color w:val="339966"/>
        </w:rPr>
        <w:t xml:space="preserve">ASW_2021_05_24_0014 </w:t>
      </w:r>
    </w:p>
    <w:p w:rsidR="00EF43FE" w:rsidRPr="006729F1" w:rsidRDefault="00EF43FE" w:rsidP="0006786C">
      <w:pPr>
        <w:ind w:left="720"/>
        <w:rPr>
          <w:lang w:val="fr-FR"/>
        </w:rPr>
      </w:pPr>
      <w:r w:rsidRPr="006729F1">
        <w:rPr>
          <w:lang w:val="fr-FR"/>
        </w:rPr>
        <w:t>512 scans</w:t>
      </w:r>
      <w:r w:rsidRPr="006729F1">
        <w:rPr>
          <w:lang w:val="fr-FR"/>
        </w:rPr>
        <w:tab/>
        <w:t>1 cm</w:t>
      </w:r>
      <w:r w:rsidRPr="006729F1">
        <w:rPr>
          <w:vertAlign w:val="superscript"/>
          <w:lang w:val="fr-FR"/>
        </w:rPr>
        <w:t>-1</w:t>
      </w:r>
      <w:r w:rsidRPr="006729F1">
        <w:rPr>
          <w:lang w:val="fr-FR"/>
        </w:rPr>
        <w:t xml:space="preserve"> res</w:t>
      </w:r>
      <w:r w:rsidRPr="006729F1">
        <w:rPr>
          <w:lang w:val="fr-FR"/>
        </w:rPr>
        <w:tab/>
        <w:t>sig</w:t>
      </w:r>
      <w:r>
        <w:rPr>
          <w:lang w:val="fr-FR"/>
        </w:rPr>
        <w:t>nal 3.69</w:t>
      </w:r>
      <w:r w:rsidRPr="006729F1">
        <w:rPr>
          <w:lang w:val="fr-FR"/>
        </w:rPr>
        <w:br/>
        <w:t>p = 2.6 x 10</w:t>
      </w:r>
      <w:r w:rsidRPr="006729F1">
        <w:rPr>
          <w:vertAlign w:val="superscript"/>
          <w:lang w:val="fr-FR"/>
        </w:rPr>
        <w:t>-8</w:t>
      </w:r>
      <w:r w:rsidRPr="006729F1">
        <w:rPr>
          <w:lang w:val="fr-FR"/>
        </w:rPr>
        <w:t xml:space="preserve"> mbar</w:t>
      </w:r>
      <w:r w:rsidRPr="006729F1">
        <w:rPr>
          <w:lang w:val="fr-FR"/>
        </w:rPr>
        <w:tab/>
        <w:t xml:space="preserve">T = 135K </w:t>
      </w:r>
    </w:p>
    <w:p w:rsidR="00EF43FE" w:rsidRPr="009C44AA" w:rsidRDefault="00EF43FE" w:rsidP="006729F1">
      <w:pPr>
        <w:spacing w:after="0"/>
        <w:rPr>
          <w:b/>
        </w:rPr>
      </w:pPr>
      <w:r w:rsidRPr="009C44AA">
        <w:rPr>
          <w:b/>
        </w:rPr>
        <w:t>17:30</w:t>
      </w:r>
      <w:r w:rsidRPr="009C44AA">
        <w:rPr>
          <w:b/>
        </w:rPr>
        <w:tab/>
      </w:r>
      <w:r w:rsidRPr="009C44AA">
        <w:rPr>
          <w:b/>
          <w:color w:val="339966"/>
        </w:rPr>
        <w:t xml:space="preserve">ASW_2021_05_24_0015 </w:t>
      </w:r>
    </w:p>
    <w:p w:rsidR="00EF43FE" w:rsidRPr="00A30059" w:rsidRDefault="00EF43FE" w:rsidP="006729F1">
      <w:pPr>
        <w:ind w:left="720"/>
        <w:rPr>
          <w:lang w:val="fr-FR"/>
        </w:rPr>
      </w:pPr>
      <w:r w:rsidRPr="00A30059">
        <w:rPr>
          <w:lang w:val="fr-FR"/>
        </w:rPr>
        <w:t>512 scans</w:t>
      </w:r>
      <w:r w:rsidRPr="00A30059">
        <w:rPr>
          <w:lang w:val="fr-FR"/>
        </w:rPr>
        <w:tab/>
        <w:t>1 cm</w:t>
      </w:r>
      <w:r w:rsidRPr="00A30059">
        <w:rPr>
          <w:vertAlign w:val="superscript"/>
          <w:lang w:val="fr-FR"/>
        </w:rPr>
        <w:t>-1</w:t>
      </w:r>
      <w:r w:rsidRPr="00A30059">
        <w:rPr>
          <w:lang w:val="fr-FR"/>
        </w:rPr>
        <w:t xml:space="preserve"> res</w:t>
      </w:r>
      <w:r w:rsidRPr="00A30059">
        <w:rPr>
          <w:lang w:val="fr-FR"/>
        </w:rPr>
        <w:tab/>
        <w:t>signal 3.69</w:t>
      </w:r>
      <w:r w:rsidRPr="00A30059">
        <w:rPr>
          <w:lang w:val="fr-FR"/>
        </w:rPr>
        <w:br/>
        <w:t>p = 2.4 x 10</w:t>
      </w:r>
      <w:r w:rsidRPr="00A30059">
        <w:rPr>
          <w:vertAlign w:val="superscript"/>
          <w:lang w:val="fr-FR"/>
        </w:rPr>
        <w:t>-8</w:t>
      </w:r>
      <w:r w:rsidRPr="00A30059">
        <w:rPr>
          <w:lang w:val="fr-FR"/>
        </w:rPr>
        <w:t xml:space="preserve"> mbar</w:t>
      </w:r>
      <w:r w:rsidRPr="00A30059">
        <w:rPr>
          <w:lang w:val="fr-FR"/>
        </w:rPr>
        <w:tab/>
        <w:t xml:space="preserve">T = 135K </w:t>
      </w:r>
    </w:p>
    <w:p w:rsidR="00EF43FE" w:rsidRPr="00A30059" w:rsidRDefault="00EF43FE" w:rsidP="00A30059">
      <w:pPr>
        <w:spacing w:after="0"/>
        <w:rPr>
          <w:b/>
        </w:rPr>
      </w:pPr>
      <w:r w:rsidRPr="00A30059">
        <w:rPr>
          <w:b/>
        </w:rPr>
        <w:t>17:45</w:t>
      </w:r>
      <w:r w:rsidRPr="00A30059">
        <w:rPr>
          <w:b/>
        </w:rPr>
        <w:tab/>
      </w:r>
      <w:r w:rsidRPr="00A30059">
        <w:rPr>
          <w:b/>
          <w:color w:val="339966"/>
        </w:rPr>
        <w:t xml:space="preserve">ASW_2021_05_24_0016 </w:t>
      </w:r>
    </w:p>
    <w:p w:rsidR="00EF43FE" w:rsidRDefault="00EF43FE" w:rsidP="00A30059">
      <w:pPr>
        <w:ind w:left="720"/>
        <w:rPr>
          <w:lang w:val="fr-FR"/>
        </w:rPr>
      </w:pPr>
      <w:r w:rsidRPr="00A30059">
        <w:rPr>
          <w:lang w:val="fr-FR"/>
        </w:rPr>
        <w:t>512 scans</w:t>
      </w:r>
      <w:r w:rsidRPr="00A30059">
        <w:rPr>
          <w:lang w:val="fr-FR"/>
        </w:rPr>
        <w:tab/>
        <w:t>1 cm</w:t>
      </w:r>
      <w:r w:rsidRPr="00A30059">
        <w:rPr>
          <w:vertAlign w:val="superscript"/>
          <w:lang w:val="fr-FR"/>
        </w:rPr>
        <w:t>-1</w:t>
      </w:r>
      <w:r w:rsidRPr="00A30059">
        <w:rPr>
          <w:lang w:val="fr-FR"/>
        </w:rPr>
        <w:t xml:space="preserve"> res</w:t>
      </w:r>
      <w:r w:rsidRPr="00A30059">
        <w:rPr>
          <w:lang w:val="fr-FR"/>
        </w:rPr>
        <w:tab/>
        <w:t>signal 3.69</w:t>
      </w:r>
      <w:r w:rsidRPr="00A30059">
        <w:rPr>
          <w:lang w:val="fr-FR"/>
        </w:rPr>
        <w:br/>
        <w:t>p = 2.3 x 10</w:t>
      </w:r>
      <w:r w:rsidRPr="00A30059">
        <w:rPr>
          <w:vertAlign w:val="superscript"/>
          <w:lang w:val="fr-FR"/>
        </w:rPr>
        <w:t>-8</w:t>
      </w:r>
      <w:r w:rsidRPr="00A30059">
        <w:rPr>
          <w:lang w:val="fr-FR"/>
        </w:rPr>
        <w:t xml:space="preserve"> mbar</w:t>
      </w:r>
      <w:r w:rsidRPr="00A30059">
        <w:rPr>
          <w:lang w:val="fr-FR"/>
        </w:rPr>
        <w:tab/>
        <w:t xml:space="preserve">T = 135K </w:t>
      </w:r>
    </w:p>
    <w:p w:rsidR="00EF43FE" w:rsidRDefault="00EF43FE" w:rsidP="00A30059">
      <w:pPr>
        <w:rPr>
          <w:lang w:val="fr-FR"/>
        </w:rPr>
      </w:pPr>
      <w:r>
        <w:rPr>
          <w:lang w:val="fr-FR"/>
        </w:rPr>
        <w:t>18 :00 MCT Detector refilled</w:t>
      </w:r>
    </w:p>
    <w:p w:rsidR="00EF43FE" w:rsidRDefault="00EF43FE" w:rsidP="00A30059">
      <w:pPr>
        <w:rPr>
          <w:lang w:val="fr-FR"/>
        </w:rPr>
      </w:pPr>
      <w:r>
        <w:rPr>
          <w:lang w:val="fr-FR"/>
        </w:rPr>
        <w:t>(compressor off …)</w:t>
      </w:r>
    </w:p>
    <w:p w:rsidR="00EF43FE" w:rsidRPr="001D1064" w:rsidRDefault="00EF43FE" w:rsidP="001D1064">
      <w:pPr>
        <w:spacing w:after="0"/>
        <w:rPr>
          <w:b/>
        </w:rPr>
      </w:pPr>
      <w:r w:rsidRPr="001D1064">
        <w:rPr>
          <w:b/>
        </w:rPr>
        <w:t>18:15</w:t>
      </w:r>
      <w:r w:rsidRPr="001D1064">
        <w:rPr>
          <w:b/>
        </w:rPr>
        <w:tab/>
      </w:r>
      <w:r w:rsidRPr="001D1064">
        <w:rPr>
          <w:b/>
          <w:color w:val="339966"/>
        </w:rPr>
        <w:t xml:space="preserve">ASW_2021_05_24_0017 </w:t>
      </w:r>
    </w:p>
    <w:p w:rsidR="00EF43FE" w:rsidRDefault="00EF43FE" w:rsidP="001D1064">
      <w:pPr>
        <w:ind w:left="720"/>
        <w:rPr>
          <w:lang w:val="fr-FR"/>
        </w:rPr>
      </w:pPr>
      <w:r w:rsidRPr="001D1064">
        <w:rPr>
          <w:lang w:val="fr-FR"/>
        </w:rPr>
        <w:t>512 scans</w:t>
      </w:r>
      <w:r w:rsidRPr="001D1064">
        <w:rPr>
          <w:lang w:val="fr-FR"/>
        </w:rPr>
        <w:tab/>
        <w:t>1 cm</w:t>
      </w:r>
      <w:r w:rsidRPr="001D1064">
        <w:rPr>
          <w:vertAlign w:val="superscript"/>
          <w:lang w:val="fr-FR"/>
        </w:rPr>
        <w:t>-1</w:t>
      </w:r>
      <w:r w:rsidRPr="001D1064">
        <w:rPr>
          <w:lang w:val="fr-FR"/>
        </w:rPr>
        <w:t xml:space="preserve"> res</w:t>
      </w:r>
      <w:r w:rsidRPr="001D1064">
        <w:rPr>
          <w:lang w:val="fr-FR"/>
        </w:rPr>
        <w:tab/>
        <w:t>sig</w:t>
      </w:r>
      <w:r>
        <w:rPr>
          <w:lang w:val="fr-FR"/>
        </w:rPr>
        <w:t>nal 3.67</w:t>
      </w:r>
      <w:r w:rsidRPr="001D1064">
        <w:rPr>
          <w:lang w:val="fr-FR"/>
        </w:rPr>
        <w:br/>
        <w:t>p = 2.</w:t>
      </w:r>
      <w:r>
        <w:rPr>
          <w:lang w:val="fr-FR"/>
        </w:rPr>
        <w:t>2</w:t>
      </w:r>
      <w:r w:rsidRPr="001D1064">
        <w:rPr>
          <w:lang w:val="fr-FR"/>
        </w:rPr>
        <w:t xml:space="preserve"> x 10</w:t>
      </w:r>
      <w:r w:rsidRPr="001D1064">
        <w:rPr>
          <w:vertAlign w:val="superscript"/>
          <w:lang w:val="fr-FR"/>
        </w:rPr>
        <w:t>-8</w:t>
      </w:r>
      <w:r w:rsidRPr="001D1064">
        <w:rPr>
          <w:lang w:val="fr-FR"/>
        </w:rPr>
        <w:t xml:space="preserve"> mbar</w:t>
      </w:r>
      <w:r w:rsidRPr="001D1064">
        <w:rPr>
          <w:lang w:val="fr-FR"/>
        </w:rPr>
        <w:tab/>
        <w:t xml:space="preserve">T = 135K </w:t>
      </w:r>
    </w:p>
    <w:p w:rsidR="00EF43FE" w:rsidRPr="00560EA2" w:rsidRDefault="00EF43FE" w:rsidP="001D1064">
      <w:r w:rsidRPr="00560EA2">
        <w:t>18 :30 Macro 100 scans (exited at loop 70</w:t>
      </w:r>
      <w:r>
        <w:t xml:space="preserve"> </w:t>
      </w:r>
      <w:r>
        <w:sym w:font="Wingdings" w:char="F0E0"/>
      </w:r>
      <w:r>
        <w:t xml:space="preserve"> up to scan 87</w:t>
      </w:r>
      <w:r w:rsidRPr="00560EA2">
        <w:t>)</w:t>
      </w:r>
    </w:p>
    <w:p w:rsidR="00EF43FE" w:rsidRPr="00560EA2" w:rsidRDefault="00EF43FE" w:rsidP="001D1064">
      <w:r>
        <w:t>10:45 MCT Detector cooled</w:t>
      </w:r>
    </w:p>
    <w:p w:rsidR="00EF43FE" w:rsidRPr="001D1064" w:rsidRDefault="00EF43FE" w:rsidP="00560EA2">
      <w:pPr>
        <w:spacing w:after="0"/>
        <w:rPr>
          <w:b/>
        </w:rPr>
      </w:pPr>
      <w:r>
        <w:rPr>
          <w:b/>
        </w:rPr>
        <w:t>11:00</w:t>
      </w:r>
      <w:r w:rsidRPr="001D1064">
        <w:rPr>
          <w:b/>
        </w:rPr>
        <w:tab/>
      </w:r>
      <w:r w:rsidRPr="001D1064">
        <w:rPr>
          <w:b/>
          <w:color w:val="339966"/>
        </w:rPr>
        <w:t>ASW_2021_05_24</w:t>
      </w:r>
      <w:r>
        <w:rPr>
          <w:b/>
          <w:color w:val="339966"/>
        </w:rPr>
        <w:t>_0088</w:t>
      </w:r>
      <w:r w:rsidRPr="001D1064">
        <w:rPr>
          <w:b/>
          <w:color w:val="339966"/>
        </w:rPr>
        <w:t xml:space="preserve"> </w:t>
      </w:r>
    </w:p>
    <w:p w:rsidR="00EF43FE" w:rsidRPr="00D4268F" w:rsidRDefault="00EF43FE" w:rsidP="00560EA2">
      <w:pPr>
        <w:ind w:left="720"/>
        <w:rPr>
          <w:lang w:val="fr-FR"/>
        </w:rPr>
      </w:pPr>
      <w:r w:rsidRPr="00D4268F">
        <w:rPr>
          <w:lang w:val="fr-FR"/>
        </w:rPr>
        <w:t>512 scans</w:t>
      </w:r>
      <w:r w:rsidRPr="00D4268F">
        <w:rPr>
          <w:lang w:val="fr-FR"/>
        </w:rPr>
        <w:tab/>
        <w:t>1 cm</w:t>
      </w:r>
      <w:r w:rsidRPr="00D4268F">
        <w:rPr>
          <w:vertAlign w:val="superscript"/>
          <w:lang w:val="fr-FR"/>
        </w:rPr>
        <w:t>-1</w:t>
      </w:r>
      <w:r w:rsidRPr="00D4268F">
        <w:rPr>
          <w:lang w:val="fr-FR"/>
        </w:rPr>
        <w:t xml:space="preserve"> res</w:t>
      </w:r>
      <w:r w:rsidRPr="00D4268F">
        <w:rPr>
          <w:lang w:val="fr-FR"/>
        </w:rPr>
        <w:tab/>
        <w:t>sig</w:t>
      </w:r>
      <w:r>
        <w:rPr>
          <w:lang w:val="fr-FR"/>
        </w:rPr>
        <w:t>nal 3.78</w:t>
      </w:r>
      <w:r w:rsidRPr="00D4268F">
        <w:rPr>
          <w:lang w:val="fr-FR"/>
        </w:rPr>
        <w:br/>
        <w:t>p = 9.</w:t>
      </w:r>
      <w:r>
        <w:rPr>
          <w:lang w:val="fr-FR"/>
        </w:rPr>
        <w:t>6</w:t>
      </w:r>
      <w:r w:rsidRPr="00D4268F">
        <w:rPr>
          <w:lang w:val="fr-FR"/>
        </w:rPr>
        <w:t xml:space="preserve"> x 10</w:t>
      </w:r>
      <w:r w:rsidRPr="00D4268F">
        <w:rPr>
          <w:vertAlign w:val="superscript"/>
          <w:lang w:val="fr-FR"/>
        </w:rPr>
        <w:t>-9</w:t>
      </w:r>
      <w:r w:rsidRPr="00D4268F">
        <w:rPr>
          <w:lang w:val="fr-FR"/>
        </w:rPr>
        <w:t xml:space="preserve"> mbar</w:t>
      </w:r>
      <w:r w:rsidRPr="00D4268F">
        <w:rPr>
          <w:lang w:val="fr-FR"/>
        </w:rPr>
        <w:tab/>
        <w:t xml:space="preserve">T = 135K </w:t>
      </w:r>
    </w:p>
    <w:p w:rsidR="00EF43FE" w:rsidRPr="00DD2433" w:rsidRDefault="00EF43FE" w:rsidP="00DD2433">
      <w:pPr>
        <w:spacing w:after="0"/>
        <w:rPr>
          <w:b/>
        </w:rPr>
      </w:pPr>
      <w:r w:rsidRPr="00DD2433">
        <w:rPr>
          <w:b/>
        </w:rPr>
        <w:t>11:15</w:t>
      </w:r>
      <w:r w:rsidRPr="00DD2433">
        <w:rPr>
          <w:b/>
        </w:rPr>
        <w:tab/>
      </w:r>
      <w:r w:rsidRPr="00DD2433">
        <w:rPr>
          <w:b/>
          <w:color w:val="339966"/>
        </w:rPr>
        <w:t xml:space="preserve">ASW_2021_05_24_0089 </w:t>
      </w:r>
    </w:p>
    <w:p w:rsidR="00EF43FE" w:rsidRDefault="00EF43FE" w:rsidP="00DD2433">
      <w:pPr>
        <w:ind w:left="720"/>
        <w:rPr>
          <w:lang w:val="fr-FR"/>
        </w:rPr>
      </w:pPr>
      <w:r w:rsidRPr="00B50AA3">
        <w:rPr>
          <w:lang w:val="fr-FR"/>
        </w:rPr>
        <w:t>512 scans</w:t>
      </w:r>
      <w:r w:rsidRPr="00B50AA3">
        <w:rPr>
          <w:lang w:val="fr-FR"/>
        </w:rPr>
        <w:tab/>
        <w:t>1 cm</w:t>
      </w:r>
      <w:r w:rsidRPr="00B50AA3">
        <w:rPr>
          <w:vertAlign w:val="superscript"/>
          <w:lang w:val="fr-FR"/>
        </w:rPr>
        <w:t>-1</w:t>
      </w:r>
      <w:r w:rsidRPr="00B50AA3">
        <w:rPr>
          <w:lang w:val="fr-FR"/>
        </w:rPr>
        <w:t xml:space="preserve"> res</w:t>
      </w:r>
      <w:r w:rsidRPr="00B50AA3">
        <w:rPr>
          <w:lang w:val="fr-FR"/>
        </w:rPr>
        <w:tab/>
        <w:t>sig</w:t>
      </w:r>
      <w:r>
        <w:rPr>
          <w:lang w:val="fr-FR"/>
        </w:rPr>
        <w:t>nal 3.79</w:t>
      </w:r>
      <w:r w:rsidRPr="00B50AA3">
        <w:rPr>
          <w:lang w:val="fr-FR"/>
        </w:rPr>
        <w:br/>
        <w:t>p = 9.5 x 10</w:t>
      </w:r>
      <w:r w:rsidRPr="00B50AA3">
        <w:rPr>
          <w:vertAlign w:val="superscript"/>
          <w:lang w:val="fr-FR"/>
        </w:rPr>
        <w:t>-9</w:t>
      </w:r>
      <w:r w:rsidRPr="00B50AA3">
        <w:rPr>
          <w:lang w:val="fr-FR"/>
        </w:rPr>
        <w:t xml:space="preserve"> mbar</w:t>
      </w:r>
      <w:r w:rsidRPr="00B50AA3">
        <w:rPr>
          <w:lang w:val="fr-FR"/>
        </w:rPr>
        <w:tab/>
        <w:t xml:space="preserve">T = 135K </w:t>
      </w:r>
    </w:p>
    <w:p w:rsidR="00EF43FE" w:rsidRPr="00991373" w:rsidRDefault="00EF43FE" w:rsidP="00F042C9">
      <w:r w:rsidRPr="00991373">
        <w:t xml:space="preserve">11 :30 Macro 100 scans exit at loop 29 up to scan </w:t>
      </w:r>
      <w:r>
        <w:t>118</w:t>
      </w:r>
    </w:p>
    <w:p w:rsidR="00EF43FE" w:rsidRPr="00991373" w:rsidRDefault="00EF43FE" w:rsidP="00F042C9">
      <w:r>
        <w:t>18:15 MCT detector refilled</w:t>
      </w:r>
    </w:p>
    <w:p w:rsidR="00EF43FE" w:rsidRPr="00DD2433" w:rsidRDefault="00EF43FE" w:rsidP="00FA6E10">
      <w:pPr>
        <w:spacing w:after="0"/>
        <w:rPr>
          <w:b/>
        </w:rPr>
      </w:pPr>
      <w:r>
        <w:rPr>
          <w:b/>
        </w:rPr>
        <w:t>18:30</w:t>
      </w:r>
      <w:r w:rsidRPr="00DD2433">
        <w:rPr>
          <w:b/>
        </w:rPr>
        <w:tab/>
      </w:r>
      <w:r w:rsidRPr="00DD2433">
        <w:rPr>
          <w:b/>
          <w:color w:val="339966"/>
        </w:rPr>
        <w:t>ASW_2021_05_24</w:t>
      </w:r>
      <w:r>
        <w:rPr>
          <w:b/>
          <w:color w:val="339966"/>
        </w:rPr>
        <w:t>_0119</w:t>
      </w:r>
      <w:r w:rsidRPr="00DD2433">
        <w:rPr>
          <w:b/>
          <w:color w:val="339966"/>
        </w:rPr>
        <w:t xml:space="preserve"> </w:t>
      </w:r>
    </w:p>
    <w:p w:rsidR="00EF43FE" w:rsidRPr="00D12E5E" w:rsidRDefault="00EF43FE" w:rsidP="00FA6E10">
      <w:pPr>
        <w:ind w:left="720"/>
        <w:rPr>
          <w:lang w:val="fr-FR"/>
        </w:rPr>
      </w:pPr>
      <w:r w:rsidRPr="00D12E5E">
        <w:rPr>
          <w:lang w:val="fr-FR"/>
        </w:rPr>
        <w:t>512 scans</w:t>
      </w:r>
      <w:r w:rsidRPr="00D12E5E">
        <w:rPr>
          <w:lang w:val="fr-FR"/>
        </w:rPr>
        <w:tab/>
        <w:t>1 cm</w:t>
      </w:r>
      <w:r w:rsidRPr="00D12E5E">
        <w:rPr>
          <w:vertAlign w:val="superscript"/>
          <w:lang w:val="fr-FR"/>
        </w:rPr>
        <w:t>-1</w:t>
      </w:r>
      <w:r w:rsidRPr="00D12E5E">
        <w:rPr>
          <w:lang w:val="fr-FR"/>
        </w:rPr>
        <w:t xml:space="preserve"> res</w:t>
      </w:r>
      <w:r w:rsidRPr="00D12E5E">
        <w:rPr>
          <w:lang w:val="fr-FR"/>
        </w:rPr>
        <w:tab/>
        <w:t>sig</w:t>
      </w:r>
      <w:r>
        <w:rPr>
          <w:lang w:val="fr-FR"/>
        </w:rPr>
        <w:t>nal 3.66</w:t>
      </w:r>
      <w:r w:rsidRPr="00D12E5E">
        <w:rPr>
          <w:lang w:val="fr-FR"/>
        </w:rPr>
        <w:br/>
        <w:t>p = 8.7 x 10</w:t>
      </w:r>
      <w:r w:rsidRPr="00D12E5E">
        <w:rPr>
          <w:vertAlign w:val="superscript"/>
          <w:lang w:val="fr-FR"/>
        </w:rPr>
        <w:t>-9</w:t>
      </w:r>
      <w:r w:rsidRPr="00D12E5E">
        <w:rPr>
          <w:lang w:val="fr-FR"/>
        </w:rPr>
        <w:t xml:space="preserve"> mbar</w:t>
      </w:r>
      <w:r w:rsidRPr="00D12E5E">
        <w:rPr>
          <w:lang w:val="fr-FR"/>
        </w:rPr>
        <w:tab/>
        <w:t xml:space="preserve">T = 135K </w:t>
      </w:r>
    </w:p>
    <w:p w:rsidR="00EF43FE" w:rsidRPr="00265638" w:rsidRDefault="00EF43FE" w:rsidP="00265638">
      <w:pPr>
        <w:spacing w:after="0"/>
        <w:rPr>
          <w:b/>
          <w:lang w:val="fr-FR"/>
        </w:rPr>
      </w:pPr>
      <w:r>
        <w:rPr>
          <w:b/>
          <w:lang w:val="fr-FR"/>
        </w:rPr>
        <w:t>18:45</w:t>
      </w:r>
      <w:r w:rsidRPr="00265638">
        <w:rPr>
          <w:b/>
          <w:lang w:val="fr-FR"/>
        </w:rPr>
        <w:tab/>
      </w:r>
      <w:r w:rsidRPr="00265638">
        <w:rPr>
          <w:b/>
          <w:color w:val="339966"/>
          <w:lang w:val="fr-FR"/>
        </w:rPr>
        <w:t>ASW_2021_05_24</w:t>
      </w:r>
      <w:r>
        <w:rPr>
          <w:b/>
          <w:color w:val="339966"/>
          <w:lang w:val="fr-FR"/>
        </w:rPr>
        <w:t>_0120</w:t>
      </w:r>
      <w:r w:rsidRPr="00265638">
        <w:rPr>
          <w:b/>
          <w:color w:val="339966"/>
          <w:lang w:val="fr-FR"/>
        </w:rPr>
        <w:t xml:space="preserve"> </w:t>
      </w:r>
    </w:p>
    <w:p w:rsidR="00EF43FE" w:rsidRDefault="00EF43FE" w:rsidP="00265638">
      <w:pPr>
        <w:ind w:left="720"/>
        <w:rPr>
          <w:lang w:val="fr-FR"/>
        </w:rPr>
      </w:pPr>
      <w:r w:rsidRPr="00D12E5E">
        <w:rPr>
          <w:lang w:val="fr-FR"/>
        </w:rPr>
        <w:t>512 scans</w:t>
      </w:r>
      <w:r w:rsidRPr="00D12E5E">
        <w:rPr>
          <w:lang w:val="fr-FR"/>
        </w:rPr>
        <w:tab/>
        <w:t>1 cm</w:t>
      </w:r>
      <w:r w:rsidRPr="00D12E5E">
        <w:rPr>
          <w:vertAlign w:val="superscript"/>
          <w:lang w:val="fr-FR"/>
        </w:rPr>
        <w:t>-1</w:t>
      </w:r>
      <w:r w:rsidRPr="00D12E5E">
        <w:rPr>
          <w:lang w:val="fr-FR"/>
        </w:rPr>
        <w:t xml:space="preserve"> res</w:t>
      </w:r>
      <w:r w:rsidRPr="00D12E5E">
        <w:rPr>
          <w:lang w:val="fr-FR"/>
        </w:rPr>
        <w:tab/>
        <w:t>sig</w:t>
      </w:r>
      <w:r>
        <w:rPr>
          <w:lang w:val="fr-FR"/>
        </w:rPr>
        <w:t>nal 3.66</w:t>
      </w:r>
      <w:r w:rsidRPr="00D12E5E">
        <w:rPr>
          <w:lang w:val="fr-FR"/>
        </w:rPr>
        <w:br/>
        <w:t>p = 8.7 x 10</w:t>
      </w:r>
      <w:r w:rsidRPr="00D12E5E">
        <w:rPr>
          <w:vertAlign w:val="superscript"/>
          <w:lang w:val="fr-FR"/>
        </w:rPr>
        <w:t>-9</w:t>
      </w:r>
      <w:r w:rsidRPr="00D12E5E">
        <w:rPr>
          <w:lang w:val="fr-FR"/>
        </w:rPr>
        <w:t xml:space="preserve"> mbar</w:t>
      </w:r>
      <w:r w:rsidRPr="00D12E5E">
        <w:rPr>
          <w:lang w:val="fr-FR"/>
        </w:rPr>
        <w:tab/>
        <w:t xml:space="preserve">T = 135K </w:t>
      </w:r>
    </w:p>
    <w:p w:rsidR="00EF43FE" w:rsidRPr="007D0668" w:rsidRDefault="00EF43FE" w:rsidP="00CC4154">
      <w:r w:rsidRPr="007D0668">
        <w:t>19 :00 Macro 100 scan exit at loop 68 up to scan</w:t>
      </w:r>
      <w:r>
        <w:t xml:space="preserve"> 188</w:t>
      </w:r>
    </w:p>
    <w:p w:rsidR="00EF43FE" w:rsidRPr="00F11CCD" w:rsidRDefault="00EF43FE" w:rsidP="007D0668">
      <w:pPr>
        <w:spacing w:after="0"/>
        <w:rPr>
          <w:b/>
        </w:rPr>
      </w:pPr>
      <w:r w:rsidRPr="00F11CCD">
        <w:rPr>
          <w:b/>
        </w:rPr>
        <w:t>11:00</w:t>
      </w:r>
      <w:r w:rsidRPr="00F11CCD">
        <w:rPr>
          <w:b/>
        </w:rPr>
        <w:tab/>
      </w:r>
      <w:r w:rsidRPr="00F11CCD">
        <w:rPr>
          <w:b/>
          <w:color w:val="339966"/>
        </w:rPr>
        <w:t xml:space="preserve">ASW_2021_05_24_0189 </w:t>
      </w:r>
    </w:p>
    <w:p w:rsidR="00EF43FE" w:rsidRPr="00F11CCD" w:rsidRDefault="00EF43FE" w:rsidP="007D0668">
      <w:pPr>
        <w:ind w:left="720"/>
        <w:rPr>
          <w:lang w:val="fr-FR"/>
        </w:rPr>
      </w:pPr>
      <w:r w:rsidRPr="00F11CCD">
        <w:rPr>
          <w:lang w:val="fr-FR"/>
        </w:rPr>
        <w:t>512 scans</w:t>
      </w:r>
      <w:r w:rsidRPr="00F11CCD">
        <w:rPr>
          <w:lang w:val="fr-FR"/>
        </w:rPr>
        <w:tab/>
        <w:t>1 cm</w:t>
      </w:r>
      <w:r w:rsidRPr="00F11CCD">
        <w:rPr>
          <w:vertAlign w:val="superscript"/>
          <w:lang w:val="fr-FR"/>
        </w:rPr>
        <w:t>-1</w:t>
      </w:r>
      <w:r w:rsidRPr="00F11CCD">
        <w:rPr>
          <w:lang w:val="fr-FR"/>
        </w:rPr>
        <w:t xml:space="preserve"> res</w:t>
      </w:r>
      <w:r w:rsidRPr="00F11CCD">
        <w:rPr>
          <w:lang w:val="fr-FR"/>
        </w:rPr>
        <w:tab/>
        <w:t>sig</w:t>
      </w:r>
      <w:r>
        <w:rPr>
          <w:lang w:val="fr-FR"/>
        </w:rPr>
        <w:t>nal 3.70</w:t>
      </w:r>
      <w:r w:rsidRPr="00F11CCD">
        <w:rPr>
          <w:lang w:val="fr-FR"/>
        </w:rPr>
        <w:br/>
        <w:t>p = 8.0 x 10</w:t>
      </w:r>
      <w:r w:rsidRPr="00F11CCD">
        <w:rPr>
          <w:vertAlign w:val="superscript"/>
          <w:lang w:val="fr-FR"/>
        </w:rPr>
        <w:t>-9</w:t>
      </w:r>
      <w:r w:rsidRPr="00F11CCD">
        <w:rPr>
          <w:lang w:val="fr-FR"/>
        </w:rPr>
        <w:t xml:space="preserve"> mbar</w:t>
      </w:r>
      <w:r w:rsidRPr="00F11CCD">
        <w:rPr>
          <w:lang w:val="fr-FR"/>
        </w:rPr>
        <w:tab/>
        <w:t xml:space="preserve">T = 135K </w:t>
      </w:r>
    </w:p>
    <w:p w:rsidR="00EF43FE" w:rsidRPr="002C5722" w:rsidRDefault="00EF43FE" w:rsidP="002C5722">
      <w:pPr>
        <w:spacing w:after="0"/>
        <w:rPr>
          <w:b/>
          <w:lang w:val="fr-FR"/>
        </w:rPr>
      </w:pPr>
      <w:r>
        <w:rPr>
          <w:b/>
          <w:lang w:val="fr-FR"/>
        </w:rPr>
        <w:t>11:15</w:t>
      </w:r>
      <w:r w:rsidRPr="002C5722">
        <w:rPr>
          <w:b/>
          <w:lang w:val="fr-FR"/>
        </w:rPr>
        <w:tab/>
      </w:r>
      <w:r w:rsidRPr="002C5722">
        <w:rPr>
          <w:b/>
          <w:color w:val="339966"/>
          <w:lang w:val="fr-FR"/>
        </w:rPr>
        <w:t>ASW_2021_05_24</w:t>
      </w:r>
      <w:r>
        <w:rPr>
          <w:b/>
          <w:color w:val="339966"/>
          <w:lang w:val="fr-FR"/>
        </w:rPr>
        <w:t>_0190</w:t>
      </w:r>
      <w:r w:rsidRPr="002C5722">
        <w:rPr>
          <w:b/>
          <w:color w:val="339966"/>
          <w:lang w:val="fr-FR"/>
        </w:rPr>
        <w:t xml:space="preserve"> </w:t>
      </w:r>
    </w:p>
    <w:p w:rsidR="00EF43FE" w:rsidRPr="00F11CCD" w:rsidRDefault="00EF43FE" w:rsidP="002C5722">
      <w:pPr>
        <w:ind w:left="720"/>
        <w:rPr>
          <w:lang w:val="fr-FR"/>
        </w:rPr>
      </w:pPr>
      <w:r w:rsidRPr="00F11CCD">
        <w:rPr>
          <w:lang w:val="fr-FR"/>
        </w:rPr>
        <w:t>512 scans</w:t>
      </w:r>
      <w:r w:rsidRPr="00F11CCD">
        <w:rPr>
          <w:lang w:val="fr-FR"/>
        </w:rPr>
        <w:tab/>
        <w:t>1 cm</w:t>
      </w:r>
      <w:r w:rsidRPr="00F11CCD">
        <w:rPr>
          <w:vertAlign w:val="superscript"/>
          <w:lang w:val="fr-FR"/>
        </w:rPr>
        <w:t>-1</w:t>
      </w:r>
      <w:r w:rsidRPr="00F11CCD">
        <w:rPr>
          <w:lang w:val="fr-FR"/>
        </w:rPr>
        <w:t xml:space="preserve"> res</w:t>
      </w:r>
      <w:r w:rsidRPr="00F11CCD">
        <w:rPr>
          <w:lang w:val="fr-FR"/>
        </w:rPr>
        <w:tab/>
        <w:t>sig</w:t>
      </w:r>
      <w:r>
        <w:rPr>
          <w:lang w:val="fr-FR"/>
        </w:rPr>
        <w:t>nal 3.69</w:t>
      </w:r>
      <w:r w:rsidRPr="00F11CCD">
        <w:rPr>
          <w:lang w:val="fr-FR"/>
        </w:rPr>
        <w:br/>
        <w:t>p = 8.0 x 10</w:t>
      </w:r>
      <w:r w:rsidRPr="00F11CCD">
        <w:rPr>
          <w:vertAlign w:val="superscript"/>
          <w:lang w:val="fr-FR"/>
        </w:rPr>
        <w:t>-9</w:t>
      </w:r>
      <w:r w:rsidRPr="00F11CCD">
        <w:rPr>
          <w:lang w:val="fr-FR"/>
        </w:rPr>
        <w:t xml:space="preserve"> mbar</w:t>
      </w:r>
      <w:r w:rsidRPr="00F11CCD">
        <w:rPr>
          <w:lang w:val="fr-FR"/>
        </w:rPr>
        <w:tab/>
        <w:t xml:space="preserve">T = 135K </w:t>
      </w:r>
    </w:p>
    <w:p w:rsidR="00EF43FE" w:rsidRDefault="00EF43FE" w:rsidP="00A30059">
      <w:r w:rsidRPr="00473FC5">
        <w:t xml:space="preserve">11 :30 Macro 100 exit at loop 30 up to scan </w:t>
      </w:r>
      <w:r>
        <w:t>220</w:t>
      </w:r>
    </w:p>
    <w:p w:rsidR="00EF43FE" w:rsidRPr="002C5722" w:rsidRDefault="00EF43FE" w:rsidP="00B90763">
      <w:pPr>
        <w:spacing w:after="0"/>
        <w:rPr>
          <w:b/>
          <w:lang w:val="fr-FR"/>
        </w:rPr>
      </w:pPr>
      <w:r>
        <w:rPr>
          <w:b/>
          <w:lang w:val="fr-FR"/>
        </w:rPr>
        <w:t>18:45</w:t>
      </w:r>
      <w:r w:rsidRPr="002C5722">
        <w:rPr>
          <w:b/>
          <w:lang w:val="fr-FR"/>
        </w:rPr>
        <w:tab/>
      </w:r>
      <w:r w:rsidRPr="002C5722">
        <w:rPr>
          <w:b/>
          <w:color w:val="339966"/>
          <w:lang w:val="fr-FR"/>
        </w:rPr>
        <w:t>ASW_2021_05_24</w:t>
      </w:r>
      <w:r>
        <w:rPr>
          <w:b/>
          <w:color w:val="339966"/>
          <w:lang w:val="fr-FR"/>
        </w:rPr>
        <w:t>_0221</w:t>
      </w:r>
      <w:r w:rsidRPr="002C5722">
        <w:rPr>
          <w:b/>
          <w:color w:val="339966"/>
          <w:lang w:val="fr-FR"/>
        </w:rPr>
        <w:t xml:space="preserve"> </w:t>
      </w:r>
    </w:p>
    <w:p w:rsidR="00EF43FE" w:rsidRDefault="00EF43FE" w:rsidP="00B90763">
      <w:pPr>
        <w:ind w:left="720"/>
        <w:rPr>
          <w:lang w:val="fr-FR"/>
        </w:rPr>
      </w:pPr>
      <w:r w:rsidRPr="00F11CCD">
        <w:rPr>
          <w:lang w:val="fr-FR"/>
        </w:rPr>
        <w:t>512 scans</w:t>
      </w:r>
      <w:r w:rsidRPr="00F11CCD">
        <w:rPr>
          <w:lang w:val="fr-FR"/>
        </w:rPr>
        <w:tab/>
        <w:t>1 cm</w:t>
      </w:r>
      <w:r w:rsidRPr="00F11CCD">
        <w:rPr>
          <w:vertAlign w:val="superscript"/>
          <w:lang w:val="fr-FR"/>
        </w:rPr>
        <w:t>-1</w:t>
      </w:r>
      <w:r w:rsidRPr="00F11CCD">
        <w:rPr>
          <w:lang w:val="fr-FR"/>
        </w:rPr>
        <w:t xml:space="preserve"> res</w:t>
      </w:r>
      <w:r w:rsidRPr="00F11CCD">
        <w:rPr>
          <w:lang w:val="fr-FR"/>
        </w:rPr>
        <w:tab/>
        <w:t>sig</w:t>
      </w:r>
      <w:r>
        <w:rPr>
          <w:lang w:val="fr-FR"/>
        </w:rPr>
        <w:t>nal 3.69</w:t>
      </w:r>
      <w:r w:rsidRPr="00F11CCD">
        <w:rPr>
          <w:lang w:val="fr-FR"/>
        </w:rPr>
        <w:br/>
        <w:t>p = 8.0 x 10</w:t>
      </w:r>
      <w:r w:rsidRPr="00F11CCD">
        <w:rPr>
          <w:vertAlign w:val="superscript"/>
          <w:lang w:val="fr-FR"/>
        </w:rPr>
        <w:t>-9</w:t>
      </w:r>
      <w:r w:rsidRPr="00F11CCD">
        <w:rPr>
          <w:lang w:val="fr-FR"/>
        </w:rPr>
        <w:t xml:space="preserve"> mbar</w:t>
      </w:r>
      <w:r w:rsidRPr="00F11CCD">
        <w:rPr>
          <w:lang w:val="fr-FR"/>
        </w:rPr>
        <w:tab/>
        <w:t xml:space="preserve">T = 135K </w:t>
      </w:r>
    </w:p>
    <w:p w:rsidR="00EF43FE" w:rsidRDefault="00EF43FE" w:rsidP="00B90763">
      <w:r w:rsidRPr="007D7A13">
        <w:t xml:space="preserve">19 :00 Macro 100 scan exit at loop 71 up to scan </w:t>
      </w:r>
      <w:r>
        <w:t>292</w:t>
      </w:r>
    </w:p>
    <w:p w:rsidR="00EF43FE" w:rsidRPr="007D7A13" w:rsidRDefault="00EF43FE" w:rsidP="00B90763">
      <w:r>
        <w:t>27/05</w:t>
      </w:r>
    </w:p>
    <w:p w:rsidR="00EF43FE" w:rsidRPr="0079585B" w:rsidRDefault="00EF43FE" w:rsidP="0079585B">
      <w:pPr>
        <w:spacing w:after="0"/>
        <w:rPr>
          <w:b/>
        </w:rPr>
      </w:pPr>
      <w:r>
        <w:rPr>
          <w:b/>
        </w:rPr>
        <w:t>11</w:t>
      </w:r>
      <w:r w:rsidRPr="0079585B">
        <w:rPr>
          <w:b/>
        </w:rPr>
        <w:t>:45</w:t>
      </w:r>
      <w:r w:rsidRPr="0079585B">
        <w:rPr>
          <w:b/>
        </w:rPr>
        <w:tab/>
      </w:r>
      <w:r w:rsidRPr="0079585B">
        <w:rPr>
          <w:b/>
          <w:color w:val="339966"/>
        </w:rPr>
        <w:t xml:space="preserve">ASW_2021_05_24_0293 </w:t>
      </w:r>
    </w:p>
    <w:p w:rsidR="00EF43FE" w:rsidRDefault="00EF43FE" w:rsidP="0079585B">
      <w:pPr>
        <w:ind w:left="720"/>
        <w:rPr>
          <w:lang w:val="fr-FR"/>
        </w:rPr>
      </w:pPr>
      <w:r w:rsidRPr="00632940">
        <w:rPr>
          <w:lang w:val="fr-FR"/>
        </w:rPr>
        <w:t>512 scans</w:t>
      </w:r>
      <w:r w:rsidRPr="00632940">
        <w:rPr>
          <w:lang w:val="fr-FR"/>
        </w:rPr>
        <w:tab/>
        <w:t>1 cm</w:t>
      </w:r>
      <w:r w:rsidRPr="00632940">
        <w:rPr>
          <w:vertAlign w:val="superscript"/>
          <w:lang w:val="fr-FR"/>
        </w:rPr>
        <w:t>-1</w:t>
      </w:r>
      <w:r w:rsidRPr="00632940">
        <w:rPr>
          <w:lang w:val="fr-FR"/>
        </w:rPr>
        <w:t xml:space="preserve"> res</w:t>
      </w:r>
      <w:r w:rsidRPr="00632940">
        <w:rPr>
          <w:lang w:val="fr-FR"/>
        </w:rPr>
        <w:tab/>
        <w:t>signal 3.69</w:t>
      </w:r>
      <w:r w:rsidRPr="00632940">
        <w:rPr>
          <w:lang w:val="fr-FR"/>
        </w:rPr>
        <w:br/>
        <w:t>p = 7.5 x 10</w:t>
      </w:r>
      <w:r w:rsidRPr="00632940">
        <w:rPr>
          <w:vertAlign w:val="superscript"/>
          <w:lang w:val="fr-FR"/>
        </w:rPr>
        <w:t>-9</w:t>
      </w:r>
      <w:r w:rsidRPr="00632940">
        <w:rPr>
          <w:lang w:val="fr-FR"/>
        </w:rPr>
        <w:t xml:space="preserve"> mbar</w:t>
      </w:r>
      <w:r w:rsidRPr="00632940">
        <w:rPr>
          <w:lang w:val="fr-FR"/>
        </w:rPr>
        <w:tab/>
        <w:t xml:space="preserve">T = 135K </w:t>
      </w:r>
    </w:p>
    <w:p w:rsidR="00EF43FE" w:rsidRPr="006922DA" w:rsidRDefault="00EF43FE" w:rsidP="00632940">
      <w:r w:rsidRPr="006922DA">
        <w:t xml:space="preserve">12 :00 Macro exited at loop 28 – up to scan </w:t>
      </w:r>
      <w:r>
        <w:t>321</w:t>
      </w:r>
    </w:p>
    <w:p w:rsidR="00EF43FE" w:rsidRPr="00D72BBC" w:rsidRDefault="00EF43FE" w:rsidP="006922DA">
      <w:pPr>
        <w:spacing w:after="0"/>
        <w:rPr>
          <w:b/>
        </w:rPr>
      </w:pPr>
      <w:r w:rsidRPr="00D72BBC">
        <w:rPr>
          <w:b/>
        </w:rPr>
        <w:t>18:45</w:t>
      </w:r>
      <w:r w:rsidRPr="00D72BBC">
        <w:rPr>
          <w:b/>
        </w:rPr>
        <w:tab/>
      </w:r>
      <w:r w:rsidRPr="00D72BBC">
        <w:rPr>
          <w:b/>
          <w:color w:val="339966"/>
        </w:rPr>
        <w:t xml:space="preserve">ASW_2021_05_24_0322 </w:t>
      </w:r>
    </w:p>
    <w:p w:rsidR="00EF43FE" w:rsidRDefault="00EF43FE" w:rsidP="006922DA">
      <w:pPr>
        <w:ind w:left="720"/>
        <w:rPr>
          <w:lang w:val="fr-FR"/>
        </w:rPr>
      </w:pPr>
      <w:r w:rsidRPr="00D72BBC">
        <w:rPr>
          <w:lang w:val="fr-FR"/>
        </w:rPr>
        <w:t>512 scans</w:t>
      </w:r>
      <w:r w:rsidRPr="00D72BBC">
        <w:rPr>
          <w:lang w:val="fr-FR"/>
        </w:rPr>
        <w:tab/>
        <w:t>1 cm</w:t>
      </w:r>
      <w:r w:rsidRPr="00D72BBC">
        <w:rPr>
          <w:vertAlign w:val="superscript"/>
          <w:lang w:val="fr-FR"/>
        </w:rPr>
        <w:t>-1</w:t>
      </w:r>
      <w:r w:rsidRPr="00D72BBC">
        <w:rPr>
          <w:lang w:val="fr-FR"/>
        </w:rPr>
        <w:t xml:space="preserve"> res</w:t>
      </w:r>
      <w:r w:rsidRPr="00D72BBC">
        <w:rPr>
          <w:lang w:val="fr-FR"/>
        </w:rPr>
        <w:tab/>
        <w:t>sig</w:t>
      </w:r>
      <w:r>
        <w:rPr>
          <w:lang w:val="fr-FR"/>
        </w:rPr>
        <w:t>nal 3.65</w:t>
      </w:r>
      <w:r w:rsidRPr="00D72BBC">
        <w:rPr>
          <w:lang w:val="fr-FR"/>
        </w:rPr>
        <w:br/>
        <w:t>p = 7.4 x 10</w:t>
      </w:r>
      <w:r w:rsidRPr="00D72BBC">
        <w:rPr>
          <w:vertAlign w:val="superscript"/>
          <w:lang w:val="fr-FR"/>
        </w:rPr>
        <w:t>-9</w:t>
      </w:r>
      <w:r w:rsidRPr="00D72BBC">
        <w:rPr>
          <w:lang w:val="fr-FR"/>
        </w:rPr>
        <w:t xml:space="preserve"> mbar</w:t>
      </w:r>
      <w:r w:rsidRPr="00D72BBC">
        <w:rPr>
          <w:lang w:val="fr-FR"/>
        </w:rPr>
        <w:tab/>
        <w:t xml:space="preserve">T = 135K </w:t>
      </w:r>
    </w:p>
    <w:p w:rsidR="00EF43FE" w:rsidRDefault="00EF43FE" w:rsidP="000D6F86">
      <w:r w:rsidRPr="007A45B4">
        <w:t>19 :00 Macro 100 exit at loop 68 up to scan</w:t>
      </w:r>
      <w:r>
        <w:t xml:space="preserve"> 390</w:t>
      </w:r>
    </w:p>
    <w:p w:rsidR="00EF43FE" w:rsidRPr="007A45B4" w:rsidRDefault="00EF43FE" w:rsidP="000D6F86">
      <w:r>
        <w:t>10:50 MCT Detector cooled</w:t>
      </w:r>
    </w:p>
    <w:p w:rsidR="00EF43FE" w:rsidRPr="00D72BBC" w:rsidRDefault="00EF43FE" w:rsidP="007A45B4">
      <w:pPr>
        <w:spacing w:after="0"/>
        <w:rPr>
          <w:b/>
        </w:rPr>
      </w:pPr>
      <w:r>
        <w:rPr>
          <w:b/>
        </w:rPr>
        <w:t>11:00</w:t>
      </w:r>
      <w:r w:rsidRPr="00D72BBC">
        <w:rPr>
          <w:b/>
        </w:rPr>
        <w:tab/>
      </w:r>
      <w:r w:rsidRPr="00D72BBC">
        <w:rPr>
          <w:b/>
          <w:color w:val="339966"/>
        </w:rPr>
        <w:t>ASW_2021_05_24</w:t>
      </w:r>
      <w:r>
        <w:rPr>
          <w:b/>
          <w:color w:val="339966"/>
        </w:rPr>
        <w:t>_0391</w:t>
      </w:r>
      <w:r w:rsidRPr="00D72BBC">
        <w:rPr>
          <w:b/>
          <w:color w:val="339966"/>
        </w:rPr>
        <w:t xml:space="preserve"> </w:t>
      </w:r>
    </w:p>
    <w:p w:rsidR="00EF43FE" w:rsidRPr="000E5FB6" w:rsidRDefault="00EF43FE" w:rsidP="007A45B4">
      <w:pPr>
        <w:ind w:left="720"/>
        <w:rPr>
          <w:lang w:val="fr-FR"/>
        </w:rPr>
      </w:pPr>
      <w:r w:rsidRPr="000E5FB6">
        <w:rPr>
          <w:lang w:val="fr-FR"/>
        </w:rPr>
        <w:t>512 scans</w:t>
      </w:r>
      <w:r w:rsidRPr="000E5FB6">
        <w:rPr>
          <w:lang w:val="fr-FR"/>
        </w:rPr>
        <w:tab/>
        <w:t>1 cm</w:t>
      </w:r>
      <w:r w:rsidRPr="000E5FB6">
        <w:rPr>
          <w:vertAlign w:val="superscript"/>
          <w:lang w:val="fr-FR"/>
        </w:rPr>
        <w:t>-1</w:t>
      </w:r>
      <w:r w:rsidRPr="000E5FB6">
        <w:rPr>
          <w:lang w:val="fr-FR"/>
        </w:rPr>
        <w:t xml:space="preserve"> res</w:t>
      </w:r>
      <w:r w:rsidRPr="000E5FB6">
        <w:rPr>
          <w:lang w:val="fr-FR"/>
        </w:rPr>
        <w:tab/>
        <w:t>sig</w:t>
      </w:r>
      <w:r>
        <w:rPr>
          <w:lang w:val="fr-FR"/>
        </w:rPr>
        <w:t>nal 3.70</w:t>
      </w:r>
      <w:r w:rsidRPr="000E5FB6">
        <w:rPr>
          <w:lang w:val="fr-FR"/>
        </w:rPr>
        <w:br/>
        <w:t>p = 7.2 x 10</w:t>
      </w:r>
      <w:r w:rsidRPr="000E5FB6">
        <w:rPr>
          <w:vertAlign w:val="superscript"/>
          <w:lang w:val="fr-FR"/>
        </w:rPr>
        <w:t>-9</w:t>
      </w:r>
      <w:r w:rsidRPr="000E5FB6">
        <w:rPr>
          <w:lang w:val="fr-FR"/>
        </w:rPr>
        <w:t xml:space="preserve"> mbar</w:t>
      </w:r>
      <w:r w:rsidRPr="000E5FB6">
        <w:rPr>
          <w:lang w:val="fr-FR"/>
        </w:rPr>
        <w:tab/>
        <w:t xml:space="preserve">T = 135K </w:t>
      </w:r>
    </w:p>
    <w:p w:rsidR="00EF43FE" w:rsidRPr="000E5FB6" w:rsidRDefault="00EF43FE" w:rsidP="000E5FB6">
      <w:pPr>
        <w:spacing w:after="0"/>
        <w:rPr>
          <w:b/>
          <w:lang w:val="fr-FR"/>
        </w:rPr>
      </w:pPr>
      <w:r w:rsidRPr="000E5FB6">
        <w:rPr>
          <w:b/>
          <w:lang w:val="fr-FR"/>
        </w:rPr>
        <w:t>11:</w:t>
      </w:r>
      <w:r>
        <w:rPr>
          <w:b/>
          <w:lang w:val="fr-FR"/>
        </w:rPr>
        <w:t>15</w:t>
      </w:r>
      <w:r w:rsidRPr="000E5FB6">
        <w:rPr>
          <w:b/>
          <w:lang w:val="fr-FR"/>
        </w:rPr>
        <w:tab/>
      </w:r>
      <w:r w:rsidRPr="000E5FB6">
        <w:rPr>
          <w:b/>
          <w:color w:val="339966"/>
          <w:lang w:val="fr-FR"/>
        </w:rPr>
        <w:t>ASW_2021_05_24</w:t>
      </w:r>
      <w:r>
        <w:rPr>
          <w:b/>
          <w:color w:val="339966"/>
          <w:lang w:val="fr-FR"/>
        </w:rPr>
        <w:t>_0392</w:t>
      </w:r>
      <w:r w:rsidRPr="000E5FB6">
        <w:rPr>
          <w:b/>
          <w:color w:val="339966"/>
          <w:lang w:val="fr-FR"/>
        </w:rPr>
        <w:t xml:space="preserve"> </w:t>
      </w:r>
    </w:p>
    <w:p w:rsidR="00EF43FE" w:rsidRPr="000E5FB6" w:rsidRDefault="00EF43FE" w:rsidP="000E5FB6">
      <w:pPr>
        <w:ind w:left="720"/>
        <w:rPr>
          <w:lang w:val="fr-FR"/>
        </w:rPr>
      </w:pPr>
      <w:r w:rsidRPr="000E5FB6">
        <w:rPr>
          <w:lang w:val="fr-FR"/>
        </w:rPr>
        <w:t>512 scans</w:t>
      </w:r>
      <w:r w:rsidRPr="000E5FB6">
        <w:rPr>
          <w:lang w:val="fr-FR"/>
        </w:rPr>
        <w:tab/>
        <w:t>1 cm</w:t>
      </w:r>
      <w:r w:rsidRPr="000E5FB6">
        <w:rPr>
          <w:vertAlign w:val="superscript"/>
          <w:lang w:val="fr-FR"/>
        </w:rPr>
        <w:t>-1</w:t>
      </w:r>
      <w:r w:rsidRPr="000E5FB6">
        <w:rPr>
          <w:lang w:val="fr-FR"/>
        </w:rPr>
        <w:t xml:space="preserve"> res</w:t>
      </w:r>
      <w:r w:rsidRPr="000E5FB6">
        <w:rPr>
          <w:lang w:val="fr-FR"/>
        </w:rPr>
        <w:tab/>
        <w:t>sig</w:t>
      </w:r>
      <w:r>
        <w:rPr>
          <w:lang w:val="fr-FR"/>
        </w:rPr>
        <w:t>nal 3.70</w:t>
      </w:r>
      <w:r w:rsidRPr="000E5FB6">
        <w:rPr>
          <w:lang w:val="fr-FR"/>
        </w:rPr>
        <w:br/>
        <w:t>p = 7.2 x 10</w:t>
      </w:r>
      <w:r w:rsidRPr="000E5FB6">
        <w:rPr>
          <w:vertAlign w:val="superscript"/>
          <w:lang w:val="fr-FR"/>
        </w:rPr>
        <w:t>-9</w:t>
      </w:r>
      <w:r w:rsidRPr="000E5FB6">
        <w:rPr>
          <w:lang w:val="fr-FR"/>
        </w:rPr>
        <w:t xml:space="preserve"> mbar</w:t>
      </w:r>
      <w:r w:rsidRPr="000E5FB6">
        <w:rPr>
          <w:lang w:val="fr-FR"/>
        </w:rPr>
        <w:tab/>
        <w:t xml:space="preserve">T = 135K </w:t>
      </w:r>
    </w:p>
    <w:p w:rsidR="00EF43FE" w:rsidRPr="00DD541D" w:rsidRDefault="00EF43FE" w:rsidP="003D092C">
      <w:pPr>
        <w:pStyle w:val="Heading2"/>
      </w:pPr>
      <w:r w:rsidRPr="00DD541D">
        <w:t xml:space="preserve">Warm up to 140K </w:t>
      </w:r>
    </w:p>
    <w:p w:rsidR="00EF43FE" w:rsidRPr="00520B30" w:rsidRDefault="00EF43FE" w:rsidP="003D092C">
      <w:pPr>
        <w:spacing w:after="0"/>
        <w:rPr>
          <w:b/>
        </w:rPr>
      </w:pPr>
      <w:r>
        <w:rPr>
          <w:b/>
        </w:rPr>
        <w:t>11:30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</w:t>
      </w:r>
      <w:r>
        <w:rPr>
          <w:b/>
          <w:color w:val="339966"/>
        </w:rPr>
        <w:t>393</w:t>
      </w:r>
    </w:p>
    <w:p w:rsidR="00EF43FE" w:rsidRPr="003D092C" w:rsidRDefault="00EF43FE" w:rsidP="003D092C">
      <w:pPr>
        <w:ind w:left="720"/>
        <w:rPr>
          <w:lang w:val="fr-FR"/>
        </w:rPr>
      </w:pPr>
      <w:r w:rsidRPr="003D092C">
        <w:rPr>
          <w:lang w:val="fr-FR"/>
        </w:rPr>
        <w:t>512 scans</w:t>
      </w:r>
      <w:r w:rsidRPr="003D092C">
        <w:rPr>
          <w:lang w:val="fr-FR"/>
        </w:rPr>
        <w:tab/>
        <w:t>1 cm</w:t>
      </w:r>
      <w:r w:rsidRPr="003D092C">
        <w:rPr>
          <w:vertAlign w:val="superscript"/>
          <w:lang w:val="fr-FR"/>
        </w:rPr>
        <w:t>-1</w:t>
      </w:r>
      <w:r w:rsidRPr="003D092C">
        <w:rPr>
          <w:lang w:val="fr-FR"/>
        </w:rPr>
        <w:t xml:space="preserve"> res</w:t>
      </w:r>
      <w:r w:rsidRPr="003D092C">
        <w:rPr>
          <w:lang w:val="fr-FR"/>
        </w:rPr>
        <w:tab/>
        <w:t xml:space="preserve">signal </w:t>
      </w:r>
      <w:r>
        <w:rPr>
          <w:lang w:val="fr-FR"/>
        </w:rPr>
        <w:t>3.70</w:t>
      </w:r>
      <w:r w:rsidRPr="003D092C">
        <w:rPr>
          <w:lang w:val="fr-FR"/>
        </w:rPr>
        <w:br/>
        <w:t>p = 7.2 x 10</w:t>
      </w:r>
      <w:r w:rsidRPr="003D092C">
        <w:rPr>
          <w:vertAlign w:val="superscript"/>
          <w:lang w:val="fr-FR"/>
        </w:rPr>
        <w:t>-9</w:t>
      </w:r>
      <w:r>
        <w:rPr>
          <w:lang w:val="fr-FR"/>
        </w:rPr>
        <w:t xml:space="preserve"> mbar</w:t>
      </w:r>
      <w:r>
        <w:rPr>
          <w:lang w:val="fr-FR"/>
        </w:rPr>
        <w:tab/>
        <w:t>T = 135</w:t>
      </w:r>
      <w:r w:rsidRPr="003D092C">
        <w:rPr>
          <w:lang w:val="fr-FR"/>
        </w:rPr>
        <w:t xml:space="preserve">K </w:t>
      </w:r>
    </w:p>
    <w:p w:rsidR="00EF43FE" w:rsidRPr="006345F8" w:rsidRDefault="00EF43FE" w:rsidP="006345F8">
      <w:pPr>
        <w:spacing w:after="0"/>
        <w:rPr>
          <w:b/>
        </w:rPr>
      </w:pPr>
      <w:r w:rsidRPr="006345F8">
        <w:rPr>
          <w:b/>
        </w:rPr>
        <w:t>11:45</w:t>
      </w:r>
      <w:r w:rsidRPr="006345F8">
        <w:rPr>
          <w:b/>
        </w:rPr>
        <w:tab/>
      </w:r>
      <w:r w:rsidRPr="006345F8">
        <w:rPr>
          <w:b/>
          <w:color w:val="339966"/>
        </w:rPr>
        <w:t>ASW_2021_05_13_0394</w:t>
      </w:r>
    </w:p>
    <w:p w:rsidR="00EF43FE" w:rsidRPr="006345F8" w:rsidRDefault="00EF43FE" w:rsidP="006345F8">
      <w:pPr>
        <w:ind w:left="720"/>
        <w:rPr>
          <w:lang w:val="fr-FR"/>
        </w:rPr>
      </w:pPr>
      <w:r w:rsidRPr="006345F8">
        <w:rPr>
          <w:lang w:val="fr-FR"/>
        </w:rPr>
        <w:t>512 scans</w:t>
      </w:r>
      <w:r w:rsidRPr="006345F8">
        <w:rPr>
          <w:lang w:val="fr-FR"/>
        </w:rPr>
        <w:tab/>
        <w:t>1 cm</w:t>
      </w:r>
      <w:r w:rsidRPr="006345F8">
        <w:rPr>
          <w:vertAlign w:val="superscript"/>
          <w:lang w:val="fr-FR"/>
        </w:rPr>
        <w:t>-1</w:t>
      </w:r>
      <w:r w:rsidRPr="006345F8">
        <w:rPr>
          <w:lang w:val="fr-FR"/>
        </w:rPr>
        <w:t xml:space="preserve"> res</w:t>
      </w:r>
      <w:r w:rsidRPr="006345F8">
        <w:rPr>
          <w:lang w:val="fr-FR"/>
        </w:rPr>
        <w:tab/>
        <w:t xml:space="preserve">signal </w:t>
      </w:r>
      <w:r>
        <w:rPr>
          <w:lang w:val="fr-FR"/>
        </w:rPr>
        <w:t>3.70</w:t>
      </w:r>
      <w:r w:rsidRPr="006345F8">
        <w:rPr>
          <w:lang w:val="fr-FR"/>
        </w:rPr>
        <w:br/>
        <w:t>p = 2.5 x 10</w:t>
      </w:r>
      <w:r w:rsidRPr="006345F8"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6345F8">
        <w:rPr>
          <w:lang w:val="fr-FR"/>
        </w:rPr>
        <w:t xml:space="preserve">K </w:t>
      </w:r>
    </w:p>
    <w:p w:rsidR="00EF43FE" w:rsidRPr="009F0E61" w:rsidRDefault="00EF43FE" w:rsidP="00893727">
      <w:pPr>
        <w:spacing w:after="0"/>
        <w:rPr>
          <w:b/>
        </w:rPr>
      </w:pPr>
      <w:r w:rsidRPr="009F0E61">
        <w:rPr>
          <w:b/>
        </w:rPr>
        <w:t>12:00</w:t>
      </w:r>
      <w:r w:rsidRPr="009F0E61">
        <w:rPr>
          <w:b/>
        </w:rPr>
        <w:tab/>
      </w:r>
      <w:r w:rsidRPr="009F0E61">
        <w:rPr>
          <w:b/>
          <w:color w:val="339966"/>
        </w:rPr>
        <w:t>ASW_2021_05_13_0395</w:t>
      </w:r>
    </w:p>
    <w:p w:rsidR="00EF43FE" w:rsidRPr="00C14C84" w:rsidRDefault="00EF43FE" w:rsidP="00893727">
      <w:pPr>
        <w:ind w:left="720"/>
        <w:rPr>
          <w:lang w:val="fr-FR"/>
        </w:rPr>
      </w:pPr>
      <w:r w:rsidRPr="00C14C84">
        <w:rPr>
          <w:lang w:val="fr-FR"/>
        </w:rPr>
        <w:t>512 scans</w:t>
      </w:r>
      <w:r w:rsidRPr="00C14C84">
        <w:rPr>
          <w:lang w:val="fr-FR"/>
        </w:rPr>
        <w:tab/>
        <w:t>1 cm</w:t>
      </w:r>
      <w:r w:rsidRPr="00C14C84">
        <w:rPr>
          <w:vertAlign w:val="superscript"/>
          <w:lang w:val="fr-FR"/>
        </w:rPr>
        <w:t>-1</w:t>
      </w:r>
      <w:r w:rsidRPr="00C14C84">
        <w:rPr>
          <w:lang w:val="fr-FR"/>
        </w:rPr>
        <w:t xml:space="preserve"> res</w:t>
      </w:r>
      <w:r w:rsidRPr="00C14C84">
        <w:rPr>
          <w:lang w:val="fr-FR"/>
        </w:rPr>
        <w:tab/>
        <w:t>signal 3.70</w:t>
      </w:r>
      <w:r w:rsidRPr="00C14C84">
        <w:rPr>
          <w:lang w:val="fr-FR"/>
        </w:rPr>
        <w:br/>
        <w:t>p = 2.6 x 10</w:t>
      </w:r>
      <w:r w:rsidRPr="00C14C84">
        <w:rPr>
          <w:vertAlign w:val="superscript"/>
          <w:lang w:val="fr-FR"/>
        </w:rPr>
        <w:t>-8</w:t>
      </w:r>
      <w:r w:rsidRPr="00C14C84">
        <w:rPr>
          <w:lang w:val="fr-FR"/>
        </w:rPr>
        <w:t xml:space="preserve"> mbar</w:t>
      </w:r>
      <w:r w:rsidRPr="00C14C84">
        <w:rPr>
          <w:lang w:val="fr-FR"/>
        </w:rPr>
        <w:tab/>
        <w:t xml:space="preserve">T = 140K </w:t>
      </w:r>
    </w:p>
    <w:p w:rsidR="00EF43FE" w:rsidRPr="00C14C84" w:rsidRDefault="00EF43FE" w:rsidP="00C14C84">
      <w:pPr>
        <w:spacing w:after="0"/>
        <w:rPr>
          <w:b/>
          <w:lang w:val="fr-FR"/>
        </w:rPr>
      </w:pPr>
      <w:r>
        <w:rPr>
          <w:b/>
          <w:lang w:val="fr-FR"/>
        </w:rPr>
        <w:t>12:15</w:t>
      </w:r>
      <w:r w:rsidRPr="00C14C84">
        <w:rPr>
          <w:b/>
          <w:lang w:val="fr-FR"/>
        </w:rPr>
        <w:tab/>
      </w:r>
      <w:r w:rsidRPr="00C14C84">
        <w:rPr>
          <w:b/>
          <w:color w:val="339966"/>
          <w:lang w:val="fr-FR"/>
        </w:rPr>
        <w:t>ASW_2021_05_13_039</w:t>
      </w:r>
      <w:r>
        <w:rPr>
          <w:b/>
          <w:color w:val="339966"/>
          <w:lang w:val="fr-FR"/>
        </w:rPr>
        <w:t>6</w:t>
      </w:r>
    </w:p>
    <w:p w:rsidR="00EF43FE" w:rsidRPr="00C14C84" w:rsidRDefault="00EF43FE" w:rsidP="00C14C84">
      <w:pPr>
        <w:ind w:left="720"/>
        <w:rPr>
          <w:lang w:val="fr-FR"/>
        </w:rPr>
      </w:pPr>
      <w:r w:rsidRPr="00C14C84">
        <w:rPr>
          <w:lang w:val="fr-FR"/>
        </w:rPr>
        <w:t>512 scans</w:t>
      </w:r>
      <w:r w:rsidRPr="00C14C84">
        <w:rPr>
          <w:lang w:val="fr-FR"/>
        </w:rPr>
        <w:tab/>
        <w:t>1 cm</w:t>
      </w:r>
      <w:r w:rsidRPr="00C14C84">
        <w:rPr>
          <w:vertAlign w:val="superscript"/>
          <w:lang w:val="fr-FR"/>
        </w:rPr>
        <w:t>-1</w:t>
      </w:r>
      <w:r w:rsidRPr="00C14C84">
        <w:rPr>
          <w:lang w:val="fr-FR"/>
        </w:rPr>
        <w:t xml:space="preserve"> res</w:t>
      </w:r>
      <w:r w:rsidRPr="00C14C84">
        <w:rPr>
          <w:lang w:val="fr-FR"/>
        </w:rPr>
        <w:tab/>
        <w:t>signal 3.70</w:t>
      </w:r>
      <w:r w:rsidRPr="00C14C84">
        <w:rPr>
          <w:lang w:val="fr-FR"/>
        </w:rPr>
        <w:br/>
        <w:t>p = 2.6 x 10</w:t>
      </w:r>
      <w:r w:rsidRPr="00C14C84">
        <w:rPr>
          <w:vertAlign w:val="superscript"/>
          <w:lang w:val="fr-FR"/>
        </w:rPr>
        <w:t>-8</w:t>
      </w:r>
      <w:r w:rsidRPr="00C14C84">
        <w:rPr>
          <w:lang w:val="fr-FR"/>
        </w:rPr>
        <w:t xml:space="preserve"> mbar</w:t>
      </w:r>
      <w:r w:rsidRPr="00C14C84">
        <w:rPr>
          <w:lang w:val="fr-FR"/>
        </w:rPr>
        <w:tab/>
        <w:t xml:space="preserve">T = 140K </w:t>
      </w:r>
    </w:p>
    <w:p w:rsidR="00EF43FE" w:rsidRPr="00C14C84" w:rsidRDefault="00EF43FE" w:rsidP="00C14C84">
      <w:pPr>
        <w:spacing w:after="0"/>
        <w:rPr>
          <w:b/>
          <w:lang w:val="fr-FR"/>
        </w:rPr>
      </w:pPr>
      <w:r>
        <w:rPr>
          <w:b/>
          <w:lang w:val="fr-FR"/>
        </w:rPr>
        <w:t>12:30</w:t>
      </w:r>
      <w:r w:rsidRPr="00C14C84">
        <w:rPr>
          <w:b/>
          <w:lang w:val="fr-FR"/>
        </w:rPr>
        <w:tab/>
      </w:r>
      <w:r w:rsidRPr="00C14C84">
        <w:rPr>
          <w:b/>
          <w:color w:val="339966"/>
          <w:lang w:val="fr-FR"/>
        </w:rPr>
        <w:t>ASW_2021_05_13_039</w:t>
      </w:r>
      <w:r>
        <w:rPr>
          <w:b/>
          <w:color w:val="339966"/>
          <w:lang w:val="fr-FR"/>
        </w:rPr>
        <w:t>7</w:t>
      </w:r>
    </w:p>
    <w:p w:rsidR="00EF43FE" w:rsidRDefault="00EF43FE" w:rsidP="00C14C84">
      <w:pPr>
        <w:ind w:left="720"/>
        <w:rPr>
          <w:lang w:val="fr-FR"/>
        </w:rPr>
      </w:pPr>
      <w:r w:rsidRPr="00C14C84">
        <w:rPr>
          <w:lang w:val="fr-FR"/>
        </w:rPr>
        <w:t>512 scans</w:t>
      </w:r>
      <w:r w:rsidRPr="00C14C84">
        <w:rPr>
          <w:lang w:val="fr-FR"/>
        </w:rPr>
        <w:tab/>
        <w:t>1 cm</w:t>
      </w:r>
      <w:r w:rsidRPr="00C14C84">
        <w:rPr>
          <w:vertAlign w:val="superscript"/>
          <w:lang w:val="fr-FR"/>
        </w:rPr>
        <w:t>-1</w:t>
      </w:r>
      <w:r w:rsidRPr="00C14C84">
        <w:rPr>
          <w:lang w:val="fr-FR"/>
        </w:rPr>
        <w:t xml:space="preserve"> res</w:t>
      </w:r>
      <w:r w:rsidRPr="00C14C84">
        <w:rPr>
          <w:lang w:val="fr-FR"/>
        </w:rPr>
        <w:tab/>
        <w:t xml:space="preserve">signal </w:t>
      </w:r>
      <w:r>
        <w:rPr>
          <w:lang w:val="fr-FR"/>
        </w:rPr>
        <w:t>3.69</w:t>
      </w:r>
      <w:r w:rsidRPr="00C14C84">
        <w:rPr>
          <w:lang w:val="fr-FR"/>
        </w:rPr>
        <w:br/>
        <w:t>p = 2.6 x 10</w:t>
      </w:r>
      <w:r w:rsidRPr="00C14C84">
        <w:rPr>
          <w:vertAlign w:val="superscript"/>
          <w:lang w:val="fr-FR"/>
        </w:rPr>
        <w:t>-8</w:t>
      </w:r>
      <w:r w:rsidRPr="00C14C84">
        <w:rPr>
          <w:lang w:val="fr-FR"/>
        </w:rPr>
        <w:t xml:space="preserve"> mbar</w:t>
      </w:r>
      <w:r w:rsidRPr="00C14C84">
        <w:rPr>
          <w:lang w:val="fr-FR"/>
        </w:rPr>
        <w:tab/>
        <w:t xml:space="preserve">T = 140K </w:t>
      </w:r>
    </w:p>
    <w:p w:rsidR="00EF43FE" w:rsidRPr="00C14C84" w:rsidRDefault="00EF43FE" w:rsidP="009C3F1C">
      <w:pPr>
        <w:spacing w:after="0"/>
        <w:rPr>
          <w:b/>
          <w:lang w:val="fr-FR"/>
        </w:rPr>
      </w:pPr>
      <w:r>
        <w:rPr>
          <w:b/>
          <w:lang w:val="fr-FR"/>
        </w:rPr>
        <w:t>12:45</w:t>
      </w:r>
      <w:r w:rsidRPr="00C14C84">
        <w:rPr>
          <w:b/>
          <w:lang w:val="fr-FR"/>
        </w:rPr>
        <w:tab/>
      </w:r>
      <w:r w:rsidRPr="00C14C84">
        <w:rPr>
          <w:b/>
          <w:color w:val="339966"/>
          <w:lang w:val="fr-FR"/>
        </w:rPr>
        <w:t>ASW_2021_05_13_039</w:t>
      </w:r>
      <w:r>
        <w:rPr>
          <w:b/>
          <w:color w:val="339966"/>
          <w:lang w:val="fr-FR"/>
        </w:rPr>
        <w:t>8</w:t>
      </w:r>
    </w:p>
    <w:p w:rsidR="00EF43FE" w:rsidRDefault="00EF43FE" w:rsidP="009C3F1C">
      <w:pPr>
        <w:ind w:left="720"/>
        <w:rPr>
          <w:lang w:val="fr-FR"/>
        </w:rPr>
      </w:pPr>
      <w:r w:rsidRPr="00C14C84">
        <w:rPr>
          <w:lang w:val="fr-FR"/>
        </w:rPr>
        <w:t>512 scans</w:t>
      </w:r>
      <w:r w:rsidRPr="00C14C84">
        <w:rPr>
          <w:lang w:val="fr-FR"/>
        </w:rPr>
        <w:tab/>
        <w:t>1 cm</w:t>
      </w:r>
      <w:r w:rsidRPr="00C14C84">
        <w:rPr>
          <w:vertAlign w:val="superscript"/>
          <w:lang w:val="fr-FR"/>
        </w:rPr>
        <w:t>-1</w:t>
      </w:r>
      <w:r w:rsidRPr="00C14C84">
        <w:rPr>
          <w:lang w:val="fr-FR"/>
        </w:rPr>
        <w:t xml:space="preserve"> res</w:t>
      </w:r>
      <w:r w:rsidRPr="00C14C84">
        <w:rPr>
          <w:lang w:val="fr-FR"/>
        </w:rPr>
        <w:tab/>
        <w:t xml:space="preserve">signal </w:t>
      </w:r>
      <w:r>
        <w:rPr>
          <w:lang w:val="fr-FR"/>
        </w:rPr>
        <w:t>3.69</w:t>
      </w:r>
      <w:r w:rsidRPr="00C14C84">
        <w:rPr>
          <w:lang w:val="fr-FR"/>
        </w:rPr>
        <w:br/>
        <w:t>p = 2.6 x 10</w:t>
      </w:r>
      <w:r w:rsidRPr="00C14C84">
        <w:rPr>
          <w:vertAlign w:val="superscript"/>
          <w:lang w:val="fr-FR"/>
        </w:rPr>
        <w:t>-8</w:t>
      </w:r>
      <w:r w:rsidRPr="00C14C84">
        <w:rPr>
          <w:lang w:val="fr-FR"/>
        </w:rPr>
        <w:t xml:space="preserve"> mbar</w:t>
      </w:r>
      <w:r w:rsidRPr="00C14C84">
        <w:rPr>
          <w:lang w:val="fr-FR"/>
        </w:rPr>
        <w:tab/>
        <w:t xml:space="preserve">T = 140K </w:t>
      </w:r>
    </w:p>
    <w:p w:rsidR="00EF43FE" w:rsidRPr="00C14C84" w:rsidRDefault="00EF43FE" w:rsidP="008E26E9">
      <w:pPr>
        <w:spacing w:after="0"/>
        <w:rPr>
          <w:b/>
          <w:lang w:val="fr-FR"/>
        </w:rPr>
      </w:pPr>
      <w:r>
        <w:rPr>
          <w:b/>
          <w:lang w:val="fr-FR"/>
        </w:rPr>
        <w:t>13:00</w:t>
      </w:r>
      <w:r w:rsidRPr="00C14C84">
        <w:rPr>
          <w:b/>
          <w:lang w:val="fr-FR"/>
        </w:rPr>
        <w:tab/>
      </w:r>
      <w:r w:rsidRPr="00C14C84">
        <w:rPr>
          <w:b/>
          <w:color w:val="339966"/>
          <w:lang w:val="fr-FR"/>
        </w:rPr>
        <w:t>ASW_2021_05_13_039</w:t>
      </w:r>
      <w:r>
        <w:rPr>
          <w:b/>
          <w:color w:val="339966"/>
          <w:lang w:val="fr-FR"/>
        </w:rPr>
        <w:t>9</w:t>
      </w:r>
    </w:p>
    <w:p w:rsidR="00EF43FE" w:rsidRDefault="00EF43FE" w:rsidP="008E26E9">
      <w:pPr>
        <w:ind w:left="720"/>
        <w:rPr>
          <w:lang w:val="fr-FR"/>
        </w:rPr>
      </w:pPr>
      <w:r w:rsidRPr="00C14C84">
        <w:rPr>
          <w:lang w:val="fr-FR"/>
        </w:rPr>
        <w:t>512 scans</w:t>
      </w:r>
      <w:r w:rsidRPr="00C14C84">
        <w:rPr>
          <w:lang w:val="fr-FR"/>
        </w:rPr>
        <w:tab/>
        <w:t>1 cm</w:t>
      </w:r>
      <w:r w:rsidRPr="00C14C84">
        <w:rPr>
          <w:vertAlign w:val="superscript"/>
          <w:lang w:val="fr-FR"/>
        </w:rPr>
        <w:t>-1</w:t>
      </w:r>
      <w:r w:rsidRPr="00C14C84">
        <w:rPr>
          <w:lang w:val="fr-FR"/>
        </w:rPr>
        <w:t xml:space="preserve"> res</w:t>
      </w:r>
      <w:r w:rsidRPr="00C14C84">
        <w:rPr>
          <w:lang w:val="fr-FR"/>
        </w:rPr>
        <w:tab/>
        <w:t xml:space="preserve">signal </w:t>
      </w:r>
      <w:r>
        <w:rPr>
          <w:lang w:val="fr-FR"/>
        </w:rPr>
        <w:t>3.69</w:t>
      </w:r>
      <w:r w:rsidRPr="00C14C84">
        <w:rPr>
          <w:lang w:val="fr-FR"/>
        </w:rPr>
        <w:br/>
        <w:t>p = 2.6 x 10</w:t>
      </w:r>
      <w:r w:rsidRPr="00C14C84">
        <w:rPr>
          <w:vertAlign w:val="superscript"/>
          <w:lang w:val="fr-FR"/>
        </w:rPr>
        <w:t>-8</w:t>
      </w:r>
      <w:r w:rsidRPr="00C14C84">
        <w:rPr>
          <w:lang w:val="fr-FR"/>
        </w:rPr>
        <w:t xml:space="preserve"> mbar</w:t>
      </w:r>
      <w:r w:rsidRPr="00C14C84">
        <w:rPr>
          <w:lang w:val="fr-FR"/>
        </w:rPr>
        <w:tab/>
        <w:t xml:space="preserve">T = 140K </w:t>
      </w:r>
    </w:p>
    <w:p w:rsidR="00EF43FE" w:rsidRPr="00123700" w:rsidRDefault="00EF43FE" w:rsidP="008E26E9">
      <w:pPr>
        <w:ind w:left="720"/>
      </w:pPr>
      <w:r w:rsidRPr="00123700">
        <w:t>Compressor issues</w:t>
      </w:r>
    </w:p>
    <w:p w:rsidR="00EF43FE" w:rsidRPr="00123700" w:rsidRDefault="00EF43FE" w:rsidP="009B4663">
      <w:pPr>
        <w:spacing w:after="0"/>
        <w:rPr>
          <w:b/>
        </w:rPr>
      </w:pPr>
      <w:r w:rsidRPr="00123700">
        <w:rPr>
          <w:b/>
        </w:rPr>
        <w:t>13:15</w:t>
      </w:r>
      <w:r w:rsidRPr="00123700">
        <w:rPr>
          <w:b/>
        </w:rPr>
        <w:tab/>
      </w:r>
      <w:r w:rsidRPr="00123700">
        <w:rPr>
          <w:b/>
          <w:color w:val="339966"/>
        </w:rPr>
        <w:t>ASW_2021_05_13_0400</w:t>
      </w:r>
    </w:p>
    <w:p w:rsidR="00EF43FE" w:rsidRPr="00123700" w:rsidRDefault="00EF43FE" w:rsidP="009B4663">
      <w:pPr>
        <w:ind w:left="720"/>
      </w:pPr>
      <w:r w:rsidRPr="00123700">
        <w:t>512 scans</w:t>
      </w:r>
      <w:r w:rsidRPr="00123700">
        <w:tab/>
        <w:t>1 cm</w:t>
      </w:r>
      <w:r w:rsidRPr="00123700">
        <w:rPr>
          <w:vertAlign w:val="superscript"/>
        </w:rPr>
        <w:t>-1</w:t>
      </w:r>
      <w:r w:rsidRPr="00123700">
        <w:t xml:space="preserve"> res</w:t>
      </w:r>
      <w:r w:rsidRPr="00123700">
        <w:tab/>
        <w:t>signal 3.73</w:t>
      </w:r>
      <w:r w:rsidRPr="00123700">
        <w:br/>
        <w:t>p = 2.6 x 10</w:t>
      </w:r>
      <w:r w:rsidRPr="00123700">
        <w:rPr>
          <w:vertAlign w:val="superscript"/>
        </w:rPr>
        <w:t>-8</w:t>
      </w:r>
      <w:r w:rsidRPr="00123700">
        <w:t xml:space="preserve"> mbar</w:t>
      </w:r>
      <w:r w:rsidRPr="00123700">
        <w:tab/>
        <w:t xml:space="preserve">T = 140K </w:t>
      </w:r>
    </w:p>
    <w:p w:rsidR="00EF43FE" w:rsidRPr="00123700" w:rsidRDefault="00EF43FE" w:rsidP="009B4663">
      <w:r w:rsidRPr="00123700">
        <w:t xml:space="preserve">13 :30 Macro 100 exit at loop 17 up to scan </w:t>
      </w:r>
      <w:r>
        <w:t>417</w:t>
      </w:r>
    </w:p>
    <w:p w:rsidR="00EF43FE" w:rsidRPr="00123700" w:rsidRDefault="00EF43FE" w:rsidP="00123700">
      <w:pPr>
        <w:spacing w:after="0"/>
        <w:rPr>
          <w:b/>
          <w:lang w:val="fr-FR"/>
        </w:rPr>
      </w:pPr>
      <w:r>
        <w:rPr>
          <w:b/>
          <w:lang w:val="fr-FR"/>
        </w:rPr>
        <w:t>17:30</w:t>
      </w:r>
      <w:r w:rsidRPr="00123700">
        <w:rPr>
          <w:b/>
          <w:lang w:val="fr-FR"/>
        </w:rPr>
        <w:tab/>
      </w:r>
      <w:r w:rsidRPr="00123700">
        <w:rPr>
          <w:b/>
          <w:color w:val="339966"/>
          <w:lang w:val="fr-FR"/>
        </w:rPr>
        <w:t>ASW_2021_05_13_04</w:t>
      </w:r>
      <w:r>
        <w:rPr>
          <w:b/>
          <w:color w:val="339966"/>
          <w:lang w:val="fr-FR"/>
        </w:rPr>
        <w:t>18</w:t>
      </w:r>
    </w:p>
    <w:p w:rsidR="00EF43FE" w:rsidRPr="00123700" w:rsidRDefault="00EF43FE" w:rsidP="00123700">
      <w:pPr>
        <w:ind w:left="720"/>
        <w:rPr>
          <w:lang w:val="fr-FR"/>
        </w:rPr>
      </w:pPr>
      <w:r w:rsidRPr="00123700">
        <w:rPr>
          <w:lang w:val="fr-FR"/>
        </w:rPr>
        <w:t>512 scans</w:t>
      </w:r>
      <w:r w:rsidRPr="00123700">
        <w:rPr>
          <w:lang w:val="fr-FR"/>
        </w:rPr>
        <w:tab/>
        <w:t>1 cm</w:t>
      </w:r>
      <w:r w:rsidRPr="00123700">
        <w:rPr>
          <w:vertAlign w:val="superscript"/>
          <w:lang w:val="fr-FR"/>
        </w:rPr>
        <w:t>-1</w:t>
      </w:r>
      <w:r w:rsidRPr="00123700">
        <w:rPr>
          <w:lang w:val="fr-FR"/>
        </w:rPr>
        <w:t xml:space="preserve"> res</w:t>
      </w:r>
      <w:r w:rsidRPr="00123700">
        <w:rPr>
          <w:lang w:val="fr-FR"/>
        </w:rPr>
        <w:tab/>
        <w:t>signal 3.73</w:t>
      </w:r>
      <w:r w:rsidRPr="00123700">
        <w:rPr>
          <w:lang w:val="fr-FR"/>
        </w:rPr>
        <w:br/>
        <w:t>p = 2.6 x 10</w:t>
      </w:r>
      <w:r w:rsidRPr="00123700">
        <w:rPr>
          <w:vertAlign w:val="superscript"/>
          <w:lang w:val="fr-FR"/>
        </w:rPr>
        <w:t>-8</w:t>
      </w:r>
      <w:r w:rsidRPr="00123700">
        <w:rPr>
          <w:lang w:val="fr-FR"/>
        </w:rPr>
        <w:t xml:space="preserve"> mbar</w:t>
      </w:r>
      <w:r w:rsidRPr="00123700">
        <w:rPr>
          <w:lang w:val="fr-FR"/>
        </w:rPr>
        <w:tab/>
        <w:t xml:space="preserve">T = 140K </w:t>
      </w:r>
    </w:p>
    <w:p w:rsidR="00EF43FE" w:rsidRPr="00DD541D" w:rsidRDefault="00EF43FE" w:rsidP="00123700">
      <w:pPr>
        <w:pStyle w:val="Heading2"/>
      </w:pPr>
      <w:r>
        <w:t>Warm up to 145</w:t>
      </w:r>
      <w:r w:rsidRPr="00DD541D">
        <w:t xml:space="preserve">K </w:t>
      </w:r>
    </w:p>
    <w:p w:rsidR="00EF43FE" w:rsidRPr="00520B30" w:rsidRDefault="00EF43FE" w:rsidP="00123700">
      <w:pPr>
        <w:spacing w:after="0"/>
        <w:rPr>
          <w:b/>
        </w:rPr>
      </w:pPr>
      <w:r>
        <w:rPr>
          <w:b/>
        </w:rPr>
        <w:t>17:45</w:t>
      </w:r>
      <w:r w:rsidRPr="00520B30">
        <w:rPr>
          <w:b/>
        </w:rPr>
        <w:tab/>
      </w:r>
      <w:r w:rsidRPr="00520B30">
        <w:rPr>
          <w:b/>
          <w:color w:val="339966"/>
        </w:rPr>
        <w:t>ASW_2021_05_13_0</w:t>
      </w:r>
      <w:r>
        <w:rPr>
          <w:b/>
          <w:color w:val="339966"/>
        </w:rPr>
        <w:t>419</w:t>
      </w:r>
    </w:p>
    <w:p w:rsidR="00EF43FE" w:rsidRPr="003D092C" w:rsidRDefault="00EF43FE" w:rsidP="00123700">
      <w:pPr>
        <w:ind w:left="720"/>
        <w:rPr>
          <w:lang w:val="fr-FR"/>
        </w:rPr>
      </w:pPr>
      <w:r w:rsidRPr="003D092C">
        <w:rPr>
          <w:lang w:val="fr-FR"/>
        </w:rPr>
        <w:t>512 scans</w:t>
      </w:r>
      <w:r w:rsidRPr="003D092C">
        <w:rPr>
          <w:lang w:val="fr-FR"/>
        </w:rPr>
        <w:tab/>
        <w:t>1 cm</w:t>
      </w:r>
      <w:r w:rsidRPr="003D092C">
        <w:rPr>
          <w:vertAlign w:val="superscript"/>
          <w:lang w:val="fr-FR"/>
        </w:rPr>
        <w:t>-1</w:t>
      </w:r>
      <w:r w:rsidRPr="003D092C">
        <w:rPr>
          <w:lang w:val="fr-FR"/>
        </w:rPr>
        <w:t xml:space="preserve"> res</w:t>
      </w:r>
      <w:r w:rsidRPr="003D092C">
        <w:rPr>
          <w:lang w:val="fr-FR"/>
        </w:rPr>
        <w:tab/>
        <w:t xml:space="preserve">signal </w:t>
      </w:r>
      <w:r>
        <w:rPr>
          <w:lang w:val="fr-FR"/>
        </w:rPr>
        <w:t>3.68</w:t>
      </w:r>
      <w:r>
        <w:rPr>
          <w:lang w:val="fr-FR"/>
        </w:rPr>
        <w:br/>
        <w:t>p = 2</w:t>
      </w:r>
      <w:r w:rsidRPr="003D092C">
        <w:rPr>
          <w:lang w:val="fr-FR"/>
        </w:rPr>
        <w:t>.</w:t>
      </w:r>
      <w:r>
        <w:rPr>
          <w:lang w:val="fr-FR"/>
        </w:rPr>
        <w:t>5</w:t>
      </w:r>
      <w:r w:rsidRPr="003D092C">
        <w:rPr>
          <w:lang w:val="fr-FR"/>
        </w:rPr>
        <w:t xml:space="preserve">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140</w:t>
      </w:r>
      <w:r w:rsidRPr="003D092C">
        <w:rPr>
          <w:lang w:val="fr-FR"/>
        </w:rPr>
        <w:t xml:space="preserve">K </w:t>
      </w:r>
    </w:p>
    <w:p w:rsidR="00EF43FE" w:rsidRPr="00D46D1A" w:rsidRDefault="00EF43FE" w:rsidP="008941AC">
      <w:pPr>
        <w:spacing w:after="0"/>
        <w:rPr>
          <w:b/>
        </w:rPr>
      </w:pPr>
      <w:r w:rsidRPr="00D46D1A">
        <w:rPr>
          <w:b/>
        </w:rPr>
        <w:t>18:00</w:t>
      </w:r>
      <w:r w:rsidRPr="00D46D1A">
        <w:rPr>
          <w:b/>
        </w:rPr>
        <w:tab/>
      </w:r>
      <w:r w:rsidRPr="00D46D1A">
        <w:rPr>
          <w:b/>
          <w:color w:val="339966"/>
        </w:rPr>
        <w:t>ASW_2021_05_13_0420</w:t>
      </w:r>
    </w:p>
    <w:p w:rsidR="00EF43FE" w:rsidRPr="00D46D1A" w:rsidRDefault="00EF43FE" w:rsidP="00D46D1A">
      <w:pPr>
        <w:ind w:left="720"/>
        <w:rPr>
          <w:lang w:val="fr-FR"/>
        </w:rPr>
      </w:pPr>
      <w:r w:rsidRPr="00D46D1A">
        <w:rPr>
          <w:lang w:val="fr-FR"/>
        </w:rPr>
        <w:t>512 scans</w:t>
      </w:r>
      <w:r w:rsidRPr="00D46D1A">
        <w:rPr>
          <w:lang w:val="fr-FR"/>
        </w:rPr>
        <w:tab/>
        <w:t>1 cm</w:t>
      </w:r>
      <w:r w:rsidRPr="00D46D1A">
        <w:rPr>
          <w:vertAlign w:val="superscript"/>
          <w:lang w:val="fr-FR"/>
        </w:rPr>
        <w:t>-1</w:t>
      </w:r>
      <w:r w:rsidRPr="00D46D1A">
        <w:rPr>
          <w:lang w:val="fr-FR"/>
        </w:rPr>
        <w:t xml:space="preserve"> res</w:t>
      </w:r>
      <w:r w:rsidRPr="00D46D1A">
        <w:rPr>
          <w:lang w:val="fr-FR"/>
        </w:rPr>
        <w:tab/>
        <w:t xml:space="preserve">signal </w:t>
      </w:r>
      <w:r>
        <w:rPr>
          <w:lang w:val="fr-FR"/>
        </w:rPr>
        <w:t>3.67</w:t>
      </w:r>
      <w:r w:rsidRPr="00D46D1A">
        <w:rPr>
          <w:lang w:val="fr-FR"/>
        </w:rPr>
        <w:br/>
        <w:t>p = 9 x 10</w:t>
      </w:r>
      <w:r>
        <w:rPr>
          <w:vertAlign w:val="superscript"/>
          <w:lang w:val="fr-FR"/>
        </w:rPr>
        <w:t>-8</w:t>
      </w:r>
      <w:r>
        <w:rPr>
          <w:lang w:val="fr-FR"/>
        </w:rPr>
        <w:t xml:space="preserve"> mbar</w:t>
      </w:r>
      <w:r>
        <w:rPr>
          <w:lang w:val="fr-FR"/>
        </w:rPr>
        <w:tab/>
        <w:t>T = 145</w:t>
      </w:r>
      <w:r w:rsidRPr="00D46D1A">
        <w:rPr>
          <w:lang w:val="fr-FR"/>
        </w:rPr>
        <w:t xml:space="preserve">K </w:t>
      </w:r>
    </w:p>
    <w:p w:rsidR="00EF43FE" w:rsidRPr="00D46D1A" w:rsidRDefault="00EF43FE" w:rsidP="00D46D1A">
      <w:pPr>
        <w:spacing w:after="0"/>
        <w:rPr>
          <w:b/>
        </w:rPr>
      </w:pPr>
      <w:r w:rsidRPr="00D46D1A">
        <w:rPr>
          <w:b/>
        </w:rPr>
        <w:t>18:15</w:t>
      </w:r>
      <w:r w:rsidRPr="00D46D1A">
        <w:rPr>
          <w:b/>
        </w:rPr>
        <w:tab/>
      </w:r>
      <w:r w:rsidRPr="00D46D1A">
        <w:rPr>
          <w:b/>
          <w:color w:val="339966"/>
        </w:rPr>
        <w:t>ASW_2021_05_13_0421</w:t>
      </w:r>
    </w:p>
    <w:p w:rsidR="00EF43FE" w:rsidRPr="00D46D1A" w:rsidRDefault="00EF43FE" w:rsidP="00D46D1A">
      <w:pPr>
        <w:ind w:left="720"/>
        <w:rPr>
          <w:lang w:val="fr-FR"/>
        </w:rPr>
      </w:pPr>
      <w:r w:rsidRPr="00D46D1A">
        <w:rPr>
          <w:lang w:val="fr-FR"/>
        </w:rPr>
        <w:t>512 scans</w:t>
      </w:r>
      <w:r w:rsidRPr="00D46D1A">
        <w:rPr>
          <w:lang w:val="fr-FR"/>
        </w:rPr>
        <w:tab/>
        <w:t>1 cm</w:t>
      </w:r>
      <w:r w:rsidRPr="00D46D1A">
        <w:rPr>
          <w:vertAlign w:val="superscript"/>
          <w:lang w:val="fr-FR"/>
        </w:rPr>
        <w:t>-1</w:t>
      </w:r>
      <w:r w:rsidRPr="00D46D1A">
        <w:rPr>
          <w:lang w:val="fr-FR"/>
        </w:rPr>
        <w:t xml:space="preserve"> res</w:t>
      </w:r>
      <w:r w:rsidRPr="00D46D1A">
        <w:rPr>
          <w:lang w:val="fr-FR"/>
        </w:rPr>
        <w:tab/>
        <w:t>signal 3.67</w:t>
      </w:r>
      <w:r w:rsidRPr="00D46D1A">
        <w:rPr>
          <w:lang w:val="fr-FR"/>
        </w:rPr>
        <w:br/>
        <w:t>p = 9.</w:t>
      </w:r>
      <w:r>
        <w:rPr>
          <w:lang w:val="fr-FR"/>
        </w:rPr>
        <w:t>1</w:t>
      </w:r>
      <w:r w:rsidRPr="00D46D1A">
        <w:rPr>
          <w:lang w:val="fr-FR"/>
        </w:rPr>
        <w:t xml:space="preserve"> x 10</w:t>
      </w:r>
      <w:r w:rsidRPr="00D46D1A">
        <w:rPr>
          <w:vertAlign w:val="superscript"/>
          <w:lang w:val="fr-FR"/>
        </w:rPr>
        <w:t>-8</w:t>
      </w:r>
      <w:r w:rsidRPr="00D46D1A">
        <w:rPr>
          <w:lang w:val="fr-FR"/>
        </w:rPr>
        <w:t xml:space="preserve"> mbar</w:t>
      </w:r>
      <w:r w:rsidRPr="00D46D1A">
        <w:rPr>
          <w:lang w:val="fr-FR"/>
        </w:rPr>
        <w:tab/>
        <w:t xml:space="preserve">T = 145K </w:t>
      </w:r>
    </w:p>
    <w:p w:rsidR="00EF43FE" w:rsidRPr="00C51891" w:rsidRDefault="00EF43FE" w:rsidP="00A400F7">
      <w:r w:rsidRPr="00C51891">
        <w:t>18 :30 MCT Detector refilled</w:t>
      </w:r>
    </w:p>
    <w:p w:rsidR="00EF43FE" w:rsidRPr="00D46D1A" w:rsidRDefault="00EF43FE" w:rsidP="00C51891">
      <w:pPr>
        <w:spacing w:after="0"/>
        <w:rPr>
          <w:b/>
        </w:rPr>
      </w:pPr>
      <w:r>
        <w:rPr>
          <w:b/>
        </w:rPr>
        <w:t>18:4</w:t>
      </w:r>
      <w:r w:rsidRPr="00D46D1A">
        <w:rPr>
          <w:b/>
        </w:rPr>
        <w:t>5</w:t>
      </w:r>
      <w:r w:rsidRPr="00D46D1A">
        <w:rPr>
          <w:b/>
        </w:rPr>
        <w:tab/>
      </w:r>
      <w:r w:rsidRPr="00D46D1A">
        <w:rPr>
          <w:b/>
          <w:color w:val="339966"/>
        </w:rPr>
        <w:t>ASW_2021_05_13_042</w:t>
      </w:r>
      <w:r>
        <w:rPr>
          <w:b/>
          <w:color w:val="339966"/>
        </w:rPr>
        <w:t>2</w:t>
      </w:r>
    </w:p>
    <w:p w:rsidR="00EF43FE" w:rsidRDefault="00EF43FE" w:rsidP="00C51891">
      <w:pPr>
        <w:ind w:left="720"/>
        <w:rPr>
          <w:lang w:val="fr-FR"/>
        </w:rPr>
      </w:pPr>
      <w:r w:rsidRPr="00C2208F">
        <w:rPr>
          <w:lang w:val="fr-FR"/>
        </w:rPr>
        <w:t>512 scans</w:t>
      </w:r>
      <w:r w:rsidRPr="00C2208F">
        <w:rPr>
          <w:lang w:val="fr-FR"/>
        </w:rPr>
        <w:tab/>
        <w:t>1 cm</w:t>
      </w:r>
      <w:r w:rsidRPr="00C2208F">
        <w:rPr>
          <w:vertAlign w:val="superscript"/>
          <w:lang w:val="fr-FR"/>
        </w:rPr>
        <w:t>-1</w:t>
      </w:r>
      <w:r w:rsidRPr="00C2208F">
        <w:rPr>
          <w:lang w:val="fr-FR"/>
        </w:rPr>
        <w:t xml:space="preserve"> res</w:t>
      </w:r>
      <w:r w:rsidRPr="00C2208F">
        <w:rPr>
          <w:lang w:val="fr-FR"/>
        </w:rPr>
        <w:tab/>
        <w:t>signal 3.67</w:t>
      </w:r>
      <w:r w:rsidRPr="00C2208F">
        <w:rPr>
          <w:lang w:val="fr-FR"/>
        </w:rPr>
        <w:br/>
        <w:t>p = 9.3 x 10</w:t>
      </w:r>
      <w:r w:rsidRPr="00C2208F">
        <w:rPr>
          <w:vertAlign w:val="superscript"/>
          <w:lang w:val="fr-FR"/>
        </w:rPr>
        <w:t>-8</w:t>
      </w:r>
      <w:r w:rsidRPr="00C2208F">
        <w:rPr>
          <w:lang w:val="fr-FR"/>
        </w:rPr>
        <w:t xml:space="preserve"> mbar</w:t>
      </w:r>
      <w:r w:rsidRPr="00C2208F">
        <w:rPr>
          <w:lang w:val="fr-FR"/>
        </w:rPr>
        <w:tab/>
        <w:t xml:space="preserve">T = 145K </w:t>
      </w:r>
    </w:p>
    <w:p w:rsidR="00EF43FE" w:rsidRPr="00124F4F" w:rsidRDefault="00EF43FE" w:rsidP="00C2208F">
      <w:r w:rsidRPr="00124F4F">
        <w:t>19 :00 Macro 100 scans exit at loop 77</w:t>
      </w:r>
      <w:r>
        <w:t xml:space="preserve"> up to scan 499</w:t>
      </w:r>
    </w:p>
    <w:p w:rsidR="00EF43FE" w:rsidRPr="00124F4F" w:rsidRDefault="00EF43FE" w:rsidP="00947E94">
      <w:r>
        <w:t>29/05 13: 00 Cryo off, heater off</w:t>
      </w:r>
    </w:p>
    <w:p w:rsidR="00EF43FE" w:rsidRPr="001145FF" w:rsidRDefault="00EF43FE" w:rsidP="00CF7A69">
      <w:pPr>
        <w:pStyle w:val="Heading1"/>
      </w:pPr>
      <w:r w:rsidRPr="001145FF">
        <w:t>End</w:t>
      </w:r>
    </w:p>
    <w:p w:rsidR="00EF43FE" w:rsidRPr="001145FF" w:rsidRDefault="00EF43FE" w:rsidP="005408DF"/>
    <w:p w:rsidR="00EF43FE" w:rsidRPr="001145FF" w:rsidRDefault="00EF43FE" w:rsidP="00CF7A69">
      <w:pPr>
        <w:pStyle w:val="Heading1"/>
      </w:pPr>
      <w:r w:rsidRPr="001145FF">
        <w:br w:type="page"/>
        <w:t>General info</w:t>
      </w:r>
    </w:p>
    <w:p w:rsidR="00EF43FE" w:rsidRPr="001145FF" w:rsidRDefault="00EF43FE" w:rsidP="003A7BE5">
      <w:pPr>
        <w:pStyle w:val="Heading2"/>
      </w:pPr>
      <w:r w:rsidRPr="001145FF">
        <w:t>Omnic save</w:t>
      </w:r>
    </w:p>
    <w:p w:rsidR="00EF43FE" w:rsidRDefault="00EF43FE" w:rsidP="005408DF">
      <w:r w:rsidRPr="001145FF">
        <w:t>Omni</w:t>
      </w:r>
      <w:r w:rsidRPr="00E52802">
        <w:t xml:space="preserve">c Autosave file location: </w:t>
      </w:r>
      <w:r w:rsidRPr="005408DF">
        <w:t>C:\My Documents\omnic\Autosave</w:t>
      </w:r>
    </w:p>
    <w:p w:rsidR="00EF43FE" w:rsidRPr="00A62E06" w:rsidRDefault="00EF43FE" w:rsidP="003A7BE5">
      <w:pPr>
        <w:pStyle w:val="Heading2"/>
      </w:pPr>
      <w:r>
        <w:t>Temperature controller</w:t>
      </w:r>
    </w:p>
    <w:p w:rsidR="00EF43FE" w:rsidRPr="00A62E06" w:rsidRDefault="00EF43FE" w:rsidP="00FA0398">
      <w:pPr>
        <w:pStyle w:val="Heading3"/>
      </w:pPr>
      <w:r w:rsidRPr="00A62E06">
        <w:t>To set the temperature:</w:t>
      </w:r>
    </w:p>
    <w:p w:rsidR="00EF43FE" w:rsidRDefault="00EF43FE" w:rsidP="005408DF">
      <w:r>
        <w:t>Press [SET] + {RAISE/LOWER] to enter the desire pressure in Kelvin; then press [AUTO]</w:t>
      </w:r>
    </w:p>
    <w:p w:rsidR="00EF43FE" w:rsidRPr="00A62E06" w:rsidRDefault="00EF43FE" w:rsidP="00FA0398">
      <w:pPr>
        <w:pStyle w:val="Heading3"/>
      </w:pPr>
      <w:r w:rsidRPr="00A62E06">
        <w:t>To turn off heater (not the controller):</w:t>
      </w:r>
    </w:p>
    <w:p w:rsidR="00EF43FE" w:rsidRDefault="00EF43FE" w:rsidP="005408DF">
      <w:r>
        <w:t>Press [MAN] under ‘Heater’ + [RAISE/LOWER] to reduce the heater voltage to 0.0 V</w:t>
      </w:r>
    </w:p>
    <w:p w:rsidR="00EF43FE" w:rsidRPr="00FA0398" w:rsidRDefault="00EF43FE" w:rsidP="00FA0398">
      <w:pPr>
        <w:pStyle w:val="Heading3"/>
      </w:pPr>
      <w:r w:rsidRPr="00FA0398">
        <w:t>PID</w:t>
      </w:r>
      <w:r>
        <w:t xml:space="preserve"> values</w:t>
      </w:r>
    </w:p>
    <w:p w:rsidR="00EF43FE" w:rsidRDefault="00EF43FE" w:rsidP="00FA0398">
      <w:r>
        <w:t>P = 2.5 I = 5.0 D = 0.0</w:t>
      </w:r>
    </w:p>
    <w:p w:rsidR="00EF43FE" w:rsidRDefault="00EF43FE" w:rsidP="005408DF"/>
    <w:p w:rsidR="00EF43FE" w:rsidRDefault="00EF43FE" w:rsidP="005408DF">
      <w:r>
        <w:t>Questions ?</w:t>
      </w:r>
    </w:p>
    <w:p w:rsidR="00EF43FE" w:rsidRDefault="00EF43FE" w:rsidP="005408DF">
      <w:r>
        <w:pict>
          <v:shape id="_x0000_i1083" type="#_x0000_t75" style="width:451.5pt;height:351.75pt">
            <v:imagedata r:id="rId63" o:title=""/>
          </v:shape>
        </w:pict>
      </w:r>
    </w:p>
    <w:p w:rsidR="00EF43FE" w:rsidRDefault="00EF43FE" w:rsidP="005408DF">
      <w:r>
        <w:t>Dangling bonds * 2 or CO2 signature</w:t>
      </w:r>
    </w:p>
    <w:p w:rsidR="00EF43FE" w:rsidRDefault="00EF43FE" w:rsidP="005408DF"/>
    <w:p w:rsidR="00EF43FE" w:rsidRDefault="00EF43FE" w:rsidP="005408DF">
      <w:r>
        <w:pict>
          <v:shape id="_x0000_i1084" type="#_x0000_t75" style="width:451.5pt;height:351.75pt">
            <v:imagedata r:id="rId64" o:title=""/>
          </v:shape>
        </w:pict>
      </w:r>
    </w:p>
    <w:p w:rsidR="00EF43FE" w:rsidRDefault="00EF43FE" w:rsidP="005408DF"/>
    <w:p w:rsidR="00EF43FE" w:rsidRDefault="00EF43FE" w:rsidP="0042025D">
      <w:pPr>
        <w:pStyle w:val="Heading1"/>
      </w:pPr>
      <w:r>
        <w:t>DATA Processing</w:t>
      </w:r>
    </w:p>
    <w:p w:rsidR="00EF43FE" w:rsidRDefault="00EF43FE" w:rsidP="0042025D"/>
    <w:p w:rsidR="00EF43FE" w:rsidRDefault="00EF43FE" w:rsidP="0042025D">
      <w:pPr>
        <w:pStyle w:val="Heading2"/>
      </w:pPr>
      <w:r>
        <w:t>16-09</w:t>
      </w:r>
    </w:p>
    <w:p w:rsidR="00EF43FE" w:rsidRPr="00F06AF1" w:rsidRDefault="00EF43FE" w:rsidP="00F06AF1">
      <w:r>
        <w:t>All Isotherms scans (3rd) – smoothed and auto baseline corrected</w:t>
      </w:r>
    </w:p>
    <w:p w:rsidR="00EF43FE" w:rsidRDefault="00EF43FE" w:rsidP="0042025D">
      <w:r>
        <w:pict>
          <v:shape id="_x0000_i1085" type="#_x0000_t75" style="width:451.5pt;height:351.75pt">
            <v:imagedata r:id="rId65" o:title=""/>
          </v:shape>
        </w:pict>
      </w:r>
    </w:p>
    <w:p w:rsidR="00EF43FE" w:rsidRDefault="00EF43FE" w:rsidP="001F58A7">
      <w:pPr>
        <w:pStyle w:val="Heading2"/>
      </w:pPr>
      <w:r>
        <w:t>28-09</w:t>
      </w:r>
    </w:p>
    <w:p w:rsidR="00EF43FE" w:rsidRPr="00F06AF1" w:rsidRDefault="00EF43FE" w:rsidP="001F58A7">
      <w:r>
        <w:t>All Isotherms scans (4th) – smoothed and auto baseline corrected</w:t>
      </w:r>
    </w:p>
    <w:p w:rsidR="00EF43FE" w:rsidRDefault="00EF43FE" w:rsidP="0042025D"/>
    <w:p w:rsidR="00EF43FE" w:rsidRPr="0042025D" w:rsidRDefault="00EF43FE" w:rsidP="0042025D">
      <w:r>
        <w:pict>
          <v:shape id="_x0000_i1086" type="#_x0000_t75" style="width:451.5pt;height:351.75pt">
            <v:imagedata r:id="rId66" o:title=""/>
          </v:shape>
        </w:pict>
      </w:r>
    </w:p>
    <w:sectPr w:rsidR="00EF43FE" w:rsidRPr="0042025D" w:rsidSect="00B47E7D">
      <w:headerReference w:type="default" r:id="rId67"/>
      <w:pgSz w:w="11906" w:h="16838"/>
      <w:pgMar w:top="14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43FE" w:rsidRDefault="00EF43FE" w:rsidP="00445C7A">
      <w:pPr>
        <w:spacing w:after="0" w:line="240" w:lineRule="auto"/>
      </w:pPr>
      <w:r>
        <w:separator/>
      </w:r>
    </w:p>
  </w:endnote>
  <w:endnote w:type="continuationSeparator" w:id="0">
    <w:p w:rsidR="00EF43FE" w:rsidRDefault="00EF43FE" w:rsidP="00445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Kartik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43FE" w:rsidRDefault="00EF43FE" w:rsidP="00445C7A">
      <w:pPr>
        <w:spacing w:after="0" w:line="240" w:lineRule="auto"/>
      </w:pPr>
      <w:r>
        <w:separator/>
      </w:r>
    </w:p>
  </w:footnote>
  <w:footnote w:type="continuationSeparator" w:id="0">
    <w:p w:rsidR="00EF43FE" w:rsidRDefault="00EF43FE" w:rsidP="00445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0A0"/>
    </w:tblPr>
    <w:tblGrid>
      <w:gridCol w:w="7988"/>
      <w:gridCol w:w="1153"/>
    </w:tblGrid>
    <w:tr w:rsidR="00EF43FE" w:rsidRPr="00C974EE">
      <w:trPr>
        <w:trHeight w:val="288"/>
      </w:trPr>
      <w:tc>
        <w:tcPr>
          <w:tcW w:w="7765" w:type="dxa"/>
          <w:tcBorders>
            <w:bottom w:val="single" w:sz="18" w:space="0" w:color="808080"/>
          </w:tcBorders>
        </w:tcPr>
        <w:p w:rsidR="00EF43FE" w:rsidRPr="00445C7A" w:rsidRDefault="00EF43FE" w:rsidP="00445C7A">
          <w:pPr>
            <w:pStyle w:val="Header"/>
            <w:jc w:val="right"/>
            <w:rPr>
              <w:rFonts w:ascii="Cambria" w:hAnsi="Cambria"/>
              <w:sz w:val="24"/>
              <w:szCs w:val="36"/>
            </w:rPr>
          </w:pPr>
          <w:r w:rsidRPr="00445C7A">
            <w:rPr>
              <w:rFonts w:ascii="Cambria" w:hAnsi="Cambria"/>
              <w:sz w:val="24"/>
              <w:szCs w:val="36"/>
            </w:rPr>
            <w:t>HV Chamber eLabBook</w:t>
          </w:r>
        </w:p>
      </w:tc>
      <w:tc>
        <w:tcPr>
          <w:tcW w:w="1105" w:type="dxa"/>
          <w:tcBorders>
            <w:bottom w:val="single" w:sz="18" w:space="0" w:color="808080"/>
          </w:tcBorders>
        </w:tcPr>
        <w:p w:rsidR="00EF43FE" w:rsidRPr="00445C7A" w:rsidRDefault="00EF43FE" w:rsidP="005A0AED">
          <w:pPr>
            <w:pStyle w:val="Header"/>
            <w:rPr>
              <w:rFonts w:ascii="Cambria" w:hAnsi="Cambria"/>
              <w:b/>
              <w:bCs/>
              <w:color w:val="4F81BD"/>
              <w:sz w:val="24"/>
              <w:szCs w:val="36"/>
            </w:rPr>
          </w:pPr>
          <w:r>
            <w:rPr>
              <w:rFonts w:ascii="Cambria" w:hAnsi="Cambria"/>
              <w:b/>
              <w:bCs/>
              <w:color w:val="4F81BD"/>
              <w:sz w:val="24"/>
              <w:szCs w:val="36"/>
            </w:rPr>
            <w:t>2020</w:t>
          </w:r>
        </w:p>
      </w:tc>
    </w:tr>
  </w:tbl>
  <w:p w:rsidR="00EF43FE" w:rsidRDefault="00EF43F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3AECB1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68B8B58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00FC29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8C4223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7924F02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285B1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1CEFAF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26CE6F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C44E0D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6FB60A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B615E5"/>
    <w:multiLevelType w:val="hybridMultilevel"/>
    <w:tmpl w:val="C48A6022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6540493"/>
    <w:multiLevelType w:val="hybridMultilevel"/>
    <w:tmpl w:val="1C3A2B94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EF630FC"/>
    <w:multiLevelType w:val="hybridMultilevel"/>
    <w:tmpl w:val="6A107606"/>
    <w:lvl w:ilvl="0" w:tplc="DDD26704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C67C0A"/>
    <w:multiLevelType w:val="hybridMultilevel"/>
    <w:tmpl w:val="81341DF0"/>
    <w:lvl w:ilvl="0" w:tplc="5E869B40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3B590C"/>
    <w:multiLevelType w:val="hybridMultilevel"/>
    <w:tmpl w:val="12E092D8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5BEF2EBC"/>
    <w:multiLevelType w:val="hybridMultilevel"/>
    <w:tmpl w:val="BF12BE2A"/>
    <w:lvl w:ilvl="0" w:tplc="1F9E491A">
      <w:start w:val="126"/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9ED7819"/>
    <w:multiLevelType w:val="hybridMultilevel"/>
    <w:tmpl w:val="27DEC070"/>
    <w:lvl w:ilvl="0" w:tplc="62F2517A">
      <w:start w:val="51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15"/>
  </w:num>
  <w:num w:numId="4">
    <w:abstractNumId w:val="13"/>
  </w:num>
  <w:num w:numId="5">
    <w:abstractNumId w:val="11"/>
  </w:num>
  <w:num w:numId="6">
    <w:abstractNumId w:val="12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36754"/>
    <w:rsid w:val="000001E0"/>
    <w:rsid w:val="00000FE0"/>
    <w:rsid w:val="000011D5"/>
    <w:rsid w:val="0000283F"/>
    <w:rsid w:val="00002B27"/>
    <w:rsid w:val="000030F5"/>
    <w:rsid w:val="00003547"/>
    <w:rsid w:val="0000368B"/>
    <w:rsid w:val="000050E6"/>
    <w:rsid w:val="000052AC"/>
    <w:rsid w:val="00006A63"/>
    <w:rsid w:val="0001132D"/>
    <w:rsid w:val="000118FB"/>
    <w:rsid w:val="00012D7D"/>
    <w:rsid w:val="000134FE"/>
    <w:rsid w:val="00013DE1"/>
    <w:rsid w:val="0001498F"/>
    <w:rsid w:val="000149EE"/>
    <w:rsid w:val="00014B54"/>
    <w:rsid w:val="0001530F"/>
    <w:rsid w:val="000171EF"/>
    <w:rsid w:val="00017695"/>
    <w:rsid w:val="00021772"/>
    <w:rsid w:val="00021E02"/>
    <w:rsid w:val="0002233E"/>
    <w:rsid w:val="00022380"/>
    <w:rsid w:val="0002254E"/>
    <w:rsid w:val="0002284B"/>
    <w:rsid w:val="00023D7D"/>
    <w:rsid w:val="00024D33"/>
    <w:rsid w:val="00024E58"/>
    <w:rsid w:val="00025011"/>
    <w:rsid w:val="0002573E"/>
    <w:rsid w:val="00025E59"/>
    <w:rsid w:val="0002687E"/>
    <w:rsid w:val="0002692E"/>
    <w:rsid w:val="0002729B"/>
    <w:rsid w:val="00030449"/>
    <w:rsid w:val="0003081F"/>
    <w:rsid w:val="0003198E"/>
    <w:rsid w:val="000336F5"/>
    <w:rsid w:val="000339E8"/>
    <w:rsid w:val="00033FA4"/>
    <w:rsid w:val="0003474D"/>
    <w:rsid w:val="00034E6A"/>
    <w:rsid w:val="00036183"/>
    <w:rsid w:val="0003679B"/>
    <w:rsid w:val="00036AB0"/>
    <w:rsid w:val="00041E06"/>
    <w:rsid w:val="0004203A"/>
    <w:rsid w:val="000457DF"/>
    <w:rsid w:val="00045856"/>
    <w:rsid w:val="00045CED"/>
    <w:rsid w:val="00045EC8"/>
    <w:rsid w:val="000465AB"/>
    <w:rsid w:val="00046DDA"/>
    <w:rsid w:val="000478AE"/>
    <w:rsid w:val="00047AE6"/>
    <w:rsid w:val="00047CB5"/>
    <w:rsid w:val="000501F8"/>
    <w:rsid w:val="00050B18"/>
    <w:rsid w:val="0005139E"/>
    <w:rsid w:val="00051794"/>
    <w:rsid w:val="00052324"/>
    <w:rsid w:val="00052C66"/>
    <w:rsid w:val="00053D13"/>
    <w:rsid w:val="00054378"/>
    <w:rsid w:val="00054761"/>
    <w:rsid w:val="00056DE5"/>
    <w:rsid w:val="0006035F"/>
    <w:rsid w:val="00060A72"/>
    <w:rsid w:val="00061ED0"/>
    <w:rsid w:val="000620E4"/>
    <w:rsid w:val="00062488"/>
    <w:rsid w:val="00063D02"/>
    <w:rsid w:val="00063E8D"/>
    <w:rsid w:val="00064050"/>
    <w:rsid w:val="00065226"/>
    <w:rsid w:val="00065246"/>
    <w:rsid w:val="00065663"/>
    <w:rsid w:val="000659DA"/>
    <w:rsid w:val="00065B52"/>
    <w:rsid w:val="000660FD"/>
    <w:rsid w:val="00066C38"/>
    <w:rsid w:val="00066E82"/>
    <w:rsid w:val="00067738"/>
    <w:rsid w:val="0006786C"/>
    <w:rsid w:val="000679A0"/>
    <w:rsid w:val="00070DD3"/>
    <w:rsid w:val="0007119A"/>
    <w:rsid w:val="0007150A"/>
    <w:rsid w:val="00071E9E"/>
    <w:rsid w:val="0007237B"/>
    <w:rsid w:val="00072514"/>
    <w:rsid w:val="00072776"/>
    <w:rsid w:val="00072F69"/>
    <w:rsid w:val="00073985"/>
    <w:rsid w:val="000740BA"/>
    <w:rsid w:val="00074ED3"/>
    <w:rsid w:val="00076E14"/>
    <w:rsid w:val="000772BD"/>
    <w:rsid w:val="00077327"/>
    <w:rsid w:val="0008013C"/>
    <w:rsid w:val="0008038F"/>
    <w:rsid w:val="0008048C"/>
    <w:rsid w:val="0008103B"/>
    <w:rsid w:val="00081074"/>
    <w:rsid w:val="00081AAC"/>
    <w:rsid w:val="000842D0"/>
    <w:rsid w:val="00085C1F"/>
    <w:rsid w:val="00086E71"/>
    <w:rsid w:val="00086FE8"/>
    <w:rsid w:val="000872A2"/>
    <w:rsid w:val="00087666"/>
    <w:rsid w:val="000907F4"/>
    <w:rsid w:val="0009173C"/>
    <w:rsid w:val="0009179D"/>
    <w:rsid w:val="00092B1F"/>
    <w:rsid w:val="00093A7F"/>
    <w:rsid w:val="00093A8B"/>
    <w:rsid w:val="00093C0F"/>
    <w:rsid w:val="00094284"/>
    <w:rsid w:val="00095447"/>
    <w:rsid w:val="000958B4"/>
    <w:rsid w:val="00095EC4"/>
    <w:rsid w:val="000978BF"/>
    <w:rsid w:val="00097D42"/>
    <w:rsid w:val="00097E00"/>
    <w:rsid w:val="000A085E"/>
    <w:rsid w:val="000A0A56"/>
    <w:rsid w:val="000A122A"/>
    <w:rsid w:val="000A1DFA"/>
    <w:rsid w:val="000A1E43"/>
    <w:rsid w:val="000A1FBC"/>
    <w:rsid w:val="000A2391"/>
    <w:rsid w:val="000A3545"/>
    <w:rsid w:val="000A3BF5"/>
    <w:rsid w:val="000A417E"/>
    <w:rsid w:val="000A42ED"/>
    <w:rsid w:val="000A464C"/>
    <w:rsid w:val="000A4BA5"/>
    <w:rsid w:val="000A5C95"/>
    <w:rsid w:val="000A6025"/>
    <w:rsid w:val="000A6A1D"/>
    <w:rsid w:val="000A6A8F"/>
    <w:rsid w:val="000B036A"/>
    <w:rsid w:val="000B0AD6"/>
    <w:rsid w:val="000B167B"/>
    <w:rsid w:val="000B2BD9"/>
    <w:rsid w:val="000B4607"/>
    <w:rsid w:val="000B461D"/>
    <w:rsid w:val="000B48D1"/>
    <w:rsid w:val="000B4A57"/>
    <w:rsid w:val="000B4A61"/>
    <w:rsid w:val="000B5907"/>
    <w:rsid w:val="000B6BF8"/>
    <w:rsid w:val="000B716E"/>
    <w:rsid w:val="000B7DB9"/>
    <w:rsid w:val="000C0185"/>
    <w:rsid w:val="000C084F"/>
    <w:rsid w:val="000C3379"/>
    <w:rsid w:val="000C44D3"/>
    <w:rsid w:val="000C4AB3"/>
    <w:rsid w:val="000C4ED9"/>
    <w:rsid w:val="000C55F4"/>
    <w:rsid w:val="000C7782"/>
    <w:rsid w:val="000C77E2"/>
    <w:rsid w:val="000D014A"/>
    <w:rsid w:val="000D03DB"/>
    <w:rsid w:val="000D0675"/>
    <w:rsid w:val="000D08D0"/>
    <w:rsid w:val="000D16D7"/>
    <w:rsid w:val="000D1C8B"/>
    <w:rsid w:val="000D28A7"/>
    <w:rsid w:val="000D3E63"/>
    <w:rsid w:val="000D4DE4"/>
    <w:rsid w:val="000D5E3A"/>
    <w:rsid w:val="000D63E1"/>
    <w:rsid w:val="000D6451"/>
    <w:rsid w:val="000D6F86"/>
    <w:rsid w:val="000D7605"/>
    <w:rsid w:val="000D76F4"/>
    <w:rsid w:val="000E02A0"/>
    <w:rsid w:val="000E1DBA"/>
    <w:rsid w:val="000E28BB"/>
    <w:rsid w:val="000E30FF"/>
    <w:rsid w:val="000E3617"/>
    <w:rsid w:val="000E419B"/>
    <w:rsid w:val="000E5167"/>
    <w:rsid w:val="000E5D44"/>
    <w:rsid w:val="000E5D72"/>
    <w:rsid w:val="000E5FB6"/>
    <w:rsid w:val="000E619C"/>
    <w:rsid w:val="000F01D3"/>
    <w:rsid w:val="000F0405"/>
    <w:rsid w:val="000F06C9"/>
    <w:rsid w:val="000F19AF"/>
    <w:rsid w:val="000F4534"/>
    <w:rsid w:val="000F511F"/>
    <w:rsid w:val="000F7BE2"/>
    <w:rsid w:val="000F7DDA"/>
    <w:rsid w:val="00100A32"/>
    <w:rsid w:val="00100BB7"/>
    <w:rsid w:val="00100DB0"/>
    <w:rsid w:val="00101C8A"/>
    <w:rsid w:val="00102578"/>
    <w:rsid w:val="0010257D"/>
    <w:rsid w:val="001026C1"/>
    <w:rsid w:val="0010305D"/>
    <w:rsid w:val="0010400B"/>
    <w:rsid w:val="00106DAB"/>
    <w:rsid w:val="0010784E"/>
    <w:rsid w:val="001101EE"/>
    <w:rsid w:val="00111EC3"/>
    <w:rsid w:val="00112CB5"/>
    <w:rsid w:val="00113418"/>
    <w:rsid w:val="001145FF"/>
    <w:rsid w:val="001177C1"/>
    <w:rsid w:val="00117DF1"/>
    <w:rsid w:val="00120287"/>
    <w:rsid w:val="001214DF"/>
    <w:rsid w:val="00121C7D"/>
    <w:rsid w:val="00121F8A"/>
    <w:rsid w:val="001228B8"/>
    <w:rsid w:val="00123700"/>
    <w:rsid w:val="00124F4F"/>
    <w:rsid w:val="001256E0"/>
    <w:rsid w:val="00125846"/>
    <w:rsid w:val="001260F3"/>
    <w:rsid w:val="00126888"/>
    <w:rsid w:val="001273FF"/>
    <w:rsid w:val="00131833"/>
    <w:rsid w:val="00131D93"/>
    <w:rsid w:val="0013207E"/>
    <w:rsid w:val="00132BDE"/>
    <w:rsid w:val="00132E51"/>
    <w:rsid w:val="001338AD"/>
    <w:rsid w:val="0013431C"/>
    <w:rsid w:val="00134CEC"/>
    <w:rsid w:val="00135399"/>
    <w:rsid w:val="001353B2"/>
    <w:rsid w:val="00135B61"/>
    <w:rsid w:val="001363AD"/>
    <w:rsid w:val="0013669F"/>
    <w:rsid w:val="00136E9B"/>
    <w:rsid w:val="0014035D"/>
    <w:rsid w:val="001405EA"/>
    <w:rsid w:val="00141B8E"/>
    <w:rsid w:val="00141C04"/>
    <w:rsid w:val="00142181"/>
    <w:rsid w:val="001422FA"/>
    <w:rsid w:val="00143126"/>
    <w:rsid w:val="0014410F"/>
    <w:rsid w:val="00147280"/>
    <w:rsid w:val="00150A11"/>
    <w:rsid w:val="001513B0"/>
    <w:rsid w:val="00151673"/>
    <w:rsid w:val="00153662"/>
    <w:rsid w:val="00153A50"/>
    <w:rsid w:val="001550D2"/>
    <w:rsid w:val="00155B1F"/>
    <w:rsid w:val="00156184"/>
    <w:rsid w:val="00156B99"/>
    <w:rsid w:val="00156DA5"/>
    <w:rsid w:val="00156FEF"/>
    <w:rsid w:val="00157A6D"/>
    <w:rsid w:val="001600B7"/>
    <w:rsid w:val="001605B2"/>
    <w:rsid w:val="001611E7"/>
    <w:rsid w:val="001624D3"/>
    <w:rsid w:val="001633E7"/>
    <w:rsid w:val="00163A00"/>
    <w:rsid w:val="00163A9F"/>
    <w:rsid w:val="00163B4C"/>
    <w:rsid w:val="00163BE7"/>
    <w:rsid w:val="001657AC"/>
    <w:rsid w:val="0016746A"/>
    <w:rsid w:val="00167881"/>
    <w:rsid w:val="00170503"/>
    <w:rsid w:val="00170521"/>
    <w:rsid w:val="001706BB"/>
    <w:rsid w:val="00170DA0"/>
    <w:rsid w:val="001720E3"/>
    <w:rsid w:val="00172286"/>
    <w:rsid w:val="00173842"/>
    <w:rsid w:val="00173DBC"/>
    <w:rsid w:val="0017438E"/>
    <w:rsid w:val="001746AC"/>
    <w:rsid w:val="00174DAB"/>
    <w:rsid w:val="00174ED4"/>
    <w:rsid w:val="001759FC"/>
    <w:rsid w:val="001761E1"/>
    <w:rsid w:val="001762D4"/>
    <w:rsid w:val="00176BAD"/>
    <w:rsid w:val="00177341"/>
    <w:rsid w:val="001815E2"/>
    <w:rsid w:val="00181DA6"/>
    <w:rsid w:val="00182FCD"/>
    <w:rsid w:val="00183EAD"/>
    <w:rsid w:val="00184CDA"/>
    <w:rsid w:val="0018523F"/>
    <w:rsid w:val="0018697D"/>
    <w:rsid w:val="00186C48"/>
    <w:rsid w:val="00187407"/>
    <w:rsid w:val="00191056"/>
    <w:rsid w:val="0019174C"/>
    <w:rsid w:val="00191FBB"/>
    <w:rsid w:val="00192206"/>
    <w:rsid w:val="00194BA8"/>
    <w:rsid w:val="00195ABE"/>
    <w:rsid w:val="00195B9E"/>
    <w:rsid w:val="00195F0C"/>
    <w:rsid w:val="00196328"/>
    <w:rsid w:val="00196780"/>
    <w:rsid w:val="00197390"/>
    <w:rsid w:val="001A091D"/>
    <w:rsid w:val="001A09A3"/>
    <w:rsid w:val="001A0FBA"/>
    <w:rsid w:val="001A1776"/>
    <w:rsid w:val="001A18CA"/>
    <w:rsid w:val="001A1A4A"/>
    <w:rsid w:val="001A1DE7"/>
    <w:rsid w:val="001A1EBE"/>
    <w:rsid w:val="001A1FCB"/>
    <w:rsid w:val="001A2479"/>
    <w:rsid w:val="001A3A1D"/>
    <w:rsid w:val="001A4200"/>
    <w:rsid w:val="001A454F"/>
    <w:rsid w:val="001A48FA"/>
    <w:rsid w:val="001A5B4B"/>
    <w:rsid w:val="001A7886"/>
    <w:rsid w:val="001A7F91"/>
    <w:rsid w:val="001B0215"/>
    <w:rsid w:val="001B05CD"/>
    <w:rsid w:val="001B100C"/>
    <w:rsid w:val="001B1474"/>
    <w:rsid w:val="001B1712"/>
    <w:rsid w:val="001B1F38"/>
    <w:rsid w:val="001B34D3"/>
    <w:rsid w:val="001B366E"/>
    <w:rsid w:val="001B3F19"/>
    <w:rsid w:val="001B40A3"/>
    <w:rsid w:val="001B4C3D"/>
    <w:rsid w:val="001B4C55"/>
    <w:rsid w:val="001B5DA5"/>
    <w:rsid w:val="001B6113"/>
    <w:rsid w:val="001B688E"/>
    <w:rsid w:val="001C026F"/>
    <w:rsid w:val="001C0683"/>
    <w:rsid w:val="001C069F"/>
    <w:rsid w:val="001C0F8A"/>
    <w:rsid w:val="001C114E"/>
    <w:rsid w:val="001C1883"/>
    <w:rsid w:val="001C1EDF"/>
    <w:rsid w:val="001C385D"/>
    <w:rsid w:val="001C4700"/>
    <w:rsid w:val="001C4BFE"/>
    <w:rsid w:val="001C519B"/>
    <w:rsid w:val="001C63C7"/>
    <w:rsid w:val="001C6E97"/>
    <w:rsid w:val="001C6EE1"/>
    <w:rsid w:val="001C7A30"/>
    <w:rsid w:val="001D050F"/>
    <w:rsid w:val="001D0A7D"/>
    <w:rsid w:val="001D0B49"/>
    <w:rsid w:val="001D1064"/>
    <w:rsid w:val="001D354D"/>
    <w:rsid w:val="001D46E2"/>
    <w:rsid w:val="001D48DF"/>
    <w:rsid w:val="001D4DF7"/>
    <w:rsid w:val="001D52F2"/>
    <w:rsid w:val="001D5682"/>
    <w:rsid w:val="001E1241"/>
    <w:rsid w:val="001E1812"/>
    <w:rsid w:val="001E21C7"/>
    <w:rsid w:val="001E23AC"/>
    <w:rsid w:val="001E2CD5"/>
    <w:rsid w:val="001E4C4D"/>
    <w:rsid w:val="001E5D59"/>
    <w:rsid w:val="001E5E8E"/>
    <w:rsid w:val="001E65CB"/>
    <w:rsid w:val="001E6D2C"/>
    <w:rsid w:val="001E7F43"/>
    <w:rsid w:val="001F038F"/>
    <w:rsid w:val="001F09CD"/>
    <w:rsid w:val="001F1A80"/>
    <w:rsid w:val="001F1D39"/>
    <w:rsid w:val="001F2B95"/>
    <w:rsid w:val="001F2CC4"/>
    <w:rsid w:val="001F58A7"/>
    <w:rsid w:val="001F5DA7"/>
    <w:rsid w:val="001F5DFD"/>
    <w:rsid w:val="001F6BD4"/>
    <w:rsid w:val="001F7629"/>
    <w:rsid w:val="001F7D4B"/>
    <w:rsid w:val="001F7DB7"/>
    <w:rsid w:val="001F7DBC"/>
    <w:rsid w:val="00200BDB"/>
    <w:rsid w:val="002027F8"/>
    <w:rsid w:val="00203BFB"/>
    <w:rsid w:val="00205582"/>
    <w:rsid w:val="00206150"/>
    <w:rsid w:val="00206A49"/>
    <w:rsid w:val="00210A99"/>
    <w:rsid w:val="00211159"/>
    <w:rsid w:val="00211706"/>
    <w:rsid w:val="00211CE0"/>
    <w:rsid w:val="00211D17"/>
    <w:rsid w:val="0021210D"/>
    <w:rsid w:val="00213E8D"/>
    <w:rsid w:val="00213EF4"/>
    <w:rsid w:val="0021792E"/>
    <w:rsid w:val="00217A9D"/>
    <w:rsid w:val="002204AC"/>
    <w:rsid w:val="00220F1B"/>
    <w:rsid w:val="002222C7"/>
    <w:rsid w:val="00222379"/>
    <w:rsid w:val="00222419"/>
    <w:rsid w:val="0022296D"/>
    <w:rsid w:val="0022346C"/>
    <w:rsid w:val="00223F7B"/>
    <w:rsid w:val="0022480F"/>
    <w:rsid w:val="00224972"/>
    <w:rsid w:val="00224B1C"/>
    <w:rsid w:val="0022673D"/>
    <w:rsid w:val="002301F3"/>
    <w:rsid w:val="0023029C"/>
    <w:rsid w:val="00230B30"/>
    <w:rsid w:val="00231327"/>
    <w:rsid w:val="002317D5"/>
    <w:rsid w:val="00231AAB"/>
    <w:rsid w:val="00232ED6"/>
    <w:rsid w:val="00234899"/>
    <w:rsid w:val="00235DD6"/>
    <w:rsid w:val="00236754"/>
    <w:rsid w:val="002369D2"/>
    <w:rsid w:val="00236DB0"/>
    <w:rsid w:val="00237B7D"/>
    <w:rsid w:val="002408B5"/>
    <w:rsid w:val="0024221B"/>
    <w:rsid w:val="0024323E"/>
    <w:rsid w:val="00243DC8"/>
    <w:rsid w:val="002445FD"/>
    <w:rsid w:val="00244716"/>
    <w:rsid w:val="00245336"/>
    <w:rsid w:val="00245517"/>
    <w:rsid w:val="0024595B"/>
    <w:rsid w:val="002459B8"/>
    <w:rsid w:val="00245EC0"/>
    <w:rsid w:val="002474C2"/>
    <w:rsid w:val="00247B98"/>
    <w:rsid w:val="002505FB"/>
    <w:rsid w:val="002511DB"/>
    <w:rsid w:val="00252199"/>
    <w:rsid w:val="002536A2"/>
    <w:rsid w:val="002540BE"/>
    <w:rsid w:val="002541B4"/>
    <w:rsid w:val="002545BC"/>
    <w:rsid w:val="00254ADC"/>
    <w:rsid w:val="00255E38"/>
    <w:rsid w:val="00255FDD"/>
    <w:rsid w:val="002610A7"/>
    <w:rsid w:val="00261A36"/>
    <w:rsid w:val="00263A6D"/>
    <w:rsid w:val="002640DE"/>
    <w:rsid w:val="00265638"/>
    <w:rsid w:val="0026677A"/>
    <w:rsid w:val="00266793"/>
    <w:rsid w:val="00270B52"/>
    <w:rsid w:val="002712A4"/>
    <w:rsid w:val="00271CAB"/>
    <w:rsid w:val="00271E93"/>
    <w:rsid w:val="00272FE5"/>
    <w:rsid w:val="00273709"/>
    <w:rsid w:val="00273A0A"/>
    <w:rsid w:val="00273C85"/>
    <w:rsid w:val="002747E2"/>
    <w:rsid w:val="00275AD9"/>
    <w:rsid w:val="0027617E"/>
    <w:rsid w:val="00277ACC"/>
    <w:rsid w:val="00280967"/>
    <w:rsid w:val="00280C9A"/>
    <w:rsid w:val="00281086"/>
    <w:rsid w:val="0028216B"/>
    <w:rsid w:val="00282900"/>
    <w:rsid w:val="002831DD"/>
    <w:rsid w:val="00283A10"/>
    <w:rsid w:val="00284B6F"/>
    <w:rsid w:val="002862F8"/>
    <w:rsid w:val="002866E8"/>
    <w:rsid w:val="00286BDF"/>
    <w:rsid w:val="0028721A"/>
    <w:rsid w:val="00287723"/>
    <w:rsid w:val="00287A7E"/>
    <w:rsid w:val="00290F3E"/>
    <w:rsid w:val="002922C4"/>
    <w:rsid w:val="00293AAB"/>
    <w:rsid w:val="002953A1"/>
    <w:rsid w:val="00295E5F"/>
    <w:rsid w:val="00295F89"/>
    <w:rsid w:val="0029739B"/>
    <w:rsid w:val="002A009E"/>
    <w:rsid w:val="002A085D"/>
    <w:rsid w:val="002A11E1"/>
    <w:rsid w:val="002A2035"/>
    <w:rsid w:val="002A25F7"/>
    <w:rsid w:val="002A3457"/>
    <w:rsid w:val="002A4489"/>
    <w:rsid w:val="002A5A3A"/>
    <w:rsid w:val="002A5B3C"/>
    <w:rsid w:val="002A5CC9"/>
    <w:rsid w:val="002A64D5"/>
    <w:rsid w:val="002B0C64"/>
    <w:rsid w:val="002B30B1"/>
    <w:rsid w:val="002B3FA7"/>
    <w:rsid w:val="002B4166"/>
    <w:rsid w:val="002B4EF6"/>
    <w:rsid w:val="002B5FF2"/>
    <w:rsid w:val="002B7319"/>
    <w:rsid w:val="002B76FF"/>
    <w:rsid w:val="002B79A2"/>
    <w:rsid w:val="002C024E"/>
    <w:rsid w:val="002C02DC"/>
    <w:rsid w:val="002C03D6"/>
    <w:rsid w:val="002C0489"/>
    <w:rsid w:val="002C0490"/>
    <w:rsid w:val="002C091E"/>
    <w:rsid w:val="002C14C3"/>
    <w:rsid w:val="002C1D90"/>
    <w:rsid w:val="002C3977"/>
    <w:rsid w:val="002C401D"/>
    <w:rsid w:val="002C423F"/>
    <w:rsid w:val="002C4AC3"/>
    <w:rsid w:val="002C502E"/>
    <w:rsid w:val="002C5722"/>
    <w:rsid w:val="002C6038"/>
    <w:rsid w:val="002C68F7"/>
    <w:rsid w:val="002C7A6D"/>
    <w:rsid w:val="002C7C9B"/>
    <w:rsid w:val="002D0143"/>
    <w:rsid w:val="002D1CED"/>
    <w:rsid w:val="002D225F"/>
    <w:rsid w:val="002D2ED7"/>
    <w:rsid w:val="002D3E0C"/>
    <w:rsid w:val="002D4219"/>
    <w:rsid w:val="002D4329"/>
    <w:rsid w:val="002D474B"/>
    <w:rsid w:val="002D5B33"/>
    <w:rsid w:val="002D68CB"/>
    <w:rsid w:val="002D7D38"/>
    <w:rsid w:val="002E06F8"/>
    <w:rsid w:val="002E0DCA"/>
    <w:rsid w:val="002E1281"/>
    <w:rsid w:val="002E1480"/>
    <w:rsid w:val="002E3384"/>
    <w:rsid w:val="002E33B4"/>
    <w:rsid w:val="002E3998"/>
    <w:rsid w:val="002E3C4D"/>
    <w:rsid w:val="002E4196"/>
    <w:rsid w:val="002E5A37"/>
    <w:rsid w:val="002E5ECF"/>
    <w:rsid w:val="002E65D9"/>
    <w:rsid w:val="002E6940"/>
    <w:rsid w:val="002E6F3F"/>
    <w:rsid w:val="002E7D1E"/>
    <w:rsid w:val="002F08FF"/>
    <w:rsid w:val="002F0BEE"/>
    <w:rsid w:val="002F0D63"/>
    <w:rsid w:val="002F0E05"/>
    <w:rsid w:val="002F2794"/>
    <w:rsid w:val="002F2E80"/>
    <w:rsid w:val="002F2F17"/>
    <w:rsid w:val="002F310D"/>
    <w:rsid w:val="002F3663"/>
    <w:rsid w:val="002F3FC5"/>
    <w:rsid w:val="002F66C4"/>
    <w:rsid w:val="002F69E4"/>
    <w:rsid w:val="003008F8"/>
    <w:rsid w:val="00300B28"/>
    <w:rsid w:val="00301CA8"/>
    <w:rsid w:val="00303319"/>
    <w:rsid w:val="003034F3"/>
    <w:rsid w:val="003040E7"/>
    <w:rsid w:val="00305968"/>
    <w:rsid w:val="00307C42"/>
    <w:rsid w:val="003115AA"/>
    <w:rsid w:val="00311880"/>
    <w:rsid w:val="00312336"/>
    <w:rsid w:val="003124A4"/>
    <w:rsid w:val="00313844"/>
    <w:rsid w:val="003141B6"/>
    <w:rsid w:val="00314986"/>
    <w:rsid w:val="003166AF"/>
    <w:rsid w:val="00316FAE"/>
    <w:rsid w:val="00320C11"/>
    <w:rsid w:val="00320CA0"/>
    <w:rsid w:val="00320DCC"/>
    <w:rsid w:val="00321B05"/>
    <w:rsid w:val="00323662"/>
    <w:rsid w:val="003241AA"/>
    <w:rsid w:val="003245A9"/>
    <w:rsid w:val="00324AD0"/>
    <w:rsid w:val="0032552F"/>
    <w:rsid w:val="0032561B"/>
    <w:rsid w:val="00326350"/>
    <w:rsid w:val="0032779F"/>
    <w:rsid w:val="00327A78"/>
    <w:rsid w:val="00327BFD"/>
    <w:rsid w:val="003312DA"/>
    <w:rsid w:val="00331766"/>
    <w:rsid w:val="003322F9"/>
    <w:rsid w:val="00332621"/>
    <w:rsid w:val="00332C17"/>
    <w:rsid w:val="00333C7B"/>
    <w:rsid w:val="00334C7E"/>
    <w:rsid w:val="00335FB4"/>
    <w:rsid w:val="00335FC8"/>
    <w:rsid w:val="003364F2"/>
    <w:rsid w:val="00336A00"/>
    <w:rsid w:val="00336EB3"/>
    <w:rsid w:val="00336F3C"/>
    <w:rsid w:val="00337E35"/>
    <w:rsid w:val="0034259C"/>
    <w:rsid w:val="00342DB7"/>
    <w:rsid w:val="00343327"/>
    <w:rsid w:val="003441AF"/>
    <w:rsid w:val="00344452"/>
    <w:rsid w:val="00344985"/>
    <w:rsid w:val="00344DE9"/>
    <w:rsid w:val="00344E10"/>
    <w:rsid w:val="003455E0"/>
    <w:rsid w:val="0034583E"/>
    <w:rsid w:val="00345CC8"/>
    <w:rsid w:val="00346EF5"/>
    <w:rsid w:val="00350014"/>
    <w:rsid w:val="00350441"/>
    <w:rsid w:val="00352383"/>
    <w:rsid w:val="00352A77"/>
    <w:rsid w:val="00352DD2"/>
    <w:rsid w:val="003531E9"/>
    <w:rsid w:val="00354227"/>
    <w:rsid w:val="00354596"/>
    <w:rsid w:val="00354C22"/>
    <w:rsid w:val="00357266"/>
    <w:rsid w:val="003573B8"/>
    <w:rsid w:val="00357469"/>
    <w:rsid w:val="00360236"/>
    <w:rsid w:val="003603B4"/>
    <w:rsid w:val="003638F5"/>
    <w:rsid w:val="003643D9"/>
    <w:rsid w:val="0036482D"/>
    <w:rsid w:val="00364897"/>
    <w:rsid w:val="0036606E"/>
    <w:rsid w:val="0036715E"/>
    <w:rsid w:val="003725BD"/>
    <w:rsid w:val="003744C2"/>
    <w:rsid w:val="003745F9"/>
    <w:rsid w:val="00374F94"/>
    <w:rsid w:val="0037735F"/>
    <w:rsid w:val="00382CEE"/>
    <w:rsid w:val="00383847"/>
    <w:rsid w:val="0038434C"/>
    <w:rsid w:val="003850AB"/>
    <w:rsid w:val="003854F0"/>
    <w:rsid w:val="00386C32"/>
    <w:rsid w:val="00390634"/>
    <w:rsid w:val="0039280E"/>
    <w:rsid w:val="00392A37"/>
    <w:rsid w:val="003933B2"/>
    <w:rsid w:val="00394C6D"/>
    <w:rsid w:val="003959CC"/>
    <w:rsid w:val="00396AD3"/>
    <w:rsid w:val="00397233"/>
    <w:rsid w:val="003A06B1"/>
    <w:rsid w:val="003A1841"/>
    <w:rsid w:val="003A1ADD"/>
    <w:rsid w:val="003A2605"/>
    <w:rsid w:val="003A390D"/>
    <w:rsid w:val="003A3E5B"/>
    <w:rsid w:val="003A5917"/>
    <w:rsid w:val="003A591B"/>
    <w:rsid w:val="003A5E52"/>
    <w:rsid w:val="003A618C"/>
    <w:rsid w:val="003A6D01"/>
    <w:rsid w:val="003A6FF7"/>
    <w:rsid w:val="003A78C5"/>
    <w:rsid w:val="003A7BE5"/>
    <w:rsid w:val="003A7F16"/>
    <w:rsid w:val="003B2969"/>
    <w:rsid w:val="003B3AAC"/>
    <w:rsid w:val="003B4930"/>
    <w:rsid w:val="003B5993"/>
    <w:rsid w:val="003B5D3D"/>
    <w:rsid w:val="003B5EA0"/>
    <w:rsid w:val="003B6879"/>
    <w:rsid w:val="003B6DD9"/>
    <w:rsid w:val="003C1309"/>
    <w:rsid w:val="003C5BCD"/>
    <w:rsid w:val="003C5F09"/>
    <w:rsid w:val="003C6395"/>
    <w:rsid w:val="003C656A"/>
    <w:rsid w:val="003C7650"/>
    <w:rsid w:val="003C78EC"/>
    <w:rsid w:val="003C7B6A"/>
    <w:rsid w:val="003C7B70"/>
    <w:rsid w:val="003C7BFC"/>
    <w:rsid w:val="003D0666"/>
    <w:rsid w:val="003D06C9"/>
    <w:rsid w:val="003D092C"/>
    <w:rsid w:val="003D196C"/>
    <w:rsid w:val="003D1BE8"/>
    <w:rsid w:val="003D1D20"/>
    <w:rsid w:val="003D25E7"/>
    <w:rsid w:val="003D2600"/>
    <w:rsid w:val="003D4C7D"/>
    <w:rsid w:val="003D4DC4"/>
    <w:rsid w:val="003D59F2"/>
    <w:rsid w:val="003D6E66"/>
    <w:rsid w:val="003D7B50"/>
    <w:rsid w:val="003E0800"/>
    <w:rsid w:val="003E0B78"/>
    <w:rsid w:val="003E1A3C"/>
    <w:rsid w:val="003E1E00"/>
    <w:rsid w:val="003E2726"/>
    <w:rsid w:val="003E35C6"/>
    <w:rsid w:val="003E4631"/>
    <w:rsid w:val="003E5ECE"/>
    <w:rsid w:val="003E64CD"/>
    <w:rsid w:val="003E6500"/>
    <w:rsid w:val="003E6A80"/>
    <w:rsid w:val="003E6B26"/>
    <w:rsid w:val="003E6EB8"/>
    <w:rsid w:val="003F056B"/>
    <w:rsid w:val="003F0B8B"/>
    <w:rsid w:val="003F2862"/>
    <w:rsid w:val="003F3553"/>
    <w:rsid w:val="003F3812"/>
    <w:rsid w:val="003F39D2"/>
    <w:rsid w:val="003F3A1C"/>
    <w:rsid w:val="003F592E"/>
    <w:rsid w:val="003F7C5F"/>
    <w:rsid w:val="003F7D02"/>
    <w:rsid w:val="00400744"/>
    <w:rsid w:val="004030C5"/>
    <w:rsid w:val="00403900"/>
    <w:rsid w:val="004043E4"/>
    <w:rsid w:val="00405560"/>
    <w:rsid w:val="0040629B"/>
    <w:rsid w:val="00406516"/>
    <w:rsid w:val="0041065E"/>
    <w:rsid w:val="0041152D"/>
    <w:rsid w:val="00411666"/>
    <w:rsid w:val="00411711"/>
    <w:rsid w:val="0041173D"/>
    <w:rsid w:val="0041263F"/>
    <w:rsid w:val="00412660"/>
    <w:rsid w:val="00413B22"/>
    <w:rsid w:val="00414684"/>
    <w:rsid w:val="00414AB6"/>
    <w:rsid w:val="00414B81"/>
    <w:rsid w:val="00415C07"/>
    <w:rsid w:val="0041624A"/>
    <w:rsid w:val="004172E1"/>
    <w:rsid w:val="0041773E"/>
    <w:rsid w:val="00417948"/>
    <w:rsid w:val="00417955"/>
    <w:rsid w:val="0042025D"/>
    <w:rsid w:val="004210CF"/>
    <w:rsid w:val="004223E2"/>
    <w:rsid w:val="00423A0A"/>
    <w:rsid w:val="00424639"/>
    <w:rsid w:val="00424EAD"/>
    <w:rsid w:val="00425098"/>
    <w:rsid w:val="00425A45"/>
    <w:rsid w:val="00425C6C"/>
    <w:rsid w:val="004269D4"/>
    <w:rsid w:val="004277A7"/>
    <w:rsid w:val="00427CC7"/>
    <w:rsid w:val="00427F19"/>
    <w:rsid w:val="0043019C"/>
    <w:rsid w:val="004308F0"/>
    <w:rsid w:val="00430C1D"/>
    <w:rsid w:val="00430D44"/>
    <w:rsid w:val="00431D31"/>
    <w:rsid w:val="00431FD8"/>
    <w:rsid w:val="00433D31"/>
    <w:rsid w:val="004341BE"/>
    <w:rsid w:val="0043601A"/>
    <w:rsid w:val="00440045"/>
    <w:rsid w:val="00440953"/>
    <w:rsid w:val="0044097D"/>
    <w:rsid w:val="00440E31"/>
    <w:rsid w:val="00440F2B"/>
    <w:rsid w:val="00441005"/>
    <w:rsid w:val="00441BCB"/>
    <w:rsid w:val="0044477B"/>
    <w:rsid w:val="004455B8"/>
    <w:rsid w:val="004456ED"/>
    <w:rsid w:val="00445B1A"/>
    <w:rsid w:val="00445BDD"/>
    <w:rsid w:val="00445C7A"/>
    <w:rsid w:val="0044622A"/>
    <w:rsid w:val="00446898"/>
    <w:rsid w:val="004469B3"/>
    <w:rsid w:val="00446BD1"/>
    <w:rsid w:val="00447765"/>
    <w:rsid w:val="004479DF"/>
    <w:rsid w:val="00451CF9"/>
    <w:rsid w:val="00452446"/>
    <w:rsid w:val="004527A4"/>
    <w:rsid w:val="00452E14"/>
    <w:rsid w:val="0045347C"/>
    <w:rsid w:val="00454160"/>
    <w:rsid w:val="00456410"/>
    <w:rsid w:val="0045654A"/>
    <w:rsid w:val="00457405"/>
    <w:rsid w:val="004579A6"/>
    <w:rsid w:val="00460822"/>
    <w:rsid w:val="00462519"/>
    <w:rsid w:val="00462CE3"/>
    <w:rsid w:val="00462F7C"/>
    <w:rsid w:val="00463D46"/>
    <w:rsid w:val="0046472C"/>
    <w:rsid w:val="00465ACA"/>
    <w:rsid w:val="004666F0"/>
    <w:rsid w:val="00466783"/>
    <w:rsid w:val="00466817"/>
    <w:rsid w:val="00466F6F"/>
    <w:rsid w:val="00470628"/>
    <w:rsid w:val="00472D3E"/>
    <w:rsid w:val="0047326B"/>
    <w:rsid w:val="0047359A"/>
    <w:rsid w:val="00473746"/>
    <w:rsid w:val="00473FC5"/>
    <w:rsid w:val="00475D54"/>
    <w:rsid w:val="00476E48"/>
    <w:rsid w:val="00477272"/>
    <w:rsid w:val="00477DBF"/>
    <w:rsid w:val="00477DC5"/>
    <w:rsid w:val="00477FB3"/>
    <w:rsid w:val="00481D4E"/>
    <w:rsid w:val="00482C2C"/>
    <w:rsid w:val="00483229"/>
    <w:rsid w:val="004838DF"/>
    <w:rsid w:val="00483C30"/>
    <w:rsid w:val="00483CA7"/>
    <w:rsid w:val="004846E2"/>
    <w:rsid w:val="00485EFB"/>
    <w:rsid w:val="0048625F"/>
    <w:rsid w:val="00486E96"/>
    <w:rsid w:val="00486FCA"/>
    <w:rsid w:val="00487D51"/>
    <w:rsid w:val="00487E87"/>
    <w:rsid w:val="0049059E"/>
    <w:rsid w:val="0049113B"/>
    <w:rsid w:val="00491570"/>
    <w:rsid w:val="00491AC0"/>
    <w:rsid w:val="004925CA"/>
    <w:rsid w:val="004938E9"/>
    <w:rsid w:val="00493962"/>
    <w:rsid w:val="004943D8"/>
    <w:rsid w:val="00494CC4"/>
    <w:rsid w:val="004959A8"/>
    <w:rsid w:val="00496257"/>
    <w:rsid w:val="00496316"/>
    <w:rsid w:val="0049672B"/>
    <w:rsid w:val="00496F71"/>
    <w:rsid w:val="004A013A"/>
    <w:rsid w:val="004A03EF"/>
    <w:rsid w:val="004A06E7"/>
    <w:rsid w:val="004A0975"/>
    <w:rsid w:val="004A0BEE"/>
    <w:rsid w:val="004A0F56"/>
    <w:rsid w:val="004A136F"/>
    <w:rsid w:val="004A16F3"/>
    <w:rsid w:val="004A1FC5"/>
    <w:rsid w:val="004A20A0"/>
    <w:rsid w:val="004A2447"/>
    <w:rsid w:val="004A353E"/>
    <w:rsid w:val="004A4B23"/>
    <w:rsid w:val="004A542C"/>
    <w:rsid w:val="004A5886"/>
    <w:rsid w:val="004A6900"/>
    <w:rsid w:val="004A6ED9"/>
    <w:rsid w:val="004A74BC"/>
    <w:rsid w:val="004A7DA9"/>
    <w:rsid w:val="004B0491"/>
    <w:rsid w:val="004B0967"/>
    <w:rsid w:val="004B1426"/>
    <w:rsid w:val="004B29A8"/>
    <w:rsid w:val="004B2A73"/>
    <w:rsid w:val="004B47DA"/>
    <w:rsid w:val="004B4BEE"/>
    <w:rsid w:val="004B55CD"/>
    <w:rsid w:val="004B5E9D"/>
    <w:rsid w:val="004B5F5C"/>
    <w:rsid w:val="004B72C1"/>
    <w:rsid w:val="004B7A84"/>
    <w:rsid w:val="004B7B54"/>
    <w:rsid w:val="004C13B7"/>
    <w:rsid w:val="004C1DE0"/>
    <w:rsid w:val="004C22D7"/>
    <w:rsid w:val="004C2655"/>
    <w:rsid w:val="004C2C60"/>
    <w:rsid w:val="004C4332"/>
    <w:rsid w:val="004C44F9"/>
    <w:rsid w:val="004C4548"/>
    <w:rsid w:val="004C4DDA"/>
    <w:rsid w:val="004C5B9B"/>
    <w:rsid w:val="004C6515"/>
    <w:rsid w:val="004C6DE6"/>
    <w:rsid w:val="004C77E5"/>
    <w:rsid w:val="004C7F90"/>
    <w:rsid w:val="004D0018"/>
    <w:rsid w:val="004D00CB"/>
    <w:rsid w:val="004D0687"/>
    <w:rsid w:val="004D0712"/>
    <w:rsid w:val="004D1B91"/>
    <w:rsid w:val="004D208A"/>
    <w:rsid w:val="004D322B"/>
    <w:rsid w:val="004D4875"/>
    <w:rsid w:val="004D56CE"/>
    <w:rsid w:val="004D61B8"/>
    <w:rsid w:val="004E31DC"/>
    <w:rsid w:val="004E3692"/>
    <w:rsid w:val="004E3E61"/>
    <w:rsid w:val="004E4561"/>
    <w:rsid w:val="004E4907"/>
    <w:rsid w:val="004E538E"/>
    <w:rsid w:val="004E5A4B"/>
    <w:rsid w:val="004E5ABD"/>
    <w:rsid w:val="004E6207"/>
    <w:rsid w:val="004E7643"/>
    <w:rsid w:val="004E77BE"/>
    <w:rsid w:val="004F15CC"/>
    <w:rsid w:val="004F1EB5"/>
    <w:rsid w:val="004F26B5"/>
    <w:rsid w:val="004F29BC"/>
    <w:rsid w:val="004F32D8"/>
    <w:rsid w:val="004F3BE1"/>
    <w:rsid w:val="004F4117"/>
    <w:rsid w:val="004F414D"/>
    <w:rsid w:val="004F43A2"/>
    <w:rsid w:val="004F6C8D"/>
    <w:rsid w:val="004F7844"/>
    <w:rsid w:val="00500328"/>
    <w:rsid w:val="00500446"/>
    <w:rsid w:val="005020E4"/>
    <w:rsid w:val="00502222"/>
    <w:rsid w:val="00502778"/>
    <w:rsid w:val="00502C9F"/>
    <w:rsid w:val="005030E2"/>
    <w:rsid w:val="005035AD"/>
    <w:rsid w:val="005045E1"/>
    <w:rsid w:val="00504AB3"/>
    <w:rsid w:val="00505440"/>
    <w:rsid w:val="00506BBF"/>
    <w:rsid w:val="00510439"/>
    <w:rsid w:val="00511D8B"/>
    <w:rsid w:val="00511E79"/>
    <w:rsid w:val="005123AC"/>
    <w:rsid w:val="005137DD"/>
    <w:rsid w:val="00514417"/>
    <w:rsid w:val="00514B7D"/>
    <w:rsid w:val="00515442"/>
    <w:rsid w:val="00515992"/>
    <w:rsid w:val="00516094"/>
    <w:rsid w:val="00516507"/>
    <w:rsid w:val="0051660A"/>
    <w:rsid w:val="00517877"/>
    <w:rsid w:val="00520B30"/>
    <w:rsid w:val="00521C0D"/>
    <w:rsid w:val="00523D63"/>
    <w:rsid w:val="00525E98"/>
    <w:rsid w:val="00526193"/>
    <w:rsid w:val="00527957"/>
    <w:rsid w:val="005279E3"/>
    <w:rsid w:val="00527B5E"/>
    <w:rsid w:val="00531295"/>
    <w:rsid w:val="00531368"/>
    <w:rsid w:val="00531381"/>
    <w:rsid w:val="00531A5A"/>
    <w:rsid w:val="00531C10"/>
    <w:rsid w:val="00532432"/>
    <w:rsid w:val="005331D5"/>
    <w:rsid w:val="005337C7"/>
    <w:rsid w:val="00534E08"/>
    <w:rsid w:val="00534F9E"/>
    <w:rsid w:val="00535E85"/>
    <w:rsid w:val="00536A12"/>
    <w:rsid w:val="00536C9A"/>
    <w:rsid w:val="00537D18"/>
    <w:rsid w:val="00540550"/>
    <w:rsid w:val="005408DF"/>
    <w:rsid w:val="0054141A"/>
    <w:rsid w:val="00542384"/>
    <w:rsid w:val="00542461"/>
    <w:rsid w:val="005453AE"/>
    <w:rsid w:val="00545ADF"/>
    <w:rsid w:val="00547283"/>
    <w:rsid w:val="00547417"/>
    <w:rsid w:val="005477B4"/>
    <w:rsid w:val="00547BF8"/>
    <w:rsid w:val="00547C89"/>
    <w:rsid w:val="005519EC"/>
    <w:rsid w:val="00551CBA"/>
    <w:rsid w:val="005524B3"/>
    <w:rsid w:val="00553951"/>
    <w:rsid w:val="00553CAF"/>
    <w:rsid w:val="0055528F"/>
    <w:rsid w:val="005556B4"/>
    <w:rsid w:val="0055602A"/>
    <w:rsid w:val="00557524"/>
    <w:rsid w:val="0055769F"/>
    <w:rsid w:val="00560EA2"/>
    <w:rsid w:val="00561278"/>
    <w:rsid w:val="0056324E"/>
    <w:rsid w:val="005633E9"/>
    <w:rsid w:val="005639BE"/>
    <w:rsid w:val="005639CE"/>
    <w:rsid w:val="0056403A"/>
    <w:rsid w:val="00565277"/>
    <w:rsid w:val="00565F8F"/>
    <w:rsid w:val="00566B93"/>
    <w:rsid w:val="00566FE8"/>
    <w:rsid w:val="00567221"/>
    <w:rsid w:val="00567838"/>
    <w:rsid w:val="00571514"/>
    <w:rsid w:val="0057162A"/>
    <w:rsid w:val="005728DB"/>
    <w:rsid w:val="00573828"/>
    <w:rsid w:val="00573BAE"/>
    <w:rsid w:val="005752DC"/>
    <w:rsid w:val="0057550A"/>
    <w:rsid w:val="00576174"/>
    <w:rsid w:val="00576BA5"/>
    <w:rsid w:val="00577339"/>
    <w:rsid w:val="005773B9"/>
    <w:rsid w:val="005776EB"/>
    <w:rsid w:val="00577DD1"/>
    <w:rsid w:val="00580450"/>
    <w:rsid w:val="005808DF"/>
    <w:rsid w:val="0058200D"/>
    <w:rsid w:val="00582242"/>
    <w:rsid w:val="00582821"/>
    <w:rsid w:val="00583B10"/>
    <w:rsid w:val="00583CF6"/>
    <w:rsid w:val="00584EE5"/>
    <w:rsid w:val="005853E1"/>
    <w:rsid w:val="0058563E"/>
    <w:rsid w:val="00586AE0"/>
    <w:rsid w:val="0058713C"/>
    <w:rsid w:val="005876E6"/>
    <w:rsid w:val="00592B91"/>
    <w:rsid w:val="00592E1F"/>
    <w:rsid w:val="00593437"/>
    <w:rsid w:val="00593557"/>
    <w:rsid w:val="00593995"/>
    <w:rsid w:val="00593C7B"/>
    <w:rsid w:val="00594370"/>
    <w:rsid w:val="005944D6"/>
    <w:rsid w:val="00594FF1"/>
    <w:rsid w:val="005951EC"/>
    <w:rsid w:val="0059528A"/>
    <w:rsid w:val="0059797F"/>
    <w:rsid w:val="005979B3"/>
    <w:rsid w:val="005A00CC"/>
    <w:rsid w:val="005A0AED"/>
    <w:rsid w:val="005A121F"/>
    <w:rsid w:val="005A2C61"/>
    <w:rsid w:val="005A3312"/>
    <w:rsid w:val="005A49A2"/>
    <w:rsid w:val="005A49E5"/>
    <w:rsid w:val="005A4E43"/>
    <w:rsid w:val="005A6B72"/>
    <w:rsid w:val="005B041C"/>
    <w:rsid w:val="005B085E"/>
    <w:rsid w:val="005B1064"/>
    <w:rsid w:val="005B12DB"/>
    <w:rsid w:val="005B1720"/>
    <w:rsid w:val="005B2724"/>
    <w:rsid w:val="005B4AF4"/>
    <w:rsid w:val="005B52C5"/>
    <w:rsid w:val="005C0620"/>
    <w:rsid w:val="005C0D3F"/>
    <w:rsid w:val="005C1B00"/>
    <w:rsid w:val="005C1ED1"/>
    <w:rsid w:val="005C240D"/>
    <w:rsid w:val="005C2606"/>
    <w:rsid w:val="005C2B97"/>
    <w:rsid w:val="005C3794"/>
    <w:rsid w:val="005C3AE0"/>
    <w:rsid w:val="005C3E26"/>
    <w:rsid w:val="005C4695"/>
    <w:rsid w:val="005C4E37"/>
    <w:rsid w:val="005C5D0D"/>
    <w:rsid w:val="005C64F1"/>
    <w:rsid w:val="005C6774"/>
    <w:rsid w:val="005C67B6"/>
    <w:rsid w:val="005C70AA"/>
    <w:rsid w:val="005C7CA5"/>
    <w:rsid w:val="005D0C3D"/>
    <w:rsid w:val="005D1B65"/>
    <w:rsid w:val="005D1F20"/>
    <w:rsid w:val="005D2744"/>
    <w:rsid w:val="005D2B21"/>
    <w:rsid w:val="005D3297"/>
    <w:rsid w:val="005D3786"/>
    <w:rsid w:val="005D55F0"/>
    <w:rsid w:val="005D5959"/>
    <w:rsid w:val="005D650A"/>
    <w:rsid w:val="005D6DD5"/>
    <w:rsid w:val="005D7778"/>
    <w:rsid w:val="005E046B"/>
    <w:rsid w:val="005E097C"/>
    <w:rsid w:val="005E0A74"/>
    <w:rsid w:val="005E10E2"/>
    <w:rsid w:val="005E22E5"/>
    <w:rsid w:val="005E25F6"/>
    <w:rsid w:val="005E2D5A"/>
    <w:rsid w:val="005E3D5F"/>
    <w:rsid w:val="005E467B"/>
    <w:rsid w:val="005E4806"/>
    <w:rsid w:val="005E51DD"/>
    <w:rsid w:val="005E600B"/>
    <w:rsid w:val="005E6E1C"/>
    <w:rsid w:val="005E7DD7"/>
    <w:rsid w:val="005F066F"/>
    <w:rsid w:val="005F0A03"/>
    <w:rsid w:val="005F15C3"/>
    <w:rsid w:val="005F25D3"/>
    <w:rsid w:val="005F2785"/>
    <w:rsid w:val="005F3543"/>
    <w:rsid w:val="005F470D"/>
    <w:rsid w:val="005F5809"/>
    <w:rsid w:val="005F5C25"/>
    <w:rsid w:val="005F5E1D"/>
    <w:rsid w:val="005F7222"/>
    <w:rsid w:val="005F7BC7"/>
    <w:rsid w:val="005F7C47"/>
    <w:rsid w:val="0060028A"/>
    <w:rsid w:val="006014AD"/>
    <w:rsid w:val="00604000"/>
    <w:rsid w:val="00604A59"/>
    <w:rsid w:val="00604C28"/>
    <w:rsid w:val="00604CDE"/>
    <w:rsid w:val="00605958"/>
    <w:rsid w:val="0060703A"/>
    <w:rsid w:val="00610AC5"/>
    <w:rsid w:val="00610D66"/>
    <w:rsid w:val="00611527"/>
    <w:rsid w:val="00613999"/>
    <w:rsid w:val="0061417A"/>
    <w:rsid w:val="006141EB"/>
    <w:rsid w:val="006159E7"/>
    <w:rsid w:val="00616598"/>
    <w:rsid w:val="0061699B"/>
    <w:rsid w:val="00616C5A"/>
    <w:rsid w:val="00616ECF"/>
    <w:rsid w:val="00617B2E"/>
    <w:rsid w:val="00617FD1"/>
    <w:rsid w:val="006200AE"/>
    <w:rsid w:val="0062034E"/>
    <w:rsid w:val="00622BE5"/>
    <w:rsid w:val="00622EC3"/>
    <w:rsid w:val="00622F57"/>
    <w:rsid w:val="00625DA6"/>
    <w:rsid w:val="0062604E"/>
    <w:rsid w:val="006261D1"/>
    <w:rsid w:val="0062684A"/>
    <w:rsid w:val="006272F7"/>
    <w:rsid w:val="00627885"/>
    <w:rsid w:val="006305CE"/>
    <w:rsid w:val="00632940"/>
    <w:rsid w:val="00633F98"/>
    <w:rsid w:val="006345F8"/>
    <w:rsid w:val="00634865"/>
    <w:rsid w:val="00634AED"/>
    <w:rsid w:val="006350F6"/>
    <w:rsid w:val="006362AF"/>
    <w:rsid w:val="0063694C"/>
    <w:rsid w:val="00636D83"/>
    <w:rsid w:val="00636DBE"/>
    <w:rsid w:val="006370AB"/>
    <w:rsid w:val="00637C0E"/>
    <w:rsid w:val="006405EB"/>
    <w:rsid w:val="006408F1"/>
    <w:rsid w:val="00641A60"/>
    <w:rsid w:val="006423DE"/>
    <w:rsid w:val="006430A1"/>
    <w:rsid w:val="00644EBF"/>
    <w:rsid w:val="0064576C"/>
    <w:rsid w:val="006457C0"/>
    <w:rsid w:val="0064604C"/>
    <w:rsid w:val="00647A4F"/>
    <w:rsid w:val="00650053"/>
    <w:rsid w:val="006500D3"/>
    <w:rsid w:val="00650282"/>
    <w:rsid w:val="00651351"/>
    <w:rsid w:val="00652057"/>
    <w:rsid w:val="00653EEF"/>
    <w:rsid w:val="00653F25"/>
    <w:rsid w:val="00654123"/>
    <w:rsid w:val="006567CB"/>
    <w:rsid w:val="00656B81"/>
    <w:rsid w:val="006604DF"/>
    <w:rsid w:val="00660785"/>
    <w:rsid w:val="00660E47"/>
    <w:rsid w:val="00660ED3"/>
    <w:rsid w:val="0066539F"/>
    <w:rsid w:val="00666799"/>
    <w:rsid w:val="0066724D"/>
    <w:rsid w:val="00667B04"/>
    <w:rsid w:val="00667DF7"/>
    <w:rsid w:val="0067160D"/>
    <w:rsid w:val="0067165A"/>
    <w:rsid w:val="00671C8D"/>
    <w:rsid w:val="006727C0"/>
    <w:rsid w:val="00672877"/>
    <w:rsid w:val="006729F1"/>
    <w:rsid w:val="00672FA0"/>
    <w:rsid w:val="00673892"/>
    <w:rsid w:val="00674E14"/>
    <w:rsid w:val="00677DE1"/>
    <w:rsid w:val="0068071C"/>
    <w:rsid w:val="006807E1"/>
    <w:rsid w:val="00680EF8"/>
    <w:rsid w:val="00681E2F"/>
    <w:rsid w:val="006822A1"/>
    <w:rsid w:val="006826A9"/>
    <w:rsid w:val="006829DD"/>
    <w:rsid w:val="00682C72"/>
    <w:rsid w:val="00683085"/>
    <w:rsid w:val="006832D9"/>
    <w:rsid w:val="006832F7"/>
    <w:rsid w:val="00683D37"/>
    <w:rsid w:val="0068406C"/>
    <w:rsid w:val="00684E0E"/>
    <w:rsid w:val="00685DB3"/>
    <w:rsid w:val="00687CAC"/>
    <w:rsid w:val="00687DF7"/>
    <w:rsid w:val="00690B2F"/>
    <w:rsid w:val="00690D16"/>
    <w:rsid w:val="00691015"/>
    <w:rsid w:val="00691647"/>
    <w:rsid w:val="006922DA"/>
    <w:rsid w:val="00693034"/>
    <w:rsid w:val="0069313F"/>
    <w:rsid w:val="0069525A"/>
    <w:rsid w:val="0069798E"/>
    <w:rsid w:val="006A034E"/>
    <w:rsid w:val="006A0748"/>
    <w:rsid w:val="006A2E2E"/>
    <w:rsid w:val="006A48B4"/>
    <w:rsid w:val="006A4F15"/>
    <w:rsid w:val="006A53CB"/>
    <w:rsid w:val="006A7E03"/>
    <w:rsid w:val="006B0DC2"/>
    <w:rsid w:val="006B1917"/>
    <w:rsid w:val="006B2F86"/>
    <w:rsid w:val="006B42BF"/>
    <w:rsid w:val="006B42C8"/>
    <w:rsid w:val="006B4F5C"/>
    <w:rsid w:val="006B7021"/>
    <w:rsid w:val="006B746A"/>
    <w:rsid w:val="006B7994"/>
    <w:rsid w:val="006B7EF7"/>
    <w:rsid w:val="006C0000"/>
    <w:rsid w:val="006C2B0E"/>
    <w:rsid w:val="006C3B3A"/>
    <w:rsid w:val="006C3BC5"/>
    <w:rsid w:val="006C43F9"/>
    <w:rsid w:val="006C4590"/>
    <w:rsid w:val="006C4640"/>
    <w:rsid w:val="006C4FD4"/>
    <w:rsid w:val="006C5C0B"/>
    <w:rsid w:val="006C5F7E"/>
    <w:rsid w:val="006D0883"/>
    <w:rsid w:val="006D1565"/>
    <w:rsid w:val="006D20BD"/>
    <w:rsid w:val="006D20E0"/>
    <w:rsid w:val="006D23F7"/>
    <w:rsid w:val="006D3055"/>
    <w:rsid w:val="006D3276"/>
    <w:rsid w:val="006D418A"/>
    <w:rsid w:val="006D42AA"/>
    <w:rsid w:val="006D489B"/>
    <w:rsid w:val="006D5083"/>
    <w:rsid w:val="006D527B"/>
    <w:rsid w:val="006D529B"/>
    <w:rsid w:val="006D57D7"/>
    <w:rsid w:val="006D7282"/>
    <w:rsid w:val="006E084B"/>
    <w:rsid w:val="006E1089"/>
    <w:rsid w:val="006E1A9A"/>
    <w:rsid w:val="006E1B15"/>
    <w:rsid w:val="006E1BEC"/>
    <w:rsid w:val="006E1C11"/>
    <w:rsid w:val="006E1E33"/>
    <w:rsid w:val="006E20E5"/>
    <w:rsid w:val="006E285A"/>
    <w:rsid w:val="006E2ACA"/>
    <w:rsid w:val="006E32ED"/>
    <w:rsid w:val="006E4913"/>
    <w:rsid w:val="006E53E1"/>
    <w:rsid w:val="006E5D35"/>
    <w:rsid w:val="006E669F"/>
    <w:rsid w:val="006E713E"/>
    <w:rsid w:val="006F02E9"/>
    <w:rsid w:val="006F082E"/>
    <w:rsid w:val="006F2283"/>
    <w:rsid w:val="006F3C0F"/>
    <w:rsid w:val="006F5508"/>
    <w:rsid w:val="006F58A8"/>
    <w:rsid w:val="006F776C"/>
    <w:rsid w:val="006F7936"/>
    <w:rsid w:val="00700AB4"/>
    <w:rsid w:val="0070112A"/>
    <w:rsid w:val="00701B90"/>
    <w:rsid w:val="0070242D"/>
    <w:rsid w:val="007028CC"/>
    <w:rsid w:val="00703491"/>
    <w:rsid w:val="007043D8"/>
    <w:rsid w:val="00704808"/>
    <w:rsid w:val="00704959"/>
    <w:rsid w:val="007050D2"/>
    <w:rsid w:val="00707652"/>
    <w:rsid w:val="00707D29"/>
    <w:rsid w:val="0071093E"/>
    <w:rsid w:val="00710F52"/>
    <w:rsid w:val="00711BD6"/>
    <w:rsid w:val="0071319E"/>
    <w:rsid w:val="00713227"/>
    <w:rsid w:val="007138AF"/>
    <w:rsid w:val="0071397F"/>
    <w:rsid w:val="00714213"/>
    <w:rsid w:val="00714D5A"/>
    <w:rsid w:val="00715049"/>
    <w:rsid w:val="00715848"/>
    <w:rsid w:val="00715AD7"/>
    <w:rsid w:val="0072012A"/>
    <w:rsid w:val="007205D1"/>
    <w:rsid w:val="0072067F"/>
    <w:rsid w:val="0072155C"/>
    <w:rsid w:val="007218E2"/>
    <w:rsid w:val="00723362"/>
    <w:rsid w:val="00724F65"/>
    <w:rsid w:val="00725281"/>
    <w:rsid w:val="00725A30"/>
    <w:rsid w:val="007261CD"/>
    <w:rsid w:val="00726B47"/>
    <w:rsid w:val="00726E3E"/>
    <w:rsid w:val="00727AA0"/>
    <w:rsid w:val="00727E1E"/>
    <w:rsid w:val="007303A3"/>
    <w:rsid w:val="00731857"/>
    <w:rsid w:val="0073213B"/>
    <w:rsid w:val="007325C5"/>
    <w:rsid w:val="007341EC"/>
    <w:rsid w:val="0073444A"/>
    <w:rsid w:val="0073480E"/>
    <w:rsid w:val="007348F4"/>
    <w:rsid w:val="00734D3B"/>
    <w:rsid w:val="007355B8"/>
    <w:rsid w:val="007369A1"/>
    <w:rsid w:val="00737567"/>
    <w:rsid w:val="0074122D"/>
    <w:rsid w:val="007426A3"/>
    <w:rsid w:val="00742D74"/>
    <w:rsid w:val="00743848"/>
    <w:rsid w:val="00743F28"/>
    <w:rsid w:val="00743FD4"/>
    <w:rsid w:val="00744797"/>
    <w:rsid w:val="00744B11"/>
    <w:rsid w:val="00744E69"/>
    <w:rsid w:val="00746772"/>
    <w:rsid w:val="00747037"/>
    <w:rsid w:val="007472B1"/>
    <w:rsid w:val="007473ED"/>
    <w:rsid w:val="0075006A"/>
    <w:rsid w:val="00750DEF"/>
    <w:rsid w:val="0075279F"/>
    <w:rsid w:val="00752E69"/>
    <w:rsid w:val="00753073"/>
    <w:rsid w:val="00755660"/>
    <w:rsid w:val="007565CD"/>
    <w:rsid w:val="00756C18"/>
    <w:rsid w:val="007578AB"/>
    <w:rsid w:val="00760A7D"/>
    <w:rsid w:val="00760DDA"/>
    <w:rsid w:val="0076209C"/>
    <w:rsid w:val="00762AF1"/>
    <w:rsid w:val="00762D64"/>
    <w:rsid w:val="0076362F"/>
    <w:rsid w:val="00764421"/>
    <w:rsid w:val="00764999"/>
    <w:rsid w:val="007654F5"/>
    <w:rsid w:val="00765519"/>
    <w:rsid w:val="00765937"/>
    <w:rsid w:val="00766631"/>
    <w:rsid w:val="00766F0E"/>
    <w:rsid w:val="00767790"/>
    <w:rsid w:val="00771502"/>
    <w:rsid w:val="007723A5"/>
    <w:rsid w:val="00772995"/>
    <w:rsid w:val="0077315D"/>
    <w:rsid w:val="007733B2"/>
    <w:rsid w:val="00773514"/>
    <w:rsid w:val="00773C0C"/>
    <w:rsid w:val="00776A9A"/>
    <w:rsid w:val="00776B43"/>
    <w:rsid w:val="00776FCC"/>
    <w:rsid w:val="00777DB5"/>
    <w:rsid w:val="007811E6"/>
    <w:rsid w:val="0078158B"/>
    <w:rsid w:val="007817FC"/>
    <w:rsid w:val="0078224F"/>
    <w:rsid w:val="00783258"/>
    <w:rsid w:val="0078450B"/>
    <w:rsid w:val="007847F0"/>
    <w:rsid w:val="00784DD5"/>
    <w:rsid w:val="00784E7B"/>
    <w:rsid w:val="0078507C"/>
    <w:rsid w:val="007860F1"/>
    <w:rsid w:val="0078622B"/>
    <w:rsid w:val="0079167C"/>
    <w:rsid w:val="007920AD"/>
    <w:rsid w:val="0079391C"/>
    <w:rsid w:val="00794F38"/>
    <w:rsid w:val="007954A2"/>
    <w:rsid w:val="0079585B"/>
    <w:rsid w:val="00796CFF"/>
    <w:rsid w:val="00796F8D"/>
    <w:rsid w:val="00797786"/>
    <w:rsid w:val="007A065A"/>
    <w:rsid w:val="007A0960"/>
    <w:rsid w:val="007A0DCD"/>
    <w:rsid w:val="007A127B"/>
    <w:rsid w:val="007A12E2"/>
    <w:rsid w:val="007A1836"/>
    <w:rsid w:val="007A1FEB"/>
    <w:rsid w:val="007A2450"/>
    <w:rsid w:val="007A2F90"/>
    <w:rsid w:val="007A400C"/>
    <w:rsid w:val="007A419D"/>
    <w:rsid w:val="007A45B4"/>
    <w:rsid w:val="007A562A"/>
    <w:rsid w:val="007A5B00"/>
    <w:rsid w:val="007A7507"/>
    <w:rsid w:val="007A774C"/>
    <w:rsid w:val="007A7BDE"/>
    <w:rsid w:val="007A7CD0"/>
    <w:rsid w:val="007B077D"/>
    <w:rsid w:val="007B0CC2"/>
    <w:rsid w:val="007B128E"/>
    <w:rsid w:val="007B23C3"/>
    <w:rsid w:val="007B364B"/>
    <w:rsid w:val="007B533B"/>
    <w:rsid w:val="007B5421"/>
    <w:rsid w:val="007B56CE"/>
    <w:rsid w:val="007B5777"/>
    <w:rsid w:val="007B6B16"/>
    <w:rsid w:val="007B72EE"/>
    <w:rsid w:val="007C02C6"/>
    <w:rsid w:val="007C1A86"/>
    <w:rsid w:val="007C1BA9"/>
    <w:rsid w:val="007C2BEE"/>
    <w:rsid w:val="007C31BF"/>
    <w:rsid w:val="007C3E68"/>
    <w:rsid w:val="007C44EA"/>
    <w:rsid w:val="007C4EAD"/>
    <w:rsid w:val="007C7A73"/>
    <w:rsid w:val="007D0099"/>
    <w:rsid w:val="007D0668"/>
    <w:rsid w:val="007D277F"/>
    <w:rsid w:val="007D4A90"/>
    <w:rsid w:val="007D6165"/>
    <w:rsid w:val="007D6743"/>
    <w:rsid w:val="007D6A5B"/>
    <w:rsid w:val="007D735B"/>
    <w:rsid w:val="007D7695"/>
    <w:rsid w:val="007D7716"/>
    <w:rsid w:val="007D7A13"/>
    <w:rsid w:val="007E025B"/>
    <w:rsid w:val="007E21D8"/>
    <w:rsid w:val="007E24B5"/>
    <w:rsid w:val="007E296E"/>
    <w:rsid w:val="007E2F29"/>
    <w:rsid w:val="007E2F83"/>
    <w:rsid w:val="007E3CD4"/>
    <w:rsid w:val="007E4605"/>
    <w:rsid w:val="007E46D4"/>
    <w:rsid w:val="007E5154"/>
    <w:rsid w:val="007E74F0"/>
    <w:rsid w:val="007E7555"/>
    <w:rsid w:val="007E7CD3"/>
    <w:rsid w:val="007F0488"/>
    <w:rsid w:val="007F207E"/>
    <w:rsid w:val="007F2480"/>
    <w:rsid w:val="007F2BA9"/>
    <w:rsid w:val="007F312E"/>
    <w:rsid w:val="007F34A7"/>
    <w:rsid w:val="007F3AAC"/>
    <w:rsid w:val="007F4347"/>
    <w:rsid w:val="007F464F"/>
    <w:rsid w:val="007F488F"/>
    <w:rsid w:val="007F556A"/>
    <w:rsid w:val="007F616F"/>
    <w:rsid w:val="00801B56"/>
    <w:rsid w:val="00801F9E"/>
    <w:rsid w:val="008028C5"/>
    <w:rsid w:val="00802C5E"/>
    <w:rsid w:val="00802F34"/>
    <w:rsid w:val="0080451A"/>
    <w:rsid w:val="0080505F"/>
    <w:rsid w:val="008053DE"/>
    <w:rsid w:val="0080551A"/>
    <w:rsid w:val="00805C03"/>
    <w:rsid w:val="00805D36"/>
    <w:rsid w:val="00805E7F"/>
    <w:rsid w:val="008102D0"/>
    <w:rsid w:val="00811499"/>
    <w:rsid w:val="00813065"/>
    <w:rsid w:val="00815459"/>
    <w:rsid w:val="00815E93"/>
    <w:rsid w:val="00817166"/>
    <w:rsid w:val="00817380"/>
    <w:rsid w:val="0081745E"/>
    <w:rsid w:val="008177AD"/>
    <w:rsid w:val="00817A29"/>
    <w:rsid w:val="00817ACE"/>
    <w:rsid w:val="00821058"/>
    <w:rsid w:val="00821407"/>
    <w:rsid w:val="00822163"/>
    <w:rsid w:val="0082230C"/>
    <w:rsid w:val="008223A6"/>
    <w:rsid w:val="008224DD"/>
    <w:rsid w:val="0082294F"/>
    <w:rsid w:val="00822DF4"/>
    <w:rsid w:val="00824C7F"/>
    <w:rsid w:val="00825BDF"/>
    <w:rsid w:val="00825CB8"/>
    <w:rsid w:val="00825CE1"/>
    <w:rsid w:val="00827972"/>
    <w:rsid w:val="008279EA"/>
    <w:rsid w:val="00830B24"/>
    <w:rsid w:val="00830C73"/>
    <w:rsid w:val="00833406"/>
    <w:rsid w:val="00834677"/>
    <w:rsid w:val="00834AD5"/>
    <w:rsid w:val="00835505"/>
    <w:rsid w:val="00835A02"/>
    <w:rsid w:val="008374BE"/>
    <w:rsid w:val="008374D6"/>
    <w:rsid w:val="00837926"/>
    <w:rsid w:val="008379ED"/>
    <w:rsid w:val="00837A25"/>
    <w:rsid w:val="00837C1A"/>
    <w:rsid w:val="00841404"/>
    <w:rsid w:val="00841E21"/>
    <w:rsid w:val="00843559"/>
    <w:rsid w:val="00843597"/>
    <w:rsid w:val="008438DB"/>
    <w:rsid w:val="00844002"/>
    <w:rsid w:val="008453DD"/>
    <w:rsid w:val="00845E94"/>
    <w:rsid w:val="0084600F"/>
    <w:rsid w:val="0084610C"/>
    <w:rsid w:val="00846381"/>
    <w:rsid w:val="00846B9A"/>
    <w:rsid w:val="00847561"/>
    <w:rsid w:val="0084763F"/>
    <w:rsid w:val="00850716"/>
    <w:rsid w:val="00850819"/>
    <w:rsid w:val="00850AFC"/>
    <w:rsid w:val="008512BA"/>
    <w:rsid w:val="00851A41"/>
    <w:rsid w:val="00851CD4"/>
    <w:rsid w:val="00852549"/>
    <w:rsid w:val="00852DF1"/>
    <w:rsid w:val="00854CC1"/>
    <w:rsid w:val="008550C0"/>
    <w:rsid w:val="008564DF"/>
    <w:rsid w:val="0085774C"/>
    <w:rsid w:val="00857BE7"/>
    <w:rsid w:val="00860C81"/>
    <w:rsid w:val="008611E2"/>
    <w:rsid w:val="00861267"/>
    <w:rsid w:val="008614B4"/>
    <w:rsid w:val="00861F54"/>
    <w:rsid w:val="00862D34"/>
    <w:rsid w:val="00862D47"/>
    <w:rsid w:val="008630F8"/>
    <w:rsid w:val="00863B88"/>
    <w:rsid w:val="008643C9"/>
    <w:rsid w:val="00864561"/>
    <w:rsid w:val="008652D8"/>
    <w:rsid w:val="0086688A"/>
    <w:rsid w:val="00867535"/>
    <w:rsid w:val="0087077E"/>
    <w:rsid w:val="00872C95"/>
    <w:rsid w:val="00872E8F"/>
    <w:rsid w:val="00874040"/>
    <w:rsid w:val="0087481C"/>
    <w:rsid w:val="008751CA"/>
    <w:rsid w:val="00875FA7"/>
    <w:rsid w:val="0087693E"/>
    <w:rsid w:val="00876E12"/>
    <w:rsid w:val="008779A2"/>
    <w:rsid w:val="00880AFA"/>
    <w:rsid w:val="00880C60"/>
    <w:rsid w:val="00882220"/>
    <w:rsid w:val="008831D0"/>
    <w:rsid w:val="008836BC"/>
    <w:rsid w:val="00883A79"/>
    <w:rsid w:val="00883AF0"/>
    <w:rsid w:val="00883E6B"/>
    <w:rsid w:val="00884389"/>
    <w:rsid w:val="00885935"/>
    <w:rsid w:val="008859EB"/>
    <w:rsid w:val="00885EB9"/>
    <w:rsid w:val="0088692F"/>
    <w:rsid w:val="00887D26"/>
    <w:rsid w:val="00887F11"/>
    <w:rsid w:val="00887F46"/>
    <w:rsid w:val="008902CE"/>
    <w:rsid w:val="00890382"/>
    <w:rsid w:val="00890EAB"/>
    <w:rsid w:val="00890FFC"/>
    <w:rsid w:val="0089126E"/>
    <w:rsid w:val="008916EB"/>
    <w:rsid w:val="00891ADC"/>
    <w:rsid w:val="00892CB6"/>
    <w:rsid w:val="00893727"/>
    <w:rsid w:val="008941AC"/>
    <w:rsid w:val="00894321"/>
    <w:rsid w:val="0089583F"/>
    <w:rsid w:val="00895E92"/>
    <w:rsid w:val="00896905"/>
    <w:rsid w:val="00896C08"/>
    <w:rsid w:val="00896C30"/>
    <w:rsid w:val="008970DB"/>
    <w:rsid w:val="00897A72"/>
    <w:rsid w:val="008A128D"/>
    <w:rsid w:val="008A14CE"/>
    <w:rsid w:val="008A302E"/>
    <w:rsid w:val="008A31B6"/>
    <w:rsid w:val="008A4338"/>
    <w:rsid w:val="008A49BF"/>
    <w:rsid w:val="008A5405"/>
    <w:rsid w:val="008A5661"/>
    <w:rsid w:val="008A5777"/>
    <w:rsid w:val="008A618C"/>
    <w:rsid w:val="008A6E48"/>
    <w:rsid w:val="008A6F05"/>
    <w:rsid w:val="008A74B1"/>
    <w:rsid w:val="008A7689"/>
    <w:rsid w:val="008A78DE"/>
    <w:rsid w:val="008B064E"/>
    <w:rsid w:val="008B089B"/>
    <w:rsid w:val="008B1E5E"/>
    <w:rsid w:val="008B396D"/>
    <w:rsid w:val="008B5429"/>
    <w:rsid w:val="008B580D"/>
    <w:rsid w:val="008B5A34"/>
    <w:rsid w:val="008B5DFE"/>
    <w:rsid w:val="008C05D2"/>
    <w:rsid w:val="008C0B68"/>
    <w:rsid w:val="008C1423"/>
    <w:rsid w:val="008C1698"/>
    <w:rsid w:val="008C25D0"/>
    <w:rsid w:val="008C2785"/>
    <w:rsid w:val="008C40EA"/>
    <w:rsid w:val="008C5622"/>
    <w:rsid w:val="008C5CA2"/>
    <w:rsid w:val="008C5E2E"/>
    <w:rsid w:val="008C6248"/>
    <w:rsid w:val="008C702D"/>
    <w:rsid w:val="008C7E5D"/>
    <w:rsid w:val="008D0821"/>
    <w:rsid w:val="008D0AF3"/>
    <w:rsid w:val="008D0BAE"/>
    <w:rsid w:val="008D0D2E"/>
    <w:rsid w:val="008D0E2A"/>
    <w:rsid w:val="008D1252"/>
    <w:rsid w:val="008D3246"/>
    <w:rsid w:val="008D34C9"/>
    <w:rsid w:val="008D384B"/>
    <w:rsid w:val="008D452A"/>
    <w:rsid w:val="008D468E"/>
    <w:rsid w:val="008D53AD"/>
    <w:rsid w:val="008D5EB5"/>
    <w:rsid w:val="008D6A33"/>
    <w:rsid w:val="008D6D05"/>
    <w:rsid w:val="008D75BD"/>
    <w:rsid w:val="008E0861"/>
    <w:rsid w:val="008E1683"/>
    <w:rsid w:val="008E1FDA"/>
    <w:rsid w:val="008E26E9"/>
    <w:rsid w:val="008E3B1B"/>
    <w:rsid w:val="008E411C"/>
    <w:rsid w:val="008E4255"/>
    <w:rsid w:val="008E5C93"/>
    <w:rsid w:val="008F2BB1"/>
    <w:rsid w:val="008F4767"/>
    <w:rsid w:val="008F5D23"/>
    <w:rsid w:val="008F652A"/>
    <w:rsid w:val="008F664A"/>
    <w:rsid w:val="008F6D08"/>
    <w:rsid w:val="008F6F32"/>
    <w:rsid w:val="008F7C29"/>
    <w:rsid w:val="008F7CD9"/>
    <w:rsid w:val="008F7CE9"/>
    <w:rsid w:val="00900259"/>
    <w:rsid w:val="00903850"/>
    <w:rsid w:val="00903D4C"/>
    <w:rsid w:val="00905856"/>
    <w:rsid w:val="009058A0"/>
    <w:rsid w:val="009063E0"/>
    <w:rsid w:val="009065C4"/>
    <w:rsid w:val="00906A11"/>
    <w:rsid w:val="009075E1"/>
    <w:rsid w:val="0091045E"/>
    <w:rsid w:val="00910D95"/>
    <w:rsid w:val="00911962"/>
    <w:rsid w:val="009124EF"/>
    <w:rsid w:val="00913510"/>
    <w:rsid w:val="009147EB"/>
    <w:rsid w:val="0091488C"/>
    <w:rsid w:val="009156B8"/>
    <w:rsid w:val="00915B71"/>
    <w:rsid w:val="00915F3A"/>
    <w:rsid w:val="00917123"/>
    <w:rsid w:val="00920861"/>
    <w:rsid w:val="00920B26"/>
    <w:rsid w:val="00920CCA"/>
    <w:rsid w:val="009223E2"/>
    <w:rsid w:val="00922A19"/>
    <w:rsid w:val="00923015"/>
    <w:rsid w:val="009238E3"/>
    <w:rsid w:val="0092456A"/>
    <w:rsid w:val="00924EF4"/>
    <w:rsid w:val="00925C63"/>
    <w:rsid w:val="0092607A"/>
    <w:rsid w:val="00926E59"/>
    <w:rsid w:val="00927178"/>
    <w:rsid w:val="00930144"/>
    <w:rsid w:val="00930C74"/>
    <w:rsid w:val="00931987"/>
    <w:rsid w:val="00932103"/>
    <w:rsid w:val="00932AA8"/>
    <w:rsid w:val="00934332"/>
    <w:rsid w:val="009345BD"/>
    <w:rsid w:val="0093650C"/>
    <w:rsid w:val="00936B92"/>
    <w:rsid w:val="00937A99"/>
    <w:rsid w:val="00940162"/>
    <w:rsid w:val="009401BD"/>
    <w:rsid w:val="0094070A"/>
    <w:rsid w:val="00940CCF"/>
    <w:rsid w:val="00941B1D"/>
    <w:rsid w:val="009422C2"/>
    <w:rsid w:val="00942585"/>
    <w:rsid w:val="00943E2C"/>
    <w:rsid w:val="00944055"/>
    <w:rsid w:val="0094447C"/>
    <w:rsid w:val="00945288"/>
    <w:rsid w:val="00945D29"/>
    <w:rsid w:val="0094609A"/>
    <w:rsid w:val="00946BEA"/>
    <w:rsid w:val="00946EFE"/>
    <w:rsid w:val="00947E19"/>
    <w:rsid w:val="00947E94"/>
    <w:rsid w:val="00950119"/>
    <w:rsid w:val="00950713"/>
    <w:rsid w:val="00950C76"/>
    <w:rsid w:val="0095291B"/>
    <w:rsid w:val="00952A8D"/>
    <w:rsid w:val="00952F4A"/>
    <w:rsid w:val="009536E3"/>
    <w:rsid w:val="00954B2B"/>
    <w:rsid w:val="00954C7C"/>
    <w:rsid w:val="00956018"/>
    <w:rsid w:val="00956980"/>
    <w:rsid w:val="00957621"/>
    <w:rsid w:val="00957AE7"/>
    <w:rsid w:val="00961120"/>
    <w:rsid w:val="009630EB"/>
    <w:rsid w:val="009640E2"/>
    <w:rsid w:val="00964256"/>
    <w:rsid w:val="009646FF"/>
    <w:rsid w:val="00964904"/>
    <w:rsid w:val="00964A5A"/>
    <w:rsid w:val="00964B37"/>
    <w:rsid w:val="00965F2D"/>
    <w:rsid w:val="00967C67"/>
    <w:rsid w:val="00967C6E"/>
    <w:rsid w:val="009708B5"/>
    <w:rsid w:val="00971BDC"/>
    <w:rsid w:val="0097329E"/>
    <w:rsid w:val="0097341B"/>
    <w:rsid w:val="00973567"/>
    <w:rsid w:val="009737B3"/>
    <w:rsid w:val="0097380B"/>
    <w:rsid w:val="00973F2D"/>
    <w:rsid w:val="009741D2"/>
    <w:rsid w:val="009749E3"/>
    <w:rsid w:val="00974D4E"/>
    <w:rsid w:val="00974F08"/>
    <w:rsid w:val="00975231"/>
    <w:rsid w:val="00976638"/>
    <w:rsid w:val="009772DA"/>
    <w:rsid w:val="009772DF"/>
    <w:rsid w:val="00977DE6"/>
    <w:rsid w:val="009808E0"/>
    <w:rsid w:val="00983FC4"/>
    <w:rsid w:val="00984A2A"/>
    <w:rsid w:val="00984E49"/>
    <w:rsid w:val="00984FA7"/>
    <w:rsid w:val="00985524"/>
    <w:rsid w:val="00985797"/>
    <w:rsid w:val="00985A96"/>
    <w:rsid w:val="009900D4"/>
    <w:rsid w:val="00990447"/>
    <w:rsid w:val="00991259"/>
    <w:rsid w:val="00991373"/>
    <w:rsid w:val="00991895"/>
    <w:rsid w:val="0099200B"/>
    <w:rsid w:val="00992240"/>
    <w:rsid w:val="009926A3"/>
    <w:rsid w:val="00993EC8"/>
    <w:rsid w:val="00994669"/>
    <w:rsid w:val="0099478F"/>
    <w:rsid w:val="00994B79"/>
    <w:rsid w:val="009950DD"/>
    <w:rsid w:val="009955F1"/>
    <w:rsid w:val="009962B7"/>
    <w:rsid w:val="009966E2"/>
    <w:rsid w:val="00997903"/>
    <w:rsid w:val="009A073F"/>
    <w:rsid w:val="009A0F19"/>
    <w:rsid w:val="009A175B"/>
    <w:rsid w:val="009A22D5"/>
    <w:rsid w:val="009A25DA"/>
    <w:rsid w:val="009A3425"/>
    <w:rsid w:val="009A68C6"/>
    <w:rsid w:val="009A734B"/>
    <w:rsid w:val="009B1A7D"/>
    <w:rsid w:val="009B29FB"/>
    <w:rsid w:val="009B2EB3"/>
    <w:rsid w:val="009B30BA"/>
    <w:rsid w:val="009B38DC"/>
    <w:rsid w:val="009B3E7E"/>
    <w:rsid w:val="009B4663"/>
    <w:rsid w:val="009B4A9F"/>
    <w:rsid w:val="009B59BE"/>
    <w:rsid w:val="009B609D"/>
    <w:rsid w:val="009B771B"/>
    <w:rsid w:val="009B7774"/>
    <w:rsid w:val="009C0AD8"/>
    <w:rsid w:val="009C246C"/>
    <w:rsid w:val="009C365F"/>
    <w:rsid w:val="009C37FD"/>
    <w:rsid w:val="009C3C44"/>
    <w:rsid w:val="009C3F1C"/>
    <w:rsid w:val="009C3FDB"/>
    <w:rsid w:val="009C44AA"/>
    <w:rsid w:val="009C4726"/>
    <w:rsid w:val="009C6B84"/>
    <w:rsid w:val="009C7B1E"/>
    <w:rsid w:val="009D0DB8"/>
    <w:rsid w:val="009D188C"/>
    <w:rsid w:val="009D1EAA"/>
    <w:rsid w:val="009D2573"/>
    <w:rsid w:val="009D25BC"/>
    <w:rsid w:val="009D2979"/>
    <w:rsid w:val="009D46EF"/>
    <w:rsid w:val="009D4B8F"/>
    <w:rsid w:val="009D59DB"/>
    <w:rsid w:val="009D5E0C"/>
    <w:rsid w:val="009D7DBC"/>
    <w:rsid w:val="009E0F70"/>
    <w:rsid w:val="009E16D3"/>
    <w:rsid w:val="009E193B"/>
    <w:rsid w:val="009E2ABD"/>
    <w:rsid w:val="009E3054"/>
    <w:rsid w:val="009E33C0"/>
    <w:rsid w:val="009E4310"/>
    <w:rsid w:val="009E54C8"/>
    <w:rsid w:val="009E56C2"/>
    <w:rsid w:val="009E5EE7"/>
    <w:rsid w:val="009E65B6"/>
    <w:rsid w:val="009E6898"/>
    <w:rsid w:val="009E6C8B"/>
    <w:rsid w:val="009E7820"/>
    <w:rsid w:val="009F0E61"/>
    <w:rsid w:val="009F0F8B"/>
    <w:rsid w:val="009F167D"/>
    <w:rsid w:val="009F1866"/>
    <w:rsid w:val="009F2136"/>
    <w:rsid w:val="009F5772"/>
    <w:rsid w:val="009F5A5F"/>
    <w:rsid w:val="009F5ED1"/>
    <w:rsid w:val="009F6343"/>
    <w:rsid w:val="009F68AD"/>
    <w:rsid w:val="009F7252"/>
    <w:rsid w:val="009F74E9"/>
    <w:rsid w:val="00A006CE"/>
    <w:rsid w:val="00A00DB2"/>
    <w:rsid w:val="00A01E59"/>
    <w:rsid w:val="00A02B36"/>
    <w:rsid w:val="00A03028"/>
    <w:rsid w:val="00A03D5E"/>
    <w:rsid w:val="00A05CFA"/>
    <w:rsid w:val="00A077D0"/>
    <w:rsid w:val="00A07B53"/>
    <w:rsid w:val="00A07CD5"/>
    <w:rsid w:val="00A112E7"/>
    <w:rsid w:val="00A11D3D"/>
    <w:rsid w:val="00A11EBE"/>
    <w:rsid w:val="00A12027"/>
    <w:rsid w:val="00A12378"/>
    <w:rsid w:val="00A12447"/>
    <w:rsid w:val="00A12743"/>
    <w:rsid w:val="00A12CF3"/>
    <w:rsid w:val="00A13BD5"/>
    <w:rsid w:val="00A146F0"/>
    <w:rsid w:val="00A148CF"/>
    <w:rsid w:val="00A14A97"/>
    <w:rsid w:val="00A14C27"/>
    <w:rsid w:val="00A14E06"/>
    <w:rsid w:val="00A16F18"/>
    <w:rsid w:val="00A176BB"/>
    <w:rsid w:val="00A17793"/>
    <w:rsid w:val="00A2026D"/>
    <w:rsid w:val="00A20E84"/>
    <w:rsid w:val="00A211C5"/>
    <w:rsid w:val="00A212E4"/>
    <w:rsid w:val="00A21328"/>
    <w:rsid w:val="00A21D10"/>
    <w:rsid w:val="00A22982"/>
    <w:rsid w:val="00A22AF9"/>
    <w:rsid w:val="00A23FC6"/>
    <w:rsid w:val="00A246E5"/>
    <w:rsid w:val="00A24FFD"/>
    <w:rsid w:val="00A252A9"/>
    <w:rsid w:val="00A26E00"/>
    <w:rsid w:val="00A27474"/>
    <w:rsid w:val="00A27BB6"/>
    <w:rsid w:val="00A27E16"/>
    <w:rsid w:val="00A27E27"/>
    <w:rsid w:val="00A27F5A"/>
    <w:rsid w:val="00A30059"/>
    <w:rsid w:val="00A304C1"/>
    <w:rsid w:val="00A30824"/>
    <w:rsid w:val="00A32F88"/>
    <w:rsid w:val="00A3372F"/>
    <w:rsid w:val="00A34A4D"/>
    <w:rsid w:val="00A35909"/>
    <w:rsid w:val="00A37338"/>
    <w:rsid w:val="00A400F7"/>
    <w:rsid w:val="00A40853"/>
    <w:rsid w:val="00A413D7"/>
    <w:rsid w:val="00A41B01"/>
    <w:rsid w:val="00A41BDE"/>
    <w:rsid w:val="00A41C09"/>
    <w:rsid w:val="00A41EA5"/>
    <w:rsid w:val="00A42114"/>
    <w:rsid w:val="00A44DAB"/>
    <w:rsid w:val="00A45212"/>
    <w:rsid w:val="00A4523C"/>
    <w:rsid w:val="00A45FCD"/>
    <w:rsid w:val="00A46C8D"/>
    <w:rsid w:val="00A4767F"/>
    <w:rsid w:val="00A47B9F"/>
    <w:rsid w:val="00A50848"/>
    <w:rsid w:val="00A50DA7"/>
    <w:rsid w:val="00A51519"/>
    <w:rsid w:val="00A517E1"/>
    <w:rsid w:val="00A51AD1"/>
    <w:rsid w:val="00A528ED"/>
    <w:rsid w:val="00A52FF3"/>
    <w:rsid w:val="00A55646"/>
    <w:rsid w:val="00A55745"/>
    <w:rsid w:val="00A5585E"/>
    <w:rsid w:val="00A560C6"/>
    <w:rsid w:val="00A5628A"/>
    <w:rsid w:val="00A56597"/>
    <w:rsid w:val="00A56A71"/>
    <w:rsid w:val="00A572E0"/>
    <w:rsid w:val="00A572EF"/>
    <w:rsid w:val="00A57E63"/>
    <w:rsid w:val="00A60064"/>
    <w:rsid w:val="00A60217"/>
    <w:rsid w:val="00A608C0"/>
    <w:rsid w:val="00A612E1"/>
    <w:rsid w:val="00A613A4"/>
    <w:rsid w:val="00A61EE4"/>
    <w:rsid w:val="00A62D9D"/>
    <w:rsid w:val="00A62E06"/>
    <w:rsid w:val="00A6333B"/>
    <w:rsid w:val="00A64245"/>
    <w:rsid w:val="00A64C82"/>
    <w:rsid w:val="00A64E7B"/>
    <w:rsid w:val="00A64EF0"/>
    <w:rsid w:val="00A656EC"/>
    <w:rsid w:val="00A67EB5"/>
    <w:rsid w:val="00A70521"/>
    <w:rsid w:val="00A70B26"/>
    <w:rsid w:val="00A70FF6"/>
    <w:rsid w:val="00A713CC"/>
    <w:rsid w:val="00A715CF"/>
    <w:rsid w:val="00A71BCD"/>
    <w:rsid w:val="00A73398"/>
    <w:rsid w:val="00A7462A"/>
    <w:rsid w:val="00A74745"/>
    <w:rsid w:val="00A747D7"/>
    <w:rsid w:val="00A75E18"/>
    <w:rsid w:val="00A764E7"/>
    <w:rsid w:val="00A7736C"/>
    <w:rsid w:val="00A77520"/>
    <w:rsid w:val="00A77C8B"/>
    <w:rsid w:val="00A801DB"/>
    <w:rsid w:val="00A8049D"/>
    <w:rsid w:val="00A80742"/>
    <w:rsid w:val="00A808F1"/>
    <w:rsid w:val="00A81145"/>
    <w:rsid w:val="00A82640"/>
    <w:rsid w:val="00A83F18"/>
    <w:rsid w:val="00A840F2"/>
    <w:rsid w:val="00A8513A"/>
    <w:rsid w:val="00A8565C"/>
    <w:rsid w:val="00A85956"/>
    <w:rsid w:val="00A8647A"/>
    <w:rsid w:val="00A86500"/>
    <w:rsid w:val="00A877A6"/>
    <w:rsid w:val="00A90F70"/>
    <w:rsid w:val="00A91199"/>
    <w:rsid w:val="00A91D29"/>
    <w:rsid w:val="00A92A0D"/>
    <w:rsid w:val="00A92CA4"/>
    <w:rsid w:val="00A976BC"/>
    <w:rsid w:val="00AA0E03"/>
    <w:rsid w:val="00AA163A"/>
    <w:rsid w:val="00AA1CA7"/>
    <w:rsid w:val="00AA27A0"/>
    <w:rsid w:val="00AA44BC"/>
    <w:rsid w:val="00AA486B"/>
    <w:rsid w:val="00AA5125"/>
    <w:rsid w:val="00AA595B"/>
    <w:rsid w:val="00AA76FD"/>
    <w:rsid w:val="00AB1DFB"/>
    <w:rsid w:val="00AB206D"/>
    <w:rsid w:val="00AB22E6"/>
    <w:rsid w:val="00AB37E4"/>
    <w:rsid w:val="00AB3A2E"/>
    <w:rsid w:val="00AB3EA3"/>
    <w:rsid w:val="00AB4A4F"/>
    <w:rsid w:val="00AB4FBD"/>
    <w:rsid w:val="00AB5326"/>
    <w:rsid w:val="00AB581D"/>
    <w:rsid w:val="00AB5D22"/>
    <w:rsid w:val="00AB5EA1"/>
    <w:rsid w:val="00AB77CA"/>
    <w:rsid w:val="00AB7C8E"/>
    <w:rsid w:val="00AC0030"/>
    <w:rsid w:val="00AC318F"/>
    <w:rsid w:val="00AC352B"/>
    <w:rsid w:val="00AC4C0C"/>
    <w:rsid w:val="00AC552A"/>
    <w:rsid w:val="00AC57BF"/>
    <w:rsid w:val="00AC62D3"/>
    <w:rsid w:val="00AC65DF"/>
    <w:rsid w:val="00AC6BB9"/>
    <w:rsid w:val="00AC71A0"/>
    <w:rsid w:val="00AC7317"/>
    <w:rsid w:val="00AC757C"/>
    <w:rsid w:val="00AC78AB"/>
    <w:rsid w:val="00AC7E01"/>
    <w:rsid w:val="00AD0480"/>
    <w:rsid w:val="00AD0B73"/>
    <w:rsid w:val="00AD2AD3"/>
    <w:rsid w:val="00AD4840"/>
    <w:rsid w:val="00AD52AF"/>
    <w:rsid w:val="00AD53ED"/>
    <w:rsid w:val="00AD5583"/>
    <w:rsid w:val="00AD6085"/>
    <w:rsid w:val="00AD7970"/>
    <w:rsid w:val="00AE0A0F"/>
    <w:rsid w:val="00AE273D"/>
    <w:rsid w:val="00AE2BFF"/>
    <w:rsid w:val="00AE2F25"/>
    <w:rsid w:val="00AE485A"/>
    <w:rsid w:val="00AE51D1"/>
    <w:rsid w:val="00AE5844"/>
    <w:rsid w:val="00AE5A36"/>
    <w:rsid w:val="00AE5B8C"/>
    <w:rsid w:val="00AE6269"/>
    <w:rsid w:val="00AE6657"/>
    <w:rsid w:val="00AF0FF3"/>
    <w:rsid w:val="00AF182C"/>
    <w:rsid w:val="00AF28DC"/>
    <w:rsid w:val="00AF3F54"/>
    <w:rsid w:val="00AF48AF"/>
    <w:rsid w:val="00AF5955"/>
    <w:rsid w:val="00AF626F"/>
    <w:rsid w:val="00AF747D"/>
    <w:rsid w:val="00AF792D"/>
    <w:rsid w:val="00AF7AA9"/>
    <w:rsid w:val="00B0047D"/>
    <w:rsid w:val="00B01A5B"/>
    <w:rsid w:val="00B01D76"/>
    <w:rsid w:val="00B02C7B"/>
    <w:rsid w:val="00B02F00"/>
    <w:rsid w:val="00B02F2A"/>
    <w:rsid w:val="00B038D2"/>
    <w:rsid w:val="00B03AC2"/>
    <w:rsid w:val="00B047C7"/>
    <w:rsid w:val="00B072A4"/>
    <w:rsid w:val="00B0753E"/>
    <w:rsid w:val="00B10209"/>
    <w:rsid w:val="00B108F3"/>
    <w:rsid w:val="00B114E4"/>
    <w:rsid w:val="00B11903"/>
    <w:rsid w:val="00B12093"/>
    <w:rsid w:val="00B13052"/>
    <w:rsid w:val="00B13ABD"/>
    <w:rsid w:val="00B13DE3"/>
    <w:rsid w:val="00B13F3D"/>
    <w:rsid w:val="00B149F9"/>
    <w:rsid w:val="00B14F63"/>
    <w:rsid w:val="00B1521E"/>
    <w:rsid w:val="00B16AD0"/>
    <w:rsid w:val="00B17974"/>
    <w:rsid w:val="00B179CB"/>
    <w:rsid w:val="00B20557"/>
    <w:rsid w:val="00B205C6"/>
    <w:rsid w:val="00B211EA"/>
    <w:rsid w:val="00B228F2"/>
    <w:rsid w:val="00B23541"/>
    <w:rsid w:val="00B23645"/>
    <w:rsid w:val="00B23A89"/>
    <w:rsid w:val="00B24286"/>
    <w:rsid w:val="00B24AEA"/>
    <w:rsid w:val="00B24C75"/>
    <w:rsid w:val="00B25510"/>
    <w:rsid w:val="00B26195"/>
    <w:rsid w:val="00B26EB9"/>
    <w:rsid w:val="00B32E81"/>
    <w:rsid w:val="00B3317D"/>
    <w:rsid w:val="00B33638"/>
    <w:rsid w:val="00B33BBD"/>
    <w:rsid w:val="00B33CA6"/>
    <w:rsid w:val="00B33F3A"/>
    <w:rsid w:val="00B34128"/>
    <w:rsid w:val="00B36550"/>
    <w:rsid w:val="00B36E01"/>
    <w:rsid w:val="00B36EA4"/>
    <w:rsid w:val="00B370F9"/>
    <w:rsid w:val="00B37B48"/>
    <w:rsid w:val="00B4044F"/>
    <w:rsid w:val="00B406F0"/>
    <w:rsid w:val="00B40FB1"/>
    <w:rsid w:val="00B4124D"/>
    <w:rsid w:val="00B4254B"/>
    <w:rsid w:val="00B4280D"/>
    <w:rsid w:val="00B42C6D"/>
    <w:rsid w:val="00B42CC7"/>
    <w:rsid w:val="00B4383F"/>
    <w:rsid w:val="00B43E62"/>
    <w:rsid w:val="00B45262"/>
    <w:rsid w:val="00B454E3"/>
    <w:rsid w:val="00B45C2D"/>
    <w:rsid w:val="00B46892"/>
    <w:rsid w:val="00B4745E"/>
    <w:rsid w:val="00B47E7D"/>
    <w:rsid w:val="00B502C8"/>
    <w:rsid w:val="00B50AA3"/>
    <w:rsid w:val="00B514D3"/>
    <w:rsid w:val="00B5181B"/>
    <w:rsid w:val="00B52089"/>
    <w:rsid w:val="00B526BD"/>
    <w:rsid w:val="00B52B83"/>
    <w:rsid w:val="00B53400"/>
    <w:rsid w:val="00B53628"/>
    <w:rsid w:val="00B54393"/>
    <w:rsid w:val="00B5561F"/>
    <w:rsid w:val="00B55C57"/>
    <w:rsid w:val="00B57869"/>
    <w:rsid w:val="00B57D1E"/>
    <w:rsid w:val="00B57EB8"/>
    <w:rsid w:val="00B601B7"/>
    <w:rsid w:val="00B604F8"/>
    <w:rsid w:val="00B60C4D"/>
    <w:rsid w:val="00B611D1"/>
    <w:rsid w:val="00B619E3"/>
    <w:rsid w:val="00B622F4"/>
    <w:rsid w:val="00B62B91"/>
    <w:rsid w:val="00B62EF6"/>
    <w:rsid w:val="00B63162"/>
    <w:rsid w:val="00B63B88"/>
    <w:rsid w:val="00B64BB1"/>
    <w:rsid w:val="00B65019"/>
    <w:rsid w:val="00B66BFE"/>
    <w:rsid w:val="00B70846"/>
    <w:rsid w:val="00B720FA"/>
    <w:rsid w:val="00B72501"/>
    <w:rsid w:val="00B72863"/>
    <w:rsid w:val="00B73193"/>
    <w:rsid w:val="00B73B72"/>
    <w:rsid w:val="00B748F6"/>
    <w:rsid w:val="00B74C86"/>
    <w:rsid w:val="00B758A5"/>
    <w:rsid w:val="00B76A8D"/>
    <w:rsid w:val="00B77D8A"/>
    <w:rsid w:val="00B80251"/>
    <w:rsid w:val="00B805B2"/>
    <w:rsid w:val="00B80A08"/>
    <w:rsid w:val="00B8121A"/>
    <w:rsid w:val="00B81B8B"/>
    <w:rsid w:val="00B830DD"/>
    <w:rsid w:val="00B835E3"/>
    <w:rsid w:val="00B841DB"/>
    <w:rsid w:val="00B84768"/>
    <w:rsid w:val="00B84B40"/>
    <w:rsid w:val="00B8571C"/>
    <w:rsid w:val="00B8601E"/>
    <w:rsid w:val="00B86BC5"/>
    <w:rsid w:val="00B86FFF"/>
    <w:rsid w:val="00B87604"/>
    <w:rsid w:val="00B87CB1"/>
    <w:rsid w:val="00B90306"/>
    <w:rsid w:val="00B90763"/>
    <w:rsid w:val="00B90791"/>
    <w:rsid w:val="00B90EEC"/>
    <w:rsid w:val="00B92182"/>
    <w:rsid w:val="00B921DD"/>
    <w:rsid w:val="00B932F5"/>
    <w:rsid w:val="00B93441"/>
    <w:rsid w:val="00B9359F"/>
    <w:rsid w:val="00B93D4C"/>
    <w:rsid w:val="00B946E3"/>
    <w:rsid w:val="00B94782"/>
    <w:rsid w:val="00B94B37"/>
    <w:rsid w:val="00BA0123"/>
    <w:rsid w:val="00BA0590"/>
    <w:rsid w:val="00BA078E"/>
    <w:rsid w:val="00BA081A"/>
    <w:rsid w:val="00BA14CF"/>
    <w:rsid w:val="00BA1CE8"/>
    <w:rsid w:val="00BA1E34"/>
    <w:rsid w:val="00BA2870"/>
    <w:rsid w:val="00BA302B"/>
    <w:rsid w:val="00BA3513"/>
    <w:rsid w:val="00BA403C"/>
    <w:rsid w:val="00BA4046"/>
    <w:rsid w:val="00BA46C5"/>
    <w:rsid w:val="00BA4A49"/>
    <w:rsid w:val="00BA52C3"/>
    <w:rsid w:val="00BA57DB"/>
    <w:rsid w:val="00BA59F7"/>
    <w:rsid w:val="00BA6723"/>
    <w:rsid w:val="00BA740E"/>
    <w:rsid w:val="00BB0D1D"/>
    <w:rsid w:val="00BB3A7B"/>
    <w:rsid w:val="00BB55B3"/>
    <w:rsid w:val="00BB5A67"/>
    <w:rsid w:val="00BB699A"/>
    <w:rsid w:val="00BB6A43"/>
    <w:rsid w:val="00BC0649"/>
    <w:rsid w:val="00BC3116"/>
    <w:rsid w:val="00BC352B"/>
    <w:rsid w:val="00BC35A8"/>
    <w:rsid w:val="00BC409A"/>
    <w:rsid w:val="00BC58EA"/>
    <w:rsid w:val="00BC6A44"/>
    <w:rsid w:val="00BC71AF"/>
    <w:rsid w:val="00BC7CD2"/>
    <w:rsid w:val="00BD034A"/>
    <w:rsid w:val="00BD0823"/>
    <w:rsid w:val="00BD0D91"/>
    <w:rsid w:val="00BD126D"/>
    <w:rsid w:val="00BD1F7B"/>
    <w:rsid w:val="00BD22DD"/>
    <w:rsid w:val="00BD3A47"/>
    <w:rsid w:val="00BD4C4F"/>
    <w:rsid w:val="00BD4E93"/>
    <w:rsid w:val="00BD5D5A"/>
    <w:rsid w:val="00BD62D3"/>
    <w:rsid w:val="00BD644C"/>
    <w:rsid w:val="00BD683C"/>
    <w:rsid w:val="00BD6A87"/>
    <w:rsid w:val="00BD701E"/>
    <w:rsid w:val="00BD7BA7"/>
    <w:rsid w:val="00BE02E8"/>
    <w:rsid w:val="00BE0C64"/>
    <w:rsid w:val="00BE1107"/>
    <w:rsid w:val="00BE1C2F"/>
    <w:rsid w:val="00BE2D81"/>
    <w:rsid w:val="00BE4C2F"/>
    <w:rsid w:val="00BE4F18"/>
    <w:rsid w:val="00BE54F0"/>
    <w:rsid w:val="00BE745E"/>
    <w:rsid w:val="00BE7688"/>
    <w:rsid w:val="00BF1C61"/>
    <w:rsid w:val="00BF2310"/>
    <w:rsid w:val="00BF372E"/>
    <w:rsid w:val="00BF3797"/>
    <w:rsid w:val="00BF4ACD"/>
    <w:rsid w:val="00BF691A"/>
    <w:rsid w:val="00C00418"/>
    <w:rsid w:val="00C0160E"/>
    <w:rsid w:val="00C01629"/>
    <w:rsid w:val="00C01D17"/>
    <w:rsid w:val="00C01D62"/>
    <w:rsid w:val="00C0215F"/>
    <w:rsid w:val="00C06C92"/>
    <w:rsid w:val="00C07C02"/>
    <w:rsid w:val="00C11C64"/>
    <w:rsid w:val="00C126C9"/>
    <w:rsid w:val="00C12DB9"/>
    <w:rsid w:val="00C1440E"/>
    <w:rsid w:val="00C14C28"/>
    <w:rsid w:val="00C14C84"/>
    <w:rsid w:val="00C15451"/>
    <w:rsid w:val="00C15D5E"/>
    <w:rsid w:val="00C1630A"/>
    <w:rsid w:val="00C177F2"/>
    <w:rsid w:val="00C206BF"/>
    <w:rsid w:val="00C20D71"/>
    <w:rsid w:val="00C21247"/>
    <w:rsid w:val="00C2143E"/>
    <w:rsid w:val="00C22006"/>
    <w:rsid w:val="00C2208F"/>
    <w:rsid w:val="00C235CE"/>
    <w:rsid w:val="00C239BE"/>
    <w:rsid w:val="00C24674"/>
    <w:rsid w:val="00C24FB8"/>
    <w:rsid w:val="00C250BA"/>
    <w:rsid w:val="00C25646"/>
    <w:rsid w:val="00C25BDD"/>
    <w:rsid w:val="00C26A32"/>
    <w:rsid w:val="00C276A0"/>
    <w:rsid w:val="00C2771D"/>
    <w:rsid w:val="00C30A7B"/>
    <w:rsid w:val="00C3220E"/>
    <w:rsid w:val="00C3247C"/>
    <w:rsid w:val="00C33073"/>
    <w:rsid w:val="00C33DB6"/>
    <w:rsid w:val="00C358B9"/>
    <w:rsid w:val="00C368E8"/>
    <w:rsid w:val="00C409C2"/>
    <w:rsid w:val="00C41038"/>
    <w:rsid w:val="00C42489"/>
    <w:rsid w:val="00C42AEC"/>
    <w:rsid w:val="00C42C4C"/>
    <w:rsid w:val="00C42D34"/>
    <w:rsid w:val="00C43A38"/>
    <w:rsid w:val="00C44672"/>
    <w:rsid w:val="00C44823"/>
    <w:rsid w:val="00C45705"/>
    <w:rsid w:val="00C45DE2"/>
    <w:rsid w:val="00C46837"/>
    <w:rsid w:val="00C468E4"/>
    <w:rsid w:val="00C46B25"/>
    <w:rsid w:val="00C47EDF"/>
    <w:rsid w:val="00C51825"/>
    <w:rsid w:val="00C51891"/>
    <w:rsid w:val="00C528DD"/>
    <w:rsid w:val="00C529DE"/>
    <w:rsid w:val="00C52B36"/>
    <w:rsid w:val="00C52F8F"/>
    <w:rsid w:val="00C52FA0"/>
    <w:rsid w:val="00C5349B"/>
    <w:rsid w:val="00C53657"/>
    <w:rsid w:val="00C548AC"/>
    <w:rsid w:val="00C5658F"/>
    <w:rsid w:val="00C57954"/>
    <w:rsid w:val="00C57E44"/>
    <w:rsid w:val="00C6062C"/>
    <w:rsid w:val="00C60F25"/>
    <w:rsid w:val="00C60F8A"/>
    <w:rsid w:val="00C6112F"/>
    <w:rsid w:val="00C61CBC"/>
    <w:rsid w:val="00C63983"/>
    <w:rsid w:val="00C63DDC"/>
    <w:rsid w:val="00C645A0"/>
    <w:rsid w:val="00C65012"/>
    <w:rsid w:val="00C656C1"/>
    <w:rsid w:val="00C65B51"/>
    <w:rsid w:val="00C66789"/>
    <w:rsid w:val="00C673B1"/>
    <w:rsid w:val="00C679CB"/>
    <w:rsid w:val="00C70C20"/>
    <w:rsid w:val="00C71D81"/>
    <w:rsid w:val="00C72784"/>
    <w:rsid w:val="00C729F0"/>
    <w:rsid w:val="00C73B26"/>
    <w:rsid w:val="00C743BB"/>
    <w:rsid w:val="00C74457"/>
    <w:rsid w:val="00C745FA"/>
    <w:rsid w:val="00C7644F"/>
    <w:rsid w:val="00C776AF"/>
    <w:rsid w:val="00C77AF5"/>
    <w:rsid w:val="00C80EB4"/>
    <w:rsid w:val="00C81719"/>
    <w:rsid w:val="00C81724"/>
    <w:rsid w:val="00C817C7"/>
    <w:rsid w:val="00C82158"/>
    <w:rsid w:val="00C826DB"/>
    <w:rsid w:val="00C83453"/>
    <w:rsid w:val="00C84462"/>
    <w:rsid w:val="00C84627"/>
    <w:rsid w:val="00C847E8"/>
    <w:rsid w:val="00C849D8"/>
    <w:rsid w:val="00C8526B"/>
    <w:rsid w:val="00C852F8"/>
    <w:rsid w:val="00C86132"/>
    <w:rsid w:val="00C86327"/>
    <w:rsid w:val="00C8695D"/>
    <w:rsid w:val="00C8798D"/>
    <w:rsid w:val="00C87BD1"/>
    <w:rsid w:val="00C902EF"/>
    <w:rsid w:val="00C90CFF"/>
    <w:rsid w:val="00C90D17"/>
    <w:rsid w:val="00C90D23"/>
    <w:rsid w:val="00C90D80"/>
    <w:rsid w:val="00C9106F"/>
    <w:rsid w:val="00C91079"/>
    <w:rsid w:val="00C9183B"/>
    <w:rsid w:val="00C91B55"/>
    <w:rsid w:val="00C91D9A"/>
    <w:rsid w:val="00C92A96"/>
    <w:rsid w:val="00C92AA9"/>
    <w:rsid w:val="00C9355B"/>
    <w:rsid w:val="00C93701"/>
    <w:rsid w:val="00C937B3"/>
    <w:rsid w:val="00C944A3"/>
    <w:rsid w:val="00C959C7"/>
    <w:rsid w:val="00C95D23"/>
    <w:rsid w:val="00C95F1B"/>
    <w:rsid w:val="00C96145"/>
    <w:rsid w:val="00C974EE"/>
    <w:rsid w:val="00CA13E2"/>
    <w:rsid w:val="00CA2DEA"/>
    <w:rsid w:val="00CA3643"/>
    <w:rsid w:val="00CA43F3"/>
    <w:rsid w:val="00CA4F45"/>
    <w:rsid w:val="00CA5504"/>
    <w:rsid w:val="00CA591C"/>
    <w:rsid w:val="00CA66F7"/>
    <w:rsid w:val="00CA6736"/>
    <w:rsid w:val="00CA6D24"/>
    <w:rsid w:val="00CA7DDE"/>
    <w:rsid w:val="00CB00AE"/>
    <w:rsid w:val="00CB01ED"/>
    <w:rsid w:val="00CB0DE1"/>
    <w:rsid w:val="00CB1F2C"/>
    <w:rsid w:val="00CB24FA"/>
    <w:rsid w:val="00CB2714"/>
    <w:rsid w:val="00CB5340"/>
    <w:rsid w:val="00CB78D3"/>
    <w:rsid w:val="00CC0A4E"/>
    <w:rsid w:val="00CC0A6E"/>
    <w:rsid w:val="00CC17F8"/>
    <w:rsid w:val="00CC187A"/>
    <w:rsid w:val="00CC1FE2"/>
    <w:rsid w:val="00CC4154"/>
    <w:rsid w:val="00CC46E0"/>
    <w:rsid w:val="00CC67D5"/>
    <w:rsid w:val="00CC6E34"/>
    <w:rsid w:val="00CC73EF"/>
    <w:rsid w:val="00CD0A6B"/>
    <w:rsid w:val="00CD1313"/>
    <w:rsid w:val="00CD2EFF"/>
    <w:rsid w:val="00CD31C9"/>
    <w:rsid w:val="00CD4B72"/>
    <w:rsid w:val="00CD4C22"/>
    <w:rsid w:val="00CD6591"/>
    <w:rsid w:val="00CD6A59"/>
    <w:rsid w:val="00CD78C4"/>
    <w:rsid w:val="00CE09C8"/>
    <w:rsid w:val="00CE1858"/>
    <w:rsid w:val="00CE1AD6"/>
    <w:rsid w:val="00CE2751"/>
    <w:rsid w:val="00CE3569"/>
    <w:rsid w:val="00CE3D29"/>
    <w:rsid w:val="00CE47FF"/>
    <w:rsid w:val="00CE5500"/>
    <w:rsid w:val="00CE550A"/>
    <w:rsid w:val="00CE5A3E"/>
    <w:rsid w:val="00CE5BE2"/>
    <w:rsid w:val="00CE61A6"/>
    <w:rsid w:val="00CE676F"/>
    <w:rsid w:val="00CE67C0"/>
    <w:rsid w:val="00CE7A10"/>
    <w:rsid w:val="00CE7BF4"/>
    <w:rsid w:val="00CF00B7"/>
    <w:rsid w:val="00CF0601"/>
    <w:rsid w:val="00CF0DDB"/>
    <w:rsid w:val="00CF3490"/>
    <w:rsid w:val="00CF3D72"/>
    <w:rsid w:val="00CF4A72"/>
    <w:rsid w:val="00CF4F6B"/>
    <w:rsid w:val="00CF4F9F"/>
    <w:rsid w:val="00CF6A20"/>
    <w:rsid w:val="00CF7A69"/>
    <w:rsid w:val="00D00A0C"/>
    <w:rsid w:val="00D00D52"/>
    <w:rsid w:val="00D00F4A"/>
    <w:rsid w:val="00D0105E"/>
    <w:rsid w:val="00D01BC9"/>
    <w:rsid w:val="00D02090"/>
    <w:rsid w:val="00D023C0"/>
    <w:rsid w:val="00D02CD9"/>
    <w:rsid w:val="00D0326B"/>
    <w:rsid w:val="00D0508A"/>
    <w:rsid w:val="00D05E7C"/>
    <w:rsid w:val="00D072B5"/>
    <w:rsid w:val="00D10613"/>
    <w:rsid w:val="00D10AC5"/>
    <w:rsid w:val="00D12E5E"/>
    <w:rsid w:val="00D16174"/>
    <w:rsid w:val="00D162A7"/>
    <w:rsid w:val="00D16AC9"/>
    <w:rsid w:val="00D1712D"/>
    <w:rsid w:val="00D179B5"/>
    <w:rsid w:val="00D22EFF"/>
    <w:rsid w:val="00D250C9"/>
    <w:rsid w:val="00D256C8"/>
    <w:rsid w:val="00D25E0A"/>
    <w:rsid w:val="00D26771"/>
    <w:rsid w:val="00D27DE6"/>
    <w:rsid w:val="00D27FE7"/>
    <w:rsid w:val="00D3020E"/>
    <w:rsid w:val="00D30BBF"/>
    <w:rsid w:val="00D30E11"/>
    <w:rsid w:val="00D3103D"/>
    <w:rsid w:val="00D31BCF"/>
    <w:rsid w:val="00D32CEB"/>
    <w:rsid w:val="00D33B08"/>
    <w:rsid w:val="00D34908"/>
    <w:rsid w:val="00D36570"/>
    <w:rsid w:val="00D368B0"/>
    <w:rsid w:val="00D4154C"/>
    <w:rsid w:val="00D4246A"/>
    <w:rsid w:val="00D4268F"/>
    <w:rsid w:val="00D43289"/>
    <w:rsid w:val="00D43A7C"/>
    <w:rsid w:val="00D44CDF"/>
    <w:rsid w:val="00D46090"/>
    <w:rsid w:val="00D4684E"/>
    <w:rsid w:val="00D46D1A"/>
    <w:rsid w:val="00D4777E"/>
    <w:rsid w:val="00D47F1E"/>
    <w:rsid w:val="00D50E00"/>
    <w:rsid w:val="00D51A6A"/>
    <w:rsid w:val="00D51B71"/>
    <w:rsid w:val="00D51FDE"/>
    <w:rsid w:val="00D527C4"/>
    <w:rsid w:val="00D557D2"/>
    <w:rsid w:val="00D55FAC"/>
    <w:rsid w:val="00D57767"/>
    <w:rsid w:val="00D60BBF"/>
    <w:rsid w:val="00D60D8B"/>
    <w:rsid w:val="00D61777"/>
    <w:rsid w:val="00D61E50"/>
    <w:rsid w:val="00D628D1"/>
    <w:rsid w:val="00D62E7C"/>
    <w:rsid w:val="00D63F7B"/>
    <w:rsid w:val="00D65325"/>
    <w:rsid w:val="00D65352"/>
    <w:rsid w:val="00D662CC"/>
    <w:rsid w:val="00D66505"/>
    <w:rsid w:val="00D70DCA"/>
    <w:rsid w:val="00D71B77"/>
    <w:rsid w:val="00D7224C"/>
    <w:rsid w:val="00D727CE"/>
    <w:rsid w:val="00D72BBC"/>
    <w:rsid w:val="00D73417"/>
    <w:rsid w:val="00D736C9"/>
    <w:rsid w:val="00D73F0D"/>
    <w:rsid w:val="00D7458E"/>
    <w:rsid w:val="00D74AF0"/>
    <w:rsid w:val="00D753B6"/>
    <w:rsid w:val="00D754E4"/>
    <w:rsid w:val="00D75898"/>
    <w:rsid w:val="00D768D2"/>
    <w:rsid w:val="00D77097"/>
    <w:rsid w:val="00D7737C"/>
    <w:rsid w:val="00D805E2"/>
    <w:rsid w:val="00D80680"/>
    <w:rsid w:val="00D815F1"/>
    <w:rsid w:val="00D82F46"/>
    <w:rsid w:val="00D83DDA"/>
    <w:rsid w:val="00D83ECF"/>
    <w:rsid w:val="00D84A59"/>
    <w:rsid w:val="00D87171"/>
    <w:rsid w:val="00D907DE"/>
    <w:rsid w:val="00D90F2C"/>
    <w:rsid w:val="00D91F4E"/>
    <w:rsid w:val="00D92BA8"/>
    <w:rsid w:val="00D93A49"/>
    <w:rsid w:val="00D947E9"/>
    <w:rsid w:val="00D94EC3"/>
    <w:rsid w:val="00D95014"/>
    <w:rsid w:val="00D95BF8"/>
    <w:rsid w:val="00D960ED"/>
    <w:rsid w:val="00D9618C"/>
    <w:rsid w:val="00DA0659"/>
    <w:rsid w:val="00DA08CF"/>
    <w:rsid w:val="00DA2150"/>
    <w:rsid w:val="00DA25B9"/>
    <w:rsid w:val="00DA289B"/>
    <w:rsid w:val="00DA2F68"/>
    <w:rsid w:val="00DA31AC"/>
    <w:rsid w:val="00DA3665"/>
    <w:rsid w:val="00DA411C"/>
    <w:rsid w:val="00DA5A1B"/>
    <w:rsid w:val="00DA60C5"/>
    <w:rsid w:val="00DA63D0"/>
    <w:rsid w:val="00DA73DE"/>
    <w:rsid w:val="00DB0270"/>
    <w:rsid w:val="00DB0E14"/>
    <w:rsid w:val="00DB1F45"/>
    <w:rsid w:val="00DB2C18"/>
    <w:rsid w:val="00DB3B4B"/>
    <w:rsid w:val="00DB3E72"/>
    <w:rsid w:val="00DB4655"/>
    <w:rsid w:val="00DB54F7"/>
    <w:rsid w:val="00DB5BB0"/>
    <w:rsid w:val="00DB5C60"/>
    <w:rsid w:val="00DB6585"/>
    <w:rsid w:val="00DB678F"/>
    <w:rsid w:val="00DB7C0F"/>
    <w:rsid w:val="00DB7E18"/>
    <w:rsid w:val="00DC01DA"/>
    <w:rsid w:val="00DC0B17"/>
    <w:rsid w:val="00DC1A05"/>
    <w:rsid w:val="00DC1C32"/>
    <w:rsid w:val="00DC1F1D"/>
    <w:rsid w:val="00DC2C46"/>
    <w:rsid w:val="00DC42D1"/>
    <w:rsid w:val="00DC546F"/>
    <w:rsid w:val="00DC63FC"/>
    <w:rsid w:val="00DC6642"/>
    <w:rsid w:val="00DC6B1D"/>
    <w:rsid w:val="00DC7C2F"/>
    <w:rsid w:val="00DD111C"/>
    <w:rsid w:val="00DD2433"/>
    <w:rsid w:val="00DD256F"/>
    <w:rsid w:val="00DD4111"/>
    <w:rsid w:val="00DD4ADC"/>
    <w:rsid w:val="00DD4C72"/>
    <w:rsid w:val="00DD4E30"/>
    <w:rsid w:val="00DD5116"/>
    <w:rsid w:val="00DD51CF"/>
    <w:rsid w:val="00DD541D"/>
    <w:rsid w:val="00DD68C8"/>
    <w:rsid w:val="00DD6AB5"/>
    <w:rsid w:val="00DD70E7"/>
    <w:rsid w:val="00DE0B36"/>
    <w:rsid w:val="00DE1B1F"/>
    <w:rsid w:val="00DE1C60"/>
    <w:rsid w:val="00DE2A07"/>
    <w:rsid w:val="00DE30DC"/>
    <w:rsid w:val="00DE364D"/>
    <w:rsid w:val="00DE4EBE"/>
    <w:rsid w:val="00DE6C0A"/>
    <w:rsid w:val="00DE75CD"/>
    <w:rsid w:val="00DE77A1"/>
    <w:rsid w:val="00DE795E"/>
    <w:rsid w:val="00DF1D7E"/>
    <w:rsid w:val="00DF282C"/>
    <w:rsid w:val="00DF34B1"/>
    <w:rsid w:val="00DF3EBB"/>
    <w:rsid w:val="00DF4572"/>
    <w:rsid w:val="00DF45DE"/>
    <w:rsid w:val="00DF478F"/>
    <w:rsid w:val="00DF4C14"/>
    <w:rsid w:val="00DF5718"/>
    <w:rsid w:val="00E036E9"/>
    <w:rsid w:val="00E04BE2"/>
    <w:rsid w:val="00E06BCD"/>
    <w:rsid w:val="00E0753C"/>
    <w:rsid w:val="00E07892"/>
    <w:rsid w:val="00E116F1"/>
    <w:rsid w:val="00E11738"/>
    <w:rsid w:val="00E14240"/>
    <w:rsid w:val="00E14574"/>
    <w:rsid w:val="00E14D0C"/>
    <w:rsid w:val="00E14F9F"/>
    <w:rsid w:val="00E16473"/>
    <w:rsid w:val="00E177DA"/>
    <w:rsid w:val="00E17A92"/>
    <w:rsid w:val="00E2134B"/>
    <w:rsid w:val="00E219C2"/>
    <w:rsid w:val="00E21ABB"/>
    <w:rsid w:val="00E23D21"/>
    <w:rsid w:val="00E2409B"/>
    <w:rsid w:val="00E24731"/>
    <w:rsid w:val="00E24B1F"/>
    <w:rsid w:val="00E24C77"/>
    <w:rsid w:val="00E25543"/>
    <w:rsid w:val="00E26182"/>
    <w:rsid w:val="00E266E3"/>
    <w:rsid w:val="00E32826"/>
    <w:rsid w:val="00E32EB1"/>
    <w:rsid w:val="00E34A5D"/>
    <w:rsid w:val="00E34B3A"/>
    <w:rsid w:val="00E35193"/>
    <w:rsid w:val="00E35603"/>
    <w:rsid w:val="00E35786"/>
    <w:rsid w:val="00E365BF"/>
    <w:rsid w:val="00E36E79"/>
    <w:rsid w:val="00E3731D"/>
    <w:rsid w:val="00E403FC"/>
    <w:rsid w:val="00E40977"/>
    <w:rsid w:val="00E4306A"/>
    <w:rsid w:val="00E43451"/>
    <w:rsid w:val="00E43CD9"/>
    <w:rsid w:val="00E44684"/>
    <w:rsid w:val="00E461FC"/>
    <w:rsid w:val="00E46347"/>
    <w:rsid w:val="00E46E28"/>
    <w:rsid w:val="00E509CD"/>
    <w:rsid w:val="00E510D8"/>
    <w:rsid w:val="00E51547"/>
    <w:rsid w:val="00E524A7"/>
    <w:rsid w:val="00E52802"/>
    <w:rsid w:val="00E54025"/>
    <w:rsid w:val="00E546FC"/>
    <w:rsid w:val="00E54E6D"/>
    <w:rsid w:val="00E556D4"/>
    <w:rsid w:val="00E567F1"/>
    <w:rsid w:val="00E56A89"/>
    <w:rsid w:val="00E56B87"/>
    <w:rsid w:val="00E572AE"/>
    <w:rsid w:val="00E57841"/>
    <w:rsid w:val="00E57B14"/>
    <w:rsid w:val="00E602D6"/>
    <w:rsid w:val="00E607FB"/>
    <w:rsid w:val="00E61DB1"/>
    <w:rsid w:val="00E62ED8"/>
    <w:rsid w:val="00E633D4"/>
    <w:rsid w:val="00E65EBA"/>
    <w:rsid w:val="00E66F5B"/>
    <w:rsid w:val="00E67433"/>
    <w:rsid w:val="00E679D9"/>
    <w:rsid w:val="00E67EBA"/>
    <w:rsid w:val="00E70090"/>
    <w:rsid w:val="00E729D0"/>
    <w:rsid w:val="00E746AB"/>
    <w:rsid w:val="00E74A4F"/>
    <w:rsid w:val="00E74FDE"/>
    <w:rsid w:val="00E7568E"/>
    <w:rsid w:val="00E7572C"/>
    <w:rsid w:val="00E75757"/>
    <w:rsid w:val="00E758C3"/>
    <w:rsid w:val="00E75DBB"/>
    <w:rsid w:val="00E760FB"/>
    <w:rsid w:val="00E763E4"/>
    <w:rsid w:val="00E77376"/>
    <w:rsid w:val="00E80D2B"/>
    <w:rsid w:val="00E813CA"/>
    <w:rsid w:val="00E821DF"/>
    <w:rsid w:val="00E8223E"/>
    <w:rsid w:val="00E84F9D"/>
    <w:rsid w:val="00E85274"/>
    <w:rsid w:val="00E863B6"/>
    <w:rsid w:val="00E87621"/>
    <w:rsid w:val="00E90512"/>
    <w:rsid w:val="00E9065C"/>
    <w:rsid w:val="00E906E3"/>
    <w:rsid w:val="00E91879"/>
    <w:rsid w:val="00E92EE5"/>
    <w:rsid w:val="00E92F23"/>
    <w:rsid w:val="00E936EE"/>
    <w:rsid w:val="00E957D3"/>
    <w:rsid w:val="00E9593B"/>
    <w:rsid w:val="00E96EDD"/>
    <w:rsid w:val="00E973E3"/>
    <w:rsid w:val="00EA0251"/>
    <w:rsid w:val="00EA1C9C"/>
    <w:rsid w:val="00EA4AFC"/>
    <w:rsid w:val="00EA4F97"/>
    <w:rsid w:val="00EA572E"/>
    <w:rsid w:val="00EA775B"/>
    <w:rsid w:val="00EB1980"/>
    <w:rsid w:val="00EB2E76"/>
    <w:rsid w:val="00EB371A"/>
    <w:rsid w:val="00EB487C"/>
    <w:rsid w:val="00EB4985"/>
    <w:rsid w:val="00EB5BDB"/>
    <w:rsid w:val="00EB71B2"/>
    <w:rsid w:val="00EB74F7"/>
    <w:rsid w:val="00EC29ED"/>
    <w:rsid w:val="00EC4C16"/>
    <w:rsid w:val="00EC582C"/>
    <w:rsid w:val="00EC60BB"/>
    <w:rsid w:val="00EC60DC"/>
    <w:rsid w:val="00EC662D"/>
    <w:rsid w:val="00EC69A2"/>
    <w:rsid w:val="00EC79D1"/>
    <w:rsid w:val="00EC7B1D"/>
    <w:rsid w:val="00EC7CF0"/>
    <w:rsid w:val="00ED085D"/>
    <w:rsid w:val="00ED1D80"/>
    <w:rsid w:val="00ED1DCB"/>
    <w:rsid w:val="00ED241D"/>
    <w:rsid w:val="00ED309B"/>
    <w:rsid w:val="00ED3129"/>
    <w:rsid w:val="00ED3515"/>
    <w:rsid w:val="00ED3881"/>
    <w:rsid w:val="00ED4EA1"/>
    <w:rsid w:val="00ED5078"/>
    <w:rsid w:val="00ED52B0"/>
    <w:rsid w:val="00ED540A"/>
    <w:rsid w:val="00ED5D04"/>
    <w:rsid w:val="00ED5D08"/>
    <w:rsid w:val="00ED5D1F"/>
    <w:rsid w:val="00ED6014"/>
    <w:rsid w:val="00ED60C4"/>
    <w:rsid w:val="00ED78A3"/>
    <w:rsid w:val="00EE17F4"/>
    <w:rsid w:val="00EE18E8"/>
    <w:rsid w:val="00EE1BD0"/>
    <w:rsid w:val="00EE20AD"/>
    <w:rsid w:val="00EE30C5"/>
    <w:rsid w:val="00EE3B40"/>
    <w:rsid w:val="00EE47DB"/>
    <w:rsid w:val="00EE4E5D"/>
    <w:rsid w:val="00EE6072"/>
    <w:rsid w:val="00EE67F5"/>
    <w:rsid w:val="00EE6A42"/>
    <w:rsid w:val="00EE6EE3"/>
    <w:rsid w:val="00EE7078"/>
    <w:rsid w:val="00EE78C1"/>
    <w:rsid w:val="00EE7B1C"/>
    <w:rsid w:val="00EF004E"/>
    <w:rsid w:val="00EF01BD"/>
    <w:rsid w:val="00EF0B94"/>
    <w:rsid w:val="00EF130C"/>
    <w:rsid w:val="00EF1733"/>
    <w:rsid w:val="00EF43FE"/>
    <w:rsid w:val="00EF4B63"/>
    <w:rsid w:val="00EF4BD7"/>
    <w:rsid w:val="00EF56CB"/>
    <w:rsid w:val="00EF58C5"/>
    <w:rsid w:val="00EF60D1"/>
    <w:rsid w:val="00EF6492"/>
    <w:rsid w:val="00EF6C51"/>
    <w:rsid w:val="00F00966"/>
    <w:rsid w:val="00F00C53"/>
    <w:rsid w:val="00F020D0"/>
    <w:rsid w:val="00F03F5F"/>
    <w:rsid w:val="00F042C9"/>
    <w:rsid w:val="00F046CF"/>
    <w:rsid w:val="00F057A0"/>
    <w:rsid w:val="00F05F30"/>
    <w:rsid w:val="00F06162"/>
    <w:rsid w:val="00F061D3"/>
    <w:rsid w:val="00F063CC"/>
    <w:rsid w:val="00F06AF1"/>
    <w:rsid w:val="00F07E76"/>
    <w:rsid w:val="00F1022B"/>
    <w:rsid w:val="00F10343"/>
    <w:rsid w:val="00F10A25"/>
    <w:rsid w:val="00F10EB1"/>
    <w:rsid w:val="00F11CCD"/>
    <w:rsid w:val="00F11F32"/>
    <w:rsid w:val="00F12F14"/>
    <w:rsid w:val="00F13495"/>
    <w:rsid w:val="00F135F8"/>
    <w:rsid w:val="00F138FD"/>
    <w:rsid w:val="00F15351"/>
    <w:rsid w:val="00F153D3"/>
    <w:rsid w:val="00F16D76"/>
    <w:rsid w:val="00F1784C"/>
    <w:rsid w:val="00F20322"/>
    <w:rsid w:val="00F20890"/>
    <w:rsid w:val="00F22402"/>
    <w:rsid w:val="00F226B5"/>
    <w:rsid w:val="00F237BB"/>
    <w:rsid w:val="00F23C16"/>
    <w:rsid w:val="00F25890"/>
    <w:rsid w:val="00F259B8"/>
    <w:rsid w:val="00F260AB"/>
    <w:rsid w:val="00F26259"/>
    <w:rsid w:val="00F2710C"/>
    <w:rsid w:val="00F27597"/>
    <w:rsid w:val="00F27C02"/>
    <w:rsid w:val="00F30996"/>
    <w:rsid w:val="00F30E1B"/>
    <w:rsid w:val="00F310C0"/>
    <w:rsid w:val="00F310C8"/>
    <w:rsid w:val="00F32633"/>
    <w:rsid w:val="00F32EF5"/>
    <w:rsid w:val="00F34883"/>
    <w:rsid w:val="00F34DAC"/>
    <w:rsid w:val="00F35470"/>
    <w:rsid w:val="00F35514"/>
    <w:rsid w:val="00F36DD9"/>
    <w:rsid w:val="00F37ADC"/>
    <w:rsid w:val="00F40000"/>
    <w:rsid w:val="00F405AD"/>
    <w:rsid w:val="00F40634"/>
    <w:rsid w:val="00F41278"/>
    <w:rsid w:val="00F41694"/>
    <w:rsid w:val="00F416DB"/>
    <w:rsid w:val="00F41EA5"/>
    <w:rsid w:val="00F42ABF"/>
    <w:rsid w:val="00F4308B"/>
    <w:rsid w:val="00F44A62"/>
    <w:rsid w:val="00F44BE9"/>
    <w:rsid w:val="00F45193"/>
    <w:rsid w:val="00F45C6B"/>
    <w:rsid w:val="00F45F20"/>
    <w:rsid w:val="00F46AC2"/>
    <w:rsid w:val="00F47417"/>
    <w:rsid w:val="00F47444"/>
    <w:rsid w:val="00F475E5"/>
    <w:rsid w:val="00F518AE"/>
    <w:rsid w:val="00F53D41"/>
    <w:rsid w:val="00F5552F"/>
    <w:rsid w:val="00F55614"/>
    <w:rsid w:val="00F5579A"/>
    <w:rsid w:val="00F56656"/>
    <w:rsid w:val="00F56754"/>
    <w:rsid w:val="00F5786C"/>
    <w:rsid w:val="00F579A3"/>
    <w:rsid w:val="00F579A5"/>
    <w:rsid w:val="00F62055"/>
    <w:rsid w:val="00F62842"/>
    <w:rsid w:val="00F64E0D"/>
    <w:rsid w:val="00F64E49"/>
    <w:rsid w:val="00F65330"/>
    <w:rsid w:val="00F6632B"/>
    <w:rsid w:val="00F70A70"/>
    <w:rsid w:val="00F70E82"/>
    <w:rsid w:val="00F71B75"/>
    <w:rsid w:val="00F71DC5"/>
    <w:rsid w:val="00F723F0"/>
    <w:rsid w:val="00F73C2F"/>
    <w:rsid w:val="00F7422A"/>
    <w:rsid w:val="00F7460E"/>
    <w:rsid w:val="00F74C91"/>
    <w:rsid w:val="00F8137C"/>
    <w:rsid w:val="00F839A5"/>
    <w:rsid w:val="00F83DDD"/>
    <w:rsid w:val="00F8512A"/>
    <w:rsid w:val="00F86686"/>
    <w:rsid w:val="00F8674F"/>
    <w:rsid w:val="00F87F61"/>
    <w:rsid w:val="00F91145"/>
    <w:rsid w:val="00F92007"/>
    <w:rsid w:val="00F9229E"/>
    <w:rsid w:val="00F92E53"/>
    <w:rsid w:val="00F92E8B"/>
    <w:rsid w:val="00F93962"/>
    <w:rsid w:val="00F947C2"/>
    <w:rsid w:val="00F94B19"/>
    <w:rsid w:val="00F94EFC"/>
    <w:rsid w:val="00F958CC"/>
    <w:rsid w:val="00FA0398"/>
    <w:rsid w:val="00FA0764"/>
    <w:rsid w:val="00FA0B32"/>
    <w:rsid w:val="00FA0FF0"/>
    <w:rsid w:val="00FA1893"/>
    <w:rsid w:val="00FA2703"/>
    <w:rsid w:val="00FA3035"/>
    <w:rsid w:val="00FA3F04"/>
    <w:rsid w:val="00FA43A1"/>
    <w:rsid w:val="00FA47A0"/>
    <w:rsid w:val="00FA66C9"/>
    <w:rsid w:val="00FA67C5"/>
    <w:rsid w:val="00FA67DA"/>
    <w:rsid w:val="00FA6E10"/>
    <w:rsid w:val="00FA7E4E"/>
    <w:rsid w:val="00FB01AB"/>
    <w:rsid w:val="00FB0C3D"/>
    <w:rsid w:val="00FB1A21"/>
    <w:rsid w:val="00FB3B92"/>
    <w:rsid w:val="00FB3E1F"/>
    <w:rsid w:val="00FB41C5"/>
    <w:rsid w:val="00FB47C6"/>
    <w:rsid w:val="00FB487F"/>
    <w:rsid w:val="00FB4A70"/>
    <w:rsid w:val="00FB5E3E"/>
    <w:rsid w:val="00FB610E"/>
    <w:rsid w:val="00FB6A85"/>
    <w:rsid w:val="00FB72A4"/>
    <w:rsid w:val="00FB7D0E"/>
    <w:rsid w:val="00FC0502"/>
    <w:rsid w:val="00FC0B33"/>
    <w:rsid w:val="00FC1266"/>
    <w:rsid w:val="00FC1281"/>
    <w:rsid w:val="00FC12C3"/>
    <w:rsid w:val="00FC130C"/>
    <w:rsid w:val="00FC1F4F"/>
    <w:rsid w:val="00FC200D"/>
    <w:rsid w:val="00FC269C"/>
    <w:rsid w:val="00FC37E4"/>
    <w:rsid w:val="00FC4F01"/>
    <w:rsid w:val="00FC564A"/>
    <w:rsid w:val="00FC65A3"/>
    <w:rsid w:val="00FC7420"/>
    <w:rsid w:val="00FD08F8"/>
    <w:rsid w:val="00FD0D61"/>
    <w:rsid w:val="00FD1076"/>
    <w:rsid w:val="00FD1F04"/>
    <w:rsid w:val="00FD235D"/>
    <w:rsid w:val="00FD235F"/>
    <w:rsid w:val="00FD2FAA"/>
    <w:rsid w:val="00FD36AA"/>
    <w:rsid w:val="00FD3871"/>
    <w:rsid w:val="00FD3DCD"/>
    <w:rsid w:val="00FD4B1A"/>
    <w:rsid w:val="00FD4CBF"/>
    <w:rsid w:val="00FD645E"/>
    <w:rsid w:val="00FE112B"/>
    <w:rsid w:val="00FE1171"/>
    <w:rsid w:val="00FE140E"/>
    <w:rsid w:val="00FE1A68"/>
    <w:rsid w:val="00FE3223"/>
    <w:rsid w:val="00FE3801"/>
    <w:rsid w:val="00FE3821"/>
    <w:rsid w:val="00FE3A7C"/>
    <w:rsid w:val="00FE5CC2"/>
    <w:rsid w:val="00FE6086"/>
    <w:rsid w:val="00FE675D"/>
    <w:rsid w:val="00FE6973"/>
    <w:rsid w:val="00FE73D5"/>
    <w:rsid w:val="00FE77B4"/>
    <w:rsid w:val="00FE77C2"/>
    <w:rsid w:val="00FE7F32"/>
    <w:rsid w:val="00FF0EA4"/>
    <w:rsid w:val="00FF1B8B"/>
    <w:rsid w:val="00FF1C63"/>
    <w:rsid w:val="00FF26FA"/>
    <w:rsid w:val="00FF336C"/>
    <w:rsid w:val="00FF4897"/>
    <w:rsid w:val="00FF4EEF"/>
    <w:rsid w:val="00FF5C69"/>
    <w:rsid w:val="00FF64D9"/>
    <w:rsid w:val="00FF6EA2"/>
    <w:rsid w:val="00FF79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State"/>
  <w:smartTagType w:namespaceuri="urn:schemas-microsoft-com:office:smarttags" w:name="City"/>
  <w:smartTagType w:namespaceuri="urn:schemas-microsoft-com:office:smarttags" w:name="place"/>
  <w:shapeDefaults>
    <o:shapedefaults v:ext="edit" spidmax="12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Kartika"/>
        <w:sz w:val="22"/>
        <w:szCs w:val="22"/>
        <w:lang w:val="en-GB" w:eastAsia="en-GB" w:bidi="ml-IN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6598"/>
    <w:pPr>
      <w:spacing w:after="200" w:line="276" w:lineRule="auto"/>
    </w:pPr>
    <w:rPr>
      <w:lang w:eastAsia="en-US" w:bidi="ar-SA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F7A69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A7BE5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2C7A6D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CF7A69"/>
    <w:rPr>
      <w:rFonts w:ascii="Cambria" w:hAnsi="Cambria" w:cs="Kartika"/>
      <w:b/>
      <w:bCs/>
      <w:color w:val="365F91"/>
      <w:sz w:val="28"/>
      <w:szCs w:val="28"/>
      <w:lang w:val="en-GB" w:eastAsia="en-US" w:bidi="ar-SA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3A7BE5"/>
    <w:rPr>
      <w:rFonts w:ascii="Cambria" w:hAnsi="Cambria" w:cs="Kartika"/>
      <w:b/>
      <w:bCs/>
      <w:color w:val="4F81BD"/>
      <w:sz w:val="26"/>
      <w:szCs w:val="26"/>
      <w:lang w:val="en-GB" w:eastAsia="en-US" w:bidi="ar-SA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2C7A6D"/>
    <w:rPr>
      <w:rFonts w:ascii="Cambria" w:hAnsi="Cambria" w:cs="Kartika"/>
      <w:b/>
      <w:bCs/>
      <w:color w:val="4F81BD"/>
    </w:rPr>
  </w:style>
  <w:style w:type="paragraph" w:styleId="Header">
    <w:name w:val="header"/>
    <w:basedOn w:val="Normal"/>
    <w:link w:val="HeaderChar"/>
    <w:uiPriority w:val="99"/>
    <w:rsid w:val="00445C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445C7A"/>
    <w:rPr>
      <w:rFonts w:cs="Times New Roman"/>
    </w:rPr>
  </w:style>
  <w:style w:type="paragraph" w:styleId="Footer">
    <w:name w:val="footer"/>
    <w:basedOn w:val="Normal"/>
    <w:link w:val="FooterChar"/>
    <w:uiPriority w:val="99"/>
    <w:rsid w:val="00445C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445C7A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445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445C7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1F1D39"/>
    <w:pPr>
      <w:ind w:left="720"/>
      <w:contextualSpacing/>
    </w:pPr>
  </w:style>
  <w:style w:type="table" w:styleId="TableGrid">
    <w:name w:val="Table Grid"/>
    <w:basedOn w:val="TableNormal"/>
    <w:uiPriority w:val="99"/>
    <w:rsid w:val="009063E0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rsid w:val="00A146F0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146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A146F0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A146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A146F0"/>
    <w:rPr>
      <w:b/>
      <w:bCs/>
    </w:rPr>
  </w:style>
  <w:style w:type="paragraph" w:styleId="NoSpacing">
    <w:name w:val="No Spacing"/>
    <w:uiPriority w:val="99"/>
    <w:qFormat/>
    <w:rsid w:val="00EB1980"/>
    <w:rPr>
      <w:lang w:eastAsia="en-US" w:bidi="ar-SA"/>
    </w:rPr>
  </w:style>
  <w:style w:type="paragraph" w:styleId="Title">
    <w:name w:val="Title"/>
    <w:basedOn w:val="Normal"/>
    <w:next w:val="Normal"/>
    <w:link w:val="TitleChar"/>
    <w:uiPriority w:val="99"/>
    <w:qFormat/>
    <w:rsid w:val="00C83453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C83453"/>
    <w:rPr>
      <w:rFonts w:ascii="Cambria" w:hAnsi="Cambria" w:cs="Kartika"/>
      <w:color w:val="17365D"/>
      <w:spacing w:val="5"/>
      <w:kern w:val="28"/>
      <w:sz w:val="52"/>
      <w:szCs w:val="52"/>
    </w:rPr>
  </w:style>
  <w:style w:type="paragraph" w:styleId="BodyText">
    <w:name w:val="Body Text"/>
    <w:basedOn w:val="Normal"/>
    <w:link w:val="BodyTextChar"/>
    <w:uiPriority w:val="99"/>
    <w:rsid w:val="002540B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277ACC"/>
    <w:rPr>
      <w:rFonts w:cs="Times New Roman"/>
      <w:lang w:eastAsia="en-US" w:bidi="ar-SA"/>
    </w:rPr>
  </w:style>
  <w:style w:type="paragraph" w:styleId="DocumentMap">
    <w:name w:val="Document Map"/>
    <w:basedOn w:val="Normal"/>
    <w:link w:val="DocumentMapChar"/>
    <w:uiPriority w:val="99"/>
    <w:semiHidden/>
    <w:rsid w:val="00773514"/>
    <w:pPr>
      <w:shd w:val="clear" w:color="auto" w:fill="000080"/>
    </w:pPr>
    <w:rPr>
      <w:rFonts w:ascii="Tahoma" w:hAnsi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521C0D"/>
    <w:rPr>
      <w:rFonts w:ascii="Times New Roman" w:hAnsi="Times New Roman" w:cs="Times New Roman"/>
      <w:sz w:val="2"/>
      <w:lang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emf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4294941894</TotalTime>
  <Pages>112</Pages>
  <Words>9900</Words>
  <Characters>-32766</Characters>
  <Application>Microsoft Office Outlook</Application>
  <DocSecurity>0</DocSecurity>
  <Lines>0</Lines>
  <Paragraphs>0</Paragraphs>
  <ScaleCrop>false</ScaleCrop>
  <Company>The Open University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HV Chamber eLabBook</dc:title>
  <dc:subject/>
  <dc:creator>iceslab</dc:creator>
  <cp:keywords/>
  <dc:description/>
  <cp:lastModifiedBy>MolPhys</cp:lastModifiedBy>
  <cp:revision>25</cp:revision>
  <dcterms:created xsi:type="dcterms:W3CDTF">2020-12-03T12:11:00Z</dcterms:created>
  <dcterms:modified xsi:type="dcterms:W3CDTF">2021-05-29T14:02:00Z</dcterms:modified>
</cp:coreProperties>
</file>